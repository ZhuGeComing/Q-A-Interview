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1A75" w:rsidRDefault="003E1233" w:rsidP="003E1233">
      <w:pPr>
        <w:pStyle w:val="1"/>
        <w:spacing w:before="312" w:after="312"/>
      </w:pPr>
      <w:r>
        <w:rPr>
          <w:rFonts w:hint="eastAsia"/>
        </w:rPr>
        <w:t>QT</w:t>
      </w:r>
      <w:r>
        <w:rPr>
          <w:rFonts w:hint="eastAsia"/>
        </w:rPr>
        <w:t>基础面试题</w:t>
      </w:r>
    </w:p>
    <w:p w:rsidR="003E1233" w:rsidRPr="003E1233" w:rsidRDefault="003E1233" w:rsidP="003E1233">
      <w:pPr>
        <w:ind w:firstLine="482"/>
        <w:rPr>
          <w:b/>
          <w:bCs/>
        </w:rPr>
      </w:pPr>
      <w:r w:rsidRPr="003E1233">
        <w:rPr>
          <w:b/>
          <w:bCs/>
        </w:rPr>
        <w:t>1:QT</w:t>
      </w:r>
      <w:r w:rsidRPr="003E1233">
        <w:rPr>
          <w:b/>
          <w:bCs/>
        </w:rPr>
        <w:t>信号槽机制的优缺点</w:t>
      </w:r>
      <w:r w:rsidRPr="003E1233">
        <w:rPr>
          <w:b/>
          <w:bCs/>
        </w:rPr>
        <w:t xml:space="preserve"> :</w:t>
      </w:r>
    </w:p>
    <w:p w:rsidR="003E1233" w:rsidRPr="003E1233" w:rsidRDefault="003E1233" w:rsidP="003E1233">
      <w:pPr>
        <w:ind w:firstLine="480"/>
      </w:pPr>
      <w:r w:rsidRPr="003E1233">
        <w:t>1</w:t>
      </w:r>
      <w:r w:rsidRPr="003E1233">
        <w:t>）</w:t>
      </w:r>
      <w:r w:rsidRPr="003E1233">
        <w:t>QT</w:t>
      </w:r>
      <w:r w:rsidRPr="003E1233">
        <w:t>信号槽机制的引用精简了程序员的代码量</w:t>
      </w:r>
      <w:r w:rsidRPr="003E1233">
        <w:t xml:space="preserve"> (</w:t>
      </w:r>
      <w:r w:rsidRPr="003E1233">
        <w:t>不用写回调函数</w:t>
      </w:r>
      <w:r w:rsidRPr="003E1233">
        <w:t>)</w:t>
      </w:r>
      <w:r w:rsidRPr="003E1233">
        <w:br/>
        <w:t>2</w:t>
      </w:r>
      <w:r w:rsidRPr="003E1233">
        <w:t>）</w:t>
      </w:r>
      <w:r w:rsidRPr="003E1233">
        <w:t>QT</w:t>
      </w:r>
      <w:r w:rsidRPr="003E1233">
        <w:t>的信号可以对应多个槽（但他们的调用顺序随机），也可以多个槽映射一个信号</w:t>
      </w:r>
      <w:r w:rsidRPr="003E1233">
        <w:t> </w:t>
      </w:r>
      <w:r w:rsidRPr="003E1233">
        <w:br/>
        <w:t>3</w:t>
      </w:r>
      <w:r w:rsidRPr="003E1233">
        <w:t>）</w:t>
      </w:r>
      <w:r w:rsidRPr="003E1233">
        <w:t>QT</w:t>
      </w:r>
      <w:r w:rsidRPr="003E1233">
        <w:t>的信号槽的建立和解除绑定十分自由</w:t>
      </w:r>
      <w:r w:rsidRPr="003E1233">
        <w:t> </w:t>
      </w:r>
      <w:r w:rsidRPr="003E1233">
        <w:br/>
        <w:t>4</w:t>
      </w:r>
      <w:r w:rsidRPr="003E1233">
        <w:t>）信号槽同真正的回调函数比起来时间的耗损还是很大的，所有在嵌入式实时系统中应当慎用</w:t>
      </w:r>
      <w:r w:rsidRPr="003E1233">
        <w:t> </w:t>
      </w:r>
      <w:r w:rsidRPr="003E1233">
        <w:br/>
        <w:t>5</w:t>
      </w:r>
      <w:r w:rsidRPr="003E1233">
        <w:t>）信号槽的参数限定很多例如不能携带模板类参数，不能出现宏定义等等</w:t>
      </w:r>
    </w:p>
    <w:p w:rsidR="003E1233" w:rsidRPr="003E1233" w:rsidRDefault="003E1233" w:rsidP="003E1233">
      <w:pPr>
        <w:ind w:firstLine="480"/>
      </w:pPr>
      <w:r w:rsidRPr="003E1233">
        <w:t> </w:t>
      </w:r>
    </w:p>
    <w:p w:rsidR="003E1233" w:rsidRPr="003E1233" w:rsidRDefault="003E1233" w:rsidP="003E1233">
      <w:pPr>
        <w:ind w:firstLine="482"/>
        <w:rPr>
          <w:b/>
          <w:bCs/>
        </w:rPr>
      </w:pPr>
      <w:bookmarkStart w:id="0" w:name="_label0_1"/>
      <w:bookmarkEnd w:id="0"/>
      <w:r w:rsidRPr="003E1233">
        <w:rPr>
          <w:b/>
          <w:bCs/>
        </w:rPr>
        <w:t>2</w:t>
      </w:r>
      <w:r w:rsidRPr="003E1233">
        <w:rPr>
          <w:b/>
          <w:bCs/>
        </w:rPr>
        <w:t>、多线程情况下</w:t>
      </w:r>
      <w:r w:rsidRPr="003E1233">
        <w:rPr>
          <w:b/>
          <w:bCs/>
        </w:rPr>
        <w:t>, Qt</w:t>
      </w:r>
      <w:r w:rsidRPr="003E1233">
        <w:rPr>
          <w:b/>
          <w:bCs/>
        </w:rPr>
        <w:t>中的信号槽分别在什么线程中执行</w:t>
      </w:r>
      <w:r w:rsidRPr="003E1233">
        <w:rPr>
          <w:b/>
          <w:bCs/>
        </w:rPr>
        <w:t xml:space="preserve">, </w:t>
      </w:r>
      <w:r w:rsidRPr="003E1233">
        <w:rPr>
          <w:b/>
          <w:bCs/>
        </w:rPr>
        <w:t>如何控制</w:t>
      </w:r>
      <w:r w:rsidRPr="003E1233">
        <w:rPr>
          <w:b/>
          <w:bCs/>
        </w:rPr>
        <w:t>? </w:t>
      </w:r>
    </w:p>
    <w:p w:rsidR="003E1233" w:rsidRPr="003E1233" w:rsidRDefault="003E1233" w:rsidP="003E1233">
      <w:pPr>
        <w:ind w:firstLine="480"/>
      </w:pPr>
      <w:r w:rsidRPr="003E1233">
        <w:br/>
      </w:r>
      <w:r w:rsidRPr="003E1233">
        <w:t>可以通过</w:t>
      </w:r>
      <w:r w:rsidRPr="003E1233">
        <w:t>connect</w:t>
      </w:r>
      <w:r w:rsidRPr="003E1233">
        <w:t>函数的第五个参数来控制</w:t>
      </w:r>
      <w:r w:rsidRPr="003E1233">
        <w:t xml:space="preserve">, </w:t>
      </w:r>
      <w:r w:rsidRPr="003E1233">
        <w:t>信号槽执行时所在的线程</w:t>
      </w:r>
      <w:r w:rsidRPr="003E1233">
        <w:t> </w:t>
      </w:r>
    </w:p>
    <w:p w:rsidR="003E1233" w:rsidRPr="003E1233" w:rsidRDefault="003E1233" w:rsidP="003E1233">
      <w:pPr>
        <w:ind w:firstLine="480"/>
      </w:pPr>
      <w:r w:rsidRPr="003E1233">
        <w:t>1)</w:t>
      </w:r>
      <w:r w:rsidRPr="003E1233">
        <w:rPr>
          <w:b/>
          <w:bCs/>
        </w:rPr>
        <w:t>自动连接</w:t>
      </w:r>
      <w:r w:rsidRPr="003E1233">
        <w:t>(AutoConnection)</w:t>
      </w:r>
      <w:r w:rsidRPr="003E1233">
        <w:t>，默认的连接方式，如果信号与槽，也就是</w:t>
      </w:r>
      <w:r w:rsidRPr="003E1233">
        <w:rPr>
          <w:b/>
          <w:bCs/>
        </w:rPr>
        <w:t>发送者与接受者在同一线程</w:t>
      </w:r>
      <w:r w:rsidRPr="003E1233">
        <w:t>，等同于直接连接；如果发送者与接受者处在不同线程，等同于队列连接。</w:t>
      </w:r>
      <w:r w:rsidRPr="003E1233">
        <w:br/>
        <w:t>2)</w:t>
      </w:r>
      <w:r w:rsidRPr="003E1233">
        <w:rPr>
          <w:b/>
          <w:bCs/>
        </w:rPr>
        <w:t>直接连接</w:t>
      </w:r>
      <w:r w:rsidRPr="003E1233">
        <w:t>(DirectConnection)</w:t>
      </w:r>
      <w:r w:rsidRPr="003E1233">
        <w:t>，当信号发射时，槽函数立即直接调用。无论槽函数所属对象在哪个线程，槽函数总在发送者所在线程执行，即</w:t>
      </w:r>
      <w:r w:rsidRPr="003E1233">
        <w:rPr>
          <w:b/>
          <w:bCs/>
        </w:rPr>
        <w:t>槽函数和信号发送者在同一线程</w:t>
      </w:r>
      <w:r w:rsidRPr="003E1233">
        <w:br/>
        <w:t>3)</w:t>
      </w:r>
      <w:r w:rsidRPr="003E1233">
        <w:rPr>
          <w:b/>
          <w:bCs/>
        </w:rPr>
        <w:t>队列连接</w:t>
      </w:r>
      <w:r w:rsidRPr="003E1233">
        <w:t>(QueuedConnection)</w:t>
      </w:r>
      <w:r w:rsidRPr="003E1233">
        <w:t>，当控制权回到接受者所在线程的事件循环时，槽函数被调用。槽函数在接受者所在线程执行，即</w:t>
      </w:r>
      <w:r w:rsidRPr="003E1233">
        <w:rPr>
          <w:b/>
          <w:bCs/>
        </w:rPr>
        <w:t>槽函数与信号接受者在同一线程</w:t>
      </w:r>
    </w:p>
    <w:p w:rsidR="003E1233" w:rsidRPr="003E1233" w:rsidRDefault="003E1233" w:rsidP="003E1233">
      <w:pPr>
        <w:ind w:firstLine="482"/>
        <w:rPr>
          <w:b/>
          <w:bCs/>
        </w:rPr>
      </w:pPr>
      <w:bookmarkStart w:id="1" w:name="_label0_2"/>
      <w:bookmarkEnd w:id="1"/>
      <w:r w:rsidRPr="003E1233">
        <w:rPr>
          <w:b/>
          <w:bCs/>
        </w:rPr>
        <w:t>3</w:t>
      </w:r>
      <w:r w:rsidRPr="003E1233">
        <w:rPr>
          <w:b/>
          <w:bCs/>
        </w:rPr>
        <w:t>、描述</w:t>
      </w:r>
      <w:r w:rsidRPr="003E1233">
        <w:rPr>
          <w:b/>
          <w:bCs/>
        </w:rPr>
        <w:t>QT</w:t>
      </w:r>
      <w:r w:rsidRPr="003E1233">
        <w:rPr>
          <w:b/>
          <w:bCs/>
        </w:rPr>
        <w:t>中的文件流</w:t>
      </w:r>
      <w:r w:rsidRPr="003E1233">
        <w:rPr>
          <w:b/>
          <w:bCs/>
        </w:rPr>
        <w:t>(QTextStream)</w:t>
      </w:r>
      <w:r w:rsidRPr="003E1233">
        <w:rPr>
          <w:b/>
          <w:bCs/>
        </w:rPr>
        <w:t>和数据流</w:t>
      </w:r>
      <w:r w:rsidRPr="003E1233">
        <w:rPr>
          <w:b/>
          <w:bCs/>
        </w:rPr>
        <w:t>(QDataStream)</w:t>
      </w:r>
      <w:r w:rsidRPr="003E1233">
        <w:rPr>
          <w:b/>
          <w:bCs/>
        </w:rPr>
        <w:t>的区别</w:t>
      </w:r>
      <w:r w:rsidRPr="003E1233">
        <w:rPr>
          <w:b/>
          <w:bCs/>
        </w:rPr>
        <w:t xml:space="preserve">, </w:t>
      </w:r>
      <w:r w:rsidRPr="003E1233">
        <w:rPr>
          <w:b/>
          <w:bCs/>
        </w:rPr>
        <w:t>他们都能帮助我们完成一些什么事情</w:t>
      </w:r>
      <w:r w:rsidRPr="003E1233">
        <w:rPr>
          <w:b/>
          <w:bCs/>
        </w:rPr>
        <w:t>. </w:t>
      </w:r>
    </w:p>
    <w:p w:rsidR="003E1233" w:rsidRPr="003E1233" w:rsidRDefault="003E1233" w:rsidP="003E1233">
      <w:pPr>
        <w:ind w:firstLine="480"/>
      </w:pPr>
      <w:r w:rsidRPr="003E1233">
        <w:t xml:space="preserve">QTextStream – </w:t>
      </w:r>
      <w:r w:rsidRPr="003E1233">
        <w:t>文本流</w:t>
      </w:r>
      <w:r w:rsidRPr="003E1233">
        <w:t xml:space="preserve">, </w:t>
      </w:r>
      <w:r w:rsidRPr="003E1233">
        <w:t>操作轻量级数据</w:t>
      </w:r>
      <w:r w:rsidRPr="003E1233">
        <w:t xml:space="preserve">(int, double, QString), </w:t>
      </w:r>
      <w:r w:rsidRPr="003E1233">
        <w:t>数据写入文件中之后以文本的方式呈现。</w:t>
      </w:r>
      <w:r w:rsidRPr="003E1233">
        <w:t> </w:t>
      </w:r>
      <w:r w:rsidRPr="003E1233">
        <w:br/>
        <w:t xml:space="preserve">QDataStream – </w:t>
      </w:r>
      <w:r w:rsidRPr="003E1233">
        <w:t>数据流</w:t>
      </w:r>
      <w:r w:rsidRPr="003E1233">
        <w:t xml:space="preserve">, </w:t>
      </w:r>
      <w:r w:rsidRPr="003E1233">
        <w:t>通过数据流可以操作各种数据类型</w:t>
      </w:r>
      <w:r w:rsidRPr="003E1233">
        <w:t xml:space="preserve">, </w:t>
      </w:r>
      <w:r w:rsidRPr="003E1233">
        <w:t>包括类对象</w:t>
      </w:r>
      <w:r w:rsidRPr="003E1233">
        <w:t xml:space="preserve">, </w:t>
      </w:r>
      <w:r w:rsidRPr="003E1233">
        <w:t>存储到文件中数据可以还原到内存。</w:t>
      </w:r>
      <w:r w:rsidRPr="003E1233">
        <w:t> </w:t>
      </w:r>
      <w:r w:rsidRPr="003E1233">
        <w:br/>
        <w:t>QTextStream, QDataStream</w:t>
      </w:r>
      <w:r w:rsidRPr="003E1233">
        <w:t>可以操作磁盘文件</w:t>
      </w:r>
      <w:r w:rsidRPr="003E1233">
        <w:t xml:space="preserve">, </w:t>
      </w:r>
      <w:r w:rsidRPr="003E1233">
        <w:t>也可以操作内存数据</w:t>
      </w:r>
      <w:r w:rsidRPr="003E1233">
        <w:t xml:space="preserve">, </w:t>
      </w:r>
      <w:r w:rsidRPr="003E1233">
        <w:t>通过流对象可以将数据打包到内存</w:t>
      </w:r>
      <w:r w:rsidRPr="003E1233">
        <w:t xml:space="preserve">, </w:t>
      </w:r>
      <w:r w:rsidRPr="003E1233">
        <w:t>进行数据的传输</w:t>
      </w:r>
      <w:r w:rsidRPr="003E1233">
        <w:t>.</w:t>
      </w:r>
    </w:p>
    <w:p w:rsidR="003E1233" w:rsidRPr="003E1233" w:rsidRDefault="003E1233" w:rsidP="003E1233">
      <w:pPr>
        <w:ind w:firstLine="482"/>
        <w:rPr>
          <w:b/>
          <w:bCs/>
        </w:rPr>
      </w:pPr>
      <w:bookmarkStart w:id="2" w:name="_label0_3"/>
      <w:bookmarkEnd w:id="2"/>
      <w:r w:rsidRPr="003E1233">
        <w:rPr>
          <w:b/>
          <w:bCs/>
        </w:rPr>
        <w:lastRenderedPageBreak/>
        <w:t>4</w:t>
      </w:r>
      <w:r w:rsidRPr="003E1233">
        <w:rPr>
          <w:b/>
          <w:bCs/>
        </w:rPr>
        <w:t>、描述</w:t>
      </w:r>
      <w:r w:rsidRPr="003E1233">
        <w:rPr>
          <w:b/>
          <w:bCs/>
        </w:rPr>
        <w:t>Qt</w:t>
      </w:r>
      <w:r w:rsidRPr="003E1233">
        <w:rPr>
          <w:b/>
          <w:bCs/>
        </w:rPr>
        <w:t>下</w:t>
      </w:r>
      <w:r w:rsidRPr="003E1233">
        <w:rPr>
          <w:b/>
          <w:bCs/>
        </w:rPr>
        <w:t>Tcp</w:t>
      </w:r>
      <w:r w:rsidRPr="003E1233">
        <w:rPr>
          <w:b/>
          <w:bCs/>
        </w:rPr>
        <w:t>通信的整个流程</w:t>
      </w:r>
      <w:r w:rsidRPr="003E1233">
        <w:rPr>
          <w:b/>
          <w:bCs/>
        </w:rPr>
        <w:t> </w:t>
      </w:r>
    </w:p>
    <w:p w:rsidR="003E1233" w:rsidRPr="003E1233" w:rsidRDefault="003E1233" w:rsidP="003E1233">
      <w:pPr>
        <w:ind w:firstLine="480"/>
      </w:pPr>
      <w:hyperlink r:id="rId7" w:tgtFrame="_blank" w:history="1">
        <w:r w:rsidRPr="003E1233">
          <w:rPr>
            <w:rStyle w:val="aa"/>
          </w:rPr>
          <w:t>具体解释</w:t>
        </w:r>
      </w:hyperlink>
      <w:r w:rsidRPr="003E1233">
        <w:t> </w:t>
      </w:r>
      <w:r w:rsidRPr="003E1233">
        <w:t>：</w:t>
      </w:r>
      <w:hyperlink r:id="rId8" w:history="1">
        <w:r w:rsidRPr="003E1233">
          <w:rPr>
            <w:rStyle w:val="aa"/>
          </w:rPr>
          <w:t>https://www.cnblogs.com/yuweifeng/p/9382841.html</w:t>
        </w:r>
      </w:hyperlink>
    </w:p>
    <w:p w:rsidR="003E1233" w:rsidRPr="003E1233" w:rsidRDefault="003E1233" w:rsidP="003E1233">
      <w:pPr>
        <w:ind w:firstLine="480"/>
      </w:pPr>
      <w:r w:rsidRPr="003E1233">
        <w:t>QT</w:t>
      </w:r>
      <w:r w:rsidRPr="003E1233">
        <w:t>如果要进行网络编程首先需要在</w:t>
      </w:r>
      <w:r w:rsidRPr="003E1233">
        <w:t>.pro</w:t>
      </w:r>
      <w:r w:rsidRPr="003E1233">
        <w:t>中添加如下代码：</w:t>
      </w:r>
      <w:r w:rsidRPr="003E1233">
        <w:t>QT += network </w:t>
      </w:r>
    </w:p>
    <w:p w:rsidR="003E1233" w:rsidRPr="003E1233" w:rsidRDefault="003E1233" w:rsidP="003E1233">
      <w:pPr>
        <w:ind w:firstLine="480"/>
      </w:pPr>
      <w:r w:rsidRPr="003E1233">
        <w:t>服务器端</w:t>
      </w:r>
      <w:r w:rsidRPr="003E1233">
        <w:t>: </w:t>
      </w:r>
      <w:r w:rsidRPr="003E1233">
        <w:br/>
        <w:t xml:space="preserve">1. </w:t>
      </w:r>
      <w:r w:rsidRPr="003E1233">
        <w:t>创建用于监听的套接字</w:t>
      </w:r>
      <w:r w:rsidRPr="003E1233">
        <w:t> </w:t>
      </w:r>
      <w:r w:rsidRPr="003E1233">
        <w:br/>
        <w:t xml:space="preserve">2. </w:t>
      </w:r>
      <w:r w:rsidRPr="003E1233">
        <w:t>给套接字设置监听</w:t>
      </w:r>
      <w:r w:rsidRPr="003E1233">
        <w:t> </w:t>
      </w:r>
      <w:r w:rsidRPr="003E1233">
        <w:br/>
        <w:t xml:space="preserve">3. </w:t>
      </w:r>
      <w:r w:rsidRPr="003E1233">
        <w:t>如果有连接到来</w:t>
      </w:r>
      <w:r w:rsidRPr="003E1233">
        <w:t xml:space="preserve">, </w:t>
      </w:r>
      <w:r w:rsidRPr="003E1233">
        <w:t>监听的套接字会发出信号</w:t>
      </w:r>
      <w:r w:rsidRPr="003E1233">
        <w:t>newConnected </w:t>
      </w:r>
      <w:r w:rsidRPr="003E1233">
        <w:br/>
        <w:t xml:space="preserve">4. </w:t>
      </w:r>
      <w:r w:rsidRPr="003E1233">
        <w:t>接收连接</w:t>
      </w:r>
      <w:r w:rsidRPr="003E1233">
        <w:t xml:space="preserve">, </w:t>
      </w:r>
      <w:r w:rsidRPr="003E1233">
        <w:t>通过</w:t>
      </w:r>
      <w:r w:rsidRPr="003E1233">
        <w:t>nextPendingConnection()</w:t>
      </w:r>
      <w:r w:rsidRPr="003E1233">
        <w:t>函数</w:t>
      </w:r>
      <w:r w:rsidRPr="003E1233">
        <w:t xml:space="preserve">, </w:t>
      </w:r>
      <w:r w:rsidRPr="003E1233">
        <w:t>返回一个</w:t>
      </w:r>
      <w:r w:rsidRPr="003E1233">
        <w:t>QTcpSocket</w:t>
      </w:r>
      <w:r w:rsidRPr="003E1233">
        <w:t>类型的套接字对象</w:t>
      </w:r>
      <w:r w:rsidRPr="003E1233">
        <w:t>(</w:t>
      </w:r>
      <w:r w:rsidRPr="003E1233">
        <w:t>用于通信</w:t>
      </w:r>
      <w:r w:rsidRPr="003E1233">
        <w:t>) </w:t>
      </w:r>
      <w:r w:rsidRPr="003E1233">
        <w:br/>
        <w:t xml:space="preserve">5. </w:t>
      </w:r>
      <w:r w:rsidRPr="003E1233">
        <w:t>使用用于通信的套接字对象通信</w:t>
      </w:r>
      <w:r w:rsidRPr="003E1233">
        <w:t> </w:t>
      </w:r>
      <w:r w:rsidRPr="003E1233">
        <w:br/>
        <w:t xml:space="preserve">1&gt;. </w:t>
      </w:r>
      <w:r w:rsidRPr="003E1233">
        <w:t>发送数据</w:t>
      </w:r>
      <w:r w:rsidRPr="003E1233">
        <w:t>: write </w:t>
      </w:r>
      <w:r w:rsidRPr="003E1233">
        <w:br/>
        <w:t xml:space="preserve">2&gt;. </w:t>
      </w:r>
      <w:r w:rsidRPr="003E1233">
        <w:t>接收数据</w:t>
      </w:r>
      <w:r w:rsidRPr="003E1233">
        <w:t>: readAll/read </w:t>
      </w:r>
      <w:r w:rsidRPr="003E1233">
        <w:br/>
      </w:r>
      <w:r w:rsidRPr="003E1233">
        <w:t>客户端</w:t>
      </w:r>
      <w:r w:rsidRPr="003E1233">
        <w:t>: </w:t>
      </w:r>
      <w:r w:rsidRPr="003E1233">
        <w:br/>
        <w:t xml:space="preserve">1. </w:t>
      </w:r>
      <w:r w:rsidRPr="003E1233">
        <w:t>创建用于通信的套接字</w:t>
      </w:r>
      <w:r w:rsidRPr="003E1233">
        <w:t> </w:t>
      </w:r>
      <w:r w:rsidRPr="003E1233">
        <w:br/>
        <w:t xml:space="preserve">2. </w:t>
      </w:r>
      <w:r w:rsidRPr="003E1233">
        <w:t>连接服务器</w:t>
      </w:r>
      <w:r w:rsidRPr="003E1233">
        <w:t>: connectToHost </w:t>
      </w:r>
      <w:r w:rsidRPr="003E1233">
        <w:br/>
        <w:t xml:space="preserve">3. </w:t>
      </w:r>
      <w:r w:rsidRPr="003E1233">
        <w:t>连接成功与服务器通信</w:t>
      </w:r>
      <w:r w:rsidRPr="003E1233">
        <w:t> </w:t>
      </w:r>
      <w:r w:rsidRPr="003E1233">
        <w:br/>
        <w:t xml:space="preserve">1&gt;. </w:t>
      </w:r>
      <w:r w:rsidRPr="003E1233">
        <w:t>发送数据</w:t>
      </w:r>
      <w:r w:rsidRPr="003E1233">
        <w:t>: write </w:t>
      </w:r>
      <w:r w:rsidRPr="003E1233">
        <w:br/>
        <w:t xml:space="preserve">2&gt;. </w:t>
      </w:r>
      <w:r w:rsidRPr="003E1233">
        <w:t>接收数据</w:t>
      </w:r>
      <w:r w:rsidRPr="003E1233">
        <w:t>: readAll/read</w:t>
      </w:r>
    </w:p>
    <w:p w:rsidR="003E1233" w:rsidRDefault="003E1233" w:rsidP="003E1233">
      <w:pPr>
        <w:ind w:firstLine="480"/>
      </w:pPr>
      <w:r>
        <w:rPr>
          <w:noProof/>
        </w:rPr>
        <w:drawing>
          <wp:inline distT="0" distB="0" distL="0" distR="0">
            <wp:extent cx="5172075" cy="3543300"/>
            <wp:effectExtent l="0" t="0" r="9525" b="0"/>
            <wp:docPr id="1" name="图片 1" descr="https://img2020.cnblogs.com/i-beta/1396803/202003/1396803-20200324222735366-884070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2020.cnblogs.com/i-beta/1396803/202003/1396803-20200324222735366-88407011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72075" cy="3543300"/>
                    </a:xfrm>
                    <a:prstGeom prst="rect">
                      <a:avLst/>
                    </a:prstGeom>
                    <a:noFill/>
                    <a:ln>
                      <a:noFill/>
                    </a:ln>
                  </pic:spPr>
                </pic:pic>
              </a:graphicData>
            </a:graphic>
          </wp:inline>
        </w:drawing>
      </w:r>
    </w:p>
    <w:p w:rsidR="003E1233" w:rsidRDefault="003E1233" w:rsidP="003E1233">
      <w:pPr>
        <w:ind w:firstLine="480"/>
      </w:pPr>
      <w:r>
        <w:rPr>
          <w:noProof/>
        </w:rPr>
        <w:lastRenderedPageBreak/>
        <w:drawing>
          <wp:inline distT="0" distB="0" distL="0" distR="0">
            <wp:extent cx="5274310" cy="2198078"/>
            <wp:effectExtent l="0" t="0" r="2540" b="0"/>
            <wp:docPr id="2" name="图片 2" descr="https://img2020.cnblogs.com/i-beta/1396803/202003/1396803-20200324223113937-6060444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2020.cnblogs.com/i-beta/1396803/202003/1396803-20200324223113937-60604448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198078"/>
                    </a:xfrm>
                    <a:prstGeom prst="rect">
                      <a:avLst/>
                    </a:prstGeom>
                    <a:noFill/>
                    <a:ln>
                      <a:noFill/>
                    </a:ln>
                  </pic:spPr>
                </pic:pic>
              </a:graphicData>
            </a:graphic>
          </wp:inline>
        </w:drawing>
      </w:r>
    </w:p>
    <w:p w:rsidR="003E1233" w:rsidRPr="003E1233" w:rsidRDefault="003E1233" w:rsidP="003E1233">
      <w:pPr>
        <w:ind w:firstLine="482"/>
        <w:rPr>
          <w:b/>
          <w:bCs/>
        </w:rPr>
      </w:pPr>
      <w:r w:rsidRPr="003E1233">
        <w:rPr>
          <w:b/>
          <w:bCs/>
        </w:rPr>
        <w:t>6</w:t>
      </w:r>
      <w:r w:rsidRPr="003E1233">
        <w:rPr>
          <w:b/>
          <w:bCs/>
        </w:rPr>
        <w:t>、描述</w:t>
      </w:r>
      <w:r w:rsidRPr="003E1233">
        <w:rPr>
          <w:b/>
          <w:bCs/>
        </w:rPr>
        <w:t>QT</w:t>
      </w:r>
      <w:r w:rsidRPr="003E1233">
        <w:rPr>
          <w:b/>
          <w:bCs/>
        </w:rPr>
        <w:t>下</w:t>
      </w:r>
      <w:r w:rsidRPr="003E1233">
        <w:rPr>
          <w:b/>
          <w:bCs/>
        </w:rPr>
        <w:t>udp</w:t>
      </w:r>
      <w:r w:rsidRPr="003E1233">
        <w:rPr>
          <w:b/>
          <w:bCs/>
        </w:rPr>
        <w:t>通信的整个流程</w:t>
      </w:r>
      <w:r w:rsidRPr="003E1233">
        <w:rPr>
          <w:b/>
          <w:bCs/>
        </w:rPr>
        <w:t> </w:t>
      </w:r>
    </w:p>
    <w:p w:rsidR="003E1233" w:rsidRPr="003E1233" w:rsidRDefault="003E1233" w:rsidP="003E1233">
      <w:pPr>
        <w:ind w:firstLine="480"/>
      </w:pPr>
      <w:r w:rsidRPr="003E1233">
        <w:t> </w:t>
      </w:r>
    </w:p>
    <w:p w:rsidR="003E1233" w:rsidRPr="003E1233" w:rsidRDefault="003E1233" w:rsidP="003E1233">
      <w:pPr>
        <w:ind w:firstLine="480"/>
      </w:pPr>
      <w:r w:rsidRPr="003E1233">
        <w:t>QT</w:t>
      </w:r>
      <w:r w:rsidRPr="003E1233">
        <w:t>下</w:t>
      </w:r>
      <w:r w:rsidRPr="003E1233">
        <w:t>udp</w:t>
      </w:r>
      <w:r w:rsidRPr="003E1233">
        <w:t>通信服务器端和客户端的关系是对等的</w:t>
      </w:r>
      <w:r w:rsidRPr="003E1233">
        <w:t xml:space="preserve">, </w:t>
      </w:r>
      <w:r w:rsidRPr="003E1233">
        <w:t>做的处理也是一样的</w:t>
      </w:r>
      <w:r w:rsidRPr="003E1233">
        <w:t>. </w:t>
      </w:r>
      <w:r w:rsidRPr="003E1233">
        <w:br/>
        <w:t xml:space="preserve">1. </w:t>
      </w:r>
      <w:r w:rsidRPr="003E1233">
        <w:t>创建套接字对象</w:t>
      </w:r>
      <w:r w:rsidRPr="003E1233">
        <w:t> </w:t>
      </w:r>
      <w:r w:rsidRPr="003E1233">
        <w:br/>
        <w:t xml:space="preserve">2. </w:t>
      </w:r>
      <w:r w:rsidRPr="003E1233">
        <w:t>如果需要接收数据</w:t>
      </w:r>
      <w:r w:rsidRPr="003E1233">
        <w:t xml:space="preserve">, </w:t>
      </w:r>
      <w:r w:rsidRPr="003E1233">
        <w:t>必须绑定端口</w:t>
      </w:r>
      <w:r w:rsidRPr="003E1233">
        <w:t> </w:t>
      </w:r>
      <w:r w:rsidRPr="003E1233">
        <w:br/>
        <w:t xml:space="preserve">3. </w:t>
      </w:r>
      <w:r w:rsidRPr="003E1233">
        <w:t>发送数据</w:t>
      </w:r>
      <w:r w:rsidRPr="003E1233">
        <w:t>: writeDatagram </w:t>
      </w:r>
      <w:r w:rsidRPr="003E1233">
        <w:br/>
        <w:t xml:space="preserve">4. </w:t>
      </w:r>
      <w:r w:rsidRPr="003E1233">
        <w:t>接收数据</w:t>
      </w:r>
      <w:r w:rsidRPr="003E1233">
        <w:t>: readDatagram </w:t>
      </w:r>
    </w:p>
    <w:p w:rsidR="003E1233" w:rsidRPr="003E1233" w:rsidRDefault="003E1233" w:rsidP="003E1233">
      <w:pPr>
        <w:ind w:firstLine="482"/>
        <w:rPr>
          <w:b/>
          <w:bCs/>
        </w:rPr>
      </w:pPr>
      <w:bookmarkStart w:id="3" w:name="_label0_5"/>
      <w:bookmarkEnd w:id="3"/>
      <w:r w:rsidRPr="003E1233">
        <w:rPr>
          <w:b/>
          <w:bCs/>
        </w:rPr>
        <w:t>7</w:t>
      </w:r>
      <w:r w:rsidRPr="003E1233">
        <w:rPr>
          <w:b/>
          <w:bCs/>
        </w:rPr>
        <w:t>：</w:t>
      </w:r>
      <w:r w:rsidRPr="003E1233">
        <w:rPr>
          <w:b/>
          <w:bCs/>
        </w:rPr>
        <w:t xml:space="preserve"> </w:t>
      </w:r>
      <w:r w:rsidRPr="003E1233">
        <w:rPr>
          <w:b/>
          <w:bCs/>
        </w:rPr>
        <w:t>描述</w:t>
      </w:r>
      <w:r w:rsidRPr="003E1233">
        <w:rPr>
          <w:b/>
          <w:bCs/>
        </w:rPr>
        <w:t>QT</w:t>
      </w:r>
      <w:r w:rsidRPr="003E1233">
        <w:rPr>
          <w:b/>
          <w:bCs/>
        </w:rPr>
        <w:t>下多线程的两种使用方法</w:t>
      </w:r>
      <w:r w:rsidRPr="003E1233">
        <w:rPr>
          <w:b/>
          <w:bCs/>
        </w:rPr>
        <w:t xml:space="preserve">, </w:t>
      </w:r>
      <w:r w:rsidRPr="003E1233">
        <w:rPr>
          <w:b/>
          <w:bCs/>
        </w:rPr>
        <w:t>以及注意事项</w:t>
      </w:r>
      <w:r w:rsidRPr="003E1233">
        <w:rPr>
          <w:b/>
          <w:bCs/>
        </w:rPr>
        <w:t> </w:t>
      </w:r>
    </w:p>
    <w:p w:rsidR="003E1233" w:rsidRPr="003E1233" w:rsidRDefault="003E1233" w:rsidP="003E1233">
      <w:pPr>
        <w:ind w:firstLine="480"/>
      </w:pPr>
      <w:r w:rsidRPr="003E1233">
        <w:t>第一种方法</w:t>
      </w:r>
      <w:r w:rsidRPr="003E1233">
        <w:t>: </w:t>
      </w:r>
      <w:r w:rsidRPr="003E1233">
        <w:br/>
        <w:t xml:space="preserve">1. </w:t>
      </w:r>
      <w:r w:rsidRPr="003E1233">
        <w:t>创建一个类从</w:t>
      </w:r>
      <w:r w:rsidRPr="003E1233">
        <w:t>QThread</w:t>
      </w:r>
      <w:r w:rsidRPr="003E1233">
        <w:t>类派生</w:t>
      </w:r>
      <w:r w:rsidRPr="003E1233">
        <w:t> </w:t>
      </w:r>
      <w:r w:rsidRPr="003E1233">
        <w:br/>
        <w:t xml:space="preserve">2. </w:t>
      </w:r>
      <w:r w:rsidRPr="003E1233">
        <w:t>在子线程类中重写</w:t>
      </w:r>
      <w:r w:rsidRPr="003E1233">
        <w:t xml:space="preserve"> run </w:t>
      </w:r>
      <w:r w:rsidRPr="003E1233">
        <w:t>函数</w:t>
      </w:r>
      <w:r w:rsidRPr="003E1233">
        <w:t xml:space="preserve">, </w:t>
      </w:r>
      <w:r w:rsidRPr="003E1233">
        <w:t>将处理操作写入该函数中</w:t>
      </w:r>
      <w:r w:rsidRPr="003E1233">
        <w:t> </w:t>
      </w:r>
      <w:r w:rsidRPr="003E1233">
        <w:br/>
        <w:t xml:space="preserve">3. </w:t>
      </w:r>
      <w:r w:rsidRPr="003E1233">
        <w:t>在主线程中创建子线程对象</w:t>
      </w:r>
      <w:r w:rsidRPr="003E1233">
        <w:t xml:space="preserve">, </w:t>
      </w:r>
      <w:r w:rsidRPr="003E1233">
        <w:t>启动子线程</w:t>
      </w:r>
      <w:r w:rsidRPr="003E1233">
        <w:t xml:space="preserve">, </w:t>
      </w:r>
      <w:r w:rsidRPr="003E1233">
        <w:t>调用</w:t>
      </w:r>
      <w:r w:rsidRPr="003E1233">
        <w:t>start()</w:t>
      </w:r>
      <w:r w:rsidRPr="003E1233">
        <w:t>函数</w:t>
      </w:r>
      <w:r w:rsidRPr="003E1233">
        <w:t> </w:t>
      </w:r>
      <w:r w:rsidRPr="003E1233">
        <w:br/>
      </w:r>
      <w:r w:rsidRPr="003E1233">
        <w:t>第二种方法</w:t>
      </w:r>
      <w:r w:rsidRPr="003E1233">
        <w:t>: </w:t>
      </w:r>
      <w:r w:rsidRPr="003E1233">
        <w:br/>
        <w:t xml:space="preserve">1. </w:t>
      </w:r>
      <w:r w:rsidRPr="003E1233">
        <w:t>将业务处理抽象成一个业务类</w:t>
      </w:r>
      <w:r w:rsidRPr="003E1233">
        <w:t xml:space="preserve">, </w:t>
      </w:r>
      <w:r w:rsidRPr="003E1233">
        <w:t>在该类中创建一个业务处理函数</w:t>
      </w:r>
      <w:r w:rsidRPr="003E1233">
        <w:t> </w:t>
      </w:r>
      <w:r w:rsidRPr="003E1233">
        <w:br/>
        <w:t xml:space="preserve">2. </w:t>
      </w:r>
      <w:r w:rsidRPr="003E1233">
        <w:t>在主线程中创建一</w:t>
      </w:r>
      <w:r w:rsidRPr="003E1233">
        <w:t>QThread</w:t>
      </w:r>
      <w:r w:rsidRPr="003E1233">
        <w:t>类对象</w:t>
      </w:r>
      <w:r w:rsidRPr="003E1233">
        <w:t> </w:t>
      </w:r>
      <w:r w:rsidRPr="003E1233">
        <w:br/>
        <w:t xml:space="preserve">3. </w:t>
      </w:r>
      <w:r w:rsidRPr="003E1233">
        <w:t>在主线程中创建一个业务类对象</w:t>
      </w:r>
      <w:r w:rsidRPr="003E1233">
        <w:t> </w:t>
      </w:r>
      <w:r w:rsidRPr="003E1233">
        <w:br/>
        <w:t xml:space="preserve">4. </w:t>
      </w:r>
      <w:r w:rsidRPr="003E1233">
        <w:t>将业务类对象移动到子线程中</w:t>
      </w:r>
      <w:r w:rsidRPr="003E1233">
        <w:t> </w:t>
      </w:r>
      <w:r w:rsidRPr="003E1233">
        <w:br/>
        <w:t xml:space="preserve">5. </w:t>
      </w:r>
      <w:r w:rsidRPr="003E1233">
        <w:t>在主线程中启动子线程</w:t>
      </w:r>
      <w:r w:rsidRPr="003E1233">
        <w:t> </w:t>
      </w:r>
      <w:r w:rsidRPr="003E1233">
        <w:br/>
        <w:t xml:space="preserve">6. </w:t>
      </w:r>
      <w:r w:rsidRPr="003E1233">
        <w:t>通过信号槽的方式</w:t>
      </w:r>
      <w:r w:rsidRPr="003E1233">
        <w:t xml:space="preserve">, </w:t>
      </w:r>
      <w:r w:rsidRPr="003E1233">
        <w:t>执行业务类中的业务处理函数</w:t>
      </w:r>
      <w:r w:rsidRPr="003E1233">
        <w:t> </w:t>
      </w:r>
      <w:r w:rsidRPr="003E1233">
        <w:br/>
      </w:r>
      <w:r w:rsidRPr="003E1233">
        <w:t>多线程使用注意事项</w:t>
      </w:r>
      <w:r w:rsidRPr="003E1233">
        <w:t>: </w:t>
      </w:r>
      <w:r w:rsidRPr="003E1233">
        <w:br/>
        <w:t xml:space="preserve">* 1. </w:t>
      </w:r>
      <w:r w:rsidRPr="003E1233">
        <w:t>业务对象</w:t>
      </w:r>
      <w:r w:rsidRPr="003E1233">
        <w:t xml:space="preserve">, </w:t>
      </w:r>
      <w:r w:rsidRPr="003E1233">
        <w:t>构造的时候不能指定父对象</w:t>
      </w:r>
      <w:r w:rsidRPr="003E1233">
        <w:t> </w:t>
      </w:r>
      <w:r w:rsidRPr="003E1233">
        <w:br/>
        <w:t xml:space="preserve">* 2. </w:t>
      </w:r>
      <w:r w:rsidRPr="003E1233">
        <w:t>子线程中不能处理</w:t>
      </w:r>
      <w:r w:rsidRPr="003E1233">
        <w:t>ui</w:t>
      </w:r>
      <w:r w:rsidRPr="003E1233">
        <w:t>窗口</w:t>
      </w:r>
      <w:r w:rsidRPr="003E1233">
        <w:t>(ui</w:t>
      </w:r>
      <w:r w:rsidRPr="003E1233">
        <w:t>相关的类</w:t>
      </w:r>
      <w:r w:rsidRPr="003E1233">
        <w:t>) </w:t>
      </w:r>
      <w:r w:rsidRPr="003E1233">
        <w:br/>
        <w:t xml:space="preserve">* 3. </w:t>
      </w:r>
      <w:r w:rsidRPr="003E1233">
        <w:t>子线程中只能处理一些数据相关的操作</w:t>
      </w:r>
      <w:r w:rsidRPr="003E1233">
        <w:t xml:space="preserve">, </w:t>
      </w:r>
      <w:r w:rsidRPr="003E1233">
        <w:t>不能涉及窗口</w:t>
      </w:r>
    </w:p>
    <w:p w:rsidR="003E1233" w:rsidRPr="003E1233" w:rsidRDefault="003E1233" w:rsidP="003E1233">
      <w:pPr>
        <w:ind w:firstLine="482"/>
      </w:pPr>
      <w:r w:rsidRPr="003E1233">
        <w:rPr>
          <w:b/>
          <w:bCs/>
        </w:rPr>
        <w:lastRenderedPageBreak/>
        <w:t xml:space="preserve">2. </w:t>
      </w:r>
      <w:r w:rsidRPr="003E1233">
        <w:rPr>
          <w:b/>
          <w:bCs/>
        </w:rPr>
        <w:t>新建Ｑ</w:t>
      </w:r>
      <w:r w:rsidRPr="003E1233">
        <w:rPr>
          <w:b/>
          <w:bCs/>
        </w:rPr>
        <w:t xml:space="preserve">t </w:t>
      </w:r>
      <w:r w:rsidRPr="003E1233">
        <w:rPr>
          <w:b/>
          <w:bCs/>
        </w:rPr>
        <w:t>项目</w:t>
      </w:r>
    </w:p>
    <w:p w:rsidR="003E1233" w:rsidRPr="003E1233" w:rsidRDefault="003E1233" w:rsidP="003E1233">
      <w:pPr>
        <w:ind w:firstLine="480"/>
      </w:pPr>
      <w:r w:rsidRPr="003E1233">
        <w:t xml:space="preserve">　　具体过程见我的另一篇随笔，如何新建ＱＴ项目。</w:t>
      </w:r>
    </w:p>
    <w:p w:rsidR="003E1233" w:rsidRPr="003E1233" w:rsidRDefault="003E1233" w:rsidP="003E1233">
      <w:pPr>
        <w:ind w:firstLine="480"/>
      </w:pPr>
      <w:r w:rsidRPr="003E1233">
        <w:t xml:space="preserve">　　有两种创建图形化程序界面的方法，一、通过系统自动生成的</w:t>
      </w:r>
      <w:r w:rsidRPr="003E1233">
        <w:t>.ui</w:t>
      </w:r>
      <w:r w:rsidRPr="003E1233">
        <w:t>文件，二、通过代码实现。</w:t>
      </w:r>
    </w:p>
    <w:p w:rsidR="003E1233" w:rsidRPr="003E1233" w:rsidRDefault="003E1233" w:rsidP="003E1233">
      <w:pPr>
        <w:ind w:firstLine="480"/>
      </w:pPr>
      <w:r w:rsidRPr="003E1233">
        <w:t xml:space="preserve">　　方法一可通过鼠标拖拉布局界面，较方便，但在设计较复杂的界面时最好还是使用Ｑ</w:t>
      </w:r>
      <w:r w:rsidRPr="003E1233">
        <w:t>t</w:t>
      </w:r>
      <w:r w:rsidRPr="003E1233">
        <w:t>提供的布局管理器。</w:t>
      </w:r>
    </w:p>
    <w:p w:rsidR="003E1233" w:rsidRPr="003E1233" w:rsidRDefault="003E1233" w:rsidP="003E1233">
      <w:pPr>
        <w:ind w:firstLine="482"/>
      </w:pPr>
      <w:r w:rsidRPr="003E1233">
        <w:rPr>
          <w:b/>
          <w:bCs/>
        </w:rPr>
        <w:t>４、ＱＴ项目框架分析</w:t>
      </w:r>
    </w:p>
    <w:p w:rsidR="003E1233" w:rsidRPr="003E1233" w:rsidRDefault="003E1233" w:rsidP="003E1233">
      <w:pPr>
        <w:ind w:firstLine="482"/>
      </w:pPr>
      <w:r w:rsidRPr="003E1233">
        <w:rPr>
          <w:b/>
          <w:bCs/>
        </w:rPr>
        <w:t>４</w:t>
      </w:r>
      <w:r w:rsidRPr="003E1233">
        <w:rPr>
          <w:b/>
          <w:bCs/>
        </w:rPr>
        <w:t>.1</w:t>
      </w:r>
      <w:r w:rsidRPr="003E1233">
        <w:t xml:space="preserve"> </w:t>
      </w:r>
      <w:r w:rsidRPr="003E1233">
        <w:t>每一个工程都有一个执行的入口函数，此项目中的</w:t>
      </w:r>
      <w:r w:rsidRPr="003E1233">
        <w:t>main.cpp</w:t>
      </w:r>
      <w:r w:rsidRPr="003E1233">
        <w:t>中的</w:t>
      </w:r>
      <w:r w:rsidRPr="003E1233">
        <w:t xml:space="preserve"> main()</w:t>
      </w:r>
      <w:r w:rsidRPr="003E1233">
        <w:t>函数就是此工程的入口。</w:t>
      </w:r>
    </w:p>
    <w:p w:rsidR="003E1233" w:rsidRPr="003E1233" w:rsidRDefault="003E1233" w:rsidP="003E1233">
      <w:pPr>
        <w:ind w:firstLine="480"/>
      </w:pPr>
      <w:r w:rsidRPr="003E1233">
        <w:t>main.cpp</w:t>
      </w:r>
    </w:p>
    <w:p w:rsidR="003E1233" w:rsidRPr="003E1233" w:rsidRDefault="003E1233" w:rsidP="003E1233">
      <w:pPr>
        <w:ind w:firstLine="480"/>
      </w:pPr>
      <w:r w:rsidRPr="003E1233">
        <w:drawing>
          <wp:inline distT="0" distB="0" distL="0" distR="0">
            <wp:extent cx="190500" cy="190500"/>
            <wp:effectExtent l="0" t="0" r="0" b="0"/>
            <wp:docPr id="8" name="图片 8" descr="复制代码">
              <a:hlinkClick xmlns:a="http://schemas.openxmlformats.org/drawingml/2006/main" r:id="rId1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11" tooltip="&quot;复制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3E1233" w:rsidRPr="003E1233" w:rsidRDefault="003E1233" w:rsidP="003E1233">
      <w:pPr>
        <w:ind w:firstLine="480"/>
      </w:pPr>
      <w:r w:rsidRPr="003E1233">
        <w:t>#include "dialog.h"</w:t>
      </w:r>
    </w:p>
    <w:p w:rsidR="003E1233" w:rsidRPr="003E1233" w:rsidRDefault="003E1233" w:rsidP="003E1233">
      <w:pPr>
        <w:ind w:firstLine="480"/>
      </w:pPr>
      <w:r w:rsidRPr="003E1233">
        <w:t>#include &lt;QApplication&gt;</w:t>
      </w:r>
    </w:p>
    <w:p w:rsidR="003E1233" w:rsidRPr="003E1233" w:rsidRDefault="003E1233" w:rsidP="003E1233">
      <w:pPr>
        <w:ind w:firstLine="480"/>
      </w:pPr>
    </w:p>
    <w:p w:rsidR="003E1233" w:rsidRPr="003E1233" w:rsidRDefault="003E1233" w:rsidP="003E1233">
      <w:pPr>
        <w:ind w:firstLine="480"/>
      </w:pPr>
      <w:r w:rsidRPr="003E1233">
        <w:t>int main(int argc, char *argv[])</w:t>
      </w:r>
    </w:p>
    <w:p w:rsidR="003E1233" w:rsidRPr="003E1233" w:rsidRDefault="003E1233" w:rsidP="003E1233">
      <w:pPr>
        <w:ind w:firstLine="480"/>
      </w:pPr>
      <w:r w:rsidRPr="003E1233">
        <w:t>{</w:t>
      </w:r>
    </w:p>
    <w:p w:rsidR="003E1233" w:rsidRPr="003E1233" w:rsidRDefault="003E1233" w:rsidP="003E1233">
      <w:pPr>
        <w:ind w:firstLine="480"/>
      </w:pPr>
      <w:r w:rsidRPr="003E1233">
        <w:t xml:space="preserve">    QApplication a(argc, argv);</w:t>
      </w:r>
    </w:p>
    <w:p w:rsidR="003E1233" w:rsidRPr="003E1233" w:rsidRDefault="003E1233" w:rsidP="003E1233">
      <w:pPr>
        <w:ind w:firstLine="480"/>
      </w:pPr>
      <w:r w:rsidRPr="003E1233">
        <w:t xml:space="preserve">    Dialog w;</w:t>
      </w:r>
    </w:p>
    <w:p w:rsidR="003E1233" w:rsidRPr="003E1233" w:rsidRDefault="003E1233" w:rsidP="003E1233">
      <w:pPr>
        <w:ind w:firstLine="480"/>
      </w:pPr>
      <w:r w:rsidRPr="003E1233">
        <w:t xml:space="preserve">    w.show();</w:t>
      </w:r>
    </w:p>
    <w:p w:rsidR="003E1233" w:rsidRPr="003E1233" w:rsidRDefault="003E1233" w:rsidP="003E1233">
      <w:pPr>
        <w:ind w:firstLine="480"/>
      </w:pPr>
    </w:p>
    <w:p w:rsidR="003E1233" w:rsidRPr="003E1233" w:rsidRDefault="003E1233" w:rsidP="003E1233">
      <w:pPr>
        <w:ind w:firstLine="480"/>
      </w:pPr>
      <w:r w:rsidRPr="003E1233">
        <w:t xml:space="preserve">    return a.exec();</w:t>
      </w:r>
    </w:p>
    <w:p w:rsidR="003E1233" w:rsidRPr="003E1233" w:rsidRDefault="003E1233" w:rsidP="003E1233">
      <w:pPr>
        <w:ind w:firstLine="480"/>
      </w:pPr>
      <w:r w:rsidRPr="003E1233">
        <w:t>}</w:t>
      </w:r>
    </w:p>
    <w:p w:rsidR="003E1233" w:rsidRPr="003E1233" w:rsidRDefault="003E1233" w:rsidP="003E1233">
      <w:pPr>
        <w:ind w:firstLine="480"/>
      </w:pPr>
      <w:r w:rsidRPr="003E1233">
        <w:drawing>
          <wp:inline distT="0" distB="0" distL="0" distR="0">
            <wp:extent cx="190500" cy="190500"/>
            <wp:effectExtent l="0" t="0" r="0" b="0"/>
            <wp:docPr id="7" name="图片 7" descr="复制代码">
              <a:hlinkClick xmlns:a="http://schemas.openxmlformats.org/drawingml/2006/main" r:id="rId1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11" tooltip="&quot;复制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3E1233" w:rsidRPr="003E1233" w:rsidRDefault="003E1233" w:rsidP="003E1233">
      <w:pPr>
        <w:ind w:firstLine="480"/>
      </w:pPr>
      <w:r w:rsidRPr="003E1233">
        <w:t xml:space="preserve">　　如上所示，其中：</w:t>
      </w:r>
    </w:p>
    <w:p w:rsidR="003E1233" w:rsidRPr="003E1233" w:rsidRDefault="003E1233" w:rsidP="003E1233">
      <w:pPr>
        <w:ind w:firstLine="480"/>
      </w:pPr>
      <w:r w:rsidRPr="003E1233">
        <w:t xml:space="preserve">　　１</w:t>
      </w:r>
      <w:r w:rsidRPr="003E1233">
        <w:t>) #include "dialog.h"</w:t>
      </w:r>
      <w:r w:rsidRPr="003E1233">
        <w:t xml:space="preserve">　包含了程序中要完成功能的</w:t>
      </w:r>
      <w:r w:rsidRPr="003E1233">
        <w:t>Dialog</w:t>
      </w:r>
      <w:r w:rsidRPr="003E1233">
        <w:t>类的定义，在</w:t>
      </w:r>
      <w:r w:rsidRPr="003E1233">
        <w:t>Dialog</w:t>
      </w:r>
      <w:r w:rsidRPr="003E1233">
        <w:t>类中封装完成所需要的功能。</w:t>
      </w:r>
    </w:p>
    <w:p w:rsidR="003E1233" w:rsidRPr="003E1233" w:rsidRDefault="003E1233" w:rsidP="003E1233">
      <w:pPr>
        <w:ind w:firstLine="480"/>
      </w:pPr>
      <w:r w:rsidRPr="003E1233">
        <w:lastRenderedPageBreak/>
        <w:t xml:space="preserve">　　　　注意：程序中使用哪个类，就要引用包含该类定义的头文件。如　</w:t>
      </w:r>
      <w:r w:rsidRPr="003E1233">
        <w:t>dialog.h</w:t>
      </w:r>
      <w:r w:rsidRPr="003E1233">
        <w:t>中使用</w:t>
      </w:r>
      <w:r w:rsidRPr="003E1233">
        <w:t>QLabel</w:t>
      </w:r>
      <w:r w:rsidRPr="003E1233">
        <w:t>、</w:t>
      </w:r>
      <w:r w:rsidRPr="003E1233">
        <w:t>QLineEdit</w:t>
      </w:r>
      <w:r w:rsidRPr="003E1233">
        <w:t>、</w:t>
      </w:r>
      <w:r w:rsidRPr="003E1233">
        <w:t>QPushButton</w:t>
      </w:r>
      <w:r w:rsidRPr="003E1233">
        <w:t>必须包含头文件</w:t>
      </w:r>
    </w:p>
    <w:p w:rsidR="003E1233" w:rsidRPr="003E1233" w:rsidRDefault="003E1233" w:rsidP="003E1233">
      <w:pPr>
        <w:ind w:firstLine="480"/>
      </w:pPr>
      <w:r w:rsidRPr="003E1233">
        <w:t xml:space="preserve">　　　　</w:t>
      </w:r>
      <w:r w:rsidRPr="003E1233">
        <w:t>#include &lt;QLabel&gt;</w:t>
      </w:r>
      <w:r w:rsidRPr="003E1233">
        <w:t xml:space="preserve">　</w:t>
      </w:r>
      <w:r w:rsidRPr="003E1233">
        <w:t>#include &lt;QLineEdit&gt;</w:t>
      </w:r>
      <w:r w:rsidRPr="003E1233">
        <w:t xml:space="preserve">　</w:t>
      </w:r>
      <w:r w:rsidRPr="003E1233">
        <w:t>#include &lt;QPushButton&gt;</w:t>
      </w:r>
    </w:p>
    <w:p w:rsidR="003E1233" w:rsidRPr="003E1233" w:rsidRDefault="003E1233" w:rsidP="003E1233">
      <w:pPr>
        <w:ind w:firstLine="480"/>
      </w:pPr>
      <w:r w:rsidRPr="003E1233">
        <w:rPr>
          <w:i/>
          <w:iCs/>
        </w:rPr>
        <w:t xml:space="preserve">　　</w:t>
      </w:r>
      <w:r w:rsidRPr="003E1233">
        <w:t>２</w:t>
      </w:r>
      <w:r w:rsidRPr="003E1233">
        <w:t>) #include &lt;QApplication&gt;</w:t>
      </w:r>
      <w:r w:rsidRPr="003E1233">
        <w:t>：</w:t>
      </w:r>
      <w:r w:rsidRPr="003E1233">
        <w:t>Application</w:t>
      </w:r>
      <w:r w:rsidRPr="003E1233">
        <w:t>类的定义。</w:t>
      </w:r>
    </w:p>
    <w:p w:rsidR="003E1233" w:rsidRPr="003E1233" w:rsidRDefault="003E1233" w:rsidP="003E1233">
      <w:pPr>
        <w:ind w:firstLine="480"/>
      </w:pPr>
      <w:r w:rsidRPr="003E1233">
        <w:t xml:space="preserve">　</w:t>
      </w:r>
      <w:r w:rsidRPr="003E1233">
        <w:t xml:space="preserve">  </w:t>
      </w:r>
      <w:r w:rsidRPr="003E1233">
        <w:t>３</w:t>
      </w:r>
      <w:r w:rsidRPr="003E1233">
        <w:t>)  int main(int argc, char *argv[]):</w:t>
      </w:r>
      <w:r w:rsidRPr="003E1233">
        <w:t xml:space="preserve">　应用程序的入口，几乎在所有使用Ｑ</w:t>
      </w:r>
      <w:r w:rsidRPr="003E1233">
        <w:t>t</w:t>
      </w:r>
      <w:r w:rsidRPr="003E1233">
        <w:t>的情况下，</w:t>
      </w:r>
      <w:r w:rsidRPr="003E1233">
        <w:t>main()</w:t>
      </w:r>
      <w:r w:rsidRPr="003E1233">
        <w:t>函数只需要在将控制权交给Ｑ</w:t>
      </w:r>
      <w:r w:rsidRPr="003E1233">
        <w:t>t</w:t>
      </w:r>
      <w:r w:rsidRPr="003E1233">
        <w:t>库之前执行初始化，然后Ｑ</w:t>
      </w:r>
      <w:r w:rsidRPr="003E1233">
        <w:t xml:space="preserve">t </w:t>
      </w:r>
      <w:r w:rsidRPr="003E1233">
        <w:t>库通过事件向程序告知用户的行为。所有的Ｑ</w:t>
      </w:r>
      <w:r w:rsidRPr="003E1233">
        <w:t>t</w:t>
      </w:r>
      <w:r w:rsidRPr="003E1233">
        <w:t>程序中都　必须有且只有一个</w:t>
      </w:r>
      <w:r w:rsidRPr="003E1233">
        <w:t>main()</w:t>
      </w:r>
      <w:r w:rsidRPr="003E1233">
        <w:t>函数。</w:t>
      </w:r>
    </w:p>
    <w:p w:rsidR="003E1233" w:rsidRPr="003E1233" w:rsidRDefault="003E1233" w:rsidP="003E1233">
      <w:pPr>
        <w:ind w:firstLine="480"/>
      </w:pPr>
      <w:r w:rsidRPr="003E1233">
        <w:t xml:space="preserve">　</w:t>
      </w:r>
      <w:r w:rsidRPr="003E1233">
        <w:t xml:space="preserve">  </w:t>
      </w:r>
      <w:r w:rsidRPr="003E1233">
        <w:t>４</w:t>
      </w:r>
      <w:r w:rsidRPr="003E1233">
        <w:t xml:space="preserve">) QApplication a(argc, argv): a </w:t>
      </w:r>
      <w:r w:rsidRPr="003E1233">
        <w:t xml:space="preserve">是这个程序的　</w:t>
      </w:r>
      <w:r w:rsidRPr="003E1233">
        <w:t>QApplication</w:t>
      </w:r>
      <w:r w:rsidRPr="003E1233">
        <w:t>对象。</w:t>
      </w:r>
    </w:p>
    <w:p w:rsidR="003E1233" w:rsidRPr="003E1233" w:rsidRDefault="003E1233" w:rsidP="003E1233">
      <w:pPr>
        <w:ind w:firstLine="480"/>
      </w:pPr>
      <w:r w:rsidRPr="003E1233">
        <w:rPr>
          <w:i/>
          <w:iCs/>
        </w:rPr>
        <w:t xml:space="preserve">　　　　在每一个使用Ｑ</w:t>
      </w:r>
      <w:r w:rsidRPr="003E1233">
        <w:rPr>
          <w:i/>
          <w:iCs/>
        </w:rPr>
        <w:t>t</w:t>
      </w:r>
      <w:r w:rsidRPr="003E1233">
        <w:rPr>
          <w:i/>
          <w:iCs/>
        </w:rPr>
        <w:t>图形化应用程序中都必须使用一个</w:t>
      </w:r>
      <w:r w:rsidRPr="003E1233">
        <w:rPr>
          <w:i/>
          <w:iCs/>
        </w:rPr>
        <w:t xml:space="preserve">QApplication </w:t>
      </w:r>
      <w:r w:rsidRPr="003E1233">
        <w:rPr>
          <w:i/>
          <w:iCs/>
        </w:rPr>
        <w:t>对象。Ｑ</w:t>
      </w:r>
      <w:r w:rsidRPr="003E1233">
        <w:rPr>
          <w:i/>
          <w:iCs/>
        </w:rPr>
        <w:t>Application</w:t>
      </w:r>
      <w:r w:rsidRPr="003E1233">
        <w:rPr>
          <w:i/>
          <w:iCs/>
        </w:rPr>
        <w:t>管理了各种和样的图形化应用程序的广泛资源、基本设置、控制流及事件处理等。</w:t>
      </w:r>
    </w:p>
    <w:p w:rsidR="003E1233" w:rsidRPr="003E1233" w:rsidRDefault="003E1233" w:rsidP="003E1233">
      <w:pPr>
        <w:ind w:firstLine="480"/>
      </w:pPr>
      <w:r w:rsidRPr="003E1233">
        <w:rPr>
          <w:i/>
          <w:iCs/>
        </w:rPr>
        <w:t xml:space="preserve">　　　　</w:t>
      </w:r>
      <w:r w:rsidRPr="003E1233">
        <w:t>在任何的窗口部件被使用之前必须创建</w:t>
      </w:r>
      <w:r w:rsidRPr="003E1233">
        <w:t xml:space="preserve">QApplication </w:t>
      </w:r>
      <w:r w:rsidRPr="003E1233">
        <w:t>对象。它在这里被创建并且处理这些命令行变量。所有被</w:t>
      </w:r>
      <w:r w:rsidRPr="003E1233">
        <w:t>Qt</w:t>
      </w:r>
      <w:r w:rsidRPr="003E1233">
        <w:t>识别的命令行参数都将从</w:t>
      </w:r>
      <w:r w:rsidRPr="003E1233">
        <w:t>argv</w:t>
      </w:r>
      <w:r w:rsidRPr="003E1233">
        <w:t>中被移去（并且</w:t>
      </w:r>
      <w:r w:rsidRPr="003E1233">
        <w:t xml:space="preserve"> argc </w:t>
      </w:r>
      <w:r w:rsidRPr="003E1233">
        <w:t>也因此而减少）。</w:t>
      </w:r>
    </w:p>
    <w:p w:rsidR="003E1233" w:rsidRPr="003E1233" w:rsidRDefault="003E1233" w:rsidP="003E1233">
      <w:pPr>
        <w:ind w:firstLine="480"/>
      </w:pPr>
      <w:r w:rsidRPr="003E1233">
        <w:t xml:space="preserve">　　５</w:t>
      </w:r>
      <w:r w:rsidRPr="003E1233">
        <w:t>) w.show()</w:t>
      </w:r>
      <w:r w:rsidRPr="003E1233">
        <w:t>：当创建一个窗口部件的时候，默认它是不可见的，必须调用</w:t>
      </w:r>
      <w:r w:rsidRPr="003E1233">
        <w:t>show()</w:t>
      </w:r>
      <w:r w:rsidRPr="003E1233">
        <w:t>函数使它变为可见。、</w:t>
      </w:r>
    </w:p>
    <w:p w:rsidR="003E1233" w:rsidRPr="003E1233" w:rsidRDefault="003E1233" w:rsidP="003E1233">
      <w:pPr>
        <w:ind w:firstLine="480"/>
      </w:pPr>
      <w:r w:rsidRPr="003E1233">
        <w:t xml:space="preserve">　　６</w:t>
      </w:r>
      <w:r w:rsidRPr="003E1233">
        <w:t>) return a.exec()</w:t>
      </w:r>
      <w:r w:rsidRPr="003E1233">
        <w:t>：程序进入消息循环，等待可能的输入进行响应。这里就是</w:t>
      </w:r>
      <w:r w:rsidRPr="003E1233">
        <w:t>main()</w:t>
      </w:r>
      <w:r w:rsidRPr="003E1233">
        <w:t>函数将控制权交给</w:t>
      </w:r>
      <w:r w:rsidRPr="003E1233">
        <w:t xml:space="preserve">Qt, </w:t>
      </w:r>
      <w:r w:rsidRPr="003E1233">
        <w:t>Ｑ</w:t>
      </w:r>
      <w:r w:rsidRPr="003E1233">
        <w:t>t</w:t>
      </w:r>
      <w:r w:rsidRPr="003E1233">
        <w:t>完成事件处理工作，当应用程序退出的时候，</w:t>
      </w:r>
      <w:r w:rsidRPr="003E1233">
        <w:t>exec()</w:t>
      </w:r>
      <w:r w:rsidRPr="003E1233">
        <w:t>函数的值就会返回。在</w:t>
      </w:r>
      <w:r w:rsidRPr="003E1233">
        <w:t>exec()</w:t>
      </w:r>
      <w:r w:rsidRPr="003E1233">
        <w:t>函数中，</w:t>
      </w:r>
      <w:r w:rsidRPr="003E1233">
        <w:t>Qt</w:t>
      </w:r>
      <w:r w:rsidRPr="003E1233">
        <w:t>接收并处理用户和系统的事件并且将它们传递给适当的窗口部件。</w:t>
      </w:r>
    </w:p>
    <w:p w:rsidR="003E1233" w:rsidRPr="003E1233" w:rsidRDefault="003E1233" w:rsidP="003E1233">
      <w:pPr>
        <w:ind w:firstLine="482"/>
      </w:pPr>
      <w:r w:rsidRPr="003E1233">
        <w:rPr>
          <w:b/>
          <w:bCs/>
        </w:rPr>
        <w:t xml:space="preserve">4.2  dialog.h </w:t>
      </w:r>
      <w:r w:rsidRPr="003E1233">
        <w:rPr>
          <w:b/>
          <w:bCs/>
        </w:rPr>
        <w:t>头文件</w:t>
      </w:r>
    </w:p>
    <w:p w:rsidR="003E1233" w:rsidRPr="003E1233" w:rsidRDefault="003E1233" w:rsidP="003E1233">
      <w:pPr>
        <w:ind w:firstLine="480"/>
      </w:pPr>
      <w:r w:rsidRPr="003E1233">
        <w:t>在类</w:t>
      </w:r>
      <w:r w:rsidRPr="003E1233">
        <w:t>Dialog</w:t>
      </w:r>
      <w:r w:rsidRPr="003E1233">
        <w:t>中的定义中，</w:t>
      </w:r>
      <w:r w:rsidRPr="003E1233">
        <w:t>Q_OBJECT</w:t>
      </w:r>
      <w:r w:rsidRPr="003E1233">
        <w:t>宏的作用是启动Ｑ</w:t>
      </w:r>
      <w:r w:rsidRPr="003E1233">
        <w:t>t</w:t>
      </w:r>
      <w:r w:rsidRPr="003E1233">
        <w:t>元对象系统的一些特性（如支持信号和槽等），它必须放到类定义的私有区。</w:t>
      </w:r>
    </w:p>
    <w:p w:rsidR="003E1233" w:rsidRPr="003E1233" w:rsidRDefault="003E1233" w:rsidP="003E1233">
      <w:pPr>
        <w:ind w:firstLine="480"/>
      </w:pPr>
      <w:r w:rsidRPr="003E1233">
        <w:t>private slots:</w:t>
      </w:r>
      <w:r w:rsidRPr="003E1233">
        <w:t xml:space="preserve">　表示下面的函数为槽函数。</w:t>
      </w:r>
    </w:p>
    <w:p w:rsidR="003E1233" w:rsidRPr="003E1233" w:rsidRDefault="003E1233" w:rsidP="003E1233">
      <w:pPr>
        <w:ind w:firstLine="480"/>
      </w:pPr>
      <w:r w:rsidRPr="003E1233">
        <w:t>dialog.h</w:t>
      </w:r>
      <w:r w:rsidRPr="003E1233">
        <w:t xml:space="preserve">　　</w:t>
      </w:r>
    </w:p>
    <w:p w:rsidR="003E1233" w:rsidRPr="003E1233" w:rsidRDefault="003E1233" w:rsidP="003E1233">
      <w:pPr>
        <w:ind w:firstLine="480"/>
      </w:pPr>
      <w:r w:rsidRPr="003E1233">
        <w:drawing>
          <wp:inline distT="0" distB="0" distL="0" distR="0">
            <wp:extent cx="190500" cy="190500"/>
            <wp:effectExtent l="0" t="0" r="0" b="0"/>
            <wp:docPr id="6" name="图片 6" descr="复制代码">
              <a:hlinkClick xmlns:a="http://schemas.openxmlformats.org/drawingml/2006/main" r:id="rId1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11" tooltip="&quot;复制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3E1233" w:rsidRPr="003E1233" w:rsidRDefault="003E1233" w:rsidP="003E1233">
      <w:pPr>
        <w:ind w:firstLine="480"/>
      </w:pPr>
      <w:r w:rsidRPr="003E1233">
        <w:t>#ifndef DIALOG_H</w:t>
      </w:r>
    </w:p>
    <w:p w:rsidR="003E1233" w:rsidRPr="003E1233" w:rsidRDefault="003E1233" w:rsidP="003E1233">
      <w:pPr>
        <w:ind w:firstLine="480"/>
      </w:pPr>
      <w:r w:rsidRPr="003E1233">
        <w:t>#define DIALOG_H</w:t>
      </w:r>
    </w:p>
    <w:p w:rsidR="003E1233" w:rsidRPr="003E1233" w:rsidRDefault="003E1233" w:rsidP="003E1233">
      <w:pPr>
        <w:ind w:firstLine="480"/>
      </w:pPr>
    </w:p>
    <w:p w:rsidR="003E1233" w:rsidRPr="003E1233" w:rsidRDefault="003E1233" w:rsidP="003E1233">
      <w:pPr>
        <w:ind w:firstLine="480"/>
      </w:pPr>
      <w:r w:rsidRPr="003E1233">
        <w:t>#include &lt;QDialog&gt;</w:t>
      </w:r>
    </w:p>
    <w:p w:rsidR="003E1233" w:rsidRPr="003E1233" w:rsidRDefault="003E1233" w:rsidP="003E1233">
      <w:pPr>
        <w:ind w:firstLine="480"/>
      </w:pPr>
      <w:r w:rsidRPr="003E1233">
        <w:t>#include &lt;QLabel&gt;</w:t>
      </w:r>
    </w:p>
    <w:p w:rsidR="003E1233" w:rsidRPr="003E1233" w:rsidRDefault="003E1233" w:rsidP="003E1233">
      <w:pPr>
        <w:ind w:firstLine="480"/>
      </w:pPr>
      <w:r w:rsidRPr="003E1233">
        <w:t>#include &lt;QLineEdit&gt;</w:t>
      </w:r>
    </w:p>
    <w:p w:rsidR="003E1233" w:rsidRPr="003E1233" w:rsidRDefault="003E1233" w:rsidP="003E1233">
      <w:pPr>
        <w:ind w:firstLine="480"/>
      </w:pPr>
      <w:r w:rsidRPr="003E1233">
        <w:t>#include &lt;QPushButton&gt;</w:t>
      </w:r>
    </w:p>
    <w:p w:rsidR="003E1233" w:rsidRPr="003E1233" w:rsidRDefault="003E1233" w:rsidP="003E1233">
      <w:pPr>
        <w:ind w:firstLine="480"/>
      </w:pPr>
      <w:r w:rsidRPr="003E1233">
        <w:t>#include &lt;QGridLayout&gt;</w:t>
      </w:r>
    </w:p>
    <w:p w:rsidR="003E1233" w:rsidRPr="003E1233" w:rsidRDefault="003E1233" w:rsidP="003E1233">
      <w:pPr>
        <w:ind w:firstLine="480"/>
      </w:pPr>
    </w:p>
    <w:p w:rsidR="003E1233" w:rsidRPr="003E1233" w:rsidRDefault="003E1233" w:rsidP="003E1233">
      <w:pPr>
        <w:ind w:firstLine="480"/>
      </w:pPr>
      <w:r w:rsidRPr="003E1233">
        <w:t>const static double PI = 3.1416;</w:t>
      </w:r>
    </w:p>
    <w:p w:rsidR="003E1233" w:rsidRPr="003E1233" w:rsidRDefault="003E1233" w:rsidP="003E1233">
      <w:pPr>
        <w:ind w:firstLine="480"/>
      </w:pPr>
      <w:r w:rsidRPr="003E1233">
        <w:t>class Dialog : public QDialog</w:t>
      </w:r>
    </w:p>
    <w:p w:rsidR="003E1233" w:rsidRPr="003E1233" w:rsidRDefault="003E1233" w:rsidP="003E1233">
      <w:pPr>
        <w:ind w:firstLine="480"/>
      </w:pPr>
      <w:r w:rsidRPr="003E1233">
        <w:t>{</w:t>
      </w:r>
    </w:p>
    <w:p w:rsidR="003E1233" w:rsidRPr="003E1233" w:rsidRDefault="003E1233" w:rsidP="003E1233">
      <w:pPr>
        <w:ind w:firstLine="480"/>
      </w:pPr>
      <w:r w:rsidRPr="003E1233">
        <w:t xml:space="preserve">    Q_OBJECT</w:t>
      </w:r>
    </w:p>
    <w:p w:rsidR="003E1233" w:rsidRPr="003E1233" w:rsidRDefault="003E1233" w:rsidP="003E1233">
      <w:pPr>
        <w:ind w:firstLine="480"/>
      </w:pPr>
    </w:p>
    <w:p w:rsidR="003E1233" w:rsidRPr="003E1233" w:rsidRDefault="003E1233" w:rsidP="003E1233">
      <w:pPr>
        <w:ind w:firstLine="480"/>
      </w:pPr>
      <w:r w:rsidRPr="003E1233">
        <w:t>public:</w:t>
      </w:r>
    </w:p>
    <w:p w:rsidR="003E1233" w:rsidRPr="003E1233" w:rsidRDefault="003E1233" w:rsidP="003E1233">
      <w:pPr>
        <w:ind w:firstLine="480"/>
      </w:pPr>
      <w:r w:rsidRPr="003E1233">
        <w:t xml:space="preserve">    Dialog(QWidget *parent = 0);</w:t>
      </w:r>
    </w:p>
    <w:p w:rsidR="003E1233" w:rsidRPr="003E1233" w:rsidRDefault="003E1233" w:rsidP="003E1233">
      <w:pPr>
        <w:ind w:firstLine="480"/>
      </w:pPr>
      <w:r w:rsidRPr="003E1233">
        <w:t xml:space="preserve">    ~Dialog();</w:t>
      </w:r>
    </w:p>
    <w:p w:rsidR="003E1233" w:rsidRPr="003E1233" w:rsidRDefault="003E1233" w:rsidP="003E1233">
      <w:pPr>
        <w:ind w:firstLine="480"/>
      </w:pPr>
    </w:p>
    <w:p w:rsidR="003E1233" w:rsidRPr="003E1233" w:rsidRDefault="003E1233" w:rsidP="003E1233">
      <w:pPr>
        <w:ind w:firstLine="480"/>
      </w:pPr>
      <w:r w:rsidRPr="003E1233">
        <w:t>private:</w:t>
      </w:r>
    </w:p>
    <w:p w:rsidR="003E1233" w:rsidRPr="003E1233" w:rsidRDefault="003E1233" w:rsidP="003E1233">
      <w:pPr>
        <w:ind w:firstLine="480"/>
      </w:pPr>
      <w:r w:rsidRPr="003E1233">
        <w:t xml:space="preserve">    QLabel *label1, *label2;</w:t>
      </w:r>
    </w:p>
    <w:p w:rsidR="003E1233" w:rsidRPr="003E1233" w:rsidRDefault="003E1233" w:rsidP="003E1233">
      <w:pPr>
        <w:ind w:firstLine="480"/>
      </w:pPr>
      <w:r w:rsidRPr="003E1233">
        <w:t xml:space="preserve">    QLineEdit *lineEdit;</w:t>
      </w:r>
    </w:p>
    <w:p w:rsidR="003E1233" w:rsidRPr="003E1233" w:rsidRDefault="003E1233" w:rsidP="003E1233">
      <w:pPr>
        <w:ind w:firstLine="480"/>
      </w:pPr>
      <w:r w:rsidRPr="003E1233">
        <w:t xml:space="preserve">    QPushButton *button;</w:t>
      </w:r>
    </w:p>
    <w:p w:rsidR="003E1233" w:rsidRPr="003E1233" w:rsidRDefault="003E1233" w:rsidP="003E1233">
      <w:pPr>
        <w:ind w:firstLine="480"/>
      </w:pPr>
      <w:r w:rsidRPr="003E1233">
        <w:t>private slots:</w:t>
      </w:r>
    </w:p>
    <w:p w:rsidR="003E1233" w:rsidRPr="003E1233" w:rsidRDefault="003E1233" w:rsidP="003E1233">
      <w:pPr>
        <w:ind w:firstLine="480"/>
      </w:pPr>
      <w:r w:rsidRPr="003E1233">
        <w:t xml:space="preserve">    void showArea();</w:t>
      </w:r>
    </w:p>
    <w:p w:rsidR="003E1233" w:rsidRPr="003E1233" w:rsidRDefault="003E1233" w:rsidP="003E1233">
      <w:pPr>
        <w:ind w:firstLine="480"/>
      </w:pPr>
      <w:r w:rsidRPr="003E1233">
        <w:t>};</w:t>
      </w:r>
    </w:p>
    <w:p w:rsidR="003E1233" w:rsidRPr="003E1233" w:rsidRDefault="003E1233" w:rsidP="003E1233">
      <w:pPr>
        <w:ind w:firstLine="480"/>
      </w:pPr>
    </w:p>
    <w:p w:rsidR="003E1233" w:rsidRPr="003E1233" w:rsidRDefault="003E1233" w:rsidP="003E1233">
      <w:pPr>
        <w:ind w:firstLine="480"/>
      </w:pPr>
      <w:r w:rsidRPr="003E1233">
        <w:lastRenderedPageBreak/>
        <w:t>#endif // DIALOG_H</w:t>
      </w:r>
    </w:p>
    <w:p w:rsidR="003E1233" w:rsidRPr="003E1233" w:rsidRDefault="003E1233" w:rsidP="003E1233">
      <w:pPr>
        <w:ind w:firstLine="480"/>
      </w:pPr>
      <w:r w:rsidRPr="003E1233">
        <w:drawing>
          <wp:inline distT="0" distB="0" distL="0" distR="0">
            <wp:extent cx="190500" cy="190500"/>
            <wp:effectExtent l="0" t="0" r="0" b="0"/>
            <wp:docPr id="5" name="图片 5" descr="复制代码">
              <a:hlinkClick xmlns:a="http://schemas.openxmlformats.org/drawingml/2006/main" r:id="rId1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复制代码">
                      <a:hlinkClick r:id="rId11" tooltip="&quot;复制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3E1233" w:rsidRPr="003E1233" w:rsidRDefault="003E1233" w:rsidP="003E1233">
      <w:pPr>
        <w:ind w:firstLine="482"/>
      </w:pPr>
      <w:r w:rsidRPr="003E1233">
        <w:rPr>
          <w:b/>
          <w:bCs/>
        </w:rPr>
        <w:t>４</w:t>
      </w:r>
      <w:r w:rsidRPr="003E1233">
        <w:rPr>
          <w:b/>
          <w:bCs/>
        </w:rPr>
        <w:t>.3 dialog.cpp</w:t>
      </w:r>
    </w:p>
    <w:p w:rsidR="003E1233" w:rsidRPr="003E1233" w:rsidRDefault="003E1233" w:rsidP="003E1233">
      <w:pPr>
        <w:ind w:firstLine="480"/>
      </w:pPr>
      <w:r w:rsidRPr="003E1233">
        <w:t xml:space="preserve">　　在该文件中初始化部件，创建布局管理器，将部件加到布局管理器中，并且连接</w:t>
      </w:r>
    </w:p>
    <w:p w:rsidR="003E1233" w:rsidRPr="003E1233" w:rsidRDefault="003E1233" w:rsidP="003E1233">
      <w:pPr>
        <w:ind w:firstLine="480"/>
      </w:pPr>
      <w:r w:rsidRPr="003E1233">
        <w:drawing>
          <wp:inline distT="0" distB="0" distL="0" distR="0">
            <wp:extent cx="190500" cy="190500"/>
            <wp:effectExtent l="0" t="0" r="0" b="0"/>
            <wp:docPr id="4" name="图片 4" descr="复制代码">
              <a:hlinkClick xmlns:a="http://schemas.openxmlformats.org/drawingml/2006/main" r:id="rId1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复制代码">
                      <a:hlinkClick r:id="rId11" tooltip="&quot;复制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3E1233" w:rsidRPr="003E1233" w:rsidRDefault="003E1233" w:rsidP="003E1233">
      <w:pPr>
        <w:ind w:firstLine="480"/>
      </w:pPr>
      <w:r w:rsidRPr="003E1233">
        <w:t>#include "dialog.h"</w:t>
      </w:r>
    </w:p>
    <w:p w:rsidR="003E1233" w:rsidRPr="003E1233" w:rsidRDefault="003E1233" w:rsidP="003E1233">
      <w:pPr>
        <w:ind w:firstLine="480"/>
      </w:pPr>
    </w:p>
    <w:p w:rsidR="003E1233" w:rsidRPr="003E1233" w:rsidRDefault="003E1233" w:rsidP="003E1233">
      <w:pPr>
        <w:ind w:firstLine="480"/>
      </w:pPr>
      <w:r w:rsidRPr="003E1233">
        <w:t>Dialog::Dialog(QWidget *parent)</w:t>
      </w:r>
    </w:p>
    <w:p w:rsidR="003E1233" w:rsidRPr="003E1233" w:rsidRDefault="003E1233" w:rsidP="003E1233">
      <w:pPr>
        <w:ind w:firstLine="480"/>
      </w:pPr>
      <w:r w:rsidRPr="003E1233">
        <w:t xml:space="preserve">    : QDialog(parent)</w:t>
      </w:r>
    </w:p>
    <w:p w:rsidR="003E1233" w:rsidRPr="003E1233" w:rsidRDefault="003E1233" w:rsidP="003E1233">
      <w:pPr>
        <w:ind w:firstLine="480"/>
      </w:pPr>
      <w:r w:rsidRPr="003E1233">
        <w:t>{</w:t>
      </w:r>
      <w:r w:rsidRPr="003E1233">
        <w:br/>
      </w:r>
      <w:r w:rsidRPr="003E1233">
        <w:t xml:space="preserve">　　</w:t>
      </w:r>
      <w:r w:rsidRPr="003E1233">
        <w:t>//</w:t>
      </w:r>
      <w:r w:rsidRPr="003E1233">
        <w:t>初始化部件</w:t>
      </w:r>
    </w:p>
    <w:p w:rsidR="003E1233" w:rsidRPr="003E1233" w:rsidRDefault="003E1233" w:rsidP="003E1233">
      <w:pPr>
        <w:ind w:firstLine="480"/>
      </w:pPr>
      <w:r w:rsidRPr="003E1233">
        <w:t xml:space="preserve">    label1 = new QLabel(this);</w:t>
      </w:r>
    </w:p>
    <w:p w:rsidR="003E1233" w:rsidRPr="003E1233" w:rsidRDefault="003E1233" w:rsidP="003E1233">
      <w:pPr>
        <w:ind w:firstLine="480"/>
      </w:pPr>
      <w:r w:rsidRPr="003E1233">
        <w:t xml:space="preserve">    label1-&gt;setText(tr("</w:t>
      </w:r>
      <w:r w:rsidRPr="003E1233">
        <w:t>请输入圆的半径：</w:t>
      </w:r>
      <w:r w:rsidRPr="003E1233">
        <w:t>"));</w:t>
      </w:r>
    </w:p>
    <w:p w:rsidR="003E1233" w:rsidRPr="003E1233" w:rsidRDefault="003E1233" w:rsidP="003E1233">
      <w:pPr>
        <w:ind w:firstLine="480"/>
      </w:pPr>
      <w:r w:rsidRPr="003E1233">
        <w:t xml:space="preserve">    lineEdit = new QLineEdit(this);</w:t>
      </w:r>
    </w:p>
    <w:p w:rsidR="003E1233" w:rsidRPr="003E1233" w:rsidRDefault="003E1233" w:rsidP="003E1233">
      <w:pPr>
        <w:ind w:firstLine="480"/>
      </w:pPr>
      <w:r w:rsidRPr="003E1233">
        <w:t xml:space="preserve">    label2 = new QLabel(this);</w:t>
      </w:r>
    </w:p>
    <w:p w:rsidR="003E1233" w:rsidRPr="003E1233" w:rsidRDefault="003E1233" w:rsidP="003E1233">
      <w:pPr>
        <w:ind w:firstLine="480"/>
      </w:pPr>
      <w:r w:rsidRPr="003E1233">
        <w:t xml:space="preserve">    button = new QPushButton(this);</w:t>
      </w:r>
    </w:p>
    <w:p w:rsidR="003E1233" w:rsidRPr="003E1233" w:rsidRDefault="003E1233" w:rsidP="003E1233">
      <w:pPr>
        <w:ind w:firstLine="480"/>
      </w:pPr>
      <w:r w:rsidRPr="003E1233">
        <w:t xml:space="preserve">    button-&gt;setText(tr("</w:t>
      </w:r>
      <w:r w:rsidRPr="003E1233">
        <w:t>显示对应的圆的面积</w:t>
      </w:r>
      <w:r w:rsidRPr="003E1233">
        <w:t>"));</w:t>
      </w:r>
      <w:r w:rsidRPr="003E1233">
        <w:br/>
      </w:r>
      <w:r w:rsidRPr="003E1233">
        <w:t xml:space="preserve">　　</w:t>
      </w:r>
      <w:r w:rsidRPr="003E1233">
        <w:t>//</w:t>
      </w:r>
      <w:r w:rsidRPr="003E1233">
        <w:t>创建布局管理器，将部件加到布局管理器中</w:t>
      </w:r>
    </w:p>
    <w:p w:rsidR="003E1233" w:rsidRPr="003E1233" w:rsidRDefault="003E1233" w:rsidP="003E1233">
      <w:pPr>
        <w:ind w:firstLine="480"/>
      </w:pPr>
      <w:r w:rsidRPr="003E1233">
        <w:t xml:space="preserve">    QGridLayout *mainLayout = new QGridLayout(this);</w:t>
      </w:r>
    </w:p>
    <w:p w:rsidR="003E1233" w:rsidRPr="003E1233" w:rsidRDefault="003E1233" w:rsidP="003E1233">
      <w:pPr>
        <w:ind w:firstLine="480"/>
      </w:pPr>
      <w:r w:rsidRPr="003E1233">
        <w:t xml:space="preserve">    mainLayout-&gt;addWidget(label1,0,0);</w:t>
      </w:r>
    </w:p>
    <w:p w:rsidR="003E1233" w:rsidRPr="003E1233" w:rsidRDefault="003E1233" w:rsidP="003E1233">
      <w:pPr>
        <w:ind w:firstLine="480"/>
      </w:pPr>
      <w:r w:rsidRPr="003E1233">
        <w:t xml:space="preserve">    mainLayout-&gt;addWidget(lineEdit,0,1);</w:t>
      </w:r>
    </w:p>
    <w:p w:rsidR="003E1233" w:rsidRPr="003E1233" w:rsidRDefault="003E1233" w:rsidP="003E1233">
      <w:pPr>
        <w:ind w:firstLine="480"/>
      </w:pPr>
      <w:r w:rsidRPr="003E1233">
        <w:t xml:space="preserve">    mainLayout-&gt;addWidget(label2,1,0);</w:t>
      </w:r>
    </w:p>
    <w:p w:rsidR="003E1233" w:rsidRPr="003E1233" w:rsidRDefault="003E1233" w:rsidP="003E1233">
      <w:pPr>
        <w:ind w:firstLine="480"/>
      </w:pPr>
      <w:r w:rsidRPr="003E1233">
        <w:t xml:space="preserve">    mainLayout-&gt;addWidget(button,1,1);</w:t>
      </w:r>
      <w:r w:rsidRPr="003E1233">
        <w:br/>
      </w:r>
      <w:r w:rsidRPr="003E1233">
        <w:t xml:space="preserve">　　</w:t>
      </w:r>
      <w:r w:rsidRPr="003E1233">
        <w:t xml:space="preserve">// </w:t>
      </w:r>
      <w:r w:rsidRPr="003E1233">
        <w:t>连接信号与槽</w:t>
      </w:r>
      <w:r w:rsidRPr="003E1233">
        <w:br/>
      </w:r>
      <w:r w:rsidRPr="003E1233">
        <w:t xml:space="preserve">　　</w:t>
      </w:r>
      <w:r w:rsidRPr="003E1233">
        <w:t xml:space="preserve"> //</w:t>
      </w:r>
      <w:r w:rsidRPr="003E1233">
        <w:t>分别是</w:t>
      </w:r>
      <w:r w:rsidRPr="003E1233">
        <w:t xml:space="preserve"> </w:t>
      </w:r>
      <w:r w:rsidRPr="003E1233">
        <w:t>点击和文本内容改变信号</w:t>
      </w:r>
    </w:p>
    <w:p w:rsidR="003E1233" w:rsidRPr="003E1233" w:rsidRDefault="003E1233" w:rsidP="003E1233">
      <w:pPr>
        <w:ind w:firstLine="480"/>
      </w:pPr>
      <w:r w:rsidRPr="003E1233">
        <w:lastRenderedPageBreak/>
        <w:t xml:space="preserve">    connect(button,SIGNAL(clicked()),this,SLOT(showArea()));</w:t>
      </w:r>
    </w:p>
    <w:p w:rsidR="003E1233" w:rsidRPr="003E1233" w:rsidRDefault="003E1233" w:rsidP="003E1233">
      <w:pPr>
        <w:ind w:firstLine="480"/>
      </w:pPr>
      <w:r w:rsidRPr="003E1233">
        <w:t xml:space="preserve">    connect(lineEdit,SIGNAL(textChanged(QString)),this,SLOT(showArea()));</w:t>
      </w:r>
    </w:p>
    <w:p w:rsidR="003E1233" w:rsidRPr="003E1233" w:rsidRDefault="003E1233" w:rsidP="003E1233">
      <w:pPr>
        <w:ind w:firstLine="480"/>
      </w:pPr>
      <w:r w:rsidRPr="003E1233">
        <w:t>}</w:t>
      </w:r>
    </w:p>
    <w:p w:rsidR="003E1233" w:rsidRPr="003E1233" w:rsidRDefault="003E1233" w:rsidP="003E1233">
      <w:pPr>
        <w:ind w:firstLine="480"/>
      </w:pPr>
    </w:p>
    <w:p w:rsidR="003E1233" w:rsidRPr="003E1233" w:rsidRDefault="003E1233" w:rsidP="003E1233">
      <w:pPr>
        <w:ind w:firstLine="480"/>
      </w:pPr>
      <w:r w:rsidRPr="003E1233">
        <w:t>Dialog::~Dialog()</w:t>
      </w:r>
    </w:p>
    <w:p w:rsidR="003E1233" w:rsidRPr="003E1233" w:rsidRDefault="003E1233" w:rsidP="003E1233">
      <w:pPr>
        <w:ind w:firstLine="480"/>
      </w:pPr>
      <w:r w:rsidRPr="003E1233">
        <w:t>{</w:t>
      </w:r>
    </w:p>
    <w:p w:rsidR="003E1233" w:rsidRPr="003E1233" w:rsidRDefault="003E1233" w:rsidP="003E1233">
      <w:pPr>
        <w:ind w:firstLine="480"/>
      </w:pPr>
      <w:r w:rsidRPr="003E1233">
        <w:t xml:space="preserve">    delete label1,label2,lineEdit,button;</w:t>
      </w:r>
    </w:p>
    <w:p w:rsidR="003E1233" w:rsidRPr="003E1233" w:rsidRDefault="003E1233" w:rsidP="003E1233">
      <w:pPr>
        <w:ind w:firstLine="480"/>
      </w:pPr>
      <w:r w:rsidRPr="003E1233">
        <w:t>}</w:t>
      </w:r>
    </w:p>
    <w:p w:rsidR="003E1233" w:rsidRPr="003E1233" w:rsidRDefault="003E1233" w:rsidP="003E1233">
      <w:pPr>
        <w:ind w:firstLine="480"/>
      </w:pPr>
      <w:r w:rsidRPr="003E1233">
        <w:t>//</w:t>
      </w:r>
      <w:r w:rsidRPr="003E1233">
        <w:t>定义槽函数</w:t>
      </w:r>
    </w:p>
    <w:p w:rsidR="003E1233" w:rsidRPr="003E1233" w:rsidRDefault="003E1233" w:rsidP="003E1233">
      <w:pPr>
        <w:ind w:firstLine="480"/>
      </w:pPr>
      <w:r w:rsidRPr="003E1233">
        <w:t>void Dialog::showArea()</w:t>
      </w:r>
    </w:p>
    <w:p w:rsidR="003E1233" w:rsidRPr="003E1233" w:rsidRDefault="003E1233" w:rsidP="003E1233">
      <w:pPr>
        <w:ind w:firstLine="480"/>
      </w:pPr>
      <w:r w:rsidRPr="003E1233">
        <w:t>{</w:t>
      </w:r>
    </w:p>
    <w:p w:rsidR="003E1233" w:rsidRPr="003E1233" w:rsidRDefault="003E1233" w:rsidP="003E1233">
      <w:pPr>
        <w:ind w:firstLine="480"/>
      </w:pPr>
      <w:r w:rsidRPr="003E1233">
        <w:t xml:space="preserve">    bool ok;</w:t>
      </w:r>
    </w:p>
    <w:p w:rsidR="003E1233" w:rsidRPr="003E1233" w:rsidRDefault="003E1233" w:rsidP="003E1233">
      <w:pPr>
        <w:ind w:firstLine="480"/>
      </w:pPr>
      <w:r w:rsidRPr="003E1233">
        <w:t xml:space="preserve">    QString tempStr;</w:t>
      </w:r>
    </w:p>
    <w:p w:rsidR="003E1233" w:rsidRPr="003E1233" w:rsidRDefault="003E1233" w:rsidP="003E1233">
      <w:pPr>
        <w:ind w:firstLine="480"/>
      </w:pPr>
      <w:r w:rsidRPr="003E1233">
        <w:t xml:space="preserve">    QString valueStr = lineEdit-&gt;text();</w:t>
      </w:r>
    </w:p>
    <w:p w:rsidR="003E1233" w:rsidRPr="003E1233" w:rsidRDefault="003E1233" w:rsidP="003E1233">
      <w:pPr>
        <w:ind w:firstLine="480"/>
      </w:pPr>
      <w:r w:rsidRPr="003E1233">
        <w:t xml:space="preserve">    int valueInt = valueStr.toInt(&amp;ok);</w:t>
      </w:r>
    </w:p>
    <w:p w:rsidR="003E1233" w:rsidRPr="003E1233" w:rsidRDefault="003E1233" w:rsidP="003E1233">
      <w:pPr>
        <w:ind w:firstLine="480"/>
      </w:pPr>
      <w:r w:rsidRPr="003E1233">
        <w:t xml:space="preserve">    double area = valueInt * valueInt * PI;</w:t>
      </w:r>
    </w:p>
    <w:p w:rsidR="003E1233" w:rsidRPr="003E1233" w:rsidRDefault="003E1233" w:rsidP="003E1233">
      <w:pPr>
        <w:ind w:firstLine="480"/>
      </w:pPr>
      <w:r w:rsidRPr="003E1233">
        <w:t xml:space="preserve">    label2-&gt;setText(tempStr.setNum(area));</w:t>
      </w:r>
    </w:p>
    <w:p w:rsidR="003E1233" w:rsidRPr="003E1233" w:rsidRDefault="003E1233" w:rsidP="003E1233">
      <w:pPr>
        <w:ind w:firstLine="480"/>
      </w:pPr>
      <w:r w:rsidRPr="003E1233">
        <w:t>}</w:t>
      </w:r>
    </w:p>
    <w:p w:rsidR="003E1233" w:rsidRPr="003E1233" w:rsidRDefault="003E1233" w:rsidP="003E1233">
      <w:pPr>
        <w:ind w:firstLine="480"/>
      </w:pPr>
      <w:r w:rsidRPr="003E1233">
        <w:drawing>
          <wp:inline distT="0" distB="0" distL="0" distR="0">
            <wp:extent cx="190500" cy="190500"/>
            <wp:effectExtent l="0" t="0" r="0" b="0"/>
            <wp:docPr id="3" name="图片 3" descr="复制代码">
              <a:hlinkClick xmlns:a="http://schemas.openxmlformats.org/drawingml/2006/main" r:id="rId1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复制代码">
                      <a:hlinkClick r:id="rId11" tooltip="&quot;复制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3E1233" w:rsidRPr="003E1233" w:rsidRDefault="003E1233" w:rsidP="003E1233">
      <w:pPr>
        <w:ind w:firstLine="480"/>
      </w:pPr>
      <w:r w:rsidRPr="003E1233">
        <w:t> </w:t>
      </w:r>
      <w:r w:rsidRPr="003E1233">
        <w:rPr>
          <w:b/>
          <w:bCs/>
        </w:rPr>
        <w:t>４</w:t>
      </w:r>
      <w:r w:rsidRPr="003E1233">
        <w:rPr>
          <w:b/>
          <w:bCs/>
        </w:rPr>
        <w:t>.4</w:t>
      </w:r>
      <w:r w:rsidRPr="003E1233">
        <w:t xml:space="preserve"> </w:t>
      </w:r>
      <w:r w:rsidRPr="003E1233">
        <w:t>上面三部分为这个工程代码的分析，介绍了主程序中完成图形化界面程序所需的编写的代码，即窗口部件的初始化，以及窗口的使用。</w:t>
      </w:r>
      <w:r w:rsidRPr="003E1233">
        <w:t>dialog.h dialog.cpp</w:t>
      </w:r>
      <w:r w:rsidRPr="003E1233">
        <w:t>主要告诉如何自定义一个对话框Ｄ</w:t>
      </w:r>
      <w:r w:rsidRPr="003E1233">
        <w:t>ialog</w:t>
      </w:r>
      <w:r w:rsidRPr="003E1233">
        <w:t>类（继承自Ｑ</w:t>
      </w:r>
      <w:r w:rsidRPr="003E1233">
        <w:t>Dialog)</w:t>
      </w:r>
      <w:r w:rsidRPr="003E1233">
        <w:t>即定义窗口部件，以及如何将窗口部件的信号与处理事件的槽函数进行绑定。</w:t>
      </w:r>
    </w:p>
    <w:p w:rsidR="003E1233" w:rsidRPr="003E1233" w:rsidRDefault="003E1233" w:rsidP="003E1233">
      <w:pPr>
        <w:ind w:firstLine="480"/>
      </w:pPr>
      <w:r w:rsidRPr="003E1233">
        <w:t xml:space="preserve">　　通过上面的分析我们可以创建一个简单的计算圆面积的图形应用程序。</w:t>
      </w:r>
    </w:p>
    <w:p w:rsidR="003E1233" w:rsidRPr="003E1233" w:rsidRDefault="003E1233" w:rsidP="003E1233">
      <w:pPr>
        <w:ind w:firstLine="482"/>
      </w:pPr>
      <w:r w:rsidRPr="003E1233">
        <w:rPr>
          <w:b/>
          <w:bCs/>
        </w:rPr>
        <w:t>５、概念解析</w:t>
      </w:r>
    </w:p>
    <w:p w:rsidR="003E1233" w:rsidRPr="003E1233" w:rsidRDefault="003E1233" w:rsidP="003E1233">
      <w:pPr>
        <w:ind w:firstLine="482"/>
      </w:pPr>
      <w:r w:rsidRPr="003E1233">
        <w:rPr>
          <w:b/>
          <w:bCs/>
        </w:rPr>
        <w:lastRenderedPageBreak/>
        <w:t>５</w:t>
      </w:r>
      <w:r w:rsidRPr="003E1233">
        <w:rPr>
          <w:b/>
          <w:bCs/>
        </w:rPr>
        <w:t>.1</w:t>
      </w:r>
      <w:r w:rsidRPr="003E1233">
        <w:rPr>
          <w:b/>
          <w:bCs/>
        </w:rPr>
        <w:t xml:space="preserve">　信号和槽机制（</w:t>
      </w:r>
      <w:r w:rsidRPr="003E1233">
        <w:rPr>
          <w:b/>
          <w:bCs/>
        </w:rPr>
        <w:t>Signal &amp; Slot</w:t>
      </w:r>
      <w:r w:rsidRPr="003E1233">
        <w:rPr>
          <w:b/>
          <w:bCs/>
        </w:rPr>
        <w:t>）</w:t>
      </w:r>
    </w:p>
    <w:p w:rsidR="003E1233" w:rsidRPr="003E1233" w:rsidRDefault="003E1233" w:rsidP="003E1233">
      <w:pPr>
        <w:ind w:firstLine="480"/>
      </w:pPr>
      <w:r w:rsidRPr="003E1233">
        <w:t> </w:t>
      </w:r>
      <w:r w:rsidRPr="003E1233">
        <w:t xml:space="preserve">　　</w:t>
      </w:r>
      <w:r w:rsidRPr="003E1233">
        <w:t>Qt</w:t>
      </w:r>
      <w:r w:rsidRPr="003E1233">
        <w:t>提供了信号和槽机制用于完成界面操作的响应，是完成任意两个Ｑ</w:t>
      </w:r>
      <w:r w:rsidRPr="003E1233">
        <w:t>t</w:t>
      </w:r>
      <w:r w:rsidRPr="003E1233">
        <w:t>对象之间的通信机制。其中，信号会在某个特定的情况或动作下被触发，槽是等同于接收并处理信号的函数。</w:t>
      </w:r>
    </w:p>
    <w:p w:rsidR="003E1233" w:rsidRPr="003E1233" w:rsidRDefault="003E1233" w:rsidP="003E1233">
      <w:pPr>
        <w:ind w:firstLine="480"/>
      </w:pPr>
      <w:r w:rsidRPr="003E1233">
        <w:t xml:space="preserve">　　每个Ｑ</w:t>
      </w:r>
      <w:r w:rsidRPr="003E1233">
        <w:t>t</w:t>
      </w:r>
      <w:r w:rsidRPr="003E1233">
        <w:t>对象都包含若干个预定义的信号和若干个预定义的槽，当某一个特定的事件发生时，一个信号被发送，与信号相关的槽则会响应信号并完成相应的处理。当一个类被继承时，该类的信号和槽也同时被继承，也可以根据需要自定义信号和槽。</w:t>
      </w:r>
    </w:p>
    <w:p w:rsidR="003E1233" w:rsidRPr="003E1233" w:rsidRDefault="003E1233" w:rsidP="003E1233">
      <w:pPr>
        <w:ind w:firstLine="480"/>
      </w:pPr>
      <w:r w:rsidRPr="003E1233">
        <w:t xml:space="preserve">　　</w:t>
      </w:r>
      <w:r w:rsidRPr="003E1233">
        <w:rPr>
          <w:b/>
          <w:bCs/>
        </w:rPr>
        <w:t>１</w:t>
      </w:r>
      <w:r w:rsidRPr="003E1233">
        <w:rPr>
          <w:b/>
          <w:bCs/>
        </w:rPr>
        <w:t xml:space="preserve">. </w:t>
      </w:r>
      <w:r w:rsidRPr="003E1233">
        <w:rPr>
          <w:b/>
          <w:bCs/>
        </w:rPr>
        <w:t>信号与槽的连接方式</w:t>
      </w:r>
    </w:p>
    <w:p w:rsidR="003E1233" w:rsidRPr="003E1233" w:rsidRDefault="003E1233" w:rsidP="003E1233">
      <w:pPr>
        <w:ind w:firstLine="480"/>
      </w:pPr>
      <w:r w:rsidRPr="003E1233">
        <w:t xml:space="preserve">　　　　１）一个信号可以与另一个信号相连　　　　　　</w:t>
      </w:r>
    </w:p>
    <w:p w:rsidR="003E1233" w:rsidRPr="003E1233" w:rsidRDefault="003E1233" w:rsidP="003E1233">
      <w:pPr>
        <w:ind w:firstLine="480"/>
      </w:pPr>
      <w:r w:rsidRPr="003E1233">
        <w:t xml:space="preserve">　　　　</w:t>
      </w:r>
      <w:r w:rsidRPr="003E1233">
        <w:t>connect(Object1,SIGNAL(signal1),Object2,SLOT(signal2));</w:t>
      </w:r>
      <w:r w:rsidRPr="003E1233">
        <w:br/>
      </w:r>
      <w:r w:rsidRPr="003E1233">
        <w:t xml:space="preserve">　　　　　表示</w:t>
      </w:r>
      <w:r w:rsidRPr="003E1233">
        <w:t>Object1</w:t>
      </w:r>
      <w:r w:rsidRPr="003E1233">
        <w:t>的信号１可以触发</w:t>
      </w:r>
      <w:r w:rsidRPr="003E1233">
        <w:t>Object2</w:t>
      </w:r>
      <w:r w:rsidRPr="003E1233">
        <w:t>的信号</w:t>
      </w:r>
      <w:r w:rsidRPr="003E1233">
        <w:t>2</w:t>
      </w:r>
      <w:r w:rsidRPr="003E1233">
        <w:t>的发送。</w:t>
      </w:r>
      <w:r w:rsidRPr="003E1233">
        <w:br/>
      </w:r>
      <w:r w:rsidRPr="003E1233">
        <w:t xml:space="preserve">　　　２）一个信号可以与多个槽相连　</w:t>
      </w:r>
      <w:r w:rsidRPr="003E1233">
        <w:br/>
      </w:r>
      <w:r w:rsidRPr="003E1233">
        <w:t xml:space="preserve">　　　　</w:t>
      </w:r>
      <w:r w:rsidRPr="003E1233">
        <w:t>connect(Object1,SIGNAL(signal1),Object2,SLOT(slot2));</w:t>
      </w:r>
      <w:r w:rsidRPr="003E1233">
        <w:br/>
      </w:r>
      <w:r w:rsidRPr="003E1233">
        <w:t xml:space="preserve">　　　　</w:t>
      </w:r>
      <w:r w:rsidRPr="003E1233">
        <w:t>connect(Object1,SIGNAL(signal1),Object3,SLOT(slot3));</w:t>
      </w:r>
      <w:r w:rsidRPr="003E1233">
        <w:br/>
      </w:r>
      <w:r w:rsidRPr="003E1233">
        <w:t xml:space="preserve">　　　</w:t>
      </w:r>
      <w:r w:rsidRPr="003E1233">
        <w:t>3</w:t>
      </w:r>
      <w:r w:rsidRPr="003E1233">
        <w:t>）一个槽可以响应多个信号</w:t>
      </w:r>
      <w:r w:rsidRPr="003E1233">
        <w:br/>
      </w:r>
      <w:r w:rsidRPr="003E1233">
        <w:t xml:space="preserve">　　　　</w:t>
      </w:r>
      <w:r w:rsidRPr="003E1233">
        <w:t>connect(Object1,SIGNAL(signal1),Object2,SLOT(slot2));</w:t>
      </w:r>
      <w:r w:rsidRPr="003E1233">
        <w:br/>
      </w:r>
      <w:r w:rsidRPr="003E1233">
        <w:t xml:space="preserve">　　　　</w:t>
      </w:r>
      <w:r w:rsidRPr="003E1233">
        <w:t>connect(Object3,SIGNAL(signal3),Object2,SLOT(slot2));</w:t>
      </w:r>
      <w:r w:rsidRPr="003E1233">
        <w:br/>
      </w:r>
      <w:r w:rsidRPr="003E1233">
        <w:t xml:space="preserve">　　　常用的连接方式为</w:t>
      </w:r>
      <w:r w:rsidRPr="003E1233">
        <w:br/>
      </w:r>
      <w:r w:rsidRPr="003E1233">
        <w:t xml:space="preserve">　　　　</w:t>
      </w:r>
      <w:r w:rsidRPr="003E1233">
        <w:t>connect(Object1,SIGNAL(signal),Object2,SLOT(slot));</w:t>
      </w:r>
      <w:r w:rsidRPr="003E1233">
        <w:br/>
      </w:r>
      <w:r w:rsidRPr="003E1233">
        <w:t xml:space="preserve">　　　　其中，</w:t>
      </w:r>
      <w:r w:rsidRPr="003E1233">
        <w:t>signal</w:t>
      </w:r>
      <w:r w:rsidRPr="003E1233">
        <w:t>为</w:t>
      </w:r>
      <w:r w:rsidRPr="003E1233">
        <w:t>Object1</w:t>
      </w:r>
      <w:r w:rsidRPr="003E1233">
        <w:t>的信号，</w:t>
      </w:r>
      <w:r w:rsidRPr="003E1233">
        <w:t>slot</w:t>
      </w:r>
      <w:r w:rsidRPr="003E1233">
        <w:t>为</w:t>
      </w:r>
      <w:r w:rsidRPr="003E1233">
        <w:t>Object2</w:t>
      </w:r>
      <w:r w:rsidRPr="003E1233">
        <w:t>的槽</w:t>
      </w:r>
      <w:r w:rsidRPr="003E1233">
        <w:br/>
      </w:r>
      <w:r w:rsidRPr="003E1233">
        <w:t xml:space="preserve">　　　</w:t>
      </w:r>
      <w:r w:rsidRPr="003E1233">
        <w:t>SIGNAL()</w:t>
      </w:r>
      <w:r w:rsidRPr="003E1233">
        <w:t>和</w:t>
      </w:r>
      <w:r w:rsidRPr="003E1233">
        <w:t>SLOT()</w:t>
      </w:r>
      <w:r w:rsidRPr="003E1233">
        <w:t>是Ｑ</w:t>
      </w:r>
      <w:r w:rsidRPr="003E1233">
        <w:t>t</w:t>
      </w:r>
      <w:r w:rsidRPr="003E1233">
        <w:t>定义的两个宏，它们返回其参数的Ｃ语言风格的字符串</w:t>
      </w:r>
      <w:r w:rsidRPr="003E1233">
        <w:t>(const char*)</w:t>
      </w:r>
      <w:r w:rsidRPr="003E1233">
        <w:t>。如下所示，两者等同。</w:t>
      </w:r>
      <w:r w:rsidRPr="003E1233">
        <w:br/>
      </w:r>
      <w:r w:rsidRPr="003E1233">
        <w:t xml:space="preserve">　　　　</w:t>
      </w:r>
      <w:r w:rsidRPr="003E1233">
        <w:t>connect(Object1,SIGNAL(signal),Object2,SLOT(slot));</w:t>
      </w:r>
      <w:r w:rsidRPr="003E1233">
        <w:br/>
      </w:r>
      <w:r w:rsidRPr="003E1233">
        <w:t xml:space="preserve">　　　　</w:t>
      </w:r>
      <w:r w:rsidRPr="003E1233">
        <w:t>connect(Object1,“signal”,Object2,“slot”);</w:t>
      </w:r>
      <w:r w:rsidRPr="003E1233">
        <w:br/>
      </w:r>
      <w:r w:rsidRPr="003E1233">
        <w:t xml:space="preserve">　　</w:t>
      </w:r>
      <w:r w:rsidRPr="003E1233">
        <w:rPr>
          <w:b/>
          <w:bCs/>
        </w:rPr>
        <w:t>２</w:t>
      </w:r>
      <w:r w:rsidRPr="003E1233">
        <w:rPr>
          <w:b/>
          <w:bCs/>
        </w:rPr>
        <w:t>.</w:t>
      </w:r>
      <w:r w:rsidRPr="003E1233">
        <w:rPr>
          <w:b/>
          <w:bCs/>
        </w:rPr>
        <w:t>信号与槽机制的优点</w:t>
      </w:r>
    </w:p>
    <w:p w:rsidR="003E1233" w:rsidRPr="003E1233" w:rsidRDefault="003E1233" w:rsidP="003E1233">
      <w:pPr>
        <w:ind w:firstLine="480"/>
      </w:pPr>
      <w:r w:rsidRPr="003E1233">
        <w:t xml:space="preserve">　　　　</w:t>
      </w:r>
      <w:r w:rsidRPr="003E1233">
        <w:rPr>
          <w:b/>
          <w:bCs/>
        </w:rPr>
        <w:t>１）类型安全。</w:t>
      </w:r>
      <w:r w:rsidRPr="003E1233">
        <w:t>需要关联的信号和槽的签名必须是等同的，即信号的参数类型和参数个数与接收该信号的槽的参数类型和参数个数相同。</w:t>
      </w:r>
      <w:r w:rsidRPr="003E1233">
        <w:br/>
      </w:r>
      <w:r w:rsidRPr="003E1233">
        <w:t xml:space="preserve">　　　　　　但是槽的参数个数可以少于信号的参数个数，但缺少的参数必须是信号参数的最后一个或几个参数。如信号和槽的参数签名不符，编译器就会报错。</w:t>
      </w:r>
      <w:r w:rsidRPr="003E1233">
        <w:br/>
      </w:r>
      <w:r w:rsidRPr="003E1233">
        <w:t xml:space="preserve">　　　　</w:t>
      </w:r>
      <w:r w:rsidRPr="003E1233">
        <w:rPr>
          <w:b/>
          <w:bCs/>
        </w:rPr>
        <w:t>２）松散耦合。</w:t>
      </w:r>
      <w:r w:rsidRPr="003E1233">
        <w:t>信号与槽机制减弱了Ｑ</w:t>
      </w:r>
      <w:r w:rsidRPr="003E1233">
        <w:t>t</w:t>
      </w:r>
      <w:r w:rsidRPr="003E1233">
        <w:t>对象的耦合度。</w:t>
      </w:r>
      <w:r w:rsidRPr="003E1233">
        <w:br/>
      </w:r>
      <w:r w:rsidRPr="003E1233">
        <w:t xml:space="preserve">　　　　　　激发信号的Ｑ</w:t>
      </w:r>
      <w:r w:rsidRPr="003E1233">
        <w:t>t</w:t>
      </w:r>
      <w:r w:rsidRPr="003E1233">
        <w:t>对象无须知道是哪个对象的槽接收它发出的信号，它只需在适当的时候发送适当的信号即可，它不需要关心它发出的信号有没有被</w:t>
      </w:r>
      <w:r w:rsidRPr="003E1233">
        <w:lastRenderedPageBreak/>
        <w:t>接收到，以及哪个对象的哪个槽接收到该信号。</w:t>
      </w:r>
      <w:r w:rsidRPr="003E1233">
        <w:br/>
      </w:r>
      <w:r w:rsidRPr="003E1233">
        <w:t xml:space="preserve">　　　　　　对象的槽也不需要知道哪些信号关联了自己，而一旦关联信号和槽，Ｑ</w:t>
      </w:r>
      <w:r w:rsidRPr="003E1233">
        <w:t>t</w:t>
      </w:r>
      <w:r w:rsidRPr="003E1233">
        <w:t>就保证了适合的槽得到了调用。即使关联的对象在运行时被删除程序也不会崩溃。</w:t>
      </w:r>
      <w:r w:rsidRPr="003E1233">
        <w:br/>
      </w:r>
      <w:r w:rsidRPr="003E1233">
        <w:t xml:space="preserve">　　　　注意：一个类若要支持信号和槽，就必须从</w:t>
      </w:r>
      <w:r w:rsidRPr="003E1233">
        <w:t>QObject</w:t>
      </w:r>
      <w:r w:rsidRPr="003E1233">
        <w:t>或</w:t>
      </w:r>
      <w:r w:rsidRPr="003E1233">
        <w:t>QObject</w:t>
      </w:r>
      <w:r w:rsidRPr="003E1233">
        <w:t>的子类继承。Ｑ</w:t>
      </w:r>
      <w:r w:rsidRPr="003E1233">
        <w:t>t</w:t>
      </w:r>
      <w:r w:rsidRPr="003E1233">
        <w:t>的信号和槽机制不支持对模板的使用。</w:t>
      </w:r>
      <w:r w:rsidRPr="003E1233">
        <w:br/>
      </w:r>
      <w:r w:rsidRPr="003E1233">
        <w:t xml:space="preserve">　　　　</w:t>
      </w:r>
      <w:r w:rsidRPr="003E1233">
        <w:rPr>
          <w:b/>
          <w:bCs/>
        </w:rPr>
        <w:t>３）信号与槽机制的效率</w:t>
      </w:r>
      <w:r w:rsidRPr="003E1233">
        <w:br/>
      </w:r>
      <w:r w:rsidRPr="003E1233">
        <w:t xml:space="preserve">　　　　　　信号与槽机制增强了对象间通信的灵活性，然而损失发一些性能。同回调函数相比，信号和槽机制运行速度有些慢。通常，传递一个信号来调用槽函数将会比直接调用非虚函数运行速度慢</w:t>
      </w:r>
      <w:r w:rsidRPr="003E1233">
        <w:t>10</w:t>
      </w:r>
      <w:r w:rsidRPr="003E1233">
        <w:t>倍。原因如下：</w:t>
      </w:r>
      <w:r w:rsidRPr="003E1233">
        <w:br/>
      </w:r>
      <w:r w:rsidRPr="003E1233">
        <w:t xml:space="preserve">　　　　　　</w:t>
      </w:r>
      <w:r w:rsidRPr="003E1233">
        <w:t xml:space="preserve">a. </w:t>
      </w:r>
      <w:r w:rsidRPr="003E1233">
        <w:t>需要定位接收信号的对象。</w:t>
      </w:r>
      <w:r w:rsidRPr="003E1233">
        <w:br/>
      </w:r>
      <w:r w:rsidRPr="003E1233">
        <w:t xml:space="preserve">　　　　　　</w:t>
      </w:r>
      <w:r w:rsidRPr="003E1233">
        <w:t xml:space="preserve">b. </w:t>
      </w:r>
      <w:r w:rsidRPr="003E1233">
        <w:t>安全地遍历所有的关联（如一个信号关联多个槽的情况）。</w:t>
      </w:r>
      <w:r w:rsidRPr="003E1233">
        <w:br/>
      </w:r>
      <w:r w:rsidRPr="003E1233">
        <w:t xml:space="preserve">　　　　　　</w:t>
      </w:r>
      <w:r w:rsidRPr="003E1233">
        <w:t xml:space="preserve">c. </w:t>
      </w:r>
      <w:r w:rsidRPr="003E1233">
        <w:t>编组（</w:t>
      </w:r>
      <w:r w:rsidRPr="003E1233">
        <w:t>marshal</w:t>
      </w:r>
      <w:r w:rsidRPr="003E1233">
        <w:t>）／解组（</w:t>
      </w:r>
      <w:r w:rsidRPr="003E1233">
        <w:t>unmarshal</w:t>
      </w:r>
      <w:r w:rsidRPr="003E1233">
        <w:t>）传递的参数。</w:t>
      </w:r>
      <w:r w:rsidRPr="003E1233">
        <w:br/>
      </w:r>
      <w:r w:rsidRPr="003E1233">
        <w:t xml:space="preserve">　　　　　　</w:t>
      </w:r>
      <w:r w:rsidRPr="003E1233">
        <w:t xml:space="preserve">d. </w:t>
      </w:r>
      <w:r w:rsidRPr="003E1233">
        <w:t>多线程的时候，信号可能需要排队等待。</w:t>
      </w:r>
      <w:r w:rsidRPr="003E1233">
        <w:br/>
      </w:r>
      <w:r w:rsidRPr="003E1233">
        <w:t xml:space="preserve">　　　　　然而，与创建对象的</w:t>
      </w:r>
      <w:r w:rsidRPr="003E1233">
        <w:t>new</w:t>
      </w:r>
      <w:r w:rsidRPr="003E1233">
        <w:t>操作和删除对象的</w:t>
      </w:r>
      <w:r w:rsidRPr="003E1233">
        <w:t>delete</w:t>
      </w:r>
      <w:r w:rsidRPr="003E1233">
        <w:t>操作相比，信号和槽的运行代价只是它们很少的一部分。信号和槽机制导致的这点性能损耗，对实时应用程序是可以忽略的；同信号和槽提供的灵活性和简便性相比，这点性能损耗是值得的。</w:t>
      </w:r>
      <w:r w:rsidRPr="003E1233">
        <w:br/>
      </w:r>
      <w:r w:rsidRPr="003E1233">
        <w:br/>
      </w:r>
      <w:r w:rsidRPr="003E1233">
        <w:rPr>
          <w:b/>
          <w:bCs/>
        </w:rPr>
        <w:t>５</w:t>
      </w:r>
      <w:r w:rsidRPr="003E1233">
        <w:rPr>
          <w:b/>
          <w:bCs/>
        </w:rPr>
        <w:t>.</w:t>
      </w:r>
      <w:r w:rsidRPr="003E1233">
        <w:rPr>
          <w:b/>
          <w:bCs/>
        </w:rPr>
        <w:t xml:space="preserve">２　</w:t>
      </w:r>
      <w:r w:rsidRPr="003E1233">
        <w:rPr>
          <w:b/>
          <w:bCs/>
        </w:rPr>
        <w:t>Qt5</w:t>
      </w:r>
      <w:r w:rsidRPr="003E1233">
        <w:rPr>
          <w:b/>
          <w:bCs/>
        </w:rPr>
        <w:t>元对象系统</w:t>
      </w:r>
      <w:r w:rsidRPr="003E1233">
        <w:br/>
      </w:r>
      <w:r w:rsidRPr="003E1233">
        <w:t xml:space="preserve">　　Ｑ</w:t>
      </w:r>
      <w:r w:rsidRPr="003E1233">
        <w:t xml:space="preserve">t </w:t>
      </w:r>
      <w:r w:rsidRPr="003E1233">
        <w:t>元对象系统提供了对象间的通信机制（信号和槽）、运行时类型信息和动态属性系统的支持，是标准Ｃ＋＋的一个，它使Ｑ</w:t>
      </w:r>
      <w:r w:rsidRPr="003E1233">
        <w:t>t</w:t>
      </w:r>
      <w:r w:rsidRPr="003E1233">
        <w:t>能够更好地实现ＧＵＩ图形用户界面编程。</w:t>
      </w:r>
      <w:r w:rsidRPr="003E1233">
        <w:br/>
      </w:r>
      <w:r w:rsidRPr="003E1233">
        <w:t xml:space="preserve">　　Ｑ</w:t>
      </w:r>
      <w:r w:rsidRPr="003E1233">
        <w:t>t</w:t>
      </w:r>
      <w:r w:rsidRPr="003E1233">
        <w:t>的元对象系统不支持Ｃ＋＋模板，尽管模板扩展了标准Ｃ＋＋的功能，但是元对象系统提供了模板无法提供的一些特性。</w:t>
      </w:r>
      <w:r w:rsidRPr="003E1233">
        <w:br/>
      </w:r>
      <w:r w:rsidRPr="003E1233">
        <w:t xml:space="preserve">　　</w:t>
      </w:r>
      <w:r w:rsidRPr="003E1233">
        <w:rPr>
          <w:b/>
          <w:bCs/>
        </w:rPr>
        <w:t>Ｑ</w:t>
      </w:r>
      <w:r w:rsidRPr="003E1233">
        <w:rPr>
          <w:b/>
          <w:bCs/>
        </w:rPr>
        <w:t>t</w:t>
      </w:r>
      <w:r w:rsidRPr="003E1233">
        <w:rPr>
          <w:b/>
          <w:bCs/>
        </w:rPr>
        <w:t>元对象系统基于以下三个事实。</w:t>
      </w:r>
      <w:r w:rsidRPr="003E1233">
        <w:br/>
      </w:r>
      <w:r w:rsidRPr="003E1233">
        <w:t xml:space="preserve">　　</w:t>
      </w:r>
      <w:r w:rsidRPr="003E1233">
        <w:rPr>
          <w:b/>
          <w:bCs/>
        </w:rPr>
        <w:t>１）基类</w:t>
      </w:r>
      <w:r w:rsidRPr="003E1233">
        <w:rPr>
          <w:b/>
          <w:bCs/>
        </w:rPr>
        <w:t>QObject:</w:t>
      </w:r>
      <w:r w:rsidRPr="003E1233">
        <w:t xml:space="preserve"> </w:t>
      </w:r>
      <w:r w:rsidRPr="003E1233">
        <w:t>任何需要使用元对象系统功能的类必须继承自</w:t>
      </w:r>
      <w:r w:rsidRPr="003E1233">
        <w:t>QObject</w:t>
      </w:r>
      <w:r w:rsidRPr="003E1233">
        <w:t>。</w:t>
      </w:r>
      <w:r w:rsidRPr="003E1233">
        <w:br/>
      </w:r>
      <w:r w:rsidRPr="003E1233">
        <w:t xml:space="preserve">　　</w:t>
      </w:r>
      <w:r w:rsidRPr="003E1233">
        <w:rPr>
          <w:b/>
          <w:bCs/>
        </w:rPr>
        <w:t>２）</w:t>
      </w:r>
      <w:r w:rsidRPr="003E1233">
        <w:rPr>
          <w:b/>
          <w:bCs/>
        </w:rPr>
        <w:t>Q_OBJECT</w:t>
      </w:r>
      <w:r w:rsidRPr="003E1233">
        <w:rPr>
          <w:b/>
          <w:bCs/>
        </w:rPr>
        <w:t>宏：</w:t>
      </w:r>
      <w:r w:rsidRPr="003E1233">
        <w:t>Q_OBJECT</w:t>
      </w:r>
      <w:r w:rsidRPr="003E1233">
        <w:t>宏必须出现在类的私有声明区，用于启动元对象的特性。</w:t>
      </w:r>
      <w:r w:rsidRPr="003E1233">
        <w:br/>
      </w:r>
      <w:r w:rsidRPr="003E1233">
        <w:t xml:space="preserve">　　</w:t>
      </w:r>
      <w:r w:rsidRPr="003E1233">
        <w:rPr>
          <w:b/>
          <w:bCs/>
        </w:rPr>
        <w:t>３）元对象编译器　（Ｍ</w:t>
      </w:r>
      <w:r w:rsidRPr="003E1233">
        <w:rPr>
          <w:b/>
          <w:bCs/>
        </w:rPr>
        <w:t>eta-Object Complier, moc):</w:t>
      </w:r>
      <w:r w:rsidRPr="003E1233">
        <w:t xml:space="preserve"> </w:t>
      </w:r>
      <w:r w:rsidRPr="003E1233">
        <w:t>为</w:t>
      </w:r>
      <w:r w:rsidRPr="003E1233">
        <w:t>QObject</w:t>
      </w:r>
      <w:r w:rsidRPr="003E1233">
        <w:t>子类实现元对象特性提供必要的代码实现。</w:t>
      </w:r>
      <w:r w:rsidRPr="003E1233">
        <w:br/>
      </w:r>
      <w:r w:rsidRPr="003E1233">
        <w:br/>
      </w:r>
      <w:r w:rsidRPr="003E1233">
        <w:rPr>
          <w:b/>
          <w:bCs/>
        </w:rPr>
        <w:t>５</w:t>
      </w:r>
      <w:r w:rsidRPr="003E1233">
        <w:rPr>
          <w:b/>
          <w:bCs/>
        </w:rPr>
        <w:t xml:space="preserve">.3 </w:t>
      </w:r>
      <w:r w:rsidRPr="003E1233">
        <w:rPr>
          <w:b/>
          <w:bCs/>
        </w:rPr>
        <w:t>布局管理器</w:t>
      </w:r>
      <w:r w:rsidRPr="003E1233">
        <w:br/>
      </w:r>
      <w:r w:rsidRPr="003E1233">
        <w:t xml:space="preserve">　　在设计较复杂的ＧＵＩ用户界面时，仅通过指定窗口部件的父子关系以期达到加载和排列窗口部件的方法是行不通的，最好的办法是</w:t>
      </w:r>
      <w:r w:rsidRPr="003E1233">
        <w:rPr>
          <w:b/>
          <w:bCs/>
        </w:rPr>
        <w:t>使用Ｑ</w:t>
      </w:r>
      <w:r w:rsidRPr="003E1233">
        <w:rPr>
          <w:b/>
          <w:bCs/>
        </w:rPr>
        <w:t>t</w:t>
      </w:r>
      <w:r w:rsidRPr="003E1233">
        <w:rPr>
          <w:b/>
          <w:bCs/>
        </w:rPr>
        <w:t>提供的布局管</w:t>
      </w:r>
      <w:r w:rsidRPr="003E1233">
        <w:rPr>
          <w:b/>
          <w:bCs/>
        </w:rPr>
        <w:lastRenderedPageBreak/>
        <w:t>理器。</w:t>
      </w:r>
      <w:r w:rsidRPr="003E1233">
        <w:t xml:space="preserve">　</w:t>
      </w:r>
    </w:p>
    <w:p w:rsidR="003E1233" w:rsidRPr="003E1233" w:rsidRDefault="003E1233" w:rsidP="003E1233">
      <w:pPr>
        <w:ind w:firstLine="480"/>
      </w:pPr>
      <w:r w:rsidRPr="003E1233">
        <w:t xml:space="preserve">    QGridLayout *mainLayout = new QGridLayout(this);</w:t>
      </w:r>
      <w:r w:rsidRPr="003E1233">
        <w:t xml:space="preserve">　　　</w:t>
      </w:r>
      <w:r w:rsidRPr="003E1233">
        <w:t>//(a)</w:t>
      </w:r>
    </w:p>
    <w:p w:rsidR="003E1233" w:rsidRPr="003E1233" w:rsidRDefault="003E1233" w:rsidP="003E1233">
      <w:pPr>
        <w:ind w:firstLine="480"/>
      </w:pPr>
      <w:r w:rsidRPr="003E1233">
        <w:t xml:space="preserve">    mainLayout-&gt;addWidget(label1,0,0);            </w:t>
      </w:r>
      <w:r w:rsidRPr="003E1233">
        <w:t xml:space="preserve">　　　　</w:t>
      </w:r>
      <w:r w:rsidRPr="003E1233">
        <w:t>//(b)</w:t>
      </w:r>
    </w:p>
    <w:p w:rsidR="003E1233" w:rsidRPr="003E1233" w:rsidRDefault="003E1233" w:rsidP="003E1233">
      <w:pPr>
        <w:ind w:firstLine="480"/>
      </w:pPr>
      <w:r w:rsidRPr="003E1233">
        <w:t xml:space="preserve">    mainLayout-&gt;addWidget(lineEdit,0,1);</w:t>
      </w:r>
    </w:p>
    <w:p w:rsidR="003E1233" w:rsidRPr="003E1233" w:rsidRDefault="003E1233" w:rsidP="003E1233">
      <w:pPr>
        <w:ind w:firstLine="480"/>
      </w:pPr>
      <w:r w:rsidRPr="003E1233">
        <w:t xml:space="preserve">    mainLayout-&gt;addWidget(label2,1,0);</w:t>
      </w:r>
    </w:p>
    <w:p w:rsidR="003E1233" w:rsidRPr="003E1233" w:rsidRDefault="003E1233" w:rsidP="003E1233">
      <w:pPr>
        <w:ind w:firstLine="480"/>
      </w:pPr>
      <w:r w:rsidRPr="003E1233">
        <w:t xml:space="preserve">    mainLayout-&gt;addWidget(button,1,1);    </w:t>
      </w:r>
    </w:p>
    <w:p w:rsidR="003E1233" w:rsidRPr="003E1233" w:rsidRDefault="003E1233" w:rsidP="003E1233">
      <w:pPr>
        <w:ind w:firstLine="480"/>
      </w:pPr>
      <w:r w:rsidRPr="003E1233">
        <w:t xml:space="preserve">    setLayout(mainLayout);    </w:t>
      </w:r>
      <w:r w:rsidRPr="003E1233">
        <w:t xml:space="preserve">　　　　　　　　　　　　　　　　</w:t>
      </w:r>
      <w:r w:rsidRPr="003E1233">
        <w:t>//(c)</w:t>
      </w:r>
    </w:p>
    <w:p w:rsidR="003E1233" w:rsidRPr="003E1233" w:rsidRDefault="003E1233" w:rsidP="003E1233">
      <w:pPr>
        <w:ind w:firstLine="480"/>
      </w:pPr>
      <w:r w:rsidRPr="003E1233">
        <w:t xml:space="preserve">　　其中：</w:t>
      </w:r>
    </w:p>
    <w:p w:rsidR="003E1233" w:rsidRPr="003E1233" w:rsidRDefault="003E1233" w:rsidP="003E1233">
      <w:pPr>
        <w:ind w:firstLine="480"/>
      </w:pPr>
      <w:r w:rsidRPr="003E1233">
        <w:t xml:space="preserve">　　</w:t>
      </w:r>
      <w:r w:rsidRPr="003E1233">
        <w:t xml:space="preserve">(a) QGridLayout *mainLayout = new QGridLayout(this) : </w:t>
      </w:r>
      <w:r w:rsidRPr="003E1233">
        <w:t xml:space="preserve">创建一个网格布局管理器对象　</w:t>
      </w:r>
      <w:r w:rsidRPr="003E1233">
        <w:t xml:space="preserve">mainLayout, </w:t>
      </w:r>
      <w:r w:rsidRPr="003E1233">
        <w:t>并且</w:t>
      </w:r>
      <w:r w:rsidRPr="003E1233">
        <w:t xml:space="preserve"> this </w:t>
      </w:r>
      <w:r w:rsidRPr="003E1233">
        <w:t>指出父窗口。</w:t>
      </w:r>
    </w:p>
    <w:p w:rsidR="003E1233" w:rsidRPr="003E1233" w:rsidRDefault="003E1233" w:rsidP="003E1233">
      <w:pPr>
        <w:ind w:firstLine="480"/>
      </w:pPr>
      <w:r w:rsidRPr="003E1233">
        <w:t xml:space="preserve">　　</w:t>
      </w:r>
      <w:r w:rsidRPr="003E1233">
        <w:t xml:space="preserve">(b) mainLayout-&gt;addWidget(...) : </w:t>
      </w:r>
      <w:r w:rsidRPr="003E1233">
        <w:t>分别将控件</w:t>
      </w:r>
      <w:r w:rsidRPr="003E1233">
        <w:t>label1</w:t>
      </w:r>
      <w:r w:rsidRPr="003E1233">
        <w:t>等放置在该布局管理器中，还可以在创建布局管理器对象时不必指明父窗口。</w:t>
      </w:r>
    </w:p>
    <w:p w:rsidR="003E1233" w:rsidRPr="003E1233" w:rsidRDefault="003E1233" w:rsidP="003E1233">
      <w:pPr>
        <w:ind w:firstLine="480"/>
      </w:pPr>
      <w:r w:rsidRPr="003E1233">
        <w:t xml:space="preserve">　　</w:t>
      </w:r>
      <w:r w:rsidRPr="003E1233">
        <w:t>(c) QWidget::setLayout(...) : </w:t>
      </w:r>
      <w:r w:rsidRPr="003E1233">
        <w:t xml:space="preserve">将布局管理器添加到对应的窗口部件对象中。因为这里的主窗口就是父窗口，所以直接调用　</w:t>
      </w:r>
      <w:r w:rsidRPr="003E1233">
        <w:t>setLayout(mainLayout)</w:t>
      </w:r>
      <w:r w:rsidRPr="003E1233">
        <w:t>即可。</w:t>
      </w:r>
    </w:p>
    <w:p w:rsidR="003E1233" w:rsidRDefault="003E1233" w:rsidP="003E1233">
      <w:pPr>
        <w:ind w:firstLine="480"/>
      </w:pPr>
    </w:p>
    <w:p w:rsidR="003E1233" w:rsidRDefault="003E1233" w:rsidP="003E1233">
      <w:pPr>
        <w:ind w:firstLine="480"/>
      </w:pPr>
      <w:r w:rsidRPr="003E1233">
        <w:rPr>
          <w:rFonts w:hint="eastAsia"/>
        </w:rPr>
        <w:t>Qt</w:t>
      </w:r>
      <w:r w:rsidRPr="003E1233">
        <w:rPr>
          <w:rFonts w:hint="eastAsia"/>
        </w:rPr>
        <w:t>的网络模块性能比较差，而且难以提升，这是硬伤，除非</w:t>
      </w:r>
      <w:r w:rsidRPr="003E1233">
        <w:rPr>
          <w:rFonts w:hint="eastAsia"/>
        </w:rPr>
        <w:t>Qt</w:t>
      </w:r>
      <w:r w:rsidRPr="003E1233">
        <w:rPr>
          <w:rFonts w:hint="eastAsia"/>
        </w:rPr>
        <w:t>把现有的架构推倒重来。</w:t>
      </w:r>
      <w:r w:rsidRPr="003E1233">
        <w:rPr>
          <w:rFonts w:hint="eastAsia"/>
        </w:rPr>
        <w:br/>
      </w:r>
      <w:r w:rsidRPr="003E1233">
        <w:rPr>
          <w:rFonts w:hint="eastAsia"/>
        </w:rPr>
        <w:t>此外，</w:t>
      </w:r>
      <w:r w:rsidRPr="003E1233">
        <w:rPr>
          <w:rFonts w:hint="eastAsia"/>
        </w:rPr>
        <w:t>Qt</w:t>
      </w:r>
      <w:r w:rsidRPr="003E1233">
        <w:rPr>
          <w:rFonts w:hint="eastAsia"/>
        </w:rPr>
        <w:t>的</w:t>
      </w:r>
      <w:r w:rsidRPr="003E1233">
        <w:rPr>
          <w:rFonts w:hint="eastAsia"/>
        </w:rPr>
        <w:t>UI</w:t>
      </w:r>
      <w:r w:rsidRPr="003E1233">
        <w:rPr>
          <w:rFonts w:hint="eastAsia"/>
        </w:rPr>
        <w:t>运行效率与</w:t>
      </w:r>
      <w:r w:rsidRPr="003E1233">
        <w:rPr>
          <w:rFonts w:hint="eastAsia"/>
        </w:rPr>
        <w:t>wxWidgets</w:t>
      </w:r>
      <w:r w:rsidRPr="003E1233">
        <w:rPr>
          <w:rFonts w:hint="eastAsia"/>
        </w:rPr>
        <w:t>，</w:t>
      </w:r>
      <w:r w:rsidRPr="003E1233">
        <w:rPr>
          <w:rFonts w:hint="eastAsia"/>
        </w:rPr>
        <w:t>Windows</w:t>
      </w:r>
      <w:r w:rsidRPr="003E1233">
        <w:rPr>
          <w:rFonts w:hint="eastAsia"/>
        </w:rPr>
        <w:t>的</w:t>
      </w:r>
      <w:r w:rsidRPr="003E1233">
        <w:rPr>
          <w:rFonts w:hint="eastAsia"/>
        </w:rPr>
        <w:t>MFC</w:t>
      </w:r>
      <w:r w:rsidRPr="003E1233">
        <w:rPr>
          <w:rFonts w:hint="eastAsia"/>
        </w:rPr>
        <w:t>，</w:t>
      </w:r>
      <w:r w:rsidRPr="003E1233">
        <w:rPr>
          <w:rFonts w:hint="eastAsia"/>
        </w:rPr>
        <w:t>Linux</w:t>
      </w:r>
      <w:r w:rsidRPr="003E1233">
        <w:rPr>
          <w:rFonts w:hint="eastAsia"/>
        </w:rPr>
        <w:t>的</w:t>
      </w:r>
      <w:r w:rsidRPr="003E1233">
        <w:rPr>
          <w:rFonts w:hint="eastAsia"/>
        </w:rPr>
        <w:t>GTK+</w:t>
      </w:r>
      <w:r w:rsidRPr="003E1233">
        <w:rPr>
          <w:rFonts w:hint="eastAsia"/>
        </w:rPr>
        <w:t>也都没法比。</w:t>
      </w:r>
      <w:r w:rsidRPr="003E1233">
        <w:rPr>
          <w:rFonts w:hint="eastAsia"/>
        </w:rPr>
        <w:br/>
      </w:r>
      <w:r w:rsidRPr="003E1233">
        <w:rPr>
          <w:rFonts w:hint="eastAsia"/>
        </w:rPr>
        <w:t>主要原因之一是</w:t>
      </w:r>
      <w:r w:rsidRPr="003E1233">
        <w:rPr>
          <w:rFonts w:hint="eastAsia"/>
        </w:rPr>
        <w:t>Qt</w:t>
      </w:r>
      <w:r w:rsidRPr="003E1233">
        <w:rPr>
          <w:rFonts w:hint="eastAsia"/>
        </w:rPr>
        <w:t>的信号槽这个核心机制，给开发带来便利，但因此也丧失了一些性能。</w:t>
      </w:r>
      <w:r w:rsidRPr="003E1233">
        <w:rPr>
          <w:rFonts w:hint="eastAsia"/>
        </w:rPr>
        <w:t>Qt</w:t>
      </w:r>
      <w:r w:rsidRPr="003E1233">
        <w:rPr>
          <w:rFonts w:hint="eastAsia"/>
        </w:rPr>
        <w:t>的信号槽调用涉及链表操作，事件处理，还包括最伤性能的互斥锁，等等，相比直接回调方式。多出</w:t>
      </w:r>
      <w:r w:rsidRPr="003E1233">
        <w:rPr>
          <w:rFonts w:hint="eastAsia"/>
        </w:rPr>
        <w:t>100</w:t>
      </w:r>
      <w:r w:rsidRPr="003E1233">
        <w:rPr>
          <w:rFonts w:hint="eastAsia"/>
        </w:rPr>
        <w:t>多行代码，按官方说法，信号槽调用比直接回调慢了</w:t>
      </w:r>
      <w:r w:rsidRPr="003E1233">
        <w:rPr>
          <w:rFonts w:hint="eastAsia"/>
        </w:rPr>
        <w:t>10</w:t>
      </w:r>
      <w:r w:rsidRPr="003E1233">
        <w:rPr>
          <w:rFonts w:hint="eastAsia"/>
        </w:rPr>
        <w:t>倍左右。可是估计一旦遇到锁竞争，恐怕远远不只</w:t>
      </w:r>
      <w:r w:rsidRPr="003E1233">
        <w:rPr>
          <w:rFonts w:hint="eastAsia"/>
        </w:rPr>
        <w:t>10</w:t>
      </w:r>
      <w:r w:rsidRPr="003E1233">
        <w:rPr>
          <w:rFonts w:hint="eastAsia"/>
        </w:rPr>
        <w:t>倍了吧。</w:t>
      </w:r>
      <w:r w:rsidRPr="003E1233">
        <w:rPr>
          <w:rFonts w:hint="eastAsia"/>
        </w:rPr>
        <w:t>Qt</w:t>
      </w:r>
      <w:r w:rsidRPr="003E1233">
        <w:rPr>
          <w:rFonts w:hint="eastAsia"/>
        </w:rPr>
        <w:t>的</w:t>
      </w:r>
      <w:r w:rsidRPr="003E1233">
        <w:rPr>
          <w:rFonts w:hint="eastAsia"/>
        </w:rPr>
        <w:t>UI</w:t>
      </w:r>
      <w:r w:rsidRPr="003E1233">
        <w:rPr>
          <w:rFonts w:hint="eastAsia"/>
        </w:rPr>
        <w:t>与网络模块都严重依赖信号槽机制。</w:t>
      </w:r>
      <w:r w:rsidRPr="003E1233">
        <w:rPr>
          <w:rFonts w:hint="eastAsia"/>
        </w:rPr>
        <w:br/>
      </w:r>
      <w:r w:rsidRPr="003E1233">
        <w:rPr>
          <w:rFonts w:hint="eastAsia"/>
        </w:rPr>
        <w:t>不过，相对于</w:t>
      </w:r>
      <w:r w:rsidRPr="003E1233">
        <w:rPr>
          <w:rFonts w:hint="eastAsia"/>
        </w:rPr>
        <w:t>Java</w:t>
      </w:r>
      <w:r w:rsidRPr="003E1233">
        <w:rPr>
          <w:rFonts w:hint="eastAsia"/>
        </w:rPr>
        <w:t>、</w:t>
      </w:r>
      <w:r w:rsidRPr="003E1233">
        <w:rPr>
          <w:rFonts w:hint="eastAsia"/>
        </w:rPr>
        <w:t>C#</w:t>
      </w:r>
      <w:r w:rsidRPr="003E1233">
        <w:rPr>
          <w:rFonts w:hint="eastAsia"/>
        </w:rPr>
        <w:t>之类，</w:t>
      </w:r>
      <w:r w:rsidRPr="003E1233">
        <w:rPr>
          <w:rFonts w:hint="eastAsia"/>
        </w:rPr>
        <w:t>Qt</w:t>
      </w:r>
      <w:r w:rsidRPr="003E1233">
        <w:rPr>
          <w:rFonts w:hint="eastAsia"/>
        </w:rPr>
        <w:t>毕竟是</w:t>
      </w:r>
      <w:r w:rsidRPr="003E1233">
        <w:rPr>
          <w:rFonts w:hint="eastAsia"/>
        </w:rPr>
        <w:t>C++</w:t>
      </w:r>
      <w:r w:rsidRPr="003E1233">
        <w:rPr>
          <w:rFonts w:hint="eastAsia"/>
        </w:rPr>
        <w:t>，运行效率自然要胜出很多。</w:t>
      </w:r>
      <w:r w:rsidRPr="003E1233">
        <w:rPr>
          <w:rFonts w:hint="eastAsia"/>
        </w:rPr>
        <w:br/>
      </w:r>
      <w:r w:rsidRPr="003E1233">
        <w:rPr>
          <w:rFonts w:hint="eastAsia"/>
        </w:rPr>
        <w:t>总体上看，牺牲一点性能，换来漂亮的界面，更高的开发效率，大多时候还是蛮值的。</w:t>
      </w:r>
    </w:p>
    <w:p w:rsidR="003E1233" w:rsidRDefault="003E1233" w:rsidP="003E1233">
      <w:pPr>
        <w:ind w:firstLine="480"/>
      </w:pPr>
      <w:r w:rsidRPr="003E1233">
        <w:rPr>
          <w:rFonts w:hint="eastAsia"/>
        </w:rPr>
        <w:t>QT</w:t>
      </w:r>
      <w:r w:rsidRPr="003E1233">
        <w:rPr>
          <w:rFonts w:hint="eastAsia"/>
        </w:rPr>
        <w:t>主要是跨平台特性，如果不想跨平台，</w:t>
      </w:r>
      <w:r w:rsidRPr="003E1233">
        <w:rPr>
          <w:rFonts w:hint="eastAsia"/>
        </w:rPr>
        <w:t>windows</w:t>
      </w:r>
      <w:r w:rsidRPr="003E1233">
        <w:rPr>
          <w:rFonts w:hint="eastAsia"/>
        </w:rPr>
        <w:t>下用</w:t>
      </w:r>
      <w:r w:rsidRPr="003E1233">
        <w:rPr>
          <w:rFonts w:hint="eastAsia"/>
        </w:rPr>
        <w:t>WPF</w:t>
      </w:r>
      <w:r w:rsidRPr="003E1233">
        <w:rPr>
          <w:rFonts w:hint="eastAsia"/>
        </w:rPr>
        <w:t>就好了，不要提</w:t>
      </w:r>
      <w:r w:rsidRPr="003E1233">
        <w:rPr>
          <w:rFonts w:hint="eastAsia"/>
        </w:rPr>
        <w:t>MFC</w:t>
      </w:r>
      <w:r w:rsidRPr="003E1233">
        <w:rPr>
          <w:rFonts w:hint="eastAsia"/>
        </w:rPr>
        <w:t>好么？</w:t>
      </w:r>
      <w:r w:rsidRPr="003E1233">
        <w:rPr>
          <w:rFonts w:hint="eastAsia"/>
        </w:rPr>
        <w:br/>
      </w:r>
      <w:r w:rsidRPr="003E1233">
        <w:rPr>
          <w:rFonts w:hint="eastAsia"/>
        </w:rPr>
        <w:lastRenderedPageBreak/>
        <w:t>嵌入式平台首选</w:t>
      </w:r>
      <w:r w:rsidRPr="003E1233">
        <w:rPr>
          <w:rFonts w:hint="eastAsia"/>
        </w:rPr>
        <w:t>Qt</w:t>
      </w:r>
      <w:r w:rsidRPr="003E1233">
        <w:rPr>
          <w:rFonts w:hint="eastAsia"/>
        </w:rPr>
        <w:t>啊，开发效率把别的框架爆的渣都不剩。运行效率？我没见到有多差。</w:t>
      </w:r>
    </w:p>
    <w:p w:rsidR="003E1233" w:rsidRDefault="003E1233" w:rsidP="003E1233">
      <w:pPr>
        <w:pStyle w:val="a8"/>
      </w:pPr>
      <w:r>
        <w:rPr>
          <w:noProof/>
        </w:rPr>
        <w:drawing>
          <wp:inline distT="0" distB="0" distL="0" distR="0" wp14:anchorId="5A719C43" wp14:editId="2721E5DD">
            <wp:extent cx="5274310" cy="369951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699510"/>
                    </a:xfrm>
                    <a:prstGeom prst="rect">
                      <a:avLst/>
                    </a:prstGeom>
                  </pic:spPr>
                </pic:pic>
              </a:graphicData>
            </a:graphic>
          </wp:inline>
        </w:drawing>
      </w:r>
      <w:r>
        <w:rPr>
          <w:noProof/>
        </w:rPr>
        <w:drawing>
          <wp:inline distT="0" distB="0" distL="0" distR="0" wp14:anchorId="61CBFF7E" wp14:editId="33E000B9">
            <wp:extent cx="5274310" cy="288353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883535"/>
                    </a:xfrm>
                    <a:prstGeom prst="rect">
                      <a:avLst/>
                    </a:prstGeom>
                  </pic:spPr>
                </pic:pic>
              </a:graphicData>
            </a:graphic>
          </wp:inline>
        </w:drawing>
      </w:r>
      <w:bookmarkStart w:id="4" w:name="_GoBack"/>
      <w:r>
        <w:rPr>
          <w:noProof/>
        </w:rPr>
        <w:lastRenderedPageBreak/>
        <w:drawing>
          <wp:inline distT="0" distB="0" distL="0" distR="0" wp14:anchorId="769CE5BE" wp14:editId="1B6FFB3A">
            <wp:extent cx="5274310" cy="4032885"/>
            <wp:effectExtent l="0" t="0" r="2540" b="571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4032885"/>
                    </a:xfrm>
                    <a:prstGeom prst="rect">
                      <a:avLst/>
                    </a:prstGeom>
                  </pic:spPr>
                </pic:pic>
              </a:graphicData>
            </a:graphic>
          </wp:inline>
        </w:drawing>
      </w:r>
      <w:bookmarkEnd w:id="4"/>
    </w:p>
    <w:p w:rsidR="003E1233" w:rsidRPr="003E1233" w:rsidRDefault="003E1233" w:rsidP="003E1233">
      <w:pPr>
        <w:ind w:firstLine="480"/>
        <w:rPr>
          <w:rFonts w:hint="eastAsia"/>
        </w:rPr>
      </w:pPr>
    </w:p>
    <w:sectPr w:rsidR="003E1233" w:rsidRPr="003E123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1C89" w:rsidRDefault="00051C89" w:rsidP="000D6722">
      <w:pPr>
        <w:ind w:firstLine="480"/>
      </w:pPr>
      <w:r>
        <w:separator/>
      </w:r>
    </w:p>
  </w:endnote>
  <w:endnote w:type="continuationSeparator" w:id="0">
    <w:p w:rsidR="00051C89" w:rsidRDefault="00051C89" w:rsidP="000D6722">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1C89" w:rsidRDefault="00051C89" w:rsidP="000D6722">
      <w:pPr>
        <w:ind w:firstLine="480"/>
      </w:pPr>
      <w:r>
        <w:separator/>
      </w:r>
    </w:p>
  </w:footnote>
  <w:footnote w:type="continuationSeparator" w:id="0">
    <w:p w:rsidR="00051C89" w:rsidRDefault="00051C89" w:rsidP="000D6722">
      <w:pPr>
        <w:ind w:firstLine="48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D5F9E"/>
    <w:multiLevelType w:val="hybridMultilevel"/>
    <w:tmpl w:val="E36C419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3B45A5"/>
    <w:multiLevelType w:val="hybridMultilevel"/>
    <w:tmpl w:val="BBF070FC"/>
    <w:lvl w:ilvl="0" w:tplc="A70882C8">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8AB02DD"/>
    <w:multiLevelType w:val="hybridMultilevel"/>
    <w:tmpl w:val="02E0AA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C3F2B9E"/>
    <w:multiLevelType w:val="hybridMultilevel"/>
    <w:tmpl w:val="1952ADA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FEC2DC7"/>
    <w:multiLevelType w:val="hybridMultilevel"/>
    <w:tmpl w:val="A1AAA9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0AA2F27"/>
    <w:multiLevelType w:val="hybridMultilevel"/>
    <w:tmpl w:val="146E318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3C53D19"/>
    <w:multiLevelType w:val="hybridMultilevel"/>
    <w:tmpl w:val="718C640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3C1DDD"/>
    <w:multiLevelType w:val="hybridMultilevel"/>
    <w:tmpl w:val="D23E220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89E10B3"/>
    <w:multiLevelType w:val="hybridMultilevel"/>
    <w:tmpl w:val="8E86247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2FD27D9"/>
    <w:multiLevelType w:val="hybridMultilevel"/>
    <w:tmpl w:val="E990C09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7"/>
  </w:num>
  <w:num w:numId="3">
    <w:abstractNumId w:val="2"/>
  </w:num>
  <w:num w:numId="4">
    <w:abstractNumId w:val="4"/>
  </w:num>
  <w:num w:numId="5">
    <w:abstractNumId w:val="6"/>
  </w:num>
  <w:num w:numId="6">
    <w:abstractNumId w:val="3"/>
  </w:num>
  <w:num w:numId="7">
    <w:abstractNumId w:val="0"/>
  </w:num>
  <w:num w:numId="8">
    <w:abstractNumId w:val="1"/>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233"/>
    <w:rsid w:val="00051C89"/>
    <w:rsid w:val="00074E94"/>
    <w:rsid w:val="000D6722"/>
    <w:rsid w:val="00101A75"/>
    <w:rsid w:val="00114623"/>
    <w:rsid w:val="00196CB0"/>
    <w:rsid w:val="001D6C13"/>
    <w:rsid w:val="00205304"/>
    <w:rsid w:val="0020729D"/>
    <w:rsid w:val="002130C2"/>
    <w:rsid w:val="00222E11"/>
    <w:rsid w:val="00274B75"/>
    <w:rsid w:val="00282FAE"/>
    <w:rsid w:val="002A7E4B"/>
    <w:rsid w:val="002E23EE"/>
    <w:rsid w:val="00333682"/>
    <w:rsid w:val="003772D8"/>
    <w:rsid w:val="003A635E"/>
    <w:rsid w:val="003C01BA"/>
    <w:rsid w:val="003E1233"/>
    <w:rsid w:val="00446726"/>
    <w:rsid w:val="004510C8"/>
    <w:rsid w:val="004975E2"/>
    <w:rsid w:val="004C2B84"/>
    <w:rsid w:val="004D2EDE"/>
    <w:rsid w:val="00575E46"/>
    <w:rsid w:val="005A30C3"/>
    <w:rsid w:val="005A519B"/>
    <w:rsid w:val="005D510F"/>
    <w:rsid w:val="005E1600"/>
    <w:rsid w:val="005F52F8"/>
    <w:rsid w:val="00691B31"/>
    <w:rsid w:val="00696B7F"/>
    <w:rsid w:val="00720458"/>
    <w:rsid w:val="00741726"/>
    <w:rsid w:val="00747DE4"/>
    <w:rsid w:val="00765D96"/>
    <w:rsid w:val="00787766"/>
    <w:rsid w:val="007B7C3E"/>
    <w:rsid w:val="007F379F"/>
    <w:rsid w:val="00816675"/>
    <w:rsid w:val="008834E0"/>
    <w:rsid w:val="008D4C1A"/>
    <w:rsid w:val="008F3A85"/>
    <w:rsid w:val="00901FA3"/>
    <w:rsid w:val="00903712"/>
    <w:rsid w:val="00963D80"/>
    <w:rsid w:val="009654EA"/>
    <w:rsid w:val="009804D2"/>
    <w:rsid w:val="009E5D16"/>
    <w:rsid w:val="00A07D15"/>
    <w:rsid w:val="00A15C1C"/>
    <w:rsid w:val="00A5484E"/>
    <w:rsid w:val="00A95BA6"/>
    <w:rsid w:val="00AC45A7"/>
    <w:rsid w:val="00B33768"/>
    <w:rsid w:val="00B61FC4"/>
    <w:rsid w:val="00B72ED6"/>
    <w:rsid w:val="00BA11ED"/>
    <w:rsid w:val="00C31F83"/>
    <w:rsid w:val="00C31F93"/>
    <w:rsid w:val="00C65076"/>
    <w:rsid w:val="00C76589"/>
    <w:rsid w:val="00CB6BC9"/>
    <w:rsid w:val="00DD6DEA"/>
    <w:rsid w:val="00E26E74"/>
    <w:rsid w:val="00E61CC7"/>
    <w:rsid w:val="00F0657F"/>
    <w:rsid w:val="00F60C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F4785C"/>
  <w15:chartTrackingRefBased/>
  <w15:docId w15:val="{745828F5-AC25-446A-950B-72E7A8173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33682"/>
    <w:pPr>
      <w:widowControl w:val="0"/>
      <w:spacing w:before="180" w:after="180" w:line="300" w:lineRule="auto"/>
      <w:ind w:firstLineChars="200" w:firstLine="200"/>
      <w:jc w:val="both"/>
    </w:pPr>
    <w:rPr>
      <w:rFonts w:ascii="Times New Roman" w:eastAsia="宋体" w:hAnsi="Times New Roman"/>
      <w:sz w:val="24"/>
    </w:rPr>
  </w:style>
  <w:style w:type="paragraph" w:styleId="1">
    <w:name w:val="heading 1"/>
    <w:basedOn w:val="a"/>
    <w:next w:val="a"/>
    <w:link w:val="10"/>
    <w:uiPriority w:val="9"/>
    <w:qFormat/>
    <w:rsid w:val="007B7C3E"/>
    <w:pPr>
      <w:spacing w:beforeLines="100" w:before="100" w:afterLines="100" w:after="100"/>
      <w:ind w:firstLineChars="0" w:firstLine="0"/>
      <w:jc w:val="left"/>
      <w:outlineLvl w:val="0"/>
    </w:pPr>
    <w:rPr>
      <w:rFonts w:eastAsia="黑体"/>
      <w:b/>
      <w:bCs/>
      <w:kern w:val="44"/>
      <w:sz w:val="32"/>
      <w:szCs w:val="44"/>
    </w:rPr>
  </w:style>
  <w:style w:type="paragraph" w:styleId="2">
    <w:name w:val="heading 2"/>
    <w:basedOn w:val="a"/>
    <w:next w:val="a"/>
    <w:link w:val="20"/>
    <w:uiPriority w:val="9"/>
    <w:unhideWhenUsed/>
    <w:qFormat/>
    <w:rsid w:val="00575E46"/>
    <w:pPr>
      <w:spacing w:beforeLines="50" w:before="50" w:afterLines="50" w:after="50"/>
      <w:ind w:firstLineChars="0" w:firstLine="0"/>
      <w:outlineLvl w:val="1"/>
    </w:pPr>
    <w:rPr>
      <w:rFonts w:eastAsia="黑体" w:cstheme="majorBidi"/>
      <w:b/>
      <w:bCs/>
      <w:sz w:val="28"/>
      <w:szCs w:val="32"/>
    </w:rPr>
  </w:style>
  <w:style w:type="paragraph" w:styleId="3">
    <w:name w:val="heading 3"/>
    <w:basedOn w:val="a"/>
    <w:next w:val="a"/>
    <w:link w:val="30"/>
    <w:uiPriority w:val="9"/>
    <w:unhideWhenUsed/>
    <w:qFormat/>
    <w:rsid w:val="007B7C3E"/>
    <w:pPr>
      <w:ind w:firstLineChars="0" w:firstLine="0"/>
      <w:outlineLvl w:val="2"/>
    </w:pPr>
    <w:rPr>
      <w:b/>
      <w:bCs/>
      <w:sz w:val="22"/>
      <w:szCs w:val="32"/>
    </w:rPr>
  </w:style>
  <w:style w:type="paragraph" w:styleId="4">
    <w:name w:val="heading 4"/>
    <w:basedOn w:val="a"/>
    <w:next w:val="a"/>
    <w:link w:val="40"/>
    <w:uiPriority w:val="9"/>
    <w:unhideWhenUsed/>
    <w:qFormat/>
    <w:rsid w:val="007B7C3E"/>
    <w:pPr>
      <w:ind w:firstLineChars="0" w:firstLine="0"/>
      <w:outlineLvl w:val="3"/>
    </w:pPr>
    <w:rPr>
      <w:rFonts w:eastAsia="仿宋" w:cstheme="majorBidi"/>
      <w:bCs/>
      <w:sz w:val="22"/>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ndNoteBibliography">
    <w:name w:val="EndNote Bibliography"/>
    <w:basedOn w:val="a"/>
    <w:link w:val="EndNoteBibliography0"/>
    <w:rsid w:val="007F379F"/>
    <w:rPr>
      <w:rFonts w:cs="Times New Roman"/>
      <w:noProof/>
      <w:sz w:val="20"/>
      <w:szCs w:val="24"/>
    </w:rPr>
  </w:style>
  <w:style w:type="character" w:customStyle="1" w:styleId="EndNoteBibliography0">
    <w:name w:val="EndNote Bibliography 字符"/>
    <w:link w:val="EndNoteBibliography"/>
    <w:rsid w:val="007F379F"/>
    <w:rPr>
      <w:rFonts w:ascii="Times New Roman" w:eastAsia="宋体" w:hAnsi="Times New Roman" w:cs="Times New Roman"/>
      <w:noProof/>
      <w:sz w:val="20"/>
      <w:szCs w:val="24"/>
    </w:rPr>
  </w:style>
  <w:style w:type="paragraph" w:styleId="a3">
    <w:name w:val="header"/>
    <w:basedOn w:val="a"/>
    <w:link w:val="a4"/>
    <w:uiPriority w:val="99"/>
    <w:unhideWhenUsed/>
    <w:rsid w:val="000D672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D6722"/>
    <w:rPr>
      <w:sz w:val="18"/>
      <w:szCs w:val="18"/>
    </w:rPr>
  </w:style>
  <w:style w:type="paragraph" w:styleId="a5">
    <w:name w:val="footer"/>
    <w:basedOn w:val="a"/>
    <w:link w:val="a6"/>
    <w:uiPriority w:val="99"/>
    <w:unhideWhenUsed/>
    <w:rsid w:val="000D6722"/>
    <w:pPr>
      <w:tabs>
        <w:tab w:val="center" w:pos="4153"/>
        <w:tab w:val="right" w:pos="8306"/>
      </w:tabs>
      <w:snapToGrid w:val="0"/>
      <w:jc w:val="left"/>
    </w:pPr>
    <w:rPr>
      <w:sz w:val="18"/>
      <w:szCs w:val="18"/>
    </w:rPr>
  </w:style>
  <w:style w:type="character" w:customStyle="1" w:styleId="a6">
    <w:name w:val="页脚 字符"/>
    <w:basedOn w:val="a0"/>
    <w:link w:val="a5"/>
    <w:uiPriority w:val="99"/>
    <w:rsid w:val="000D6722"/>
    <w:rPr>
      <w:sz w:val="18"/>
      <w:szCs w:val="18"/>
    </w:rPr>
  </w:style>
  <w:style w:type="character" w:customStyle="1" w:styleId="10">
    <w:name w:val="标题 1 字符"/>
    <w:basedOn w:val="a0"/>
    <w:link w:val="1"/>
    <w:uiPriority w:val="9"/>
    <w:rsid w:val="007B7C3E"/>
    <w:rPr>
      <w:rFonts w:ascii="Times New Roman" w:eastAsia="黑体" w:hAnsi="Times New Roman"/>
      <w:b/>
      <w:bCs/>
      <w:kern w:val="44"/>
      <w:sz w:val="32"/>
      <w:szCs w:val="44"/>
    </w:rPr>
  </w:style>
  <w:style w:type="character" w:customStyle="1" w:styleId="20">
    <w:name w:val="标题 2 字符"/>
    <w:basedOn w:val="a0"/>
    <w:link w:val="2"/>
    <w:uiPriority w:val="9"/>
    <w:rsid w:val="00575E46"/>
    <w:rPr>
      <w:rFonts w:ascii="Times New Roman" w:eastAsia="黑体" w:hAnsi="Times New Roman" w:cstheme="majorBidi"/>
      <w:b/>
      <w:bCs/>
      <w:sz w:val="28"/>
      <w:szCs w:val="32"/>
    </w:rPr>
  </w:style>
  <w:style w:type="paragraph" w:styleId="a7">
    <w:name w:val="List Paragraph"/>
    <w:basedOn w:val="a"/>
    <w:qFormat/>
    <w:rsid w:val="002A7E4B"/>
    <w:pPr>
      <w:ind w:firstLine="420"/>
    </w:pPr>
  </w:style>
  <w:style w:type="character" w:customStyle="1" w:styleId="30">
    <w:name w:val="标题 3 字符"/>
    <w:basedOn w:val="a0"/>
    <w:link w:val="3"/>
    <w:uiPriority w:val="9"/>
    <w:rsid w:val="007B7C3E"/>
    <w:rPr>
      <w:rFonts w:ascii="Times New Roman" w:eastAsia="宋体" w:hAnsi="Times New Roman"/>
      <w:b/>
      <w:bCs/>
      <w:sz w:val="22"/>
      <w:szCs w:val="32"/>
    </w:rPr>
  </w:style>
  <w:style w:type="character" w:customStyle="1" w:styleId="40">
    <w:name w:val="标题 4 字符"/>
    <w:basedOn w:val="a0"/>
    <w:link w:val="4"/>
    <w:uiPriority w:val="9"/>
    <w:rsid w:val="007B7C3E"/>
    <w:rPr>
      <w:rFonts w:ascii="Times New Roman" w:eastAsia="仿宋" w:hAnsi="Times New Roman" w:cstheme="majorBidi"/>
      <w:bCs/>
      <w:sz w:val="22"/>
      <w:szCs w:val="28"/>
    </w:rPr>
  </w:style>
  <w:style w:type="paragraph" w:styleId="a8">
    <w:name w:val="Title"/>
    <w:aliases w:val="图片"/>
    <w:basedOn w:val="a"/>
    <w:next w:val="a"/>
    <w:link w:val="a9"/>
    <w:uiPriority w:val="10"/>
    <w:qFormat/>
    <w:rsid w:val="004510C8"/>
    <w:pPr>
      <w:ind w:firstLineChars="0" w:firstLine="0"/>
      <w:jc w:val="center"/>
    </w:pPr>
    <w:rPr>
      <w:sz w:val="21"/>
    </w:rPr>
  </w:style>
  <w:style w:type="character" w:customStyle="1" w:styleId="a9">
    <w:name w:val="标题 字符"/>
    <w:aliases w:val="图片 字符"/>
    <w:basedOn w:val="a0"/>
    <w:link w:val="a8"/>
    <w:uiPriority w:val="10"/>
    <w:rsid w:val="004510C8"/>
    <w:rPr>
      <w:rFonts w:ascii="Times New Roman" w:eastAsia="宋体" w:hAnsi="Times New Roman"/>
    </w:rPr>
  </w:style>
  <w:style w:type="character" w:styleId="aa">
    <w:name w:val="Hyperlink"/>
    <w:basedOn w:val="a0"/>
    <w:uiPriority w:val="99"/>
    <w:unhideWhenUsed/>
    <w:rsid w:val="003E123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6116948">
      <w:bodyDiv w:val="1"/>
      <w:marLeft w:val="0"/>
      <w:marRight w:val="0"/>
      <w:marTop w:val="0"/>
      <w:marBottom w:val="0"/>
      <w:divBdr>
        <w:top w:val="none" w:sz="0" w:space="0" w:color="auto"/>
        <w:left w:val="none" w:sz="0" w:space="0" w:color="auto"/>
        <w:bottom w:val="none" w:sz="0" w:space="0" w:color="auto"/>
        <w:right w:val="none" w:sz="0" w:space="0" w:color="auto"/>
      </w:divBdr>
      <w:divsChild>
        <w:div w:id="460003336">
          <w:marLeft w:val="0"/>
          <w:marRight w:val="0"/>
          <w:marTop w:val="75"/>
          <w:marBottom w:val="75"/>
          <w:divBdr>
            <w:top w:val="single" w:sz="6" w:space="4" w:color="CCCCCC"/>
            <w:left w:val="single" w:sz="6" w:space="4" w:color="CCCCCC"/>
            <w:bottom w:val="single" w:sz="6" w:space="4" w:color="CCCCCC"/>
            <w:right w:val="single" w:sz="6" w:space="4" w:color="CCCCCC"/>
          </w:divBdr>
          <w:divsChild>
            <w:div w:id="1077483623">
              <w:marLeft w:val="0"/>
              <w:marRight w:val="0"/>
              <w:marTop w:val="75"/>
              <w:marBottom w:val="0"/>
              <w:divBdr>
                <w:top w:val="none" w:sz="0" w:space="0" w:color="auto"/>
                <w:left w:val="none" w:sz="0" w:space="0" w:color="auto"/>
                <w:bottom w:val="none" w:sz="0" w:space="0" w:color="auto"/>
                <w:right w:val="none" w:sz="0" w:space="0" w:color="auto"/>
              </w:divBdr>
            </w:div>
            <w:div w:id="714626425">
              <w:marLeft w:val="0"/>
              <w:marRight w:val="0"/>
              <w:marTop w:val="75"/>
              <w:marBottom w:val="0"/>
              <w:divBdr>
                <w:top w:val="none" w:sz="0" w:space="0" w:color="auto"/>
                <w:left w:val="none" w:sz="0" w:space="0" w:color="auto"/>
                <w:bottom w:val="none" w:sz="0" w:space="0" w:color="auto"/>
                <w:right w:val="none" w:sz="0" w:space="0" w:color="auto"/>
              </w:divBdr>
            </w:div>
          </w:divsChild>
        </w:div>
        <w:div w:id="1710302842">
          <w:marLeft w:val="0"/>
          <w:marRight w:val="0"/>
          <w:marTop w:val="75"/>
          <w:marBottom w:val="75"/>
          <w:divBdr>
            <w:top w:val="single" w:sz="6" w:space="4" w:color="CCCCCC"/>
            <w:left w:val="single" w:sz="6" w:space="4" w:color="CCCCCC"/>
            <w:bottom w:val="single" w:sz="6" w:space="4" w:color="CCCCCC"/>
            <w:right w:val="single" w:sz="6" w:space="4" w:color="CCCCCC"/>
          </w:divBdr>
          <w:divsChild>
            <w:div w:id="1782843488">
              <w:marLeft w:val="0"/>
              <w:marRight w:val="0"/>
              <w:marTop w:val="75"/>
              <w:marBottom w:val="0"/>
              <w:divBdr>
                <w:top w:val="none" w:sz="0" w:space="0" w:color="auto"/>
                <w:left w:val="none" w:sz="0" w:space="0" w:color="auto"/>
                <w:bottom w:val="none" w:sz="0" w:space="0" w:color="auto"/>
                <w:right w:val="none" w:sz="0" w:space="0" w:color="auto"/>
              </w:divBdr>
            </w:div>
            <w:div w:id="1263535137">
              <w:marLeft w:val="0"/>
              <w:marRight w:val="0"/>
              <w:marTop w:val="75"/>
              <w:marBottom w:val="0"/>
              <w:divBdr>
                <w:top w:val="none" w:sz="0" w:space="0" w:color="auto"/>
                <w:left w:val="none" w:sz="0" w:space="0" w:color="auto"/>
                <w:bottom w:val="none" w:sz="0" w:space="0" w:color="auto"/>
                <w:right w:val="none" w:sz="0" w:space="0" w:color="auto"/>
              </w:divBdr>
            </w:div>
          </w:divsChild>
        </w:div>
        <w:div w:id="951518896">
          <w:marLeft w:val="0"/>
          <w:marRight w:val="0"/>
          <w:marTop w:val="75"/>
          <w:marBottom w:val="75"/>
          <w:divBdr>
            <w:top w:val="single" w:sz="6" w:space="4" w:color="CCCCCC"/>
            <w:left w:val="single" w:sz="6" w:space="4" w:color="CCCCCC"/>
            <w:bottom w:val="single" w:sz="6" w:space="4" w:color="CCCCCC"/>
            <w:right w:val="single" w:sz="6" w:space="4" w:color="CCCCCC"/>
          </w:divBdr>
          <w:divsChild>
            <w:div w:id="412316932">
              <w:marLeft w:val="0"/>
              <w:marRight w:val="0"/>
              <w:marTop w:val="75"/>
              <w:marBottom w:val="0"/>
              <w:divBdr>
                <w:top w:val="none" w:sz="0" w:space="0" w:color="auto"/>
                <w:left w:val="none" w:sz="0" w:space="0" w:color="auto"/>
                <w:bottom w:val="none" w:sz="0" w:space="0" w:color="auto"/>
                <w:right w:val="none" w:sz="0" w:space="0" w:color="auto"/>
              </w:divBdr>
            </w:div>
            <w:div w:id="920800550">
              <w:marLeft w:val="0"/>
              <w:marRight w:val="0"/>
              <w:marTop w:val="75"/>
              <w:marBottom w:val="0"/>
              <w:divBdr>
                <w:top w:val="none" w:sz="0" w:space="0" w:color="auto"/>
                <w:left w:val="none" w:sz="0" w:space="0" w:color="auto"/>
                <w:bottom w:val="none" w:sz="0" w:space="0" w:color="auto"/>
                <w:right w:val="none" w:sz="0" w:space="0" w:color="auto"/>
              </w:divBdr>
            </w:div>
          </w:divsChild>
        </w:div>
        <w:div w:id="671185540">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915869483">
      <w:bodyDiv w:val="1"/>
      <w:marLeft w:val="0"/>
      <w:marRight w:val="0"/>
      <w:marTop w:val="0"/>
      <w:marBottom w:val="0"/>
      <w:divBdr>
        <w:top w:val="none" w:sz="0" w:space="0" w:color="auto"/>
        <w:left w:val="none" w:sz="0" w:space="0" w:color="auto"/>
        <w:bottom w:val="none" w:sz="0" w:space="0" w:color="auto"/>
        <w:right w:val="none" w:sz="0" w:space="0" w:color="auto"/>
      </w:divBdr>
    </w:div>
    <w:div w:id="1102149059">
      <w:bodyDiv w:val="1"/>
      <w:marLeft w:val="0"/>
      <w:marRight w:val="0"/>
      <w:marTop w:val="0"/>
      <w:marBottom w:val="0"/>
      <w:divBdr>
        <w:top w:val="none" w:sz="0" w:space="0" w:color="auto"/>
        <w:left w:val="none" w:sz="0" w:space="0" w:color="auto"/>
        <w:bottom w:val="none" w:sz="0" w:space="0" w:color="auto"/>
        <w:right w:val="none" w:sz="0" w:space="0" w:color="auto"/>
      </w:divBdr>
    </w:div>
    <w:div w:id="1153647156">
      <w:bodyDiv w:val="1"/>
      <w:marLeft w:val="0"/>
      <w:marRight w:val="0"/>
      <w:marTop w:val="0"/>
      <w:marBottom w:val="0"/>
      <w:divBdr>
        <w:top w:val="none" w:sz="0" w:space="0" w:color="auto"/>
        <w:left w:val="none" w:sz="0" w:space="0" w:color="auto"/>
        <w:bottom w:val="none" w:sz="0" w:space="0" w:color="auto"/>
        <w:right w:val="none" w:sz="0" w:space="0" w:color="auto"/>
      </w:divBdr>
    </w:div>
    <w:div w:id="1407454244">
      <w:bodyDiv w:val="1"/>
      <w:marLeft w:val="0"/>
      <w:marRight w:val="0"/>
      <w:marTop w:val="0"/>
      <w:marBottom w:val="0"/>
      <w:divBdr>
        <w:top w:val="none" w:sz="0" w:space="0" w:color="auto"/>
        <w:left w:val="none" w:sz="0" w:space="0" w:color="auto"/>
        <w:bottom w:val="none" w:sz="0" w:space="0" w:color="auto"/>
        <w:right w:val="none" w:sz="0" w:space="0" w:color="auto"/>
      </w:divBdr>
    </w:div>
    <w:div w:id="1599950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nblogs.com/yuweifeng/p/9382841.html"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www.cnblogs.com/yuweifeng/p/9382841.html" TargetMode="External"/><Relationship Id="rId12" Type="http://schemas.openxmlformats.org/officeDocument/2006/relationships/image" Target="media/image3.gi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javascript:void(0);" TargetMode="External"/><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D:\FOLDER\&#26700;&#38754;\&#27605;&#35774;%202020-06-01.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毕设 2020-06-01.dotm</Template>
  <TotalTime>8</TotalTime>
  <Pages>13</Pages>
  <Words>1195</Words>
  <Characters>6812</Characters>
  <Application>Microsoft Office Word</Application>
  <DocSecurity>0</DocSecurity>
  <Lines>56</Lines>
  <Paragraphs>15</Paragraphs>
  <ScaleCrop>false</ScaleCrop>
  <Company/>
  <LinksUpToDate>false</LinksUpToDate>
  <CharactersWithSpaces>7992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dc:creator>
  <cp:keywords/>
  <dc:description/>
  <cp:lastModifiedBy>刘 恒宇</cp:lastModifiedBy>
  <cp:revision>1</cp:revision>
  <cp:lastPrinted>2018-09-13T08:46:00Z</cp:lastPrinted>
  <dcterms:created xsi:type="dcterms:W3CDTF">2020-08-02T05:37:00Z</dcterms:created>
  <dcterms:modified xsi:type="dcterms:W3CDTF">2020-08-02T05:45:00Z</dcterms:modified>
</cp:coreProperties>
</file>