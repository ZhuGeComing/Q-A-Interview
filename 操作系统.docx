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64" w:rsidRPr="00DE7C64" w:rsidRDefault="00DE7C64" w:rsidP="00DE7C64">
      <w:pPr>
        <w:pStyle w:val="1"/>
        <w:spacing w:before="312" w:after="312"/>
      </w:pPr>
      <w:r w:rsidRPr="00DE7C64">
        <w:rPr>
          <w:rFonts w:hint="eastAsia"/>
        </w:rPr>
        <w:t>操作系统</w:t>
      </w:r>
    </w:p>
    <w:p w:rsidR="00DE7C64" w:rsidRPr="00DE7C64" w:rsidRDefault="00DE7C64" w:rsidP="00DE7C64">
      <w:pPr>
        <w:ind w:firstLine="482"/>
        <w:rPr>
          <w:rFonts w:hint="eastAsia"/>
          <w:b/>
          <w:bCs/>
        </w:rPr>
      </w:pPr>
      <w:bookmarkStart w:id="0" w:name="t3"/>
      <w:bookmarkEnd w:id="0"/>
      <w:r w:rsidRPr="00DE7C64">
        <w:rPr>
          <w:rFonts w:hint="eastAsia"/>
          <w:b/>
          <w:bCs/>
        </w:rPr>
        <w:t>进程是什么</w:t>
      </w:r>
    </w:p>
    <w:p w:rsidR="00DE7C64" w:rsidRPr="00DE7C64" w:rsidRDefault="00DE7C64" w:rsidP="00DE7C64">
      <w:pPr>
        <w:ind w:firstLine="480"/>
        <w:rPr>
          <w:rFonts w:hint="eastAsia"/>
        </w:rPr>
      </w:pPr>
      <w:r w:rsidRPr="00DE7C64">
        <w:rPr>
          <w:rFonts w:hint="eastAsia"/>
        </w:rPr>
        <w:t>进程是具有一定独立功能的程序，它是系统进行资源分配和调度的一个独立单位，重点在系统调度和独立的单位，也就是说进程是可以独立运行的一段程序。</w:t>
      </w:r>
    </w:p>
    <w:p w:rsidR="00DE7C64" w:rsidRPr="00DE7C64" w:rsidRDefault="00DE7C64" w:rsidP="00DE7C64">
      <w:pPr>
        <w:ind w:firstLine="482"/>
        <w:rPr>
          <w:rFonts w:hint="eastAsia"/>
          <w:b/>
          <w:bCs/>
        </w:rPr>
      </w:pPr>
      <w:bookmarkStart w:id="1" w:name="t4"/>
      <w:bookmarkEnd w:id="1"/>
      <w:r w:rsidRPr="00DE7C64">
        <w:rPr>
          <w:rFonts w:hint="eastAsia"/>
          <w:b/>
          <w:bCs/>
        </w:rPr>
        <w:t>线程是什么</w:t>
      </w:r>
    </w:p>
    <w:p w:rsidR="00DE7C64" w:rsidRPr="00DE7C64" w:rsidRDefault="00DE7C64" w:rsidP="00DE7C64">
      <w:pPr>
        <w:ind w:firstLine="480"/>
        <w:rPr>
          <w:rFonts w:hint="eastAsia"/>
        </w:rPr>
      </w:pPr>
      <w:r w:rsidRPr="00DE7C64">
        <w:rPr>
          <w:rFonts w:hint="eastAsia"/>
        </w:rPr>
        <w:t>线程是进程的一个实体，是</w:t>
      </w:r>
      <w:r w:rsidRPr="00DE7C64">
        <w:rPr>
          <w:rFonts w:hint="eastAsia"/>
        </w:rPr>
        <w:t>CPU</w:t>
      </w:r>
      <w:r w:rsidRPr="00DE7C64">
        <w:rPr>
          <w:rFonts w:hint="eastAsia"/>
        </w:rPr>
        <w:t>调度和分配的基本单位，它是比进程更小的能独立运行的基本单位，线程自己基本上不拥有系统资源，在运行时，只是暂用一些计数器，寄存器，和栈。</w:t>
      </w:r>
    </w:p>
    <w:p w:rsidR="00DE7C64" w:rsidRPr="00DE7C64" w:rsidRDefault="00DE7C64" w:rsidP="00DE7C64">
      <w:pPr>
        <w:ind w:firstLine="482"/>
        <w:rPr>
          <w:rFonts w:hint="eastAsia"/>
          <w:b/>
          <w:bCs/>
        </w:rPr>
      </w:pPr>
      <w:bookmarkStart w:id="2" w:name="t5"/>
      <w:bookmarkEnd w:id="2"/>
      <w:r w:rsidRPr="00DE7C64">
        <w:rPr>
          <w:rFonts w:hint="eastAsia"/>
          <w:b/>
          <w:bCs/>
        </w:rPr>
        <w:t>进程与线程的关系</w:t>
      </w:r>
    </w:p>
    <w:p w:rsidR="00DE7C64" w:rsidRPr="00DE7C64" w:rsidRDefault="00DE7C64" w:rsidP="00DE7C64">
      <w:pPr>
        <w:numPr>
          <w:ilvl w:val="0"/>
          <w:numId w:val="11"/>
        </w:numPr>
        <w:ind w:firstLine="480"/>
        <w:rPr>
          <w:rFonts w:hint="eastAsia"/>
        </w:rPr>
      </w:pPr>
      <w:r w:rsidRPr="00DE7C64">
        <w:rPr>
          <w:rFonts w:hint="eastAsia"/>
        </w:rPr>
        <w:t>一个线程只能属于一个进程，而一个进程可以有多个线程，但至少有一个线程（通常说的主线程）</w:t>
      </w:r>
    </w:p>
    <w:p w:rsidR="00DE7C64" w:rsidRPr="00DE7C64" w:rsidRDefault="00DE7C64" w:rsidP="00DE7C64">
      <w:pPr>
        <w:numPr>
          <w:ilvl w:val="0"/>
          <w:numId w:val="11"/>
        </w:numPr>
        <w:ind w:firstLine="480"/>
        <w:rPr>
          <w:rFonts w:hint="eastAsia"/>
        </w:rPr>
      </w:pPr>
      <w:r w:rsidRPr="00DE7C64">
        <w:rPr>
          <w:rFonts w:hint="eastAsia"/>
        </w:rPr>
        <w:t>资源分配给进程，同一进程的所有线程共享该进程的所有资源</w:t>
      </w:r>
    </w:p>
    <w:p w:rsidR="00DE7C64" w:rsidRPr="00DE7C64" w:rsidRDefault="00DE7C64" w:rsidP="00DE7C64">
      <w:pPr>
        <w:numPr>
          <w:ilvl w:val="0"/>
          <w:numId w:val="11"/>
        </w:numPr>
        <w:ind w:firstLine="480"/>
        <w:rPr>
          <w:rFonts w:hint="eastAsia"/>
        </w:rPr>
      </w:pPr>
      <w:r w:rsidRPr="00DE7C64">
        <w:rPr>
          <w:rFonts w:hint="eastAsia"/>
        </w:rPr>
        <w:t>线程在执行过程中，需要协作同步，不同进程的线程间要利用消息通信的方法实现同步</w:t>
      </w:r>
    </w:p>
    <w:p w:rsidR="00DE7C64" w:rsidRPr="00DE7C64" w:rsidRDefault="00DE7C64" w:rsidP="00DE7C64">
      <w:pPr>
        <w:numPr>
          <w:ilvl w:val="0"/>
          <w:numId w:val="11"/>
        </w:numPr>
        <w:ind w:firstLine="480"/>
        <w:rPr>
          <w:rFonts w:hint="eastAsia"/>
        </w:rPr>
      </w:pPr>
      <w:r w:rsidRPr="00DE7C64">
        <w:rPr>
          <w:rFonts w:hint="eastAsia"/>
        </w:rPr>
        <w:t>处理机分配给线程，即真正在处理机上运行的是线程</w:t>
      </w:r>
    </w:p>
    <w:p w:rsidR="00DE7C64" w:rsidRPr="00DE7C64" w:rsidRDefault="00DE7C64" w:rsidP="00DE7C64">
      <w:pPr>
        <w:numPr>
          <w:ilvl w:val="0"/>
          <w:numId w:val="11"/>
        </w:numPr>
        <w:ind w:firstLine="480"/>
        <w:rPr>
          <w:rFonts w:hint="eastAsia"/>
        </w:rPr>
      </w:pPr>
      <w:r w:rsidRPr="00DE7C64">
        <w:rPr>
          <w:rFonts w:hint="eastAsia"/>
        </w:rPr>
        <w:t>线程是指进程内的一个执行单元，也是进程内的可调度实体</w:t>
      </w:r>
    </w:p>
    <w:p w:rsidR="00DE7C64" w:rsidRPr="00DE7C64" w:rsidRDefault="00DE7C64" w:rsidP="00DE7C64">
      <w:pPr>
        <w:ind w:firstLine="482"/>
        <w:rPr>
          <w:rFonts w:hint="eastAsia"/>
          <w:b/>
          <w:bCs/>
        </w:rPr>
      </w:pPr>
      <w:bookmarkStart w:id="3" w:name="t6"/>
      <w:bookmarkEnd w:id="3"/>
      <w:r w:rsidRPr="00DE7C64">
        <w:rPr>
          <w:rFonts w:hint="eastAsia"/>
          <w:b/>
          <w:bCs/>
        </w:rPr>
        <w:t>从</w:t>
      </w:r>
      <w:r w:rsidRPr="00DE7C64">
        <w:rPr>
          <w:rFonts w:hint="eastAsia"/>
          <w:b/>
          <w:bCs/>
        </w:rPr>
        <w:t>4</w:t>
      </w:r>
      <w:r w:rsidRPr="00DE7C64">
        <w:rPr>
          <w:rFonts w:hint="eastAsia"/>
          <w:b/>
          <w:bCs/>
        </w:rPr>
        <w:t>个角度来分析进程与线程之间的区别</w:t>
      </w:r>
    </w:p>
    <w:p w:rsidR="00DE7C64" w:rsidRPr="00DE7C64" w:rsidRDefault="00DE7C64" w:rsidP="00DE7C64">
      <w:pPr>
        <w:numPr>
          <w:ilvl w:val="0"/>
          <w:numId w:val="12"/>
        </w:numPr>
        <w:ind w:firstLine="480"/>
        <w:rPr>
          <w:rFonts w:hint="eastAsia"/>
        </w:rPr>
      </w:pPr>
      <w:r w:rsidRPr="00DE7C64">
        <w:rPr>
          <w:rFonts w:hint="eastAsia"/>
        </w:rPr>
        <w:t>调度：线程作为调度和分配的基本单位，进程作为拥有资源的基本单位</w:t>
      </w:r>
    </w:p>
    <w:p w:rsidR="00DE7C64" w:rsidRPr="00DE7C64" w:rsidRDefault="00DE7C64" w:rsidP="00DE7C64">
      <w:pPr>
        <w:numPr>
          <w:ilvl w:val="0"/>
          <w:numId w:val="12"/>
        </w:numPr>
        <w:ind w:firstLine="480"/>
        <w:rPr>
          <w:rFonts w:hint="eastAsia"/>
        </w:rPr>
      </w:pPr>
      <w:r w:rsidRPr="00DE7C64">
        <w:rPr>
          <w:rFonts w:hint="eastAsia"/>
        </w:rPr>
        <w:t>并发性：不仅进程之间可以并发执行，同一个进程的多个线程之间也可以并发执行</w:t>
      </w:r>
    </w:p>
    <w:p w:rsidR="00DE7C64" w:rsidRPr="00DE7C64" w:rsidRDefault="00DE7C64" w:rsidP="00DE7C64">
      <w:pPr>
        <w:numPr>
          <w:ilvl w:val="0"/>
          <w:numId w:val="12"/>
        </w:numPr>
        <w:ind w:firstLine="480"/>
        <w:rPr>
          <w:rFonts w:hint="eastAsia"/>
        </w:rPr>
      </w:pPr>
      <w:r w:rsidRPr="00DE7C64">
        <w:rPr>
          <w:rFonts w:hint="eastAsia"/>
        </w:rPr>
        <w:t>拥有资源：进程是拥有资源的一个独立单位，线程不拥有系统资源，但是可以访问隶属于进程的资源</w:t>
      </w:r>
    </w:p>
    <w:p w:rsidR="00DE7C64" w:rsidRPr="00DE7C64" w:rsidRDefault="00DE7C64" w:rsidP="00DE7C64">
      <w:pPr>
        <w:numPr>
          <w:ilvl w:val="0"/>
          <w:numId w:val="12"/>
        </w:numPr>
        <w:ind w:firstLine="480"/>
        <w:rPr>
          <w:rFonts w:hint="eastAsia"/>
        </w:rPr>
      </w:pPr>
      <w:r w:rsidRPr="00DE7C64">
        <w:rPr>
          <w:rFonts w:hint="eastAsia"/>
        </w:rPr>
        <w:t>系统开销：创建或撤销进程时，系统都要为之分配或回收系统资源，如内存空间，</w:t>
      </w:r>
      <w:r w:rsidRPr="00DE7C64">
        <w:rPr>
          <w:rFonts w:hint="eastAsia"/>
        </w:rPr>
        <w:t>I/O</w:t>
      </w:r>
      <w:r w:rsidRPr="00DE7C64">
        <w:rPr>
          <w:rFonts w:hint="eastAsia"/>
        </w:rPr>
        <w:t>设备等，</w:t>
      </w:r>
      <w:r w:rsidRPr="00DE7C64">
        <w:rPr>
          <w:rFonts w:hint="eastAsia"/>
        </w:rPr>
        <w:t>OS</w:t>
      </w:r>
      <w:r w:rsidRPr="00DE7C64">
        <w:rPr>
          <w:rFonts w:hint="eastAsia"/>
        </w:rPr>
        <w:t>所付出的开销显著大于在创建或撤销线程时的开销，进程切换的开销也远大于线程切换的开销</w:t>
      </w:r>
    </w:p>
    <w:p w:rsidR="00DE7C64" w:rsidRPr="00DE7C64" w:rsidRDefault="00DE7C64" w:rsidP="00DE7C64">
      <w:pPr>
        <w:ind w:firstLine="482"/>
        <w:rPr>
          <w:rFonts w:hint="eastAsia"/>
          <w:b/>
          <w:bCs/>
        </w:rPr>
      </w:pPr>
      <w:bookmarkStart w:id="4" w:name="t7"/>
      <w:bookmarkEnd w:id="4"/>
      <w:r w:rsidRPr="00DE7C64">
        <w:rPr>
          <w:rFonts w:hint="eastAsia"/>
          <w:b/>
          <w:bCs/>
        </w:rPr>
        <w:lastRenderedPageBreak/>
        <w:t>进程有几种状态</w:t>
      </w:r>
    </w:p>
    <w:p w:rsidR="00DE7C64" w:rsidRPr="00DE7C64" w:rsidRDefault="00DE7C64" w:rsidP="00DE7C64">
      <w:pPr>
        <w:numPr>
          <w:ilvl w:val="0"/>
          <w:numId w:val="13"/>
        </w:numPr>
        <w:ind w:firstLine="480"/>
        <w:rPr>
          <w:rFonts w:hint="eastAsia"/>
        </w:rPr>
      </w:pPr>
      <w:r w:rsidRPr="00DE7C64">
        <w:rPr>
          <w:rFonts w:hint="eastAsia"/>
        </w:rPr>
        <w:t>就绪状态：进程已经获得除处理机以外的所有资源，等待分配处理机资源</w:t>
      </w:r>
    </w:p>
    <w:p w:rsidR="00DE7C64" w:rsidRPr="00DE7C64" w:rsidRDefault="00DE7C64" w:rsidP="00DE7C64">
      <w:pPr>
        <w:numPr>
          <w:ilvl w:val="0"/>
          <w:numId w:val="13"/>
        </w:numPr>
        <w:ind w:firstLine="480"/>
        <w:rPr>
          <w:rFonts w:hint="eastAsia"/>
        </w:rPr>
      </w:pPr>
      <w:r w:rsidRPr="00DE7C64">
        <w:rPr>
          <w:rFonts w:hint="eastAsia"/>
        </w:rPr>
        <w:t>运行状态：占用处理机资源运行，处于此状态的进程数小于等于</w:t>
      </w:r>
      <w:r w:rsidRPr="00DE7C64">
        <w:rPr>
          <w:rFonts w:hint="eastAsia"/>
        </w:rPr>
        <w:t>CPU</w:t>
      </w:r>
      <w:r w:rsidRPr="00DE7C64">
        <w:rPr>
          <w:rFonts w:hint="eastAsia"/>
        </w:rPr>
        <w:t>数目</w:t>
      </w:r>
    </w:p>
    <w:p w:rsidR="00DE7C64" w:rsidRPr="00DE7C64" w:rsidRDefault="00DE7C64" w:rsidP="00DE7C64">
      <w:pPr>
        <w:numPr>
          <w:ilvl w:val="0"/>
          <w:numId w:val="13"/>
        </w:numPr>
        <w:ind w:firstLine="480"/>
        <w:rPr>
          <w:rFonts w:hint="eastAsia"/>
        </w:rPr>
      </w:pPr>
      <w:r w:rsidRPr="00DE7C64">
        <w:rPr>
          <w:rFonts w:hint="eastAsia"/>
        </w:rPr>
        <w:t>阻塞状态：进程等待某种条件，在条件满足之前无法运行</w:t>
      </w:r>
    </w:p>
    <w:p w:rsidR="00DE7C64" w:rsidRPr="00DE7C64" w:rsidRDefault="00DE7C64" w:rsidP="00DE7C64">
      <w:pPr>
        <w:ind w:firstLine="482"/>
        <w:rPr>
          <w:rFonts w:hint="eastAsia"/>
          <w:b/>
          <w:bCs/>
        </w:rPr>
      </w:pPr>
      <w:bookmarkStart w:id="5" w:name="t8"/>
      <w:bookmarkEnd w:id="5"/>
      <w:r w:rsidRPr="00DE7C64">
        <w:rPr>
          <w:rFonts w:hint="eastAsia"/>
          <w:b/>
          <w:bCs/>
        </w:rPr>
        <w:t>线程有几种状态</w:t>
      </w:r>
    </w:p>
    <w:p w:rsidR="00DE7C64" w:rsidRPr="00DE7C64" w:rsidRDefault="00DE7C64" w:rsidP="00DE7C64">
      <w:pPr>
        <w:numPr>
          <w:ilvl w:val="0"/>
          <w:numId w:val="14"/>
        </w:numPr>
        <w:ind w:firstLine="480"/>
        <w:rPr>
          <w:rFonts w:hint="eastAsia"/>
        </w:rPr>
      </w:pPr>
      <w:r w:rsidRPr="00DE7C64">
        <w:rPr>
          <w:rFonts w:hint="eastAsia"/>
        </w:rPr>
        <w:t>**</w:t>
      </w:r>
      <w:r w:rsidRPr="00DE7C64">
        <w:rPr>
          <w:rFonts w:hint="eastAsia"/>
        </w:rPr>
        <w:t>执行状态：</w:t>
      </w:r>
      <w:r w:rsidRPr="00DE7C64">
        <w:rPr>
          <w:rFonts w:hint="eastAsia"/>
        </w:rPr>
        <w:t>**</w:t>
      </w:r>
      <w:r w:rsidRPr="00DE7C64">
        <w:rPr>
          <w:rFonts w:hint="eastAsia"/>
        </w:rPr>
        <w:t>表示线程已经获得处理机而正在运行</w:t>
      </w:r>
    </w:p>
    <w:p w:rsidR="00DE7C64" w:rsidRPr="00DE7C64" w:rsidRDefault="00DE7C64" w:rsidP="00DE7C64">
      <w:pPr>
        <w:numPr>
          <w:ilvl w:val="0"/>
          <w:numId w:val="14"/>
        </w:numPr>
        <w:ind w:firstLine="480"/>
        <w:rPr>
          <w:rFonts w:hint="eastAsia"/>
        </w:rPr>
      </w:pPr>
      <w:r w:rsidRPr="00DE7C64">
        <w:rPr>
          <w:rFonts w:hint="eastAsia"/>
        </w:rPr>
        <w:t>**</w:t>
      </w:r>
      <w:r w:rsidRPr="00DE7C64">
        <w:rPr>
          <w:rFonts w:hint="eastAsia"/>
        </w:rPr>
        <w:t>就绪状态：</w:t>
      </w:r>
      <w:r w:rsidRPr="00DE7C64">
        <w:rPr>
          <w:rFonts w:hint="eastAsia"/>
        </w:rPr>
        <w:t>**</w:t>
      </w:r>
      <w:r w:rsidRPr="00DE7C64">
        <w:rPr>
          <w:rFonts w:hint="eastAsia"/>
        </w:rPr>
        <w:t>指线程已经具备了各种执行条件，只需再获得</w:t>
      </w:r>
      <w:r w:rsidRPr="00DE7C64">
        <w:rPr>
          <w:rFonts w:hint="eastAsia"/>
        </w:rPr>
        <w:t>CPU</w:t>
      </w:r>
      <w:r w:rsidRPr="00DE7C64">
        <w:rPr>
          <w:rFonts w:hint="eastAsia"/>
        </w:rPr>
        <w:t>便可以立即执行难</w:t>
      </w:r>
    </w:p>
    <w:p w:rsidR="00DE7C64" w:rsidRPr="00DE7C64" w:rsidRDefault="00DE7C64" w:rsidP="00DE7C64">
      <w:pPr>
        <w:numPr>
          <w:ilvl w:val="0"/>
          <w:numId w:val="14"/>
        </w:numPr>
        <w:ind w:firstLine="480"/>
        <w:rPr>
          <w:rFonts w:hint="eastAsia"/>
        </w:rPr>
      </w:pPr>
      <w:r w:rsidRPr="00DE7C64">
        <w:rPr>
          <w:rFonts w:hint="eastAsia"/>
        </w:rPr>
        <w:t>**</w:t>
      </w:r>
      <w:r w:rsidRPr="00DE7C64">
        <w:rPr>
          <w:rFonts w:hint="eastAsia"/>
        </w:rPr>
        <w:t>阻塞状态：</w:t>
      </w:r>
      <w:r w:rsidRPr="00DE7C64">
        <w:rPr>
          <w:rFonts w:hint="eastAsia"/>
        </w:rPr>
        <w:t>**</w:t>
      </w:r>
      <w:r w:rsidRPr="00DE7C64">
        <w:rPr>
          <w:rFonts w:hint="eastAsia"/>
        </w:rPr>
        <w:t>线程在执行过程中因某事受阻而处于暂停状态</w:t>
      </w:r>
    </w:p>
    <w:p w:rsidR="00DE7C64" w:rsidRPr="00DE7C64" w:rsidRDefault="00DE7C64" w:rsidP="00DE7C64">
      <w:pPr>
        <w:ind w:firstLine="482"/>
        <w:rPr>
          <w:rFonts w:hint="eastAsia"/>
          <w:b/>
          <w:bCs/>
        </w:rPr>
      </w:pPr>
      <w:bookmarkStart w:id="6" w:name="t9"/>
      <w:bookmarkEnd w:id="6"/>
      <w:r w:rsidRPr="00DE7C64">
        <w:rPr>
          <w:rFonts w:hint="eastAsia"/>
          <w:b/>
          <w:bCs/>
        </w:rPr>
        <w:t>操作系统进程调度有哪几种</w:t>
      </w:r>
    </w:p>
    <w:p w:rsidR="00DE7C64" w:rsidRPr="00DE7C64" w:rsidRDefault="00DE7C64" w:rsidP="00DE7C64">
      <w:pPr>
        <w:numPr>
          <w:ilvl w:val="0"/>
          <w:numId w:val="15"/>
        </w:numPr>
        <w:ind w:firstLine="480"/>
        <w:rPr>
          <w:rFonts w:hint="eastAsia"/>
        </w:rPr>
      </w:pPr>
      <w:r w:rsidRPr="00DE7C64">
        <w:rPr>
          <w:rFonts w:hint="eastAsia"/>
        </w:rPr>
        <w:t>**</w:t>
      </w:r>
      <w:r w:rsidRPr="00DE7C64">
        <w:rPr>
          <w:rFonts w:hint="eastAsia"/>
        </w:rPr>
        <w:t>非抢占式方式：</w:t>
      </w:r>
      <w:r w:rsidRPr="00DE7C64">
        <w:rPr>
          <w:rFonts w:hint="eastAsia"/>
        </w:rPr>
        <w:t>**</w:t>
      </w:r>
      <w:r w:rsidRPr="00DE7C64">
        <w:rPr>
          <w:rFonts w:hint="eastAsia"/>
        </w:rPr>
        <w:t>采用这种调度方式时，一旦把处理机分配给某个进程后，就一直让它运行下去，决不会因为时钟中断或任何其它原因去抢占当前正在运行进程的处理机，直至该进程完成，或发生某种事件而被阻塞时，才把处理机分配给其他进程</w:t>
      </w:r>
    </w:p>
    <w:p w:rsidR="00DE7C64" w:rsidRPr="00DE7C64" w:rsidRDefault="00DE7C64" w:rsidP="00DE7C64">
      <w:pPr>
        <w:numPr>
          <w:ilvl w:val="0"/>
          <w:numId w:val="15"/>
        </w:numPr>
        <w:ind w:firstLine="480"/>
        <w:rPr>
          <w:rFonts w:hint="eastAsia"/>
        </w:rPr>
      </w:pPr>
      <w:r w:rsidRPr="00DE7C64">
        <w:rPr>
          <w:rFonts w:hint="eastAsia"/>
        </w:rPr>
        <w:t>**</w:t>
      </w:r>
      <w:r w:rsidRPr="00DE7C64">
        <w:rPr>
          <w:rFonts w:hint="eastAsia"/>
        </w:rPr>
        <w:t>抢占式方式：</w:t>
      </w:r>
      <w:r w:rsidRPr="00DE7C64">
        <w:rPr>
          <w:rFonts w:hint="eastAsia"/>
        </w:rPr>
        <w:t>**</w:t>
      </w:r>
      <w:r w:rsidRPr="00DE7C64">
        <w:rPr>
          <w:rFonts w:hint="eastAsia"/>
        </w:rPr>
        <w:t>这种调度方式允许调度程序根据某种原则，去暂停某个正在执行的进程，将已经分配给该进程的处理机重新分配给另一进程，在现代</w:t>
      </w:r>
      <w:r w:rsidRPr="00DE7C64">
        <w:rPr>
          <w:rFonts w:hint="eastAsia"/>
        </w:rPr>
        <w:t>OS</w:t>
      </w:r>
      <w:r w:rsidRPr="00DE7C64">
        <w:rPr>
          <w:rFonts w:hint="eastAsia"/>
        </w:rPr>
        <w:t>中广泛采用抢占方式。</w:t>
      </w:r>
    </w:p>
    <w:p w:rsidR="00DE7C64" w:rsidRPr="00DE7C64" w:rsidRDefault="00DE7C64" w:rsidP="00DE7C64">
      <w:pPr>
        <w:ind w:firstLine="482"/>
        <w:rPr>
          <w:rFonts w:hint="eastAsia"/>
          <w:b/>
          <w:bCs/>
        </w:rPr>
      </w:pPr>
      <w:bookmarkStart w:id="7" w:name="t10"/>
      <w:bookmarkEnd w:id="7"/>
      <w:r w:rsidRPr="00DE7C64">
        <w:rPr>
          <w:rFonts w:hint="eastAsia"/>
          <w:b/>
          <w:bCs/>
        </w:rPr>
        <w:t>进程为什么需要同步</w:t>
      </w:r>
    </w:p>
    <w:p w:rsidR="00DE7C64" w:rsidRPr="00DE7C64" w:rsidRDefault="00DE7C64" w:rsidP="00DE7C64">
      <w:pPr>
        <w:ind w:firstLine="480"/>
        <w:rPr>
          <w:rFonts w:hint="eastAsia"/>
        </w:rPr>
      </w:pPr>
      <w:r w:rsidRPr="00DE7C64">
        <w:rPr>
          <w:rFonts w:hint="eastAsia"/>
        </w:rPr>
        <w:t>进程同步机制的主要任务是对多个相关进程在执行次序上进行协调，使得并发执行的各个进程之间能按照一定的规则或时序共享系统资源，并能很好的相互合作，从而使得程序的执行具有可再现性</w:t>
      </w:r>
    </w:p>
    <w:p w:rsidR="00DE7C64" w:rsidRPr="00DE7C64" w:rsidRDefault="00DE7C64" w:rsidP="00DE7C64">
      <w:pPr>
        <w:ind w:firstLine="482"/>
        <w:rPr>
          <w:rFonts w:hint="eastAsia"/>
          <w:b/>
          <w:bCs/>
        </w:rPr>
      </w:pPr>
      <w:bookmarkStart w:id="8" w:name="t11"/>
      <w:bookmarkEnd w:id="8"/>
      <w:r w:rsidRPr="00DE7C64">
        <w:rPr>
          <w:rFonts w:hint="eastAsia"/>
          <w:b/>
          <w:bCs/>
        </w:rPr>
        <w:t>列举几种进程同步机制，并说明其优缺点</w:t>
      </w:r>
    </w:p>
    <w:p w:rsidR="00DE7C64" w:rsidRPr="00DE7C64" w:rsidRDefault="00DE7C64" w:rsidP="00DE7C64">
      <w:pPr>
        <w:numPr>
          <w:ilvl w:val="0"/>
          <w:numId w:val="16"/>
        </w:numPr>
        <w:ind w:firstLine="482"/>
        <w:rPr>
          <w:rFonts w:hint="eastAsia"/>
        </w:rPr>
      </w:pPr>
      <w:r w:rsidRPr="00DE7C64">
        <w:rPr>
          <w:rFonts w:hint="eastAsia"/>
          <w:b/>
          <w:bCs/>
        </w:rPr>
        <w:t>硬件同步机制：</w:t>
      </w:r>
    </w:p>
    <w:p w:rsidR="00DE7C64" w:rsidRPr="00DE7C64" w:rsidRDefault="00DE7C64" w:rsidP="00DE7C64">
      <w:pPr>
        <w:numPr>
          <w:ilvl w:val="0"/>
          <w:numId w:val="16"/>
        </w:numPr>
        <w:ind w:firstLine="482"/>
        <w:rPr>
          <w:rFonts w:hint="eastAsia"/>
        </w:rPr>
      </w:pPr>
      <w:r w:rsidRPr="00DE7C64">
        <w:rPr>
          <w:rFonts w:hint="eastAsia"/>
          <w:b/>
          <w:bCs/>
        </w:rPr>
        <w:t>信号量机制：</w:t>
      </w:r>
    </w:p>
    <w:p w:rsidR="00DE7C64" w:rsidRPr="00DE7C64" w:rsidRDefault="00DE7C64" w:rsidP="00DE7C64">
      <w:pPr>
        <w:numPr>
          <w:ilvl w:val="0"/>
          <w:numId w:val="16"/>
        </w:numPr>
        <w:ind w:firstLine="482"/>
        <w:rPr>
          <w:rFonts w:hint="eastAsia"/>
        </w:rPr>
      </w:pPr>
      <w:r w:rsidRPr="00DE7C64">
        <w:rPr>
          <w:rFonts w:hint="eastAsia"/>
          <w:b/>
          <w:bCs/>
        </w:rPr>
        <w:t>管程机制：</w:t>
      </w:r>
    </w:p>
    <w:p w:rsidR="00DE7C64" w:rsidRPr="00DE7C64" w:rsidRDefault="00DE7C64" w:rsidP="00DE7C64">
      <w:pPr>
        <w:ind w:firstLine="482"/>
        <w:rPr>
          <w:rFonts w:hint="eastAsia"/>
          <w:b/>
          <w:bCs/>
        </w:rPr>
      </w:pPr>
      <w:bookmarkStart w:id="9" w:name="t12"/>
      <w:bookmarkEnd w:id="9"/>
      <w:r w:rsidRPr="00DE7C64">
        <w:rPr>
          <w:rFonts w:hint="eastAsia"/>
          <w:b/>
          <w:bCs/>
        </w:rPr>
        <w:t>进程之间通信的途径</w:t>
      </w:r>
    </w:p>
    <w:p w:rsidR="00DE7C64" w:rsidRPr="00DE7C64" w:rsidRDefault="00DE7C64" w:rsidP="00DE7C64">
      <w:pPr>
        <w:numPr>
          <w:ilvl w:val="0"/>
          <w:numId w:val="17"/>
        </w:numPr>
        <w:ind w:firstLine="482"/>
        <w:rPr>
          <w:rFonts w:hint="eastAsia"/>
        </w:rPr>
      </w:pPr>
      <w:r w:rsidRPr="00DE7C64">
        <w:rPr>
          <w:rFonts w:hint="eastAsia"/>
          <w:b/>
          <w:bCs/>
        </w:rPr>
        <w:lastRenderedPageBreak/>
        <w:t>管道</w:t>
      </w:r>
      <w:r w:rsidRPr="00DE7C64">
        <w:rPr>
          <w:rFonts w:hint="eastAsia"/>
        </w:rPr>
        <w:t>：管道是一种半双工的通信方式，数据只能单向流动，而且只能在具有亲缘关系的进程间使用，进程的亲缘关系通常是指父子进程关系</w:t>
      </w:r>
    </w:p>
    <w:p w:rsidR="00DE7C64" w:rsidRPr="00DE7C64" w:rsidRDefault="00DE7C64" w:rsidP="00DE7C64">
      <w:pPr>
        <w:numPr>
          <w:ilvl w:val="0"/>
          <w:numId w:val="17"/>
        </w:numPr>
        <w:ind w:firstLine="482"/>
        <w:rPr>
          <w:rFonts w:hint="eastAsia"/>
        </w:rPr>
      </w:pPr>
      <w:r w:rsidRPr="00DE7C64">
        <w:rPr>
          <w:rFonts w:hint="eastAsia"/>
          <w:b/>
          <w:bCs/>
        </w:rPr>
        <w:t>有名管道</w:t>
      </w:r>
      <w:r w:rsidRPr="00DE7C64">
        <w:rPr>
          <w:rFonts w:hint="eastAsia"/>
        </w:rPr>
        <w:t>：有名管道也是半双工的通信方式，但是它允许无亲缘关系的进程间的通信</w:t>
      </w:r>
    </w:p>
    <w:p w:rsidR="00DE7C64" w:rsidRPr="00DE7C64" w:rsidRDefault="00DE7C64" w:rsidP="00DE7C64">
      <w:pPr>
        <w:numPr>
          <w:ilvl w:val="0"/>
          <w:numId w:val="17"/>
        </w:numPr>
        <w:ind w:firstLine="482"/>
        <w:rPr>
          <w:rFonts w:hint="eastAsia"/>
        </w:rPr>
      </w:pPr>
      <w:r w:rsidRPr="00DE7C64">
        <w:rPr>
          <w:rFonts w:hint="eastAsia"/>
          <w:b/>
          <w:bCs/>
        </w:rPr>
        <w:t>信号量</w:t>
      </w:r>
      <w:r w:rsidRPr="00DE7C64">
        <w:rPr>
          <w:rFonts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DE7C64" w:rsidRPr="00DE7C64" w:rsidRDefault="00DE7C64" w:rsidP="00DE7C64">
      <w:pPr>
        <w:numPr>
          <w:ilvl w:val="0"/>
          <w:numId w:val="17"/>
        </w:numPr>
        <w:ind w:firstLine="482"/>
        <w:rPr>
          <w:rFonts w:hint="eastAsia"/>
        </w:rPr>
      </w:pPr>
      <w:r w:rsidRPr="00DE7C64">
        <w:rPr>
          <w:rFonts w:hint="eastAsia"/>
          <w:b/>
          <w:bCs/>
        </w:rPr>
        <w:t>消息队列</w:t>
      </w:r>
      <w:r w:rsidRPr="00DE7C64">
        <w:rPr>
          <w:rFonts w:hint="eastAsia"/>
        </w:rPr>
        <w:t>：消息队列是由消息的链表，存放在内核中并由消息队列标识符标识，消息队列克服了信号传递信息少，管道只能承载无格式字节流以及缓冲区大小受限等缺点</w:t>
      </w:r>
    </w:p>
    <w:p w:rsidR="00DE7C64" w:rsidRPr="00DE7C64" w:rsidRDefault="00DE7C64" w:rsidP="00DE7C64">
      <w:pPr>
        <w:numPr>
          <w:ilvl w:val="0"/>
          <w:numId w:val="17"/>
        </w:numPr>
        <w:ind w:firstLine="482"/>
        <w:rPr>
          <w:rFonts w:hint="eastAsia"/>
        </w:rPr>
      </w:pPr>
      <w:r w:rsidRPr="00DE7C64">
        <w:rPr>
          <w:rFonts w:hint="eastAsia"/>
          <w:b/>
          <w:bCs/>
        </w:rPr>
        <w:t>信号</w:t>
      </w:r>
      <w:r w:rsidRPr="00DE7C64">
        <w:rPr>
          <w:rFonts w:hint="eastAsia"/>
        </w:rPr>
        <w:t>：信号是一种比较复杂的通信方式，用于通知接收进程某个事件已经发生</w:t>
      </w:r>
    </w:p>
    <w:p w:rsidR="00DE7C64" w:rsidRPr="00DE7C64" w:rsidRDefault="00DE7C64" w:rsidP="00DE7C64">
      <w:pPr>
        <w:numPr>
          <w:ilvl w:val="0"/>
          <w:numId w:val="17"/>
        </w:numPr>
        <w:ind w:firstLine="482"/>
        <w:rPr>
          <w:rFonts w:hint="eastAsia"/>
        </w:rPr>
      </w:pPr>
      <w:r w:rsidRPr="00DE7C64">
        <w:rPr>
          <w:rFonts w:hint="eastAsia"/>
          <w:b/>
          <w:bCs/>
        </w:rPr>
        <w:t>共享内存</w:t>
      </w:r>
      <w:r w:rsidRPr="00DE7C64">
        <w:rPr>
          <w:rFonts w:hint="eastAsia"/>
        </w:rPr>
        <w:t>：共享内存就是映射一段能被其他进程所访问的内存，这段共享内存由一个进程创建，但多个进程都可以访问，共享内存是最快的</w:t>
      </w:r>
      <w:r w:rsidRPr="00DE7C64">
        <w:rPr>
          <w:rFonts w:hint="eastAsia"/>
        </w:rPr>
        <w:t>IPC</w:t>
      </w:r>
      <w:r w:rsidRPr="00DE7C64">
        <w:rPr>
          <w:rFonts w:hint="eastAsia"/>
        </w:rPr>
        <w:t>方式，它是针对其他进程通信方式运行效率低而专门设计的，它往往与其他通信机制，如信号量，配合使用，来实现进程间的同步和通信</w:t>
      </w:r>
    </w:p>
    <w:p w:rsidR="00DE7C64" w:rsidRPr="00DE7C64" w:rsidRDefault="00DE7C64" w:rsidP="00DE7C64">
      <w:pPr>
        <w:numPr>
          <w:ilvl w:val="0"/>
          <w:numId w:val="17"/>
        </w:numPr>
        <w:ind w:firstLine="482"/>
        <w:rPr>
          <w:rFonts w:hint="eastAsia"/>
        </w:rPr>
      </w:pPr>
      <w:r w:rsidRPr="00DE7C64">
        <w:rPr>
          <w:rFonts w:hint="eastAsia"/>
          <w:b/>
          <w:bCs/>
        </w:rPr>
        <w:t>套接字</w:t>
      </w:r>
      <w:r w:rsidRPr="00DE7C64">
        <w:rPr>
          <w:rFonts w:hint="eastAsia"/>
        </w:rPr>
        <w:t>：套接字可以用于不同的进程间的通信</w:t>
      </w:r>
    </w:p>
    <w:p w:rsidR="00DE7C64" w:rsidRPr="00DE7C64" w:rsidRDefault="00DE7C64" w:rsidP="00DE7C64">
      <w:pPr>
        <w:ind w:firstLine="482"/>
        <w:rPr>
          <w:rFonts w:hint="eastAsia"/>
          <w:b/>
          <w:bCs/>
        </w:rPr>
      </w:pPr>
      <w:bookmarkStart w:id="10" w:name="t13"/>
      <w:bookmarkEnd w:id="10"/>
      <w:r w:rsidRPr="00DE7C64">
        <w:rPr>
          <w:rFonts w:hint="eastAsia"/>
          <w:b/>
          <w:bCs/>
        </w:rPr>
        <w:t>线程之间通信的途径</w:t>
      </w:r>
    </w:p>
    <w:p w:rsidR="00DE7C64" w:rsidRPr="00DE7C64" w:rsidRDefault="00DE7C64" w:rsidP="00DE7C64">
      <w:pPr>
        <w:numPr>
          <w:ilvl w:val="0"/>
          <w:numId w:val="18"/>
        </w:numPr>
        <w:ind w:firstLine="482"/>
        <w:rPr>
          <w:rFonts w:hint="eastAsia"/>
        </w:rPr>
      </w:pPr>
      <w:r w:rsidRPr="00DE7C64">
        <w:rPr>
          <w:rFonts w:hint="eastAsia"/>
          <w:b/>
          <w:bCs/>
        </w:rPr>
        <w:t>锁机制</w:t>
      </w:r>
      <w:r w:rsidRPr="00DE7C64">
        <w:rPr>
          <w:rFonts w:hint="eastAsia"/>
        </w:rPr>
        <w:t>：包括互斥锁，条件变量，读写锁</w:t>
      </w:r>
      <w:r w:rsidRPr="00DE7C64">
        <w:rPr>
          <w:rFonts w:hint="eastAsia"/>
        </w:rPr>
        <w:br/>
      </w:r>
      <w:r w:rsidRPr="00DE7C64">
        <w:rPr>
          <w:rFonts w:hint="eastAsia"/>
        </w:rPr>
        <w:t>互斥锁提供了以排他方式防止数据结构被并发修改的方法</w:t>
      </w:r>
      <w:r w:rsidRPr="00DE7C64">
        <w:rPr>
          <w:rFonts w:hint="eastAsia"/>
        </w:rPr>
        <w:br/>
      </w:r>
      <w:r w:rsidRPr="00DE7C64">
        <w:rPr>
          <w:rFonts w:hint="eastAsia"/>
        </w:rPr>
        <w:t>条件变量可以以原子的方式阻塞进程，直到某个特定条件为真为止，对条件的测试是在互斥锁的保护下进行的，条件变量始终与互斥锁一起使用</w:t>
      </w:r>
      <w:r w:rsidRPr="00DE7C64">
        <w:rPr>
          <w:rFonts w:hint="eastAsia"/>
        </w:rPr>
        <w:br/>
      </w:r>
      <w:r w:rsidRPr="00DE7C64">
        <w:rPr>
          <w:rFonts w:hint="eastAsia"/>
        </w:rPr>
        <w:t>读写锁允许多个线程同时读共享数据，而对写操作是互斥的</w:t>
      </w:r>
    </w:p>
    <w:p w:rsidR="00DE7C64" w:rsidRPr="00DE7C64" w:rsidRDefault="00DE7C64" w:rsidP="00DE7C64">
      <w:pPr>
        <w:numPr>
          <w:ilvl w:val="0"/>
          <w:numId w:val="18"/>
        </w:numPr>
        <w:ind w:firstLine="482"/>
        <w:rPr>
          <w:rFonts w:hint="eastAsia"/>
        </w:rPr>
      </w:pPr>
      <w:r w:rsidRPr="00DE7C64">
        <w:rPr>
          <w:rFonts w:hint="eastAsia"/>
          <w:b/>
          <w:bCs/>
        </w:rPr>
        <w:t>信号量机制</w:t>
      </w:r>
      <w:r w:rsidRPr="00DE7C64">
        <w:rPr>
          <w:rFonts w:hint="eastAsia"/>
        </w:rPr>
        <w:t>：包括无名线程信号量和命名线程信号量</w:t>
      </w:r>
    </w:p>
    <w:p w:rsidR="00DE7C64" w:rsidRPr="00DE7C64" w:rsidRDefault="00DE7C64" w:rsidP="00DE7C64">
      <w:pPr>
        <w:numPr>
          <w:ilvl w:val="0"/>
          <w:numId w:val="18"/>
        </w:numPr>
        <w:ind w:firstLine="482"/>
        <w:rPr>
          <w:rFonts w:hint="eastAsia"/>
        </w:rPr>
      </w:pPr>
      <w:r w:rsidRPr="00DE7C64">
        <w:rPr>
          <w:rFonts w:hint="eastAsia"/>
          <w:b/>
          <w:bCs/>
        </w:rPr>
        <w:t>信号机制</w:t>
      </w:r>
      <w:r w:rsidRPr="00DE7C64">
        <w:rPr>
          <w:rFonts w:hint="eastAsia"/>
        </w:rPr>
        <w:t>：类似进程间的信号处理</w:t>
      </w:r>
      <w:r w:rsidRPr="00DE7C64">
        <w:rPr>
          <w:rFonts w:hint="eastAsia"/>
        </w:rPr>
        <w:br/>
      </w:r>
      <w:r w:rsidRPr="00DE7C64">
        <w:rPr>
          <w:rFonts w:hint="eastAsia"/>
          <w:b/>
          <w:bCs/>
        </w:rPr>
        <w:t>注意：线程间的通信的目的主要是用于线程的同步，所以线程没有像进程通信中的用于数据交换的通信机制</w:t>
      </w:r>
    </w:p>
    <w:p w:rsidR="00DE7C64" w:rsidRPr="00DE7C64" w:rsidRDefault="00DE7C64" w:rsidP="00DE7C64">
      <w:pPr>
        <w:ind w:firstLine="482"/>
        <w:rPr>
          <w:rFonts w:hint="eastAsia"/>
          <w:b/>
          <w:bCs/>
        </w:rPr>
      </w:pPr>
      <w:bookmarkStart w:id="11" w:name="t14"/>
      <w:bookmarkEnd w:id="11"/>
      <w:r w:rsidRPr="00DE7C64">
        <w:rPr>
          <w:rFonts w:hint="eastAsia"/>
          <w:b/>
          <w:bCs/>
        </w:rPr>
        <w:t>死锁的定义</w:t>
      </w:r>
    </w:p>
    <w:p w:rsidR="00DE7C64" w:rsidRPr="00DE7C64" w:rsidRDefault="00DE7C64" w:rsidP="00DE7C64">
      <w:pPr>
        <w:ind w:firstLine="480"/>
        <w:rPr>
          <w:rFonts w:hint="eastAsia"/>
        </w:rPr>
      </w:pPr>
      <w:r w:rsidRPr="00DE7C64">
        <w:rPr>
          <w:rFonts w:hint="eastAsia"/>
        </w:rPr>
        <w:lastRenderedPageBreak/>
        <w:t>如果一组进程中的每一个进程都在等待仅由该组进程中的其它进程才能引发的事件，那么该组进程是死锁的</w:t>
      </w:r>
    </w:p>
    <w:p w:rsidR="00DE7C64" w:rsidRPr="00DE7C64" w:rsidRDefault="00DE7C64" w:rsidP="00DE7C64">
      <w:pPr>
        <w:ind w:firstLine="482"/>
        <w:rPr>
          <w:rFonts w:hint="eastAsia"/>
          <w:b/>
          <w:bCs/>
        </w:rPr>
      </w:pPr>
      <w:bookmarkStart w:id="12" w:name="t15"/>
      <w:bookmarkEnd w:id="12"/>
      <w:r w:rsidRPr="00DE7C64">
        <w:rPr>
          <w:rFonts w:hint="eastAsia"/>
          <w:b/>
          <w:bCs/>
        </w:rPr>
        <w:t>进程死锁的原因</w:t>
      </w:r>
    </w:p>
    <w:p w:rsidR="00DE7C64" w:rsidRPr="00DE7C64" w:rsidRDefault="00DE7C64" w:rsidP="00DE7C64">
      <w:pPr>
        <w:ind w:firstLine="480"/>
        <w:rPr>
          <w:rFonts w:hint="eastAsia"/>
        </w:rPr>
      </w:pPr>
      <w:r w:rsidRPr="00DE7C64">
        <w:rPr>
          <w:rFonts w:hint="eastAsia"/>
        </w:rPr>
        <w:t>多个进程对资源的争夺，包括对不可抢占资源和对可消耗资源</w:t>
      </w:r>
    </w:p>
    <w:p w:rsidR="00DE7C64" w:rsidRPr="00DE7C64" w:rsidRDefault="00DE7C64" w:rsidP="00DE7C64">
      <w:pPr>
        <w:ind w:firstLine="482"/>
        <w:rPr>
          <w:rFonts w:hint="eastAsia"/>
          <w:b/>
          <w:bCs/>
        </w:rPr>
      </w:pPr>
      <w:bookmarkStart w:id="13" w:name="t16"/>
      <w:bookmarkEnd w:id="13"/>
      <w:r w:rsidRPr="00DE7C64">
        <w:rPr>
          <w:rFonts w:hint="eastAsia"/>
          <w:b/>
          <w:bCs/>
        </w:rPr>
        <w:t>进程死锁的</w:t>
      </w:r>
      <w:r w:rsidRPr="00DE7C64">
        <w:rPr>
          <w:rFonts w:hint="eastAsia"/>
          <w:b/>
          <w:bCs/>
        </w:rPr>
        <w:t>4</w:t>
      </w:r>
      <w:r w:rsidRPr="00DE7C64">
        <w:rPr>
          <w:rFonts w:hint="eastAsia"/>
          <w:b/>
          <w:bCs/>
        </w:rPr>
        <w:t>个必要条件</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互斥条件：</w:t>
      </w:r>
      <w:r w:rsidRPr="00DE7C64">
        <w:rPr>
          <w:rFonts w:hint="eastAsia"/>
        </w:rPr>
        <w:t>**</w:t>
      </w:r>
      <w:r w:rsidRPr="00DE7C64">
        <w:rPr>
          <w:rFonts w:hint="eastAsia"/>
        </w:rPr>
        <w:t>进程对所分配到的资源进行排它性使用，即在一段时间内，其资源只能被一个进程占用，如果此时还有其它进程请求该资源，则请求进程只能等待，直至占有该资源的进程用完释放</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请求和保持条件：</w:t>
      </w:r>
      <w:r w:rsidRPr="00DE7C64">
        <w:rPr>
          <w:rFonts w:hint="eastAsia"/>
        </w:rPr>
        <w:t>**</w:t>
      </w:r>
      <w:r w:rsidRPr="00DE7C64">
        <w:rPr>
          <w:rFonts w:hint="eastAsia"/>
        </w:rPr>
        <w:t>进程已经保持了至少一个资源，但又提出了新的资源请求，而该资源已经被其它进程占有，此时请求进程被阻塞，但对自己已经获得的资源保持不放</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不可抢占条件：</w:t>
      </w:r>
      <w:r w:rsidRPr="00DE7C64">
        <w:rPr>
          <w:rFonts w:hint="eastAsia"/>
        </w:rPr>
        <w:t>**</w:t>
      </w:r>
      <w:r w:rsidRPr="00DE7C64">
        <w:rPr>
          <w:rFonts w:hint="eastAsia"/>
        </w:rPr>
        <w:t>进程已经获得的资源在未使用完之前不能被抢占，只能在进程使用完时由自己释放</w:t>
      </w:r>
    </w:p>
    <w:p w:rsidR="00DE7C64" w:rsidRPr="00DE7C64" w:rsidRDefault="00DE7C64" w:rsidP="00DE7C64">
      <w:pPr>
        <w:numPr>
          <w:ilvl w:val="0"/>
          <w:numId w:val="19"/>
        </w:numPr>
        <w:ind w:firstLine="480"/>
        <w:rPr>
          <w:rFonts w:hint="eastAsia"/>
        </w:rPr>
      </w:pPr>
      <w:r w:rsidRPr="00DE7C64">
        <w:rPr>
          <w:rFonts w:hint="eastAsia"/>
        </w:rPr>
        <w:t>**</w:t>
      </w:r>
      <w:r w:rsidRPr="00DE7C64">
        <w:rPr>
          <w:rFonts w:hint="eastAsia"/>
        </w:rPr>
        <w:t>循环等待条件：</w:t>
      </w:r>
      <w:r w:rsidRPr="00DE7C64">
        <w:rPr>
          <w:rFonts w:hint="eastAsia"/>
        </w:rPr>
        <w:t>**</w:t>
      </w:r>
      <w:r w:rsidRPr="00DE7C64">
        <w:rPr>
          <w:rFonts w:hint="eastAsia"/>
        </w:rPr>
        <w:t>在发生死锁时，必然存在一个进程</w:t>
      </w:r>
      <w:r w:rsidRPr="00DE7C64">
        <w:rPr>
          <w:rFonts w:hint="eastAsia"/>
        </w:rPr>
        <w:t>-</w:t>
      </w:r>
      <w:r w:rsidRPr="00DE7C64">
        <w:rPr>
          <w:rFonts w:hint="eastAsia"/>
        </w:rPr>
        <w:t>资源循环链，即进程集合｛</w:t>
      </w:r>
      <w:r w:rsidRPr="00DE7C64">
        <w:rPr>
          <w:rFonts w:hint="eastAsia"/>
        </w:rPr>
        <w:t>P0,P1,</w:t>
      </w:r>
      <w:r w:rsidRPr="00DE7C64">
        <w:rPr>
          <w:rFonts w:hint="eastAsia"/>
        </w:rPr>
        <w:t>…</w:t>
      </w:r>
      <w:r w:rsidRPr="00DE7C64">
        <w:rPr>
          <w:rFonts w:hint="eastAsia"/>
        </w:rPr>
        <w:t>,PN</w:t>
      </w:r>
      <w:r w:rsidRPr="00DE7C64">
        <w:rPr>
          <w:rFonts w:hint="eastAsia"/>
        </w:rPr>
        <w:t>｝中的</w:t>
      </w:r>
      <w:r w:rsidRPr="00DE7C64">
        <w:rPr>
          <w:rFonts w:hint="eastAsia"/>
        </w:rPr>
        <w:t>P0</w:t>
      </w:r>
      <w:r w:rsidRPr="00DE7C64">
        <w:rPr>
          <w:rFonts w:hint="eastAsia"/>
        </w:rPr>
        <w:t>正在等待一个</w:t>
      </w:r>
      <w:r w:rsidRPr="00DE7C64">
        <w:rPr>
          <w:rFonts w:hint="eastAsia"/>
        </w:rPr>
        <w:t>P1</w:t>
      </w:r>
      <w:r w:rsidRPr="00DE7C64">
        <w:rPr>
          <w:rFonts w:hint="eastAsia"/>
        </w:rPr>
        <w:t>占用的资源，</w:t>
      </w:r>
      <w:r w:rsidRPr="00DE7C64">
        <w:rPr>
          <w:rFonts w:hint="eastAsia"/>
        </w:rPr>
        <w:t>P1</w:t>
      </w:r>
      <w:r w:rsidRPr="00DE7C64">
        <w:rPr>
          <w:rFonts w:hint="eastAsia"/>
        </w:rPr>
        <w:t>正在等待</w:t>
      </w:r>
      <w:r w:rsidRPr="00DE7C64">
        <w:rPr>
          <w:rFonts w:hint="eastAsia"/>
        </w:rPr>
        <w:t>P2</w:t>
      </w:r>
      <w:r w:rsidRPr="00DE7C64">
        <w:rPr>
          <w:rFonts w:hint="eastAsia"/>
        </w:rPr>
        <w:t>占用的资源，…，</w:t>
      </w:r>
      <w:r w:rsidRPr="00DE7C64">
        <w:rPr>
          <w:rFonts w:hint="eastAsia"/>
        </w:rPr>
        <w:t xml:space="preserve">PN </w:t>
      </w:r>
      <w:r w:rsidRPr="00DE7C64">
        <w:rPr>
          <w:rFonts w:hint="eastAsia"/>
        </w:rPr>
        <w:t>正在等待</w:t>
      </w:r>
      <w:r w:rsidRPr="00DE7C64">
        <w:rPr>
          <w:rFonts w:hint="eastAsia"/>
        </w:rPr>
        <w:t>P0</w:t>
      </w:r>
      <w:r w:rsidRPr="00DE7C64">
        <w:rPr>
          <w:rFonts w:hint="eastAsia"/>
        </w:rPr>
        <w:t>占用的资源</w:t>
      </w:r>
    </w:p>
    <w:p w:rsidR="00DE7C64" w:rsidRPr="00DE7C64" w:rsidRDefault="00DE7C64" w:rsidP="00DE7C64">
      <w:pPr>
        <w:ind w:firstLine="482"/>
        <w:rPr>
          <w:rFonts w:hint="eastAsia"/>
          <w:b/>
          <w:bCs/>
        </w:rPr>
      </w:pPr>
      <w:bookmarkStart w:id="14" w:name="t17"/>
      <w:bookmarkEnd w:id="14"/>
      <w:r w:rsidRPr="00DE7C64">
        <w:rPr>
          <w:rFonts w:hint="eastAsia"/>
          <w:b/>
          <w:bCs/>
        </w:rPr>
        <w:t>进程死锁的处理</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预防死锁：</w:t>
      </w:r>
      <w:r w:rsidRPr="00DE7C64">
        <w:rPr>
          <w:rFonts w:hint="eastAsia"/>
        </w:rPr>
        <w:t>**</w:t>
      </w:r>
      <w:r w:rsidRPr="00DE7C64">
        <w:rPr>
          <w:rFonts w:hint="eastAsia"/>
        </w:rPr>
        <w:t>通过设置某些限制条件，去破坏产生死锁的四个必要条件中的一种</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避免死锁：</w:t>
      </w:r>
      <w:r w:rsidRPr="00DE7C64">
        <w:rPr>
          <w:rFonts w:hint="eastAsia"/>
        </w:rPr>
        <w:t>**</w:t>
      </w:r>
      <w:r w:rsidRPr="00DE7C64">
        <w:rPr>
          <w:rFonts w:hint="eastAsia"/>
        </w:rPr>
        <w:t>在资源的动态分配过程中，用某种方法防止系统进入不安全状态</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检测死锁：</w:t>
      </w:r>
      <w:r w:rsidRPr="00DE7C64">
        <w:rPr>
          <w:rFonts w:hint="eastAsia"/>
        </w:rPr>
        <w:t>**</w:t>
      </w:r>
      <w:r w:rsidRPr="00DE7C64">
        <w:rPr>
          <w:rFonts w:hint="eastAsia"/>
        </w:rPr>
        <w:t>通过检测机构及时检测出死锁的发生，然后采取适当的措施，把进程从死锁中解脱出来</w:t>
      </w:r>
    </w:p>
    <w:p w:rsidR="00DE7C64" w:rsidRPr="00DE7C64" w:rsidRDefault="00DE7C64" w:rsidP="00DE7C64">
      <w:pPr>
        <w:numPr>
          <w:ilvl w:val="0"/>
          <w:numId w:val="20"/>
        </w:numPr>
        <w:ind w:firstLine="480"/>
        <w:rPr>
          <w:rFonts w:hint="eastAsia"/>
        </w:rPr>
      </w:pPr>
      <w:r w:rsidRPr="00DE7C64">
        <w:rPr>
          <w:rFonts w:hint="eastAsia"/>
        </w:rPr>
        <w:t>**</w:t>
      </w:r>
      <w:r w:rsidRPr="00DE7C64">
        <w:rPr>
          <w:rFonts w:hint="eastAsia"/>
        </w:rPr>
        <w:t>解除死锁：</w:t>
      </w:r>
      <w:r w:rsidRPr="00DE7C64">
        <w:rPr>
          <w:rFonts w:hint="eastAsia"/>
        </w:rPr>
        <w:t>**</w:t>
      </w:r>
      <w:r w:rsidRPr="00DE7C64">
        <w:rPr>
          <w:rFonts w:hint="eastAsia"/>
        </w:rPr>
        <w:t>当检测到系统中已经发生死锁时，采取相应的措施，将进程从死锁状态解脱出来，常用的方法是撤销一些进程，回收他们的资源，将它们分配给已经处于阻塞状态的进程，使其能够继续运行</w:t>
      </w:r>
    </w:p>
    <w:p w:rsidR="00DE7C64" w:rsidRPr="00DE7C64" w:rsidRDefault="00DE7C64" w:rsidP="00DE7C64">
      <w:pPr>
        <w:ind w:firstLine="482"/>
        <w:rPr>
          <w:rFonts w:hint="eastAsia"/>
          <w:b/>
          <w:bCs/>
        </w:rPr>
      </w:pPr>
      <w:bookmarkStart w:id="15" w:name="t18"/>
      <w:bookmarkEnd w:id="15"/>
      <w:r w:rsidRPr="00DE7C64">
        <w:rPr>
          <w:rFonts w:hint="eastAsia"/>
          <w:b/>
          <w:bCs/>
        </w:rPr>
        <w:t>描述实时操作系统的基本特征</w:t>
      </w:r>
    </w:p>
    <w:p w:rsidR="00DE7C64" w:rsidRPr="00DE7C64" w:rsidRDefault="00DE7C64" w:rsidP="00DE7C64">
      <w:pPr>
        <w:ind w:firstLine="480"/>
        <w:rPr>
          <w:rFonts w:hint="eastAsia"/>
        </w:rPr>
      </w:pPr>
      <w:r w:rsidRPr="00DE7C64">
        <w:rPr>
          <w:rFonts w:hint="eastAsia"/>
        </w:rPr>
        <w:t>实时操作系统是指操作系统工作时，其各种资源可以根据需要随时进行动态分配，由于各种资源可以进行动态分配，因此，其处理事务的能力较强</w:t>
      </w:r>
      <w:r w:rsidRPr="00DE7C64">
        <w:rPr>
          <w:rFonts w:hint="eastAsia"/>
        </w:rPr>
        <w:br/>
      </w:r>
      <w:r w:rsidRPr="00DE7C64">
        <w:rPr>
          <w:rFonts w:hint="eastAsia"/>
        </w:rPr>
        <w:lastRenderedPageBreak/>
        <w:t>换言之，在特定时间内完成特定的任务，具有实时性与可靠性</w:t>
      </w:r>
    </w:p>
    <w:p w:rsidR="00DE7C64" w:rsidRPr="00DE7C64" w:rsidRDefault="00DE7C64" w:rsidP="00DE7C64">
      <w:pPr>
        <w:ind w:firstLine="482"/>
        <w:rPr>
          <w:rFonts w:hint="eastAsia"/>
          <w:b/>
          <w:bCs/>
        </w:rPr>
      </w:pPr>
      <w:bookmarkStart w:id="16" w:name="t19"/>
      <w:bookmarkEnd w:id="16"/>
      <w:r w:rsidRPr="00DE7C64">
        <w:rPr>
          <w:rFonts w:hint="eastAsia"/>
          <w:b/>
          <w:bCs/>
        </w:rPr>
        <w:t>操作系统中断与轮询的基本特点</w:t>
      </w:r>
    </w:p>
    <w:p w:rsidR="00DE7C64" w:rsidRPr="00DE7C64" w:rsidRDefault="00DE7C64" w:rsidP="00DE7C64">
      <w:pPr>
        <w:numPr>
          <w:ilvl w:val="0"/>
          <w:numId w:val="21"/>
        </w:numPr>
        <w:ind w:firstLine="480"/>
        <w:rPr>
          <w:rFonts w:hint="eastAsia"/>
        </w:rPr>
      </w:pPr>
      <w:r w:rsidRPr="00DE7C64">
        <w:rPr>
          <w:rFonts w:hint="eastAsia"/>
        </w:rPr>
        <w:t>**</w:t>
      </w:r>
      <w:r w:rsidRPr="00DE7C64">
        <w:rPr>
          <w:rFonts w:hint="eastAsia"/>
        </w:rPr>
        <w:t>轮询：</w:t>
      </w:r>
      <w:r w:rsidRPr="00DE7C64">
        <w:rPr>
          <w:rFonts w:hint="eastAsia"/>
        </w:rPr>
        <w:t>**</w:t>
      </w:r>
      <w:r w:rsidRPr="00DE7C64">
        <w:rPr>
          <w:rFonts w:hint="eastAsia"/>
        </w:rPr>
        <w:t>对</w:t>
      </w:r>
      <w:r w:rsidRPr="00DE7C64">
        <w:rPr>
          <w:rFonts w:hint="eastAsia"/>
        </w:rPr>
        <w:t>I/O</w:t>
      </w:r>
      <w:r w:rsidRPr="00DE7C64">
        <w:rPr>
          <w:rFonts w:hint="eastAsia"/>
        </w:rPr>
        <w:t>设备的程序轮询的方式是早期的计算机系统对</w:t>
      </w:r>
      <w:r w:rsidRPr="00DE7C64">
        <w:rPr>
          <w:rFonts w:hint="eastAsia"/>
        </w:rPr>
        <w:t>I/O</w:t>
      </w:r>
      <w:r w:rsidRPr="00DE7C64">
        <w:rPr>
          <w:rFonts w:hint="eastAsia"/>
        </w:rPr>
        <w:t>设备的一种管理方式，它定时对各种设备轮流询问一遍有无处理要求。轮询占据了</w:t>
      </w:r>
      <w:r w:rsidRPr="00DE7C64">
        <w:rPr>
          <w:rFonts w:hint="eastAsia"/>
        </w:rPr>
        <w:t>CPU</w:t>
      </w:r>
      <w:r w:rsidRPr="00DE7C64">
        <w:rPr>
          <w:rFonts w:hint="eastAsia"/>
        </w:rPr>
        <w:t>相当一部分处理时间，因此，程序轮询是一种效率较低的方式，在现代计算机系统中已经很少应用</w:t>
      </w:r>
    </w:p>
    <w:p w:rsidR="00DE7C64" w:rsidRPr="00DE7C64" w:rsidRDefault="00DE7C64" w:rsidP="00DE7C64">
      <w:pPr>
        <w:numPr>
          <w:ilvl w:val="0"/>
          <w:numId w:val="21"/>
        </w:numPr>
        <w:ind w:firstLine="480"/>
        <w:rPr>
          <w:rFonts w:hint="eastAsia"/>
        </w:rPr>
      </w:pPr>
      <w:r w:rsidRPr="00DE7C64">
        <w:rPr>
          <w:rFonts w:hint="eastAsia"/>
        </w:rPr>
        <w:t>**</w:t>
      </w:r>
      <w:r w:rsidRPr="00DE7C64">
        <w:rPr>
          <w:rFonts w:hint="eastAsia"/>
        </w:rPr>
        <w:t>中断：</w:t>
      </w:r>
      <w:r w:rsidRPr="00DE7C64">
        <w:rPr>
          <w:rFonts w:hint="eastAsia"/>
        </w:rPr>
        <w:t>**</w:t>
      </w:r>
      <w:r w:rsidRPr="00DE7C64">
        <w:rPr>
          <w:rFonts w:hint="eastAsia"/>
        </w:rPr>
        <w:t>中断是指</w:t>
      </w:r>
      <w:r w:rsidRPr="00DE7C64">
        <w:rPr>
          <w:rFonts w:hint="eastAsia"/>
        </w:rPr>
        <w:t>CPU</w:t>
      </w:r>
      <w:r w:rsidRPr="00DE7C64">
        <w:rPr>
          <w:rFonts w:hint="eastAsia"/>
        </w:rPr>
        <w:t>在正常运行程序的过程中，由于发生的内部或外部的特定的事件，使得</w:t>
      </w:r>
      <w:r w:rsidRPr="00DE7C64">
        <w:rPr>
          <w:rFonts w:hint="eastAsia"/>
        </w:rPr>
        <w:t>CPU</w:t>
      </w:r>
      <w:r w:rsidRPr="00DE7C64">
        <w:rPr>
          <w:rFonts w:hint="eastAsia"/>
        </w:rPr>
        <w:t>中断正在运行的程序，而转到响应的服务程序去处理</w:t>
      </w:r>
    </w:p>
    <w:p w:rsidR="00DE7C64" w:rsidRPr="00DE7C64" w:rsidRDefault="00DE7C64" w:rsidP="00DE7C64">
      <w:pPr>
        <w:ind w:firstLine="482"/>
        <w:rPr>
          <w:rFonts w:hint="eastAsia"/>
          <w:b/>
          <w:bCs/>
        </w:rPr>
      </w:pPr>
      <w:bookmarkStart w:id="17" w:name="t20"/>
      <w:bookmarkEnd w:id="17"/>
      <w:r w:rsidRPr="00DE7C64">
        <w:rPr>
          <w:rFonts w:hint="eastAsia"/>
          <w:b/>
          <w:bCs/>
        </w:rPr>
        <w:t>什么是临界区，如何解决冲突</w:t>
      </w:r>
    </w:p>
    <w:p w:rsidR="00DE7C64" w:rsidRPr="00DE7C64" w:rsidRDefault="00DE7C64" w:rsidP="00DE7C64">
      <w:pPr>
        <w:ind w:firstLine="480"/>
        <w:rPr>
          <w:rFonts w:hint="eastAsia"/>
        </w:rPr>
      </w:pPr>
      <w:r w:rsidRPr="00DE7C64">
        <w:rPr>
          <w:rFonts w:hint="eastAsia"/>
        </w:rPr>
        <w:t>每个进程中访问临界资源的那段程序称为临界区，每次只准许一个进程进入临界区，进入后不允许其他进程进入</w:t>
      </w:r>
      <w:r w:rsidRPr="00DE7C64">
        <w:rPr>
          <w:rFonts w:hint="eastAsia"/>
        </w:rPr>
        <w:br/>
      </w:r>
      <w:r w:rsidRPr="00DE7C64">
        <w:rPr>
          <w:rFonts w:hint="eastAsia"/>
        </w:rPr>
        <w:t>解决冲突的方法：</w:t>
      </w:r>
    </w:p>
    <w:p w:rsidR="00DE7C64" w:rsidRPr="00DE7C64" w:rsidRDefault="00DE7C64" w:rsidP="00DE7C64">
      <w:pPr>
        <w:numPr>
          <w:ilvl w:val="0"/>
          <w:numId w:val="22"/>
        </w:numPr>
        <w:ind w:firstLine="480"/>
        <w:rPr>
          <w:rFonts w:hint="eastAsia"/>
        </w:rPr>
      </w:pPr>
      <w:r w:rsidRPr="00DE7C64">
        <w:rPr>
          <w:rFonts w:hint="eastAsia"/>
        </w:rPr>
        <w:t>如果有若干个进程要求进入空闲的临界区，一次仅允许一个进程进入</w:t>
      </w:r>
    </w:p>
    <w:p w:rsidR="00DE7C64" w:rsidRPr="00DE7C64" w:rsidRDefault="00DE7C64" w:rsidP="00DE7C64">
      <w:pPr>
        <w:numPr>
          <w:ilvl w:val="0"/>
          <w:numId w:val="22"/>
        </w:numPr>
        <w:ind w:firstLine="480"/>
        <w:rPr>
          <w:rFonts w:hint="eastAsia"/>
        </w:rPr>
      </w:pPr>
      <w:r w:rsidRPr="00DE7C64">
        <w:rPr>
          <w:rFonts w:hint="eastAsia"/>
        </w:rPr>
        <w:t>任何时候，处于临界区内的进程不可以多于一个，如果已经有进程进入自己的临界区，则其他所有试图进入临界区的进程必须等待</w:t>
      </w:r>
    </w:p>
    <w:p w:rsidR="00DE7C64" w:rsidRPr="00DE7C64" w:rsidRDefault="00DE7C64" w:rsidP="00DE7C64">
      <w:pPr>
        <w:numPr>
          <w:ilvl w:val="0"/>
          <w:numId w:val="22"/>
        </w:numPr>
        <w:ind w:firstLine="480"/>
        <w:rPr>
          <w:rFonts w:hint="eastAsia"/>
        </w:rPr>
      </w:pPr>
      <w:r w:rsidRPr="00DE7C64">
        <w:rPr>
          <w:rFonts w:hint="eastAsia"/>
        </w:rPr>
        <w:t>进入临界区内的进程要在有限时间内退出，以便其它进程能及时进入自己的临界区</w:t>
      </w:r>
    </w:p>
    <w:p w:rsidR="00DE7C64" w:rsidRPr="00DE7C64" w:rsidRDefault="00DE7C64" w:rsidP="00DE7C64">
      <w:pPr>
        <w:numPr>
          <w:ilvl w:val="0"/>
          <w:numId w:val="22"/>
        </w:numPr>
        <w:ind w:firstLine="480"/>
        <w:rPr>
          <w:rFonts w:hint="eastAsia"/>
        </w:rPr>
      </w:pPr>
      <w:r w:rsidRPr="00DE7C64">
        <w:rPr>
          <w:rFonts w:hint="eastAsia"/>
        </w:rPr>
        <w:t>如果进程不能进入自己的临界区，则应该让出</w:t>
      </w:r>
      <w:r w:rsidRPr="00DE7C64">
        <w:rPr>
          <w:rFonts w:hint="eastAsia"/>
        </w:rPr>
        <w:t>CPU</w:t>
      </w:r>
      <w:r w:rsidRPr="00DE7C64">
        <w:rPr>
          <w:rFonts w:hint="eastAsia"/>
        </w:rPr>
        <w:t>，避免进程出现“忙碌”现象。</w:t>
      </w:r>
    </w:p>
    <w:p w:rsidR="00DE7C64" w:rsidRPr="00DE7C64" w:rsidRDefault="00DE7C64" w:rsidP="00DE7C64">
      <w:pPr>
        <w:ind w:firstLine="482"/>
        <w:rPr>
          <w:rFonts w:hint="eastAsia"/>
          <w:b/>
          <w:bCs/>
        </w:rPr>
      </w:pPr>
      <w:bookmarkStart w:id="18" w:name="t21"/>
      <w:bookmarkEnd w:id="18"/>
      <w:r w:rsidRPr="00DE7C64">
        <w:rPr>
          <w:rFonts w:hint="eastAsia"/>
          <w:b/>
          <w:bCs/>
        </w:rPr>
        <w:t>windows</w:t>
      </w:r>
      <w:r w:rsidRPr="00DE7C64">
        <w:rPr>
          <w:rFonts w:hint="eastAsia"/>
          <w:b/>
          <w:bCs/>
        </w:rPr>
        <w:t>下内存是如何管理的</w:t>
      </w:r>
    </w:p>
    <w:p w:rsidR="00DE7C64" w:rsidRPr="00DE7C64" w:rsidRDefault="00DE7C64" w:rsidP="00DE7C64">
      <w:pPr>
        <w:ind w:firstLine="480"/>
        <w:rPr>
          <w:rFonts w:hint="eastAsia"/>
        </w:rPr>
      </w:pPr>
      <w:r w:rsidRPr="00DE7C64">
        <w:rPr>
          <w:rFonts w:hint="eastAsia"/>
        </w:rPr>
        <w:t>windows</w:t>
      </w:r>
      <w:r w:rsidRPr="00DE7C64">
        <w:rPr>
          <w:rFonts w:hint="eastAsia"/>
        </w:rPr>
        <w:t>操纵内存可以分为两个层面，物理内存和虚拟内存</w:t>
      </w:r>
    </w:p>
    <w:p w:rsidR="00DE7C64" w:rsidRPr="00DE7C64" w:rsidRDefault="00DE7C64" w:rsidP="00DE7C64">
      <w:pPr>
        <w:ind w:firstLine="482"/>
        <w:rPr>
          <w:rFonts w:hint="eastAsia"/>
          <w:b/>
          <w:bCs/>
        </w:rPr>
      </w:pPr>
      <w:bookmarkStart w:id="19" w:name="t22"/>
      <w:bookmarkEnd w:id="19"/>
      <w:r w:rsidRPr="00DE7C64">
        <w:rPr>
          <w:rFonts w:hint="eastAsia"/>
          <w:b/>
          <w:bCs/>
        </w:rPr>
        <w:t>嵌入式</w:t>
      </w:r>
      <w:r w:rsidRPr="00DE7C64">
        <w:rPr>
          <w:rFonts w:hint="eastAsia"/>
          <w:b/>
          <w:bCs/>
        </w:rPr>
        <w:t>C</w:t>
      </w:r>
      <w:r w:rsidRPr="00DE7C64">
        <w:rPr>
          <w:rFonts w:hint="eastAsia"/>
          <w:b/>
          <w:bCs/>
        </w:rPr>
        <w:t>语言面试题目</w:t>
      </w:r>
    </w:p>
    <w:p w:rsidR="00DE7C64" w:rsidRPr="00DE7C64" w:rsidRDefault="00DE7C64" w:rsidP="00DE7C64">
      <w:pPr>
        <w:ind w:firstLine="482"/>
        <w:rPr>
          <w:rFonts w:hint="eastAsia"/>
          <w:b/>
          <w:bCs/>
        </w:rPr>
      </w:pPr>
      <w:bookmarkStart w:id="20" w:name="t23"/>
      <w:bookmarkEnd w:id="20"/>
      <w:r w:rsidRPr="00DE7C64">
        <w:rPr>
          <w:rFonts w:hint="eastAsia"/>
          <w:b/>
          <w:bCs/>
        </w:rPr>
        <w:t>C</w:t>
      </w:r>
      <w:r w:rsidRPr="00DE7C64">
        <w:rPr>
          <w:rFonts w:hint="eastAsia"/>
          <w:b/>
          <w:bCs/>
        </w:rPr>
        <w:t>语言中如何引用一个已经定义过的变量</w:t>
      </w:r>
    </w:p>
    <w:p w:rsidR="00DE7C64" w:rsidRPr="00DE7C64" w:rsidRDefault="00DE7C64" w:rsidP="00DE7C64">
      <w:pPr>
        <w:ind w:firstLine="480"/>
        <w:rPr>
          <w:rFonts w:hint="eastAsia"/>
        </w:rPr>
      </w:pPr>
      <w:r w:rsidRPr="00DE7C64">
        <w:rPr>
          <w:rFonts w:hint="eastAsia"/>
        </w:rPr>
        <w:t>可以使用</w:t>
      </w:r>
      <w:r w:rsidRPr="00DE7C64">
        <w:rPr>
          <w:rFonts w:hint="eastAsia"/>
        </w:rPr>
        <w:t>extern</w:t>
      </w:r>
      <w:r w:rsidRPr="00DE7C64">
        <w:rPr>
          <w:rFonts w:hint="eastAsia"/>
        </w:rPr>
        <w:t>或者引用头文件的方式</w:t>
      </w:r>
      <w:r w:rsidRPr="00DE7C64">
        <w:rPr>
          <w:rFonts w:hint="eastAsia"/>
        </w:rPr>
        <w:br/>
      </w:r>
      <w:r w:rsidRPr="00DE7C64">
        <w:rPr>
          <w:rFonts w:hint="eastAsia"/>
        </w:rPr>
        <w:t>－</w:t>
      </w:r>
      <w:r w:rsidRPr="00DE7C64">
        <w:rPr>
          <w:rFonts w:hint="eastAsia"/>
        </w:rPr>
        <w:t> </w:t>
      </w:r>
      <w:r w:rsidRPr="00DE7C64">
        <w:rPr>
          <w:rFonts w:hint="eastAsia"/>
          <w:b/>
          <w:bCs/>
        </w:rPr>
        <w:t>extern</w:t>
      </w:r>
      <w:r w:rsidRPr="00DE7C64">
        <w:rPr>
          <w:rFonts w:hint="eastAsia"/>
        </w:rPr>
        <w:t>：</w:t>
      </w:r>
      <w:r w:rsidRPr="00DE7C64">
        <w:rPr>
          <w:rFonts w:hint="eastAsia"/>
        </w:rPr>
        <w:br/>
      </w:r>
      <w:r w:rsidRPr="00DE7C64">
        <w:rPr>
          <w:rFonts w:hint="eastAsia"/>
        </w:rPr>
        <w:t>－</w:t>
      </w:r>
      <w:r w:rsidRPr="00DE7C64">
        <w:rPr>
          <w:rFonts w:hint="eastAsia"/>
        </w:rPr>
        <w:t> </w:t>
      </w:r>
      <w:r w:rsidRPr="00DE7C64">
        <w:rPr>
          <w:rFonts w:hint="eastAsia"/>
          <w:b/>
          <w:bCs/>
        </w:rPr>
        <w:t>引用头文件</w:t>
      </w:r>
      <w:r w:rsidRPr="00DE7C64">
        <w:rPr>
          <w:rFonts w:hint="eastAsia"/>
        </w:rPr>
        <w:t>：</w:t>
      </w:r>
      <w:r w:rsidRPr="00DE7C64">
        <w:rPr>
          <w:rFonts w:hint="eastAsia"/>
        </w:rPr>
        <w:br/>
      </w:r>
      <w:r w:rsidRPr="00DE7C64">
        <w:rPr>
          <w:rFonts w:hint="eastAsia"/>
        </w:rPr>
        <w:t>注意：当定义写错时，注意两者在编译或者链接时产生错误的区别</w:t>
      </w:r>
    </w:p>
    <w:p w:rsidR="00DE7C64" w:rsidRPr="00DE7C64" w:rsidRDefault="00DE7C64" w:rsidP="00DE7C64">
      <w:pPr>
        <w:ind w:firstLine="482"/>
        <w:rPr>
          <w:rFonts w:hint="eastAsia"/>
          <w:b/>
          <w:bCs/>
        </w:rPr>
      </w:pPr>
      <w:bookmarkStart w:id="21" w:name="t24"/>
      <w:bookmarkEnd w:id="21"/>
      <w:r w:rsidRPr="00DE7C64">
        <w:rPr>
          <w:rFonts w:hint="eastAsia"/>
          <w:b/>
          <w:bCs/>
        </w:rPr>
        <w:lastRenderedPageBreak/>
        <w:t>什么是预编译，何时需要预编译</w:t>
      </w:r>
    </w:p>
    <w:p w:rsidR="00DE7C64" w:rsidRPr="00DE7C64" w:rsidRDefault="00DE7C64" w:rsidP="00DE7C64">
      <w:pPr>
        <w:ind w:firstLine="480"/>
        <w:rPr>
          <w:rFonts w:hint="eastAsia"/>
        </w:rPr>
      </w:pPr>
      <w:r w:rsidRPr="00DE7C64">
        <w:rPr>
          <w:rFonts w:hint="eastAsia"/>
        </w:rPr>
        <w:t>预编译是指程序执行前的一些预处理工作，主要指</w:t>
      </w:r>
      <w:r w:rsidRPr="00DE7C64">
        <w:rPr>
          <w:rFonts w:hint="eastAsia"/>
        </w:rPr>
        <w:t>#</w:t>
      </w:r>
      <w:r w:rsidRPr="00DE7C64">
        <w:rPr>
          <w:rFonts w:hint="eastAsia"/>
        </w:rPr>
        <w:t>表示的。</w:t>
      </w:r>
      <w:r w:rsidRPr="00DE7C64">
        <w:rPr>
          <w:rFonts w:hint="eastAsia"/>
        </w:rPr>
        <w:br/>
      </w:r>
      <w:r w:rsidRPr="00DE7C64">
        <w:rPr>
          <w:rFonts w:hint="eastAsia"/>
        </w:rPr>
        <w:t>何时需要预处理？</w:t>
      </w:r>
    </w:p>
    <w:p w:rsidR="00DE7C64" w:rsidRPr="00DE7C64" w:rsidRDefault="00DE7C64" w:rsidP="00DE7C64">
      <w:pPr>
        <w:numPr>
          <w:ilvl w:val="0"/>
          <w:numId w:val="23"/>
        </w:numPr>
        <w:ind w:firstLine="480"/>
        <w:rPr>
          <w:rFonts w:hint="eastAsia"/>
        </w:rPr>
      </w:pPr>
      <w:r w:rsidRPr="00DE7C64">
        <w:rPr>
          <w:rFonts w:hint="eastAsia"/>
        </w:rPr>
        <w:t>总是使用不经常改动的大型大码体</w:t>
      </w:r>
    </w:p>
    <w:p w:rsidR="00DE7C64" w:rsidRPr="00DE7C64" w:rsidRDefault="00DE7C64" w:rsidP="00DE7C64">
      <w:pPr>
        <w:numPr>
          <w:ilvl w:val="0"/>
          <w:numId w:val="23"/>
        </w:numPr>
        <w:ind w:firstLine="480"/>
        <w:rPr>
          <w:rFonts w:hint="eastAsia"/>
        </w:rPr>
      </w:pPr>
      <w:r w:rsidRPr="00DE7C64">
        <w:rPr>
          <w:rFonts w:hint="eastAsia"/>
        </w:rPr>
        <w:t>程序由多个模块组成，所有模块都使用一组标准的包含头文件和相同的编译选项</w:t>
      </w:r>
    </w:p>
    <w:p w:rsidR="00DE7C64" w:rsidRPr="00DE7C64" w:rsidRDefault="00DE7C64" w:rsidP="00DE7C64">
      <w:pPr>
        <w:ind w:firstLine="482"/>
        <w:rPr>
          <w:rFonts w:hint="eastAsia"/>
          <w:b/>
          <w:bCs/>
        </w:rPr>
      </w:pPr>
      <w:bookmarkStart w:id="22" w:name="t25"/>
      <w:bookmarkEnd w:id="22"/>
      <w:r w:rsidRPr="00DE7C64">
        <w:rPr>
          <w:rFonts w:hint="eastAsia"/>
          <w:b/>
          <w:bCs/>
        </w:rPr>
        <w:t>C</w:t>
      </w:r>
      <w:r w:rsidRPr="00DE7C64">
        <w:rPr>
          <w:rFonts w:hint="eastAsia"/>
          <w:b/>
          <w:bCs/>
        </w:rPr>
        <w:t>语言中关键字</w:t>
      </w:r>
      <w:r w:rsidRPr="00DE7C64">
        <w:rPr>
          <w:rFonts w:hint="eastAsia"/>
          <w:b/>
          <w:bCs/>
        </w:rPr>
        <w:t>static</w:t>
      </w:r>
      <w:r w:rsidRPr="00DE7C64">
        <w:rPr>
          <w:rFonts w:hint="eastAsia"/>
          <w:b/>
          <w:bCs/>
        </w:rPr>
        <w:t>的作用</w:t>
      </w:r>
    </w:p>
    <w:p w:rsidR="00DE7C64" w:rsidRPr="00DE7C64" w:rsidRDefault="00DE7C64" w:rsidP="00DE7C64">
      <w:pPr>
        <w:numPr>
          <w:ilvl w:val="0"/>
          <w:numId w:val="24"/>
        </w:numPr>
        <w:ind w:firstLine="482"/>
        <w:rPr>
          <w:rFonts w:hint="eastAsia"/>
        </w:rPr>
      </w:pPr>
      <w:r w:rsidRPr="00DE7C64">
        <w:rPr>
          <w:rFonts w:hint="eastAsia"/>
          <w:b/>
          <w:bCs/>
        </w:rPr>
        <w:t>static</w:t>
      </w:r>
      <w:r w:rsidRPr="00DE7C64">
        <w:rPr>
          <w:rFonts w:hint="eastAsia"/>
          <w:b/>
          <w:bCs/>
        </w:rPr>
        <w:t>全局变量</w:t>
      </w:r>
      <w:r w:rsidRPr="00DE7C64">
        <w:rPr>
          <w:rFonts w:hint="eastAsia"/>
        </w:rPr>
        <w:t>：全局变量的说明之前加上</w:t>
      </w:r>
      <w:r w:rsidRPr="00DE7C64">
        <w:rPr>
          <w:rFonts w:hint="eastAsia"/>
        </w:rPr>
        <w:t>static</w:t>
      </w:r>
      <w:r w:rsidRPr="00DE7C64">
        <w:rPr>
          <w:rFonts w:hint="eastAsia"/>
        </w:rPr>
        <w:t>就变成了静态的全局变量，全局变量本身就是静态存储，因此这两种在存储方式上没有区别。两者的区别在于非静态全局变量的作用域是整个源程序，也就是说当一个程序包含多个文件时，非静态的全局变量在多个文件中都是有效的，而静态全局变量则限制了其作用域，只能在定义该变量的源文件内有效</w:t>
      </w:r>
    </w:p>
    <w:p w:rsidR="00DE7C64" w:rsidRPr="00DE7C64" w:rsidRDefault="00DE7C64" w:rsidP="00DE7C64">
      <w:pPr>
        <w:numPr>
          <w:ilvl w:val="0"/>
          <w:numId w:val="24"/>
        </w:numPr>
        <w:ind w:firstLine="482"/>
        <w:rPr>
          <w:rFonts w:hint="eastAsia"/>
        </w:rPr>
      </w:pPr>
      <w:r w:rsidRPr="00DE7C64">
        <w:rPr>
          <w:rFonts w:hint="eastAsia"/>
          <w:b/>
          <w:bCs/>
        </w:rPr>
        <w:t>static</w:t>
      </w:r>
      <w:r w:rsidRPr="00DE7C64">
        <w:rPr>
          <w:rFonts w:hint="eastAsia"/>
          <w:b/>
          <w:bCs/>
        </w:rPr>
        <w:t>局部变量</w:t>
      </w:r>
      <w:r w:rsidRPr="00DE7C64">
        <w:rPr>
          <w:rFonts w:hint="eastAsia"/>
        </w:rPr>
        <w:t>：存储方式变为静态存储</w:t>
      </w:r>
    </w:p>
    <w:p w:rsidR="00DE7C64" w:rsidRPr="00DE7C64" w:rsidRDefault="00DE7C64" w:rsidP="00DE7C64">
      <w:pPr>
        <w:numPr>
          <w:ilvl w:val="0"/>
          <w:numId w:val="24"/>
        </w:numPr>
        <w:ind w:firstLine="482"/>
        <w:rPr>
          <w:rFonts w:hint="eastAsia"/>
        </w:rPr>
      </w:pPr>
      <w:r w:rsidRPr="00DE7C64">
        <w:rPr>
          <w:rFonts w:hint="eastAsia"/>
          <w:b/>
          <w:bCs/>
        </w:rPr>
        <w:t>static</w:t>
      </w:r>
      <w:r w:rsidRPr="00DE7C64">
        <w:rPr>
          <w:rFonts w:hint="eastAsia"/>
          <w:b/>
          <w:bCs/>
        </w:rPr>
        <w:t>函数</w:t>
      </w:r>
      <w:r w:rsidRPr="00DE7C64">
        <w:rPr>
          <w:rFonts w:hint="eastAsia"/>
        </w:rPr>
        <w:t>：将函数的作用域限制在当前文件</w:t>
      </w:r>
    </w:p>
    <w:p w:rsidR="00DE7C64" w:rsidRPr="00DE7C64" w:rsidRDefault="00DE7C64" w:rsidP="00DE7C64">
      <w:pPr>
        <w:ind w:firstLine="482"/>
        <w:rPr>
          <w:rFonts w:hint="eastAsia"/>
          <w:b/>
          <w:bCs/>
        </w:rPr>
      </w:pPr>
      <w:bookmarkStart w:id="23" w:name="t26"/>
      <w:bookmarkEnd w:id="23"/>
      <w:r w:rsidRPr="00DE7C64">
        <w:rPr>
          <w:rFonts w:hint="eastAsia"/>
          <w:b/>
          <w:bCs/>
        </w:rPr>
        <w:t>C</w:t>
      </w:r>
      <w:r w:rsidRPr="00DE7C64">
        <w:rPr>
          <w:rFonts w:hint="eastAsia"/>
          <w:b/>
          <w:bCs/>
        </w:rPr>
        <w:t>语言中关键字</w:t>
      </w:r>
      <w:r w:rsidRPr="00DE7C64">
        <w:rPr>
          <w:rFonts w:hint="eastAsia"/>
          <w:b/>
          <w:bCs/>
        </w:rPr>
        <w:t>const</w:t>
      </w:r>
      <w:r w:rsidRPr="00DE7C64">
        <w:rPr>
          <w:rFonts w:hint="eastAsia"/>
          <w:b/>
          <w:bCs/>
        </w:rPr>
        <w:t>的作用</w:t>
      </w:r>
    </w:p>
    <w:p w:rsidR="00DE7C64" w:rsidRPr="00DE7C64" w:rsidRDefault="00DE7C64" w:rsidP="00DE7C64">
      <w:pPr>
        <w:numPr>
          <w:ilvl w:val="0"/>
          <w:numId w:val="25"/>
        </w:numPr>
        <w:ind w:firstLine="480"/>
        <w:rPr>
          <w:rFonts w:hint="eastAsia"/>
        </w:rPr>
      </w:pPr>
      <w:r w:rsidRPr="00DE7C64">
        <w:rPr>
          <w:rFonts w:hint="eastAsia"/>
        </w:rPr>
        <w:t>表示常量不可以修改</w:t>
      </w:r>
    </w:p>
    <w:p w:rsidR="00DE7C64" w:rsidRPr="00DE7C64" w:rsidRDefault="00DE7C64" w:rsidP="00DE7C64">
      <w:pPr>
        <w:numPr>
          <w:ilvl w:val="0"/>
          <w:numId w:val="25"/>
        </w:numPr>
        <w:ind w:firstLine="480"/>
        <w:rPr>
          <w:rFonts w:hint="eastAsia"/>
        </w:rPr>
      </w:pPr>
      <w:r w:rsidRPr="00DE7C64">
        <w:rPr>
          <w:rFonts w:hint="eastAsia"/>
        </w:rPr>
        <w:t>可以修饰函数的输入参数</w:t>
      </w:r>
    </w:p>
    <w:p w:rsidR="00DE7C64" w:rsidRPr="00DE7C64" w:rsidRDefault="00DE7C64" w:rsidP="00DE7C64">
      <w:pPr>
        <w:numPr>
          <w:ilvl w:val="0"/>
          <w:numId w:val="25"/>
        </w:numPr>
        <w:ind w:firstLine="480"/>
        <w:rPr>
          <w:rFonts w:hint="eastAsia"/>
        </w:rPr>
      </w:pPr>
      <w:r w:rsidRPr="00DE7C64">
        <w:rPr>
          <w:rFonts w:hint="eastAsia"/>
        </w:rPr>
        <w:t>修饰函数，防止更改</w:t>
      </w:r>
      <w:r w:rsidRPr="00DE7C64">
        <w:rPr>
          <w:rFonts w:hint="eastAsia"/>
        </w:rPr>
        <w:br/>
        <w:t>**</w:t>
      </w:r>
      <w:r w:rsidRPr="00DE7C64">
        <w:rPr>
          <w:rFonts w:hint="eastAsia"/>
        </w:rPr>
        <w:t>注意：</w:t>
      </w:r>
      <w:r w:rsidRPr="00DE7C64">
        <w:rPr>
          <w:rFonts w:hint="eastAsia"/>
        </w:rPr>
        <w:t>**</w:t>
      </w:r>
      <w:r w:rsidRPr="00DE7C64">
        <w:rPr>
          <w:rFonts w:hint="eastAsia"/>
        </w:rPr>
        <w:t>在声明一个简单变量和数组时使用关键字</w:t>
      </w:r>
      <w:r w:rsidRPr="00DE7C64">
        <w:rPr>
          <w:rFonts w:hint="eastAsia"/>
        </w:rPr>
        <w:t>const</w:t>
      </w:r>
      <w:r w:rsidRPr="00DE7C64">
        <w:rPr>
          <w:rFonts w:hint="eastAsia"/>
        </w:rPr>
        <w:t>很简单，指针则会复杂一些，因为需要区分这两种情况：</w:t>
      </w:r>
      <w:r w:rsidRPr="00DE7C64">
        <w:rPr>
          <w:rFonts w:hint="eastAsia"/>
        </w:rPr>
        <w:t xml:space="preserve">1. </w:t>
      </w:r>
      <w:r w:rsidRPr="00DE7C64">
        <w:rPr>
          <w:rFonts w:hint="eastAsia"/>
        </w:rPr>
        <w:t>指针本身成为</w:t>
      </w:r>
      <w:r w:rsidRPr="00DE7C64">
        <w:rPr>
          <w:rFonts w:hint="eastAsia"/>
        </w:rPr>
        <w:t xml:space="preserve">const 2. </w:t>
      </w:r>
      <w:r w:rsidRPr="00DE7C64">
        <w:rPr>
          <w:rFonts w:hint="eastAsia"/>
        </w:rPr>
        <w:t>指针指向的值成为</w:t>
      </w:r>
      <w:r w:rsidRPr="00DE7C64">
        <w:rPr>
          <w:rFonts w:hint="eastAsia"/>
        </w:rPr>
        <w:t>const</w:t>
      </w:r>
      <w:r w:rsidRPr="00DE7C64">
        <w:rPr>
          <w:rFonts w:hint="eastAsia"/>
        </w:rPr>
        <w:br/>
      </w:r>
      <w:r w:rsidRPr="00DE7C64">
        <w:rPr>
          <w:rFonts w:hint="eastAsia"/>
        </w:rPr>
        <w:t>例如：</w:t>
      </w:r>
    </w:p>
    <w:p w:rsidR="00DE7C64" w:rsidRPr="00DE7C64" w:rsidRDefault="00DE7C64" w:rsidP="00DE7C64">
      <w:pPr>
        <w:ind w:firstLine="480"/>
      </w:pPr>
      <w:r w:rsidRPr="00DE7C64">
        <w:t>//</w:t>
      </w:r>
      <w:r w:rsidRPr="00DE7C64">
        <w:t>第一种情况，</w:t>
      </w:r>
      <w:r w:rsidRPr="00DE7C64">
        <w:t>pf</w:t>
      </w:r>
      <w:r w:rsidRPr="00DE7C64">
        <w:t>指向一个常量浮点数值，但是</w:t>
      </w:r>
      <w:r w:rsidRPr="00DE7C64">
        <w:t>pf</w:t>
      </w:r>
      <w:r w:rsidRPr="00DE7C64">
        <w:t>本身的值是可以改变的，例如，它可以指向另外一个</w:t>
      </w:r>
      <w:r w:rsidRPr="00DE7C64">
        <w:t>const</w:t>
      </w:r>
      <w:r w:rsidRPr="00DE7C64">
        <w:t>值</w:t>
      </w:r>
    </w:p>
    <w:p w:rsidR="00DE7C64" w:rsidRPr="00DE7C64" w:rsidRDefault="00DE7C64" w:rsidP="00DE7C64">
      <w:pPr>
        <w:ind w:firstLine="480"/>
      </w:pPr>
      <w:r w:rsidRPr="00DE7C64">
        <w:t>const float * pf;</w:t>
      </w:r>
    </w:p>
    <w:p w:rsidR="00DE7C64" w:rsidRPr="00DE7C64" w:rsidRDefault="00DE7C64" w:rsidP="00DE7C64">
      <w:pPr>
        <w:ind w:firstLine="480"/>
      </w:pPr>
      <w:r w:rsidRPr="00DE7C64">
        <w:t>//</w:t>
      </w:r>
      <w:r w:rsidRPr="00DE7C64">
        <w:t>第二种情况，</w:t>
      </w:r>
      <w:r w:rsidRPr="00DE7C64">
        <w:t>pt</w:t>
      </w:r>
      <w:r w:rsidRPr="00DE7C64">
        <w:t>指向同一个地址，但是所指向的值是可以改变的</w:t>
      </w:r>
    </w:p>
    <w:p w:rsidR="00DE7C64" w:rsidRPr="00DE7C64" w:rsidRDefault="00DE7C64" w:rsidP="00DE7C64">
      <w:pPr>
        <w:ind w:firstLine="480"/>
      </w:pPr>
      <w:r w:rsidRPr="00DE7C64">
        <w:t>float *const pt;</w:t>
      </w:r>
    </w:p>
    <w:p w:rsidR="00DE7C64" w:rsidRPr="00DE7C64" w:rsidRDefault="00DE7C64" w:rsidP="00DE7C64">
      <w:pPr>
        <w:ind w:firstLine="480"/>
      </w:pPr>
      <w:r w:rsidRPr="00DE7C64">
        <w:t>//</w:t>
      </w:r>
      <w:r w:rsidRPr="00DE7C64">
        <w:t>第三种情况，</w:t>
      </w:r>
      <w:r w:rsidRPr="00DE7C64">
        <w:t>ptr</w:t>
      </w:r>
      <w:r w:rsidRPr="00DE7C64">
        <w:t>指向同一个位置，并且它所指向位置存储的值也不能改变</w:t>
      </w:r>
    </w:p>
    <w:p w:rsidR="00DE7C64" w:rsidRPr="00DE7C64" w:rsidRDefault="00DE7C64" w:rsidP="00DE7C64">
      <w:pPr>
        <w:ind w:firstLine="480"/>
      </w:pPr>
      <w:r w:rsidRPr="00DE7C64">
        <w:lastRenderedPageBreak/>
        <w:t>const float * const ptr;</w:t>
      </w:r>
    </w:p>
    <w:p w:rsidR="00DE7C64" w:rsidRPr="00DE7C64" w:rsidRDefault="00DE7C64" w:rsidP="00DE7C64">
      <w:pPr>
        <w:numPr>
          <w:ilvl w:val="0"/>
          <w:numId w:val="26"/>
        </w:numPr>
        <w:ind w:firstLine="480"/>
        <w:rPr>
          <w:rFonts w:hint="eastAsia"/>
        </w:rPr>
      </w:pPr>
      <w:r w:rsidRPr="00DE7C64">
        <w:rPr>
          <w:rFonts w:hint="eastAsia"/>
        </w:rPr>
        <w:t>1</w:t>
      </w:r>
    </w:p>
    <w:p w:rsidR="00DE7C64" w:rsidRPr="00DE7C64" w:rsidRDefault="00DE7C64" w:rsidP="00DE7C64">
      <w:pPr>
        <w:numPr>
          <w:ilvl w:val="0"/>
          <w:numId w:val="26"/>
        </w:numPr>
        <w:ind w:firstLine="480"/>
        <w:rPr>
          <w:rFonts w:hint="eastAsia"/>
        </w:rPr>
      </w:pPr>
      <w:r w:rsidRPr="00DE7C64">
        <w:rPr>
          <w:rFonts w:hint="eastAsia"/>
        </w:rPr>
        <w:t>2</w:t>
      </w:r>
    </w:p>
    <w:p w:rsidR="00DE7C64" w:rsidRPr="00DE7C64" w:rsidRDefault="00DE7C64" w:rsidP="00DE7C64">
      <w:pPr>
        <w:numPr>
          <w:ilvl w:val="0"/>
          <w:numId w:val="26"/>
        </w:numPr>
        <w:ind w:firstLine="480"/>
        <w:rPr>
          <w:rFonts w:hint="eastAsia"/>
        </w:rPr>
      </w:pPr>
      <w:r w:rsidRPr="00DE7C64">
        <w:rPr>
          <w:rFonts w:hint="eastAsia"/>
        </w:rPr>
        <w:t>3</w:t>
      </w:r>
    </w:p>
    <w:p w:rsidR="00DE7C64" w:rsidRPr="00DE7C64" w:rsidRDefault="00DE7C64" w:rsidP="00DE7C64">
      <w:pPr>
        <w:numPr>
          <w:ilvl w:val="0"/>
          <w:numId w:val="26"/>
        </w:numPr>
        <w:ind w:firstLine="480"/>
        <w:rPr>
          <w:rFonts w:hint="eastAsia"/>
        </w:rPr>
      </w:pPr>
      <w:r w:rsidRPr="00DE7C64">
        <w:rPr>
          <w:rFonts w:hint="eastAsia"/>
        </w:rPr>
        <w:t>4</w:t>
      </w:r>
    </w:p>
    <w:p w:rsidR="00DE7C64" w:rsidRPr="00DE7C64" w:rsidRDefault="00DE7C64" w:rsidP="00DE7C64">
      <w:pPr>
        <w:numPr>
          <w:ilvl w:val="0"/>
          <w:numId w:val="26"/>
        </w:numPr>
        <w:ind w:firstLine="480"/>
        <w:rPr>
          <w:rFonts w:hint="eastAsia"/>
        </w:rPr>
      </w:pPr>
      <w:r w:rsidRPr="00DE7C64">
        <w:rPr>
          <w:rFonts w:hint="eastAsia"/>
        </w:rPr>
        <w:t>5</w:t>
      </w:r>
    </w:p>
    <w:p w:rsidR="00DE7C64" w:rsidRPr="00DE7C64" w:rsidRDefault="00DE7C64" w:rsidP="00DE7C64">
      <w:pPr>
        <w:numPr>
          <w:ilvl w:val="0"/>
          <w:numId w:val="26"/>
        </w:numPr>
        <w:ind w:firstLine="480"/>
        <w:rPr>
          <w:rFonts w:hint="eastAsia"/>
        </w:rPr>
      </w:pPr>
      <w:r w:rsidRPr="00DE7C64">
        <w:rPr>
          <w:rFonts w:hint="eastAsia"/>
        </w:rPr>
        <w:t>6</w:t>
      </w:r>
    </w:p>
    <w:p w:rsidR="00DE7C64" w:rsidRPr="00DE7C64" w:rsidRDefault="00DE7C64" w:rsidP="00DE7C64">
      <w:pPr>
        <w:ind w:firstLine="482"/>
        <w:rPr>
          <w:rFonts w:hint="eastAsia"/>
        </w:rPr>
      </w:pPr>
      <w:r w:rsidRPr="00DE7C64">
        <w:rPr>
          <w:rFonts w:hint="eastAsia"/>
          <w:b/>
          <w:bCs/>
        </w:rPr>
        <w:t>总而言之，一个位于</w:t>
      </w:r>
      <w:r w:rsidRPr="00DE7C64">
        <w:rPr>
          <w:rFonts w:hint="eastAsia"/>
          <w:b/>
          <w:bCs/>
          <w:i/>
          <w:iCs/>
        </w:rPr>
        <w:t>左边任意位置的</w:t>
      </w:r>
      <w:r w:rsidRPr="00DE7C64">
        <w:rPr>
          <w:rFonts w:hint="eastAsia"/>
          <w:b/>
          <w:bCs/>
          <w:i/>
          <w:iCs/>
        </w:rPr>
        <w:t>const</w:t>
      </w:r>
      <w:r w:rsidRPr="00DE7C64">
        <w:rPr>
          <w:rFonts w:hint="eastAsia"/>
          <w:b/>
          <w:bCs/>
          <w:i/>
          <w:iCs/>
        </w:rPr>
        <w:t>使得数据成为常量，而一个位于</w:t>
      </w:r>
      <w:r w:rsidRPr="00DE7C64">
        <w:rPr>
          <w:rFonts w:hint="eastAsia"/>
          <w:b/>
          <w:bCs/>
        </w:rPr>
        <w:t>右边的</w:t>
      </w:r>
      <w:r w:rsidRPr="00DE7C64">
        <w:rPr>
          <w:rFonts w:hint="eastAsia"/>
          <w:b/>
          <w:bCs/>
        </w:rPr>
        <w:t>const</w:t>
      </w:r>
      <w:r w:rsidRPr="00DE7C64">
        <w:rPr>
          <w:rFonts w:hint="eastAsia"/>
          <w:b/>
          <w:bCs/>
        </w:rPr>
        <w:t>使得指针自身成为常量</w:t>
      </w:r>
    </w:p>
    <w:p w:rsidR="00DE7C64" w:rsidRPr="00DE7C64" w:rsidRDefault="00DE7C64" w:rsidP="00DE7C64">
      <w:pPr>
        <w:ind w:firstLine="482"/>
        <w:rPr>
          <w:rFonts w:hint="eastAsia"/>
          <w:b/>
          <w:bCs/>
        </w:rPr>
      </w:pPr>
      <w:bookmarkStart w:id="24" w:name="t27"/>
      <w:bookmarkEnd w:id="24"/>
      <w:r w:rsidRPr="00DE7C64">
        <w:rPr>
          <w:rFonts w:hint="eastAsia"/>
          <w:b/>
          <w:bCs/>
        </w:rPr>
        <w:t>C</w:t>
      </w:r>
      <w:r w:rsidRPr="00DE7C64">
        <w:rPr>
          <w:rFonts w:hint="eastAsia"/>
          <w:b/>
          <w:bCs/>
        </w:rPr>
        <w:t>语言中关键字</w:t>
      </w:r>
      <w:r w:rsidRPr="00DE7C64">
        <w:rPr>
          <w:rFonts w:hint="eastAsia"/>
          <w:b/>
          <w:bCs/>
        </w:rPr>
        <w:t>volatile</w:t>
      </w:r>
      <w:r w:rsidRPr="00DE7C64">
        <w:rPr>
          <w:rFonts w:hint="eastAsia"/>
          <w:b/>
          <w:bCs/>
        </w:rPr>
        <w:t>的作用</w:t>
      </w:r>
    </w:p>
    <w:p w:rsidR="00DE7C64" w:rsidRPr="00DE7C64" w:rsidRDefault="00DE7C64" w:rsidP="00DE7C64">
      <w:pPr>
        <w:ind w:firstLine="480"/>
        <w:rPr>
          <w:rFonts w:hint="eastAsia"/>
        </w:rPr>
      </w:pPr>
      <w:r w:rsidRPr="00DE7C64">
        <w:rPr>
          <w:rFonts w:hint="eastAsia"/>
        </w:rPr>
        <w:t>限定词</w:t>
      </w:r>
      <w:r w:rsidRPr="00DE7C64">
        <w:rPr>
          <w:rFonts w:hint="eastAsia"/>
        </w:rPr>
        <w:t xml:space="preserve">volatile </w:t>
      </w:r>
      <w:r w:rsidRPr="00DE7C64">
        <w:rPr>
          <w:rFonts w:hint="eastAsia"/>
        </w:rPr>
        <w:t>告诉编译器该变量除了可被程序改变以外还可以被其他代理改变，典型的，它被用于硬件地址和其他并行运行的程序共享的数据。</w:t>
      </w:r>
      <w:r w:rsidRPr="00DE7C64">
        <w:rPr>
          <w:rFonts w:hint="eastAsia"/>
        </w:rPr>
        <w:br/>
      </w:r>
      <w:r w:rsidRPr="00DE7C64">
        <w:rPr>
          <w:rFonts w:hint="eastAsia"/>
        </w:rPr>
        <w:t>例如一个地址中可能保存着当前的时钟时间，不管程序做些什么，该地址的值都会随着时间而改变。</w:t>
      </w:r>
      <w:r w:rsidRPr="00DE7C64">
        <w:rPr>
          <w:rFonts w:hint="eastAsia"/>
        </w:rPr>
        <w:br/>
      </w:r>
      <w:r w:rsidRPr="00DE7C64">
        <w:rPr>
          <w:rFonts w:hint="eastAsia"/>
        </w:rPr>
        <w:t>又例如一个地址被用来接收来自其他计算机的信息。</w:t>
      </w:r>
      <w:r w:rsidRPr="00DE7C64">
        <w:rPr>
          <w:rFonts w:hint="eastAsia"/>
        </w:rPr>
        <w:br/>
        <w:t>**</w:t>
      </w:r>
      <w:r w:rsidRPr="00DE7C64">
        <w:rPr>
          <w:rFonts w:hint="eastAsia"/>
        </w:rPr>
        <w:t>注意点：</w:t>
      </w:r>
      <w:r w:rsidRPr="00DE7C64">
        <w:rPr>
          <w:rFonts w:hint="eastAsia"/>
        </w:rPr>
        <w:t>**</w:t>
      </w:r>
      <w:r w:rsidRPr="00DE7C64">
        <w:rPr>
          <w:rFonts w:hint="eastAsia"/>
        </w:rPr>
        <w:t>一个值可以同时是</w:t>
      </w:r>
      <w:r w:rsidRPr="00DE7C64">
        <w:rPr>
          <w:rFonts w:hint="eastAsia"/>
        </w:rPr>
        <w:t>const</w:t>
      </w:r>
      <w:r w:rsidRPr="00DE7C64">
        <w:rPr>
          <w:rFonts w:hint="eastAsia"/>
        </w:rPr>
        <w:t>和</w:t>
      </w:r>
      <w:r w:rsidRPr="00DE7C64">
        <w:rPr>
          <w:rFonts w:hint="eastAsia"/>
        </w:rPr>
        <w:t>volatile</w:t>
      </w:r>
      <w:r w:rsidRPr="00DE7C64">
        <w:rPr>
          <w:rFonts w:hint="eastAsia"/>
        </w:rPr>
        <w:t>，例如，硬件时钟一般设定为不能由程序改变，这一点使得它成为</w:t>
      </w:r>
      <w:r w:rsidRPr="00DE7C64">
        <w:rPr>
          <w:rFonts w:hint="eastAsia"/>
        </w:rPr>
        <w:t>const</w:t>
      </w:r>
      <w:r w:rsidRPr="00DE7C64">
        <w:rPr>
          <w:rFonts w:hint="eastAsia"/>
        </w:rPr>
        <w:t>，但它可以被程序以外的代理改变，这使得它成为</w:t>
      </w:r>
      <w:r w:rsidRPr="00DE7C64">
        <w:rPr>
          <w:rFonts w:hint="eastAsia"/>
        </w:rPr>
        <w:t>volatile</w:t>
      </w:r>
      <w:r w:rsidRPr="00DE7C64">
        <w:rPr>
          <w:rFonts w:hint="eastAsia"/>
        </w:rPr>
        <w:t>的，只需在声明中同时使用这两个限定词，顺序并不重要，如下所示：</w:t>
      </w:r>
    </w:p>
    <w:p w:rsidR="00DE7C64" w:rsidRPr="00DE7C64" w:rsidRDefault="00DE7C64" w:rsidP="00DE7C64">
      <w:pPr>
        <w:ind w:firstLine="480"/>
      </w:pPr>
      <w:r w:rsidRPr="00DE7C64">
        <w:t>volatile const int loc;</w:t>
      </w:r>
    </w:p>
    <w:p w:rsidR="00DE7C64" w:rsidRPr="00DE7C64" w:rsidRDefault="00DE7C64" w:rsidP="00DE7C64">
      <w:pPr>
        <w:ind w:firstLine="480"/>
      </w:pPr>
      <w:r w:rsidRPr="00DE7C64">
        <w:t>const volatile int * ploc;</w:t>
      </w:r>
    </w:p>
    <w:p w:rsidR="00DE7C64" w:rsidRPr="00DE7C64" w:rsidRDefault="00DE7C64" w:rsidP="00DE7C64">
      <w:pPr>
        <w:numPr>
          <w:ilvl w:val="0"/>
          <w:numId w:val="27"/>
        </w:numPr>
        <w:ind w:firstLine="480"/>
        <w:rPr>
          <w:rFonts w:hint="eastAsia"/>
        </w:rPr>
      </w:pPr>
      <w:r w:rsidRPr="00DE7C64">
        <w:rPr>
          <w:rFonts w:hint="eastAsia"/>
        </w:rPr>
        <w:t>1</w:t>
      </w:r>
    </w:p>
    <w:p w:rsidR="00DE7C64" w:rsidRPr="00DE7C64" w:rsidRDefault="00DE7C64" w:rsidP="00DE7C64">
      <w:pPr>
        <w:numPr>
          <w:ilvl w:val="0"/>
          <w:numId w:val="27"/>
        </w:numPr>
        <w:ind w:firstLine="480"/>
        <w:rPr>
          <w:rFonts w:hint="eastAsia"/>
        </w:rPr>
      </w:pPr>
      <w:r w:rsidRPr="00DE7C64">
        <w:rPr>
          <w:rFonts w:hint="eastAsia"/>
        </w:rPr>
        <w:t>2</w:t>
      </w:r>
    </w:p>
    <w:p w:rsidR="00DE7C64" w:rsidRPr="00DE7C64" w:rsidRDefault="00DE7C64" w:rsidP="00DE7C64">
      <w:pPr>
        <w:ind w:firstLine="482"/>
        <w:rPr>
          <w:rFonts w:hint="eastAsia"/>
          <w:b/>
          <w:bCs/>
        </w:rPr>
      </w:pPr>
      <w:bookmarkStart w:id="25" w:name="t28"/>
      <w:bookmarkEnd w:id="25"/>
      <w:r w:rsidRPr="00DE7C64">
        <w:rPr>
          <w:rFonts w:hint="eastAsia"/>
          <w:b/>
          <w:bCs/>
        </w:rPr>
        <w:t>全局变量可不可以定义在被多个</w:t>
      </w:r>
      <w:r w:rsidRPr="00DE7C64">
        <w:rPr>
          <w:rFonts w:hint="eastAsia"/>
          <w:b/>
          <w:bCs/>
        </w:rPr>
        <w:t>.C</w:t>
      </w:r>
      <w:r w:rsidRPr="00DE7C64">
        <w:rPr>
          <w:rFonts w:hint="eastAsia"/>
          <w:b/>
          <w:bCs/>
        </w:rPr>
        <w:t>文件包含的头文件中</w:t>
      </w:r>
    </w:p>
    <w:p w:rsidR="00DE7C64" w:rsidRPr="00DE7C64" w:rsidRDefault="00DE7C64" w:rsidP="00DE7C64">
      <w:pPr>
        <w:ind w:firstLine="480"/>
        <w:rPr>
          <w:rFonts w:hint="eastAsia"/>
        </w:rPr>
      </w:pPr>
      <w:r w:rsidRPr="00DE7C64">
        <w:rPr>
          <w:rFonts w:hint="eastAsia"/>
        </w:rPr>
        <w:t>这个问题怎么说呢，就算是可以吧！这个全局变量可以被任何一个引用该头文件的</w:t>
      </w:r>
      <w:r w:rsidRPr="00DE7C64">
        <w:rPr>
          <w:rFonts w:hint="eastAsia"/>
        </w:rPr>
        <w:t>c</w:t>
      </w:r>
      <w:r w:rsidRPr="00DE7C64">
        <w:rPr>
          <w:rFonts w:hint="eastAsia"/>
        </w:rPr>
        <w:t>源文件中使用，但是只能有一个</w:t>
      </w:r>
      <w:r w:rsidRPr="00DE7C64">
        <w:rPr>
          <w:rFonts w:hint="eastAsia"/>
        </w:rPr>
        <w:t>c</w:t>
      </w:r>
      <w:r w:rsidRPr="00DE7C64">
        <w:rPr>
          <w:rFonts w:hint="eastAsia"/>
        </w:rPr>
        <w:t>源文件对该变量进行赋值，不然链接的时候会出现错误</w:t>
      </w:r>
    </w:p>
    <w:p w:rsidR="00DE7C64" w:rsidRPr="00DE7C64" w:rsidRDefault="00DE7C64" w:rsidP="00DE7C64">
      <w:pPr>
        <w:ind w:firstLine="482"/>
        <w:rPr>
          <w:rFonts w:hint="eastAsia"/>
          <w:b/>
          <w:bCs/>
        </w:rPr>
      </w:pPr>
      <w:bookmarkStart w:id="26" w:name="t29"/>
      <w:bookmarkEnd w:id="26"/>
      <w:r w:rsidRPr="00DE7C64">
        <w:rPr>
          <w:rFonts w:hint="eastAsia"/>
          <w:b/>
          <w:bCs/>
        </w:rPr>
        <w:t>C</w:t>
      </w:r>
      <w:r w:rsidRPr="00DE7C64">
        <w:rPr>
          <w:rFonts w:hint="eastAsia"/>
          <w:b/>
          <w:bCs/>
        </w:rPr>
        <w:t>语言的堆，栈，静态区的区别</w:t>
      </w:r>
    </w:p>
    <w:p w:rsidR="00DE7C64" w:rsidRPr="00DE7C64" w:rsidRDefault="00DE7C64" w:rsidP="00DE7C64">
      <w:pPr>
        <w:ind w:firstLine="480"/>
        <w:rPr>
          <w:rFonts w:hint="eastAsia"/>
        </w:rPr>
      </w:pPr>
      <w:r w:rsidRPr="00DE7C64">
        <w:rPr>
          <w:rFonts w:hint="eastAsia"/>
        </w:rPr>
        <w:lastRenderedPageBreak/>
        <w:t>－</w:t>
      </w:r>
      <w:r w:rsidRPr="00DE7C64">
        <w:rPr>
          <w:rFonts w:hint="eastAsia"/>
        </w:rPr>
        <w:t xml:space="preserve"> </w:t>
      </w:r>
      <w:r w:rsidRPr="00DE7C64">
        <w:rPr>
          <w:rFonts w:hint="eastAsia"/>
        </w:rPr>
        <w:t>程序的局部变量存储于栈中，全局变量存储于静态区，动态申请数据存储于堆中</w:t>
      </w:r>
      <w:r w:rsidRPr="00DE7C64">
        <w:rPr>
          <w:rFonts w:hint="eastAsia"/>
        </w:rPr>
        <w:br/>
      </w:r>
      <w:r w:rsidRPr="00DE7C64">
        <w:rPr>
          <w:rFonts w:hint="eastAsia"/>
        </w:rPr>
        <w:t>－</w:t>
      </w:r>
      <w:r w:rsidRPr="00DE7C64">
        <w:rPr>
          <w:rFonts w:hint="eastAsia"/>
        </w:rPr>
        <w:t xml:space="preserve"> </w:t>
      </w:r>
      <w:r w:rsidRPr="00DE7C64">
        <w:rPr>
          <w:rFonts w:hint="eastAsia"/>
        </w:rPr>
        <w:t>一个由</w:t>
      </w:r>
      <w:r w:rsidRPr="00DE7C64">
        <w:rPr>
          <w:rFonts w:hint="eastAsia"/>
        </w:rPr>
        <w:t>C</w:t>
      </w:r>
      <w:r w:rsidRPr="00DE7C64">
        <w:rPr>
          <w:rFonts w:hint="eastAsia"/>
        </w:rPr>
        <w:t>编译的程序占用以下几个区：</w:t>
      </w:r>
    </w:p>
    <w:p w:rsidR="00DE7C64" w:rsidRPr="00DE7C64" w:rsidRDefault="00DE7C64" w:rsidP="00DE7C64">
      <w:pPr>
        <w:numPr>
          <w:ilvl w:val="0"/>
          <w:numId w:val="28"/>
        </w:numPr>
        <w:ind w:firstLine="482"/>
        <w:rPr>
          <w:rFonts w:hint="eastAsia"/>
        </w:rPr>
      </w:pPr>
      <w:r w:rsidRPr="00DE7C64">
        <w:rPr>
          <w:rFonts w:hint="eastAsia"/>
          <w:b/>
          <w:bCs/>
        </w:rPr>
        <w:t>栈区</w:t>
      </w:r>
      <w:r w:rsidRPr="00DE7C64">
        <w:rPr>
          <w:rFonts w:hint="eastAsia"/>
        </w:rPr>
        <w:t>：由编译器自动分配与释放，存放函数的参数值，或者局部变量等，其操作方式类似于数据结构中的栈</w:t>
      </w:r>
    </w:p>
    <w:p w:rsidR="00DE7C64" w:rsidRPr="00DE7C64" w:rsidRDefault="00DE7C64" w:rsidP="00DE7C64">
      <w:pPr>
        <w:numPr>
          <w:ilvl w:val="0"/>
          <w:numId w:val="28"/>
        </w:numPr>
        <w:ind w:firstLine="482"/>
        <w:rPr>
          <w:rFonts w:hint="eastAsia"/>
        </w:rPr>
      </w:pPr>
      <w:r w:rsidRPr="00DE7C64">
        <w:rPr>
          <w:rFonts w:hint="eastAsia"/>
          <w:b/>
          <w:bCs/>
        </w:rPr>
        <w:t>堆区</w:t>
      </w:r>
      <w:r w:rsidRPr="00DE7C64">
        <w:rPr>
          <w:rFonts w:hint="eastAsia"/>
        </w:rPr>
        <w:t>：由程序员分配与释放，若程序员不释放，则</w:t>
      </w:r>
      <w:r w:rsidRPr="00DE7C64">
        <w:rPr>
          <w:rFonts w:hint="eastAsia"/>
        </w:rPr>
        <w:t>OS</w:t>
      </w:r>
      <w:r w:rsidRPr="00DE7C64">
        <w:rPr>
          <w:rFonts w:hint="eastAsia"/>
        </w:rPr>
        <w:t>在结束时可能会释放，注意这里的堆是从编程语言的角度来说的（我曾经面试了一个学校，被问到</w:t>
      </w:r>
      <w:r w:rsidRPr="00DE7C64">
        <w:rPr>
          <w:rFonts w:hint="eastAsia"/>
          <w:b/>
          <w:bCs/>
        </w:rPr>
        <w:t>从编程语言的角度</w:t>
      </w:r>
      <w:r w:rsidRPr="00DE7C64">
        <w:rPr>
          <w:rFonts w:hint="eastAsia"/>
        </w:rPr>
        <w:t>说明堆和栈的区别，当时被问的一脸蒙蔽，呵呵呵），这个堆和数据结构中的堆是完全不一样的东西，至于为什么也叫堆，还请大佬们补充补充！</w:t>
      </w:r>
    </w:p>
    <w:p w:rsidR="00DE7C64" w:rsidRPr="00DE7C64" w:rsidRDefault="00DE7C64" w:rsidP="00DE7C64">
      <w:pPr>
        <w:numPr>
          <w:ilvl w:val="0"/>
          <w:numId w:val="28"/>
        </w:numPr>
        <w:ind w:firstLine="482"/>
        <w:rPr>
          <w:rFonts w:hint="eastAsia"/>
        </w:rPr>
      </w:pPr>
      <w:r w:rsidRPr="00DE7C64">
        <w:rPr>
          <w:rFonts w:hint="eastAsia"/>
          <w:b/>
          <w:bCs/>
        </w:rPr>
        <w:t>全局区（静态区）</w:t>
      </w:r>
      <w:r w:rsidRPr="00DE7C64">
        <w:rPr>
          <w:rFonts w:hint="eastAsia"/>
        </w:rPr>
        <w:t>：全局变量和静态变量是存放在一块的，初始化的全局变量和静态变量是存放在一块区域，未初始化的全局变量和初始化的静态变量存储在相邻的一块区域</w:t>
      </w:r>
    </w:p>
    <w:p w:rsidR="00DE7C64" w:rsidRPr="00DE7C64" w:rsidRDefault="00DE7C64" w:rsidP="00DE7C64">
      <w:pPr>
        <w:numPr>
          <w:ilvl w:val="0"/>
          <w:numId w:val="28"/>
        </w:numPr>
        <w:ind w:firstLine="482"/>
        <w:rPr>
          <w:rFonts w:hint="eastAsia"/>
        </w:rPr>
      </w:pPr>
      <w:r w:rsidRPr="00DE7C64">
        <w:rPr>
          <w:rFonts w:hint="eastAsia"/>
          <w:b/>
          <w:bCs/>
        </w:rPr>
        <w:t>文字常量区</w:t>
      </w:r>
      <w:r w:rsidRPr="00DE7C64">
        <w:rPr>
          <w:rFonts w:hint="eastAsia"/>
        </w:rPr>
        <w:t>：常量字符串就是存放于此，程序结束后由系统释放</w:t>
      </w:r>
    </w:p>
    <w:p w:rsidR="00DE7C64" w:rsidRPr="00DE7C64" w:rsidRDefault="00DE7C64" w:rsidP="00DE7C64">
      <w:pPr>
        <w:numPr>
          <w:ilvl w:val="0"/>
          <w:numId w:val="28"/>
        </w:numPr>
        <w:ind w:firstLine="482"/>
        <w:rPr>
          <w:rFonts w:hint="eastAsia"/>
        </w:rPr>
      </w:pPr>
      <w:r w:rsidRPr="00DE7C64">
        <w:rPr>
          <w:rFonts w:hint="eastAsia"/>
          <w:b/>
          <w:bCs/>
        </w:rPr>
        <w:t>程序代码区</w:t>
      </w:r>
      <w:r w:rsidRPr="00DE7C64">
        <w:rPr>
          <w:rFonts w:hint="eastAsia"/>
        </w:rPr>
        <w:t>：存放函数体的二进制代码</w:t>
      </w:r>
    </w:p>
    <w:p w:rsidR="00DE7C64" w:rsidRPr="00DE7C64" w:rsidRDefault="00DE7C64" w:rsidP="00DE7C64">
      <w:pPr>
        <w:ind w:firstLine="482"/>
        <w:rPr>
          <w:rFonts w:hint="eastAsia"/>
          <w:b/>
          <w:bCs/>
        </w:rPr>
      </w:pPr>
      <w:bookmarkStart w:id="27" w:name="t30"/>
      <w:bookmarkEnd w:id="27"/>
      <w:r w:rsidRPr="00DE7C64">
        <w:rPr>
          <w:rFonts w:hint="eastAsia"/>
          <w:b/>
          <w:bCs/>
        </w:rPr>
        <w:t>用预处理指令</w:t>
      </w:r>
      <w:r w:rsidRPr="00DE7C64">
        <w:rPr>
          <w:rFonts w:hint="eastAsia"/>
          <w:b/>
          <w:bCs/>
        </w:rPr>
        <w:t>#define</w:t>
      </w:r>
      <w:r w:rsidRPr="00DE7C64">
        <w:rPr>
          <w:rFonts w:hint="eastAsia"/>
          <w:b/>
          <w:bCs/>
        </w:rPr>
        <w:t>声明一个常数，用以表示一年中有多少秒</w:t>
      </w:r>
    </w:p>
    <w:p w:rsidR="00DE7C64" w:rsidRPr="00DE7C64" w:rsidRDefault="00DE7C64" w:rsidP="00DE7C64">
      <w:pPr>
        <w:ind w:firstLine="480"/>
      </w:pPr>
      <w:r w:rsidRPr="00DE7C64">
        <w:t>#define SECONDS_PER_YEAR (60*60*24*365)UL</w:t>
      </w:r>
    </w:p>
    <w:p w:rsidR="00DE7C64" w:rsidRPr="00DE7C64" w:rsidRDefault="00DE7C64" w:rsidP="00DE7C64">
      <w:pPr>
        <w:ind w:firstLine="480"/>
      </w:pPr>
      <w:r w:rsidRPr="00DE7C64">
        <w:t>//UL</w:t>
      </w:r>
      <w:r w:rsidRPr="00DE7C64">
        <w:t>表示这个无符号长整型，如果不加</w:t>
      </w:r>
      <w:r w:rsidRPr="00DE7C64">
        <w:t>UL</w:t>
      </w:r>
      <w:r w:rsidRPr="00DE7C64">
        <w:t>，将会使得一个</w:t>
      </w:r>
      <w:r w:rsidRPr="00DE7C64">
        <w:t>16</w:t>
      </w:r>
      <w:r w:rsidRPr="00DE7C64">
        <w:t>位的整型机器产生溢出</w:t>
      </w:r>
    </w:p>
    <w:p w:rsidR="00DE7C64" w:rsidRPr="00DE7C64" w:rsidRDefault="00DE7C64" w:rsidP="00DE7C64">
      <w:pPr>
        <w:numPr>
          <w:ilvl w:val="0"/>
          <w:numId w:val="29"/>
        </w:numPr>
        <w:ind w:firstLine="480"/>
        <w:rPr>
          <w:rFonts w:hint="eastAsia"/>
        </w:rPr>
      </w:pPr>
      <w:r w:rsidRPr="00DE7C64">
        <w:rPr>
          <w:rFonts w:hint="eastAsia"/>
        </w:rPr>
        <w:t>1</w:t>
      </w:r>
    </w:p>
    <w:p w:rsidR="00DE7C64" w:rsidRPr="00DE7C64" w:rsidRDefault="00DE7C64" w:rsidP="00DE7C64">
      <w:pPr>
        <w:numPr>
          <w:ilvl w:val="0"/>
          <w:numId w:val="29"/>
        </w:numPr>
        <w:ind w:firstLine="480"/>
        <w:rPr>
          <w:rFonts w:hint="eastAsia"/>
        </w:rPr>
      </w:pPr>
      <w:r w:rsidRPr="00DE7C64">
        <w:rPr>
          <w:rFonts w:hint="eastAsia"/>
        </w:rPr>
        <w:t>2</w:t>
      </w:r>
    </w:p>
    <w:p w:rsidR="00DE7C64" w:rsidRPr="00DE7C64" w:rsidRDefault="00DE7C64" w:rsidP="00DE7C64">
      <w:pPr>
        <w:ind w:firstLine="482"/>
        <w:rPr>
          <w:rFonts w:hint="eastAsia"/>
          <w:b/>
          <w:bCs/>
        </w:rPr>
      </w:pPr>
      <w:bookmarkStart w:id="28" w:name="t31"/>
      <w:bookmarkEnd w:id="28"/>
      <w:r w:rsidRPr="00DE7C64">
        <w:rPr>
          <w:rFonts w:hint="eastAsia"/>
          <w:b/>
          <w:bCs/>
        </w:rPr>
        <w:t>写一个标准宏</w:t>
      </w:r>
      <w:r w:rsidRPr="00DE7C64">
        <w:rPr>
          <w:rFonts w:hint="eastAsia"/>
          <w:b/>
          <w:bCs/>
        </w:rPr>
        <w:t>MIN</w:t>
      </w:r>
      <w:r w:rsidRPr="00DE7C64">
        <w:rPr>
          <w:rFonts w:hint="eastAsia"/>
          <w:b/>
          <w:bCs/>
        </w:rPr>
        <w:t>，这个宏输入两个参数并返回一个较小的数</w:t>
      </w:r>
    </w:p>
    <w:p w:rsidR="00DE7C64" w:rsidRPr="00DE7C64" w:rsidRDefault="00DE7C64" w:rsidP="00DE7C64">
      <w:pPr>
        <w:ind w:firstLine="480"/>
      </w:pPr>
      <w:r w:rsidRPr="00DE7C64">
        <w:t>#define MIN(x,y) ((x&gt;y)?(y):(x))</w:t>
      </w:r>
    </w:p>
    <w:p w:rsidR="00DE7C64" w:rsidRPr="00DE7C64" w:rsidRDefault="00DE7C64" w:rsidP="00DE7C64">
      <w:pPr>
        <w:ind w:firstLine="480"/>
      </w:pPr>
      <w:r w:rsidRPr="00DE7C64">
        <w:t>//</w:t>
      </w:r>
      <w:r w:rsidRPr="00DE7C64">
        <w:t>这里为什么都要加括号？比如</w:t>
      </w:r>
      <w:r w:rsidRPr="00DE7C64">
        <w:t>x</w:t>
      </w:r>
      <w:r w:rsidRPr="00DE7C64">
        <w:t>，</w:t>
      </w:r>
      <w:r w:rsidRPr="00DE7C64">
        <w:t>y</w:t>
      </w:r>
      <w:r w:rsidRPr="00DE7C64">
        <w:t>是一个表达式的话，不加括号的话计算顺序可能不对了</w:t>
      </w:r>
    </w:p>
    <w:p w:rsidR="00DE7C64" w:rsidRPr="00DE7C64" w:rsidRDefault="00DE7C64" w:rsidP="00DE7C64">
      <w:pPr>
        <w:numPr>
          <w:ilvl w:val="0"/>
          <w:numId w:val="30"/>
        </w:numPr>
        <w:ind w:firstLine="480"/>
        <w:rPr>
          <w:rFonts w:hint="eastAsia"/>
        </w:rPr>
      </w:pPr>
      <w:r w:rsidRPr="00DE7C64">
        <w:rPr>
          <w:rFonts w:hint="eastAsia"/>
        </w:rPr>
        <w:t>1</w:t>
      </w:r>
    </w:p>
    <w:p w:rsidR="00DE7C64" w:rsidRPr="00DE7C64" w:rsidRDefault="00DE7C64" w:rsidP="00DE7C64">
      <w:pPr>
        <w:numPr>
          <w:ilvl w:val="0"/>
          <w:numId w:val="30"/>
        </w:numPr>
        <w:ind w:firstLine="480"/>
        <w:rPr>
          <w:rFonts w:hint="eastAsia"/>
        </w:rPr>
      </w:pPr>
      <w:r w:rsidRPr="00DE7C64">
        <w:rPr>
          <w:rFonts w:hint="eastAsia"/>
        </w:rPr>
        <w:t>2</w:t>
      </w:r>
    </w:p>
    <w:p w:rsidR="00DE7C64" w:rsidRPr="00DE7C64" w:rsidRDefault="00DE7C64" w:rsidP="00DE7C64">
      <w:pPr>
        <w:ind w:firstLine="482"/>
        <w:rPr>
          <w:rFonts w:hint="eastAsia"/>
          <w:b/>
          <w:bCs/>
        </w:rPr>
      </w:pPr>
      <w:bookmarkStart w:id="29" w:name="t32"/>
      <w:bookmarkEnd w:id="29"/>
      <w:r w:rsidRPr="00DE7C64">
        <w:rPr>
          <w:rFonts w:hint="eastAsia"/>
          <w:b/>
          <w:bCs/>
        </w:rPr>
        <w:t>宏定义的函数与普通函数的区别</w:t>
      </w:r>
    </w:p>
    <w:p w:rsidR="00DE7C64" w:rsidRPr="00DE7C64" w:rsidRDefault="00DE7C64" w:rsidP="00DE7C64">
      <w:pPr>
        <w:ind w:firstLine="480"/>
        <w:rPr>
          <w:rFonts w:hint="eastAsia"/>
        </w:rPr>
      </w:pPr>
      <w:r w:rsidRPr="00DE7C64">
        <w:rPr>
          <w:rFonts w:hint="eastAsia"/>
        </w:rPr>
        <w:lastRenderedPageBreak/>
        <w:t>宏与函数的选择实际上是时间与空间的权衡。</w:t>
      </w:r>
      <w:r w:rsidRPr="00DE7C64">
        <w:rPr>
          <w:rFonts w:hint="eastAsia"/>
        </w:rPr>
        <w:br/>
      </w:r>
      <w:r w:rsidRPr="00DE7C64">
        <w:rPr>
          <w:rFonts w:hint="eastAsia"/>
        </w:rPr>
        <w:t>宏产生内联代码，也就是说，在程序中产生语句，如果使用宏</w:t>
      </w:r>
      <w:r w:rsidRPr="00DE7C64">
        <w:rPr>
          <w:rFonts w:hint="eastAsia"/>
        </w:rPr>
        <w:t>20</w:t>
      </w:r>
      <w:r w:rsidRPr="00DE7C64">
        <w:rPr>
          <w:rFonts w:hint="eastAsia"/>
        </w:rPr>
        <w:t>次，则会把</w:t>
      </w:r>
      <w:r w:rsidRPr="00DE7C64">
        <w:rPr>
          <w:rFonts w:hint="eastAsia"/>
        </w:rPr>
        <w:t>20</w:t>
      </w:r>
      <w:r w:rsidRPr="00DE7C64">
        <w:rPr>
          <w:rFonts w:hint="eastAsia"/>
        </w:rPr>
        <w:t>行代码插入程序中，如果使用函数</w:t>
      </w:r>
      <w:r w:rsidRPr="00DE7C64">
        <w:rPr>
          <w:rFonts w:hint="eastAsia"/>
        </w:rPr>
        <w:t>20</w:t>
      </w:r>
      <w:r w:rsidRPr="00DE7C64">
        <w:rPr>
          <w:rFonts w:hint="eastAsia"/>
        </w:rPr>
        <w:t>次，那么</w:t>
      </w:r>
      <w:r w:rsidRPr="00DE7C64">
        <w:rPr>
          <w:rFonts w:hint="eastAsia"/>
        </w:rPr>
        <w:t xml:space="preserve"> </w:t>
      </w:r>
      <w:r w:rsidRPr="00DE7C64">
        <w:rPr>
          <w:rFonts w:hint="eastAsia"/>
        </w:rPr>
        <w:t>程序中只有一份函数语句的拷贝，因此使用函数可以节约空间。</w:t>
      </w:r>
      <w:r w:rsidRPr="00DE7C64">
        <w:rPr>
          <w:rFonts w:hint="eastAsia"/>
        </w:rPr>
        <w:br/>
      </w:r>
      <w:r w:rsidRPr="00DE7C64">
        <w:rPr>
          <w:rFonts w:hint="eastAsia"/>
        </w:rPr>
        <w:t>但是程序的控制必须转移到函数中并随后返回调用程序，因此这比内联代码花费的时间多，所以使用宏定义的函数节约了时间。</w:t>
      </w:r>
    </w:p>
    <w:p w:rsidR="00101A75" w:rsidRPr="00DE7C64" w:rsidRDefault="00D2727D" w:rsidP="00963D80">
      <w:pPr>
        <w:ind w:firstLine="480"/>
      </w:pPr>
      <w:r w:rsidRPr="00D2727D">
        <w:t>我们在找嵌入式方面的工作时，最让我们头疼的恐怕就是技术类的面试题了，因为我们摸不到企业的命题规律，也不知道该怎样去准备，今天华清远见的高级嵌入式讲师将各大企业的面试题进行汇总，分享给大家，希望可以帮到各位小伙伴。下方附有答案哦！</w:t>
      </w:r>
      <w:r w:rsidRPr="00D2727D">
        <w:br/>
      </w:r>
      <w:r w:rsidRPr="00D2727D">
        <w:t>一、选择题（</w:t>
      </w:r>
      <w:r w:rsidRPr="00D2727D">
        <w:t>8~10</w:t>
      </w:r>
      <w:r w:rsidRPr="00D2727D">
        <w:t>为多选题）</w:t>
      </w:r>
      <w:r w:rsidRPr="00D2727D">
        <w:br/>
        <w:t>1</w:t>
      </w:r>
      <w:r w:rsidRPr="00D2727D">
        <w:t>、下面这段代码的输出结果为：</w:t>
      </w:r>
      <w:r w:rsidRPr="00D2727D">
        <w:br/>
        <w:t>#include</w:t>
      </w:r>
      <w:r w:rsidRPr="00D2727D">
        <w:br/>
        <w:t>void change(int*a, int&amp;b, int c)</w:t>
      </w:r>
      <w:r w:rsidRPr="00D2727D">
        <w:br/>
        <w:t>{</w:t>
      </w:r>
      <w:r w:rsidRPr="00D2727D">
        <w:br/>
        <w:t>c=*a;</w:t>
      </w:r>
      <w:r w:rsidRPr="00D2727D">
        <w:br/>
        <w:t>b=30;</w:t>
      </w:r>
      <w:r w:rsidRPr="00D2727D">
        <w:br/>
        <w:t>*a=20;</w:t>
      </w:r>
      <w:r w:rsidRPr="00D2727D">
        <w:br/>
        <w:t>}</w:t>
      </w:r>
      <w:r w:rsidRPr="00D2727D">
        <w:br/>
        <w:t>int main ( )</w:t>
      </w:r>
      <w:r w:rsidRPr="00D2727D">
        <w:br/>
        <w:t>{</w:t>
      </w:r>
      <w:r w:rsidRPr="00D2727D">
        <w:br/>
        <w:t>int a=10, b=20, c=30;</w:t>
      </w:r>
      <w:r w:rsidRPr="00D2727D">
        <w:br/>
        <w:t>change(&amp;a,b,c);</w:t>
      </w:r>
      <w:r w:rsidRPr="00D2727D">
        <w:br/>
        <w:t>printf(“%d,%d,%d,”,a,b,c);</w:t>
      </w:r>
      <w:r w:rsidRPr="00D2727D">
        <w:br/>
        <w:t>return 0;</w:t>
      </w:r>
      <w:r w:rsidRPr="00D2727D">
        <w:br/>
        <w:t>}</w:t>
      </w:r>
      <w:r w:rsidRPr="00D2727D">
        <w:br/>
        <w:t>A 20</w:t>
      </w:r>
      <w:r w:rsidRPr="00D2727D">
        <w:t>，</w:t>
      </w:r>
      <w:r w:rsidRPr="00D2727D">
        <w:t>30</w:t>
      </w:r>
      <w:r w:rsidRPr="00D2727D">
        <w:t>，</w:t>
      </w:r>
      <w:r w:rsidRPr="00D2727D">
        <w:t>30</w:t>
      </w:r>
      <w:r w:rsidRPr="00D2727D">
        <w:br/>
        <w:t>B 10</w:t>
      </w:r>
      <w:r w:rsidRPr="00D2727D">
        <w:t>，</w:t>
      </w:r>
      <w:r w:rsidRPr="00D2727D">
        <w:t>20</w:t>
      </w:r>
      <w:r w:rsidRPr="00D2727D">
        <w:t>，</w:t>
      </w:r>
      <w:r w:rsidRPr="00D2727D">
        <w:t>30</w:t>
      </w:r>
      <w:r w:rsidRPr="00D2727D">
        <w:br/>
        <w:t>C 20,30</w:t>
      </w:r>
      <w:r w:rsidRPr="00D2727D">
        <w:t>，</w:t>
      </w:r>
      <w:r w:rsidRPr="00D2727D">
        <w:t>10</w:t>
      </w:r>
      <w:r w:rsidRPr="00D2727D">
        <w:br/>
        <w:t>D 10,30</w:t>
      </w:r>
      <w:r w:rsidRPr="00D2727D">
        <w:t>，</w:t>
      </w:r>
      <w:r w:rsidRPr="00D2727D">
        <w:t>30</w:t>
      </w:r>
      <w:r w:rsidRPr="00D2727D">
        <w:br/>
        <w:t>2</w:t>
      </w:r>
      <w:r w:rsidRPr="00D2727D">
        <w:t>、</w:t>
      </w:r>
      <w:r w:rsidRPr="00D2727D">
        <w:t>FTP</w:t>
      </w:r>
      <w:r w:rsidRPr="00D2727D">
        <w:t>服务和</w:t>
      </w:r>
      <w:r w:rsidRPr="00D2727D">
        <w:t>SMTP</w:t>
      </w:r>
      <w:r w:rsidRPr="00D2727D">
        <w:t>服务的端口默认分别是</w:t>
      </w:r>
      <w:r w:rsidRPr="00D2727D">
        <w:t>()</w:t>
      </w:r>
      <w:r w:rsidRPr="00D2727D">
        <w:br/>
        <w:t>A 20</w:t>
      </w:r>
      <w:r w:rsidRPr="00D2727D">
        <w:t>与</w:t>
      </w:r>
      <w:r w:rsidRPr="00D2727D">
        <w:t>25</w:t>
      </w:r>
      <w:r w:rsidRPr="00D2727D">
        <w:br/>
        <w:t>B 21</w:t>
      </w:r>
      <w:r w:rsidRPr="00D2727D">
        <w:t>与</w:t>
      </w:r>
      <w:r w:rsidRPr="00D2727D">
        <w:t>25</w:t>
      </w:r>
      <w:r w:rsidRPr="00D2727D">
        <w:br/>
        <w:t>C 20</w:t>
      </w:r>
      <w:r w:rsidRPr="00D2727D">
        <w:t>，</w:t>
      </w:r>
      <w:r w:rsidRPr="00D2727D">
        <w:t>21</w:t>
      </w:r>
      <w:r w:rsidRPr="00D2727D">
        <w:t>与</w:t>
      </w:r>
      <w:r w:rsidRPr="00D2727D">
        <w:t>25</w:t>
      </w:r>
      <w:r w:rsidRPr="00D2727D">
        <w:br/>
        <w:t>D 20</w:t>
      </w:r>
      <w:r w:rsidRPr="00D2727D">
        <w:t>与</w:t>
      </w:r>
      <w:r w:rsidRPr="00D2727D">
        <w:t>21</w:t>
      </w:r>
      <w:r w:rsidRPr="00D2727D">
        <w:br/>
      </w:r>
      <w:r w:rsidRPr="00D2727D">
        <w:lastRenderedPageBreak/>
        <w:t>3</w:t>
      </w:r>
      <w:r w:rsidRPr="00D2727D">
        <w:t>、线性表</w:t>
      </w:r>
      <w:r w:rsidRPr="00D2727D">
        <w:t>(a1,a2,…,an)</w:t>
      </w:r>
      <w:r w:rsidRPr="00D2727D">
        <w:t>以链接方式存储时</w:t>
      </w:r>
      <w:r w:rsidRPr="00D2727D">
        <w:t>,</w:t>
      </w:r>
      <w:r w:rsidRPr="00D2727D">
        <w:t>访问第</w:t>
      </w:r>
      <w:r w:rsidRPr="00D2727D">
        <w:t>i</w:t>
      </w:r>
      <w:r w:rsidRPr="00D2727D">
        <w:t>位置元素的时间复杂性为</w:t>
      </w:r>
      <w:r w:rsidRPr="00D2727D">
        <w:t>()</w:t>
      </w:r>
      <w:r w:rsidRPr="00D2727D">
        <w:br/>
        <w:t>A O(i)</w:t>
      </w:r>
      <w:r w:rsidRPr="00D2727D">
        <w:br/>
        <w:t>B O(1)</w:t>
      </w:r>
      <w:r w:rsidRPr="00D2727D">
        <w:br/>
        <w:t>C O(n)</w:t>
      </w:r>
      <w:r w:rsidRPr="00D2727D">
        <w:br/>
        <w:t>D O(i-1)</w:t>
      </w:r>
      <w:r w:rsidRPr="00D2727D">
        <w:br/>
        <w:t>4</w:t>
      </w:r>
      <w:r w:rsidRPr="00D2727D">
        <w:t>、有一个如下的结构体：</w:t>
      </w:r>
      <w:r w:rsidRPr="00D2727D">
        <w:br/>
        <w:t>struct A{</w:t>
      </w:r>
      <w:r w:rsidRPr="00D2727D">
        <w:br/>
        <w:t>long a1;</w:t>
      </w:r>
      <w:r w:rsidRPr="00D2727D">
        <w:br/>
        <w:t>short a2;</w:t>
      </w:r>
      <w:r w:rsidRPr="00D2727D">
        <w:br/>
        <w:t>int a3;</w:t>
      </w:r>
      <w:r w:rsidRPr="00D2727D">
        <w:br/>
        <w:t>int *a4;</w:t>
      </w:r>
      <w:r w:rsidRPr="00D2727D">
        <w:br/>
        <w:t>};</w:t>
      </w:r>
      <w:r w:rsidRPr="00D2727D">
        <w:br/>
      </w:r>
      <w:r w:rsidRPr="00D2727D">
        <w:t>请问在</w:t>
      </w:r>
      <w:r w:rsidRPr="00D2727D">
        <w:t>64</w:t>
      </w:r>
      <w:r w:rsidRPr="00D2727D">
        <w:t>位编译器下用</w:t>
      </w:r>
      <w:r w:rsidRPr="00D2727D">
        <w:t>sizeof(struct A)</w:t>
      </w:r>
      <w:r w:rsidRPr="00D2727D">
        <w:t>计算出的大小是多少</w:t>
      </w:r>
      <w:r w:rsidRPr="00D2727D">
        <w:t>?</w:t>
      </w:r>
      <w:r w:rsidRPr="00D2727D">
        <w:br/>
        <w:t>A 24</w:t>
      </w:r>
      <w:r w:rsidRPr="00D2727D">
        <w:br/>
        <w:t>B 28</w:t>
      </w:r>
      <w:r w:rsidRPr="00D2727D">
        <w:br/>
        <w:t>C 16</w:t>
      </w:r>
      <w:r w:rsidRPr="00D2727D">
        <w:br/>
        <w:t>D 18</w:t>
      </w:r>
      <w:r w:rsidRPr="00D2727D">
        <w:br/>
        <w:t>5</w:t>
      </w:r>
      <w:r w:rsidRPr="00D2727D">
        <w:t>、对一个含有</w:t>
      </w:r>
      <w:r w:rsidRPr="00D2727D">
        <w:t>20</w:t>
      </w:r>
      <w:r w:rsidRPr="00D2727D">
        <w:t>个元素的有序数组做二分查找，数组起始下标为</w:t>
      </w:r>
      <w:r w:rsidRPr="00D2727D">
        <w:t>1</w:t>
      </w:r>
      <w:r w:rsidRPr="00D2727D">
        <w:t>，则查找</w:t>
      </w:r>
      <w:r w:rsidRPr="00D2727D">
        <w:t>A[2]</w:t>
      </w:r>
      <w:r w:rsidRPr="00D2727D">
        <w:t>的比较序列的下标为</w:t>
      </w:r>
      <w:r w:rsidRPr="00D2727D">
        <w:t>()</w:t>
      </w:r>
      <w:r w:rsidRPr="00D2727D">
        <w:br/>
        <w:t>A 9,5,4,2</w:t>
      </w:r>
      <w:r w:rsidRPr="00D2727D">
        <w:br/>
        <w:t>B 10,5,3,2</w:t>
      </w:r>
      <w:r w:rsidRPr="00D2727D">
        <w:br/>
        <w:t>C 9,6,2</w:t>
      </w:r>
      <w:r w:rsidRPr="00D2727D">
        <w:br/>
        <w:t>D 20,10,5,3,2</w:t>
      </w:r>
      <w:r w:rsidRPr="00D2727D">
        <w:br/>
        <w:t>6</w:t>
      </w:r>
      <w:r w:rsidRPr="00D2727D">
        <w:t>、在一个</w:t>
      </w:r>
      <w:r w:rsidRPr="00D2727D">
        <w:t>10</w:t>
      </w:r>
      <w:r w:rsidRPr="00D2727D">
        <w:t>阶的</w:t>
      </w:r>
      <w:r w:rsidRPr="00D2727D">
        <w:t>B-</w:t>
      </w:r>
      <w:r w:rsidRPr="00D2727D">
        <w:t>树上，每个树根结点中所含的关键字数目最多允许为</w:t>
      </w:r>
      <w:r w:rsidRPr="00D2727D">
        <w:t>( )</w:t>
      </w:r>
      <w:r w:rsidRPr="00D2727D">
        <w:t>个，最少允许为</w:t>
      </w:r>
      <w:r w:rsidRPr="00D2727D">
        <w:t>( )</w:t>
      </w:r>
      <w:r w:rsidRPr="00D2727D">
        <w:t>个。</w:t>
      </w:r>
      <w:r w:rsidRPr="00D2727D">
        <w:br/>
        <w:t>A 10,5</w:t>
      </w:r>
      <w:r w:rsidRPr="00D2727D">
        <w:br/>
        <w:t>B 9,4</w:t>
      </w:r>
      <w:r w:rsidRPr="00D2727D">
        <w:br/>
        <w:t>C 8,3</w:t>
      </w:r>
      <w:r w:rsidRPr="00D2727D">
        <w:br/>
        <w:t>D 7,6</w:t>
      </w:r>
      <w:r w:rsidRPr="00D2727D">
        <w:br/>
        <w:t>7</w:t>
      </w:r>
      <w:r w:rsidRPr="00D2727D">
        <w:t>、操作系统采用缓冲技术</w:t>
      </w:r>
      <w:r w:rsidRPr="00D2727D">
        <w:t>,</w:t>
      </w:r>
      <w:r w:rsidRPr="00D2727D">
        <w:t>通过减少对</w:t>
      </w:r>
      <w:r w:rsidRPr="00D2727D">
        <w:t>CPU</w:t>
      </w:r>
      <w:r w:rsidRPr="00D2727D">
        <w:t>的</w:t>
      </w:r>
      <w:r w:rsidRPr="00D2727D">
        <w:t>()</w:t>
      </w:r>
      <w:r w:rsidRPr="00D2727D">
        <w:t>次数</w:t>
      </w:r>
      <w:r w:rsidRPr="00D2727D">
        <w:t>,</w:t>
      </w:r>
      <w:r w:rsidRPr="00D2727D">
        <w:t>提高资源的利用率。</w:t>
      </w:r>
      <w:r w:rsidRPr="00D2727D">
        <w:br/>
        <w:t xml:space="preserve">A </w:t>
      </w:r>
      <w:r w:rsidRPr="00D2727D">
        <w:t>中断</w:t>
      </w:r>
      <w:r w:rsidRPr="00D2727D">
        <w:br/>
        <w:t xml:space="preserve">B </w:t>
      </w:r>
      <w:r w:rsidRPr="00D2727D">
        <w:t>访问</w:t>
      </w:r>
      <w:r w:rsidRPr="00D2727D">
        <w:br/>
        <w:t xml:space="preserve">C </w:t>
      </w:r>
      <w:r w:rsidRPr="00D2727D">
        <w:t>控制</w:t>
      </w:r>
      <w:r w:rsidRPr="00D2727D">
        <w:br/>
        <w:t xml:space="preserve">D </w:t>
      </w:r>
      <w:r w:rsidRPr="00D2727D">
        <w:t>依赖</w:t>
      </w:r>
      <w:r w:rsidRPr="00D2727D">
        <w:br/>
      </w:r>
      <w:r w:rsidRPr="00D2727D">
        <w:t>【多选题】</w:t>
      </w:r>
      <w:r w:rsidRPr="00D2727D">
        <w:br/>
      </w:r>
      <w:r w:rsidRPr="00D2727D">
        <w:lastRenderedPageBreak/>
        <w:t>8</w:t>
      </w:r>
      <w:r w:rsidRPr="00D2727D">
        <w:t>、关于红黑树和</w:t>
      </w:r>
      <w:r w:rsidRPr="00D2727D">
        <w:t>AVL</w:t>
      </w:r>
      <w:r w:rsidRPr="00D2727D">
        <w:t>树，以下哪种说法正确</w:t>
      </w:r>
      <w:r w:rsidRPr="00D2727D">
        <w:t>?</w:t>
      </w:r>
      <w:r w:rsidRPr="00D2727D">
        <w:br/>
        <w:t xml:space="preserve">A </w:t>
      </w:r>
      <w:r w:rsidRPr="00D2727D">
        <w:t>两者都属于自平衡二叉树</w:t>
      </w:r>
      <w:r w:rsidRPr="00D2727D">
        <w:br/>
        <w:t xml:space="preserve">B </w:t>
      </w:r>
      <w:r w:rsidRPr="00D2727D">
        <w:t>两者查找</w:t>
      </w:r>
      <w:r w:rsidRPr="00D2727D">
        <w:t>,</w:t>
      </w:r>
      <w:r w:rsidRPr="00D2727D">
        <w:t>插入，删除的时间复杂度相同</w:t>
      </w:r>
      <w:r w:rsidRPr="00D2727D">
        <w:br/>
        <w:t xml:space="preserve">C </w:t>
      </w:r>
      <w:r w:rsidRPr="00D2727D">
        <w:t>包含</w:t>
      </w:r>
      <w:r w:rsidRPr="00D2727D">
        <w:t>n</w:t>
      </w:r>
      <w:r w:rsidRPr="00D2727D">
        <w:t>个内部节点的红黑树的高度是</w:t>
      </w:r>
      <w:r w:rsidRPr="00D2727D">
        <w:t>O(log(n))</w:t>
      </w:r>
      <w:r w:rsidRPr="00D2727D">
        <w:br/>
        <w:t>D JDK</w:t>
      </w:r>
      <w:r w:rsidRPr="00D2727D">
        <w:t>的</w:t>
      </w:r>
      <w:r w:rsidRPr="00D2727D">
        <w:t>TreeMap</w:t>
      </w:r>
      <w:r w:rsidRPr="00D2727D">
        <w:t>是一个</w:t>
      </w:r>
      <w:r w:rsidRPr="00D2727D">
        <w:t>AVL</w:t>
      </w:r>
      <w:r w:rsidRPr="00D2727D">
        <w:t>的实现</w:t>
      </w:r>
      <w:r w:rsidRPr="00D2727D">
        <w:br/>
        <w:t>9</w:t>
      </w:r>
      <w:r w:rsidRPr="00D2727D">
        <w:t>、</w:t>
      </w:r>
      <w:r w:rsidRPr="00D2727D">
        <w:t>Servlet</w:t>
      </w:r>
      <w:r w:rsidRPr="00D2727D">
        <w:t>的生命周期可以分为初始化阶段，运行阶段和销毁阶段三个阶段，以下过程属于初始化阶段是</w:t>
      </w:r>
      <w:r w:rsidRPr="00D2727D">
        <w:t>()</w:t>
      </w:r>
      <w:r w:rsidRPr="00D2727D">
        <w:t>。</w:t>
      </w:r>
      <w:r w:rsidRPr="00D2727D">
        <w:br/>
        <w:t xml:space="preserve">A </w:t>
      </w:r>
      <w:r w:rsidRPr="00D2727D">
        <w:t>加载</w:t>
      </w:r>
      <w:r w:rsidRPr="00D2727D">
        <w:t>Servlet</w:t>
      </w:r>
      <w:r w:rsidRPr="00D2727D">
        <w:t>类及</w:t>
      </w:r>
      <w:r w:rsidRPr="00D2727D">
        <w:t>.class</w:t>
      </w:r>
      <w:r w:rsidRPr="00D2727D">
        <w:t>对应的数据</w:t>
      </w:r>
      <w:r w:rsidRPr="00D2727D">
        <w:br/>
        <w:t xml:space="preserve">B </w:t>
      </w:r>
      <w:r w:rsidRPr="00D2727D">
        <w:t>创建</w:t>
      </w:r>
      <w:r w:rsidRPr="00D2727D">
        <w:t>serletRequest</w:t>
      </w:r>
      <w:r w:rsidRPr="00D2727D">
        <w:t>和</w:t>
      </w:r>
      <w:r w:rsidRPr="00D2727D">
        <w:t>servletResponse</w:t>
      </w:r>
      <w:r w:rsidRPr="00D2727D">
        <w:t>对象</w:t>
      </w:r>
      <w:r w:rsidRPr="00D2727D">
        <w:br/>
        <w:t xml:space="preserve">C </w:t>
      </w:r>
      <w:r w:rsidRPr="00D2727D">
        <w:t>创建</w:t>
      </w:r>
      <w:r w:rsidRPr="00D2727D">
        <w:t>ServletConfig</w:t>
      </w:r>
      <w:r w:rsidRPr="00D2727D">
        <w:t>对象</w:t>
      </w:r>
      <w:r w:rsidRPr="00D2727D">
        <w:br/>
        <w:t xml:space="preserve">D </w:t>
      </w:r>
      <w:r w:rsidRPr="00D2727D">
        <w:t>创建</w:t>
      </w:r>
      <w:r w:rsidRPr="00D2727D">
        <w:t>Servlet</w:t>
      </w:r>
      <w:r w:rsidRPr="00D2727D">
        <w:t>对象</w:t>
      </w:r>
      <w:r w:rsidRPr="00D2727D">
        <w:br/>
        <w:t>10</w:t>
      </w:r>
      <w:r w:rsidRPr="00D2727D">
        <w:t>、</w:t>
      </w:r>
      <w:r w:rsidRPr="00D2727D">
        <w:t>Linux</w:t>
      </w:r>
      <w:r w:rsidRPr="00D2727D">
        <w:t>执行</w:t>
      </w:r>
      <w:r w:rsidRPr="00D2727D">
        <w:t>ls</w:t>
      </w:r>
      <w:r w:rsidRPr="00D2727D">
        <w:t>，会引起哪些系统调用</w:t>
      </w:r>
      <w:r w:rsidRPr="00D2727D">
        <w:t>()</w:t>
      </w:r>
      <w:r w:rsidRPr="00D2727D">
        <w:br/>
        <w:t>A nmap</w:t>
      </w:r>
      <w:r w:rsidRPr="00D2727D">
        <w:br/>
        <w:t>B read</w:t>
      </w:r>
      <w:r w:rsidRPr="00D2727D">
        <w:br/>
        <w:t>C execve</w:t>
      </w:r>
      <w:r w:rsidRPr="00D2727D">
        <w:br/>
        <w:t>D fork</w:t>
      </w:r>
      <w:r w:rsidRPr="00D2727D">
        <w:br/>
      </w:r>
      <w:r w:rsidRPr="00D2727D">
        <w:t>二、简答题</w:t>
      </w:r>
      <w:r w:rsidRPr="00D2727D">
        <w:br/>
        <w:t>1</w:t>
      </w:r>
      <w:r w:rsidRPr="00D2727D">
        <w:t>、简述嵌入式系统的定义、应用和特点</w:t>
      </w:r>
      <w:r w:rsidRPr="00D2727D">
        <w:t>?</w:t>
      </w:r>
      <w:r w:rsidRPr="00D2727D">
        <w:br/>
      </w:r>
      <w:r w:rsidRPr="00D2727D">
        <w:t>答：嵌入式系统定义：以应用为中心，以计算机技术为基础，其软硬件可裁剪配置，对功能、可靠性、成本、体积、功耗有严格约束的一种专用计算机系统。</w:t>
      </w:r>
      <w:r w:rsidRPr="00D2727D">
        <w:br/>
      </w:r>
      <w:r w:rsidRPr="00D2727D">
        <w:t>嵌入式系统应用：应用于军事设备、信息终端、汽车电子、制造工业、航天航空等领域。</w:t>
      </w:r>
      <w:r w:rsidRPr="00D2727D">
        <w:br/>
      </w:r>
      <w:r w:rsidRPr="00D2727D">
        <w:t>嵌入式系统特点：专用性、可裁性、实时性好、可靠性高、功耗低。</w:t>
      </w:r>
      <w:r w:rsidRPr="00D2727D">
        <w:br/>
        <w:t>2</w:t>
      </w:r>
      <w:r w:rsidRPr="00D2727D">
        <w:t>、关键字</w:t>
      </w:r>
      <w:r w:rsidRPr="00D2727D">
        <w:t>static</w:t>
      </w:r>
      <w:r w:rsidRPr="00D2727D">
        <w:t>的作用是什么</w:t>
      </w:r>
      <w:r w:rsidRPr="00D2727D">
        <w:t>?</w:t>
      </w:r>
      <w:r w:rsidRPr="00D2727D">
        <w:br/>
      </w:r>
      <w:r w:rsidRPr="00D2727D">
        <w:t>答：在</w:t>
      </w:r>
      <w:r w:rsidRPr="00D2727D">
        <w:t>C</w:t>
      </w:r>
      <w:r w:rsidRPr="00D2727D">
        <w:t>语言中，关键字</w:t>
      </w:r>
      <w:r w:rsidRPr="00D2727D">
        <w:t>static</w:t>
      </w:r>
      <w:r w:rsidRPr="00D2727D">
        <w:t>有三个明显的作用：</w:t>
      </w:r>
      <w:r w:rsidRPr="00D2727D">
        <w:br/>
        <w:t xml:space="preserve">1). </w:t>
      </w:r>
      <w:r w:rsidRPr="00D2727D">
        <w:t>在函数体，一个被声明为静态的变量在这一函数被调用过程中维持其值不变。</w:t>
      </w:r>
      <w:r w:rsidRPr="00D2727D">
        <w:br/>
        <w:t xml:space="preserve">2). </w:t>
      </w:r>
      <w:r w:rsidRPr="00D2727D">
        <w:t>在模块内</w:t>
      </w:r>
      <w:r w:rsidRPr="00D2727D">
        <w:t>(</w:t>
      </w:r>
      <w:r w:rsidRPr="00D2727D">
        <w:t>但在函数体外</w:t>
      </w:r>
      <w:r w:rsidRPr="00D2727D">
        <w:t>)</w:t>
      </w:r>
      <w:r w:rsidRPr="00D2727D">
        <w:t>，一个被声明为静态的变量可以被模块内所用函数访问，但不能被模块外其它函数访问。它是一个本地的全局变量。</w:t>
      </w:r>
      <w:r w:rsidRPr="00D2727D">
        <w:br/>
        <w:t xml:space="preserve">3). </w:t>
      </w:r>
      <w:r w:rsidRPr="00D2727D">
        <w:t>在模块内，一个被声明为静态的函数只可被这一模块内的其它函数调用。那就是，这个函数被限制在声明它的模块的本地范围内使用。</w:t>
      </w:r>
      <w:bookmarkStart w:id="30" w:name="_GoBack"/>
      <w:bookmarkEnd w:id="30"/>
    </w:p>
    <w:sectPr w:rsidR="00101A75" w:rsidRPr="00DE7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E3A" w:rsidRDefault="00595E3A" w:rsidP="000D6722">
      <w:pPr>
        <w:ind w:firstLine="480"/>
      </w:pPr>
      <w:r>
        <w:separator/>
      </w:r>
    </w:p>
  </w:endnote>
  <w:endnote w:type="continuationSeparator" w:id="0">
    <w:p w:rsidR="00595E3A" w:rsidRDefault="00595E3A"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E3A" w:rsidRDefault="00595E3A" w:rsidP="000D6722">
      <w:pPr>
        <w:ind w:firstLine="480"/>
      </w:pPr>
      <w:r>
        <w:separator/>
      </w:r>
    </w:p>
  </w:footnote>
  <w:footnote w:type="continuationSeparator" w:id="0">
    <w:p w:rsidR="00595E3A" w:rsidRDefault="00595E3A"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11DE0"/>
    <w:multiLevelType w:val="multilevel"/>
    <w:tmpl w:val="9F8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0266FD"/>
    <w:multiLevelType w:val="multilevel"/>
    <w:tmpl w:val="64A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864D3"/>
    <w:multiLevelType w:val="multilevel"/>
    <w:tmpl w:val="931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900E48"/>
    <w:multiLevelType w:val="multilevel"/>
    <w:tmpl w:val="43D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FC5A14"/>
    <w:multiLevelType w:val="multilevel"/>
    <w:tmpl w:val="ED1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42003B"/>
    <w:multiLevelType w:val="multilevel"/>
    <w:tmpl w:val="F5C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D14A8"/>
    <w:multiLevelType w:val="multilevel"/>
    <w:tmpl w:val="3AF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57286"/>
    <w:multiLevelType w:val="multilevel"/>
    <w:tmpl w:val="A84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973A94"/>
    <w:multiLevelType w:val="multilevel"/>
    <w:tmpl w:val="02F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F4EB5"/>
    <w:multiLevelType w:val="multilevel"/>
    <w:tmpl w:val="879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838DC"/>
    <w:multiLevelType w:val="multilevel"/>
    <w:tmpl w:val="29A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25BA"/>
    <w:multiLevelType w:val="multilevel"/>
    <w:tmpl w:val="2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801C6"/>
    <w:multiLevelType w:val="multilevel"/>
    <w:tmpl w:val="888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C736C"/>
    <w:multiLevelType w:val="multilevel"/>
    <w:tmpl w:val="A8B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47A1F"/>
    <w:multiLevelType w:val="multilevel"/>
    <w:tmpl w:val="8DD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55009"/>
    <w:multiLevelType w:val="multilevel"/>
    <w:tmpl w:val="593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30B9A"/>
    <w:multiLevelType w:val="multilevel"/>
    <w:tmpl w:val="94A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A6B7D"/>
    <w:multiLevelType w:val="multilevel"/>
    <w:tmpl w:val="C99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342193"/>
    <w:multiLevelType w:val="multilevel"/>
    <w:tmpl w:val="62D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37CF8"/>
    <w:multiLevelType w:val="multilevel"/>
    <w:tmpl w:val="036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5"/>
  </w:num>
  <w:num w:numId="4">
    <w:abstractNumId w:val="8"/>
  </w:num>
  <w:num w:numId="5">
    <w:abstractNumId w:val="11"/>
  </w:num>
  <w:num w:numId="6">
    <w:abstractNumId w:val="6"/>
  </w:num>
  <w:num w:numId="7">
    <w:abstractNumId w:val="0"/>
  </w:num>
  <w:num w:numId="8">
    <w:abstractNumId w:val="2"/>
  </w:num>
  <w:num w:numId="9">
    <w:abstractNumId w:val="9"/>
  </w:num>
  <w:num w:numId="10">
    <w:abstractNumId w:val="27"/>
  </w:num>
  <w:num w:numId="11">
    <w:abstractNumId w:val="24"/>
  </w:num>
  <w:num w:numId="12">
    <w:abstractNumId w:val="25"/>
  </w:num>
  <w:num w:numId="13">
    <w:abstractNumId w:val="29"/>
  </w:num>
  <w:num w:numId="14">
    <w:abstractNumId w:val="18"/>
  </w:num>
  <w:num w:numId="15">
    <w:abstractNumId w:val="14"/>
  </w:num>
  <w:num w:numId="16">
    <w:abstractNumId w:val="21"/>
  </w:num>
  <w:num w:numId="17">
    <w:abstractNumId w:val="15"/>
  </w:num>
  <w:num w:numId="18">
    <w:abstractNumId w:val="20"/>
  </w:num>
  <w:num w:numId="19">
    <w:abstractNumId w:val="7"/>
  </w:num>
  <w:num w:numId="20">
    <w:abstractNumId w:val="19"/>
  </w:num>
  <w:num w:numId="21">
    <w:abstractNumId w:val="1"/>
  </w:num>
  <w:num w:numId="22">
    <w:abstractNumId w:val="22"/>
  </w:num>
  <w:num w:numId="23">
    <w:abstractNumId w:val="26"/>
  </w:num>
  <w:num w:numId="24">
    <w:abstractNumId w:val="3"/>
  </w:num>
  <w:num w:numId="25">
    <w:abstractNumId w:val="4"/>
  </w:num>
  <w:num w:numId="26">
    <w:abstractNumId w:val="23"/>
  </w:num>
  <w:num w:numId="27">
    <w:abstractNumId w:val="13"/>
  </w:num>
  <w:num w:numId="28">
    <w:abstractNumId w:val="17"/>
  </w:num>
  <w:num w:numId="29">
    <w:abstractNumId w:val="2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64"/>
    <w:rsid w:val="00074E94"/>
    <w:rsid w:val="000D6722"/>
    <w:rsid w:val="00101A75"/>
    <w:rsid w:val="00114623"/>
    <w:rsid w:val="00196CB0"/>
    <w:rsid w:val="001D6C13"/>
    <w:rsid w:val="00205304"/>
    <w:rsid w:val="0020729D"/>
    <w:rsid w:val="002130C2"/>
    <w:rsid w:val="00222E11"/>
    <w:rsid w:val="00274B75"/>
    <w:rsid w:val="00282FAE"/>
    <w:rsid w:val="002A7E4B"/>
    <w:rsid w:val="002E23EE"/>
    <w:rsid w:val="00333682"/>
    <w:rsid w:val="003772D8"/>
    <w:rsid w:val="003A635E"/>
    <w:rsid w:val="003C01BA"/>
    <w:rsid w:val="00446726"/>
    <w:rsid w:val="004510C8"/>
    <w:rsid w:val="004975E2"/>
    <w:rsid w:val="004C2B84"/>
    <w:rsid w:val="004D2EDE"/>
    <w:rsid w:val="00575E46"/>
    <w:rsid w:val="00595E3A"/>
    <w:rsid w:val="005A30C3"/>
    <w:rsid w:val="005A519B"/>
    <w:rsid w:val="005D510F"/>
    <w:rsid w:val="005E1600"/>
    <w:rsid w:val="005F52F8"/>
    <w:rsid w:val="00691B31"/>
    <w:rsid w:val="00696B7F"/>
    <w:rsid w:val="00720458"/>
    <w:rsid w:val="00741726"/>
    <w:rsid w:val="00747DE4"/>
    <w:rsid w:val="00765D96"/>
    <w:rsid w:val="00787766"/>
    <w:rsid w:val="007B7C3E"/>
    <w:rsid w:val="007F379F"/>
    <w:rsid w:val="0081667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2ED6"/>
    <w:rsid w:val="00BA11ED"/>
    <w:rsid w:val="00C31F83"/>
    <w:rsid w:val="00C31F93"/>
    <w:rsid w:val="00C65076"/>
    <w:rsid w:val="00C76589"/>
    <w:rsid w:val="00CB6BC9"/>
    <w:rsid w:val="00D2727D"/>
    <w:rsid w:val="00DD6DEA"/>
    <w:rsid w:val="00DE7C64"/>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785C"/>
  <w15:chartTrackingRefBased/>
  <w15:docId w15:val="{E4D23D34-A11B-4A1C-B422-A7D8C1E3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4</TotalTime>
  <Pages>1</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3</cp:revision>
  <cp:lastPrinted>2018-09-13T08:46:00Z</cp:lastPrinted>
  <dcterms:created xsi:type="dcterms:W3CDTF">2020-08-02T06:00:00Z</dcterms:created>
  <dcterms:modified xsi:type="dcterms:W3CDTF">2020-08-02T06:04:00Z</dcterms:modified>
</cp:coreProperties>
</file>