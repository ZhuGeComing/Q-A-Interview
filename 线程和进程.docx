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095" w:rsidRDefault="00B70095" w:rsidP="00B70095">
      <w:pPr>
        <w:pStyle w:val="1"/>
        <w:spacing w:before="312" w:after="312"/>
      </w:pPr>
      <w:r>
        <w:rPr>
          <w:rFonts w:hint="eastAsia"/>
        </w:rPr>
        <w:t>线程和进程</w:t>
      </w:r>
      <w:bookmarkStart w:id="0" w:name="_GoBack"/>
      <w:bookmarkEnd w:id="0"/>
    </w:p>
    <w:p w:rsidR="00B70095" w:rsidRPr="00B70095" w:rsidRDefault="00B70095" w:rsidP="00B70095">
      <w:pPr>
        <w:ind w:firstLine="480"/>
      </w:pPr>
      <w:r w:rsidRPr="00B70095">
        <w:t>1</w:t>
      </w:r>
      <w:r w:rsidRPr="00B70095">
        <w:t>、如何在</w:t>
      </w:r>
      <w:r w:rsidRPr="00B70095">
        <w:t>Java</w:t>
      </w:r>
      <w:r w:rsidRPr="00B70095">
        <w:t>中实现线程</w:t>
      </w:r>
      <w:r w:rsidRPr="00B70095">
        <w:t>(4</w:t>
      </w:r>
      <w:r w:rsidRPr="00B70095">
        <w:t>种</w:t>
      </w:r>
      <w:r w:rsidRPr="00B70095">
        <w:t>)</w:t>
      </w:r>
      <w:r w:rsidRPr="00B70095">
        <w:t>？</w:t>
      </w:r>
    </w:p>
    <w:p w:rsidR="00B70095" w:rsidRPr="00B70095" w:rsidRDefault="00B70095" w:rsidP="00B70095">
      <w:pPr>
        <w:ind w:firstLine="480"/>
      </w:pPr>
      <w:r w:rsidRPr="00B70095">
        <w:t> </w:t>
      </w:r>
    </w:p>
    <w:p w:rsidR="00B70095" w:rsidRPr="00B70095" w:rsidRDefault="00B70095" w:rsidP="00B70095">
      <w:pPr>
        <w:ind w:firstLine="480"/>
      </w:pPr>
      <w:r w:rsidRPr="00B70095">
        <w:t>1.</w:t>
      </w:r>
      <w:r w:rsidRPr="00B70095">
        <w:t>继承</w:t>
      </w:r>
      <w:r w:rsidRPr="00B70095">
        <w:t>Thread</w:t>
      </w:r>
      <w:r w:rsidRPr="00B70095">
        <w:t>类，重写</w:t>
      </w:r>
      <w:r w:rsidRPr="00B70095">
        <w:t>run</w:t>
      </w:r>
      <w:r w:rsidRPr="00B70095">
        <w:t>方法（其实</w:t>
      </w:r>
      <w:r w:rsidRPr="00B70095">
        <w:t>Thread</w:t>
      </w:r>
      <w:r w:rsidRPr="00B70095">
        <w:t>类本身也实现了</w:t>
      </w:r>
      <w:r w:rsidRPr="00B70095">
        <w:t>Runnable</w:t>
      </w:r>
      <w:r w:rsidRPr="00B70095">
        <w:t>接口）</w:t>
      </w:r>
    </w:p>
    <w:p w:rsidR="00B70095" w:rsidRPr="00B70095" w:rsidRDefault="00B70095" w:rsidP="00B70095">
      <w:pPr>
        <w:ind w:firstLine="480"/>
      </w:pPr>
      <w:r w:rsidRPr="00B70095">
        <w:t>2.</w:t>
      </w:r>
      <w:r w:rsidRPr="00B70095">
        <w:t>实现</w:t>
      </w:r>
      <w:r w:rsidRPr="00B70095">
        <w:t>Runnable</w:t>
      </w:r>
      <w:r w:rsidRPr="00B70095">
        <w:t>接口，重写</w:t>
      </w:r>
      <w:r w:rsidRPr="00B70095">
        <w:t>run</w:t>
      </w:r>
      <w:r w:rsidRPr="00B70095">
        <w:t>方法</w:t>
      </w:r>
    </w:p>
    <w:p w:rsidR="00B70095" w:rsidRPr="00B70095" w:rsidRDefault="00B70095" w:rsidP="00B70095">
      <w:pPr>
        <w:ind w:firstLine="480"/>
      </w:pPr>
      <w:r w:rsidRPr="00B70095">
        <w:t>3.</w:t>
      </w:r>
      <w:r w:rsidRPr="00B70095">
        <w:t>实现</w:t>
      </w:r>
      <w:r w:rsidRPr="00B70095">
        <w:t>Callable</w:t>
      </w:r>
      <w:r w:rsidRPr="00B70095">
        <w:t>接口，重写</w:t>
      </w:r>
      <w:r w:rsidRPr="00B70095">
        <w:t>call</w:t>
      </w:r>
      <w:r w:rsidRPr="00B70095">
        <w:t>方法（有返回值）</w:t>
      </w:r>
    </w:p>
    <w:p w:rsidR="00B70095" w:rsidRPr="00B70095" w:rsidRDefault="00B70095" w:rsidP="00B70095">
      <w:pPr>
        <w:ind w:firstLine="480"/>
      </w:pPr>
      <w:r w:rsidRPr="00B70095">
        <w:t>4.</w:t>
      </w:r>
      <w:r w:rsidRPr="00B70095">
        <w:t>使用线程池（有返回值）</w:t>
      </w:r>
    </w:p>
    <w:p w:rsidR="00B70095" w:rsidRPr="00B70095" w:rsidRDefault="00B70095" w:rsidP="00B70095">
      <w:pPr>
        <w:ind w:firstLine="480"/>
      </w:pPr>
      <w:r w:rsidRPr="00B70095">
        <w:t>https://www.cnblogs.com/duanjiapingjy/p/9434244.htmlhttps://www.cnblogs.com/duanjiapingjy/p/9434244.html</w:t>
      </w:r>
    </w:p>
    <w:p w:rsidR="00B70095" w:rsidRPr="00B70095" w:rsidRDefault="00B70095" w:rsidP="00B70095">
      <w:pPr>
        <w:ind w:firstLine="480"/>
      </w:pPr>
      <w:r w:rsidRPr="00B70095">
        <w:t> </w:t>
      </w:r>
    </w:p>
    <w:p w:rsidR="00B70095" w:rsidRPr="00B70095" w:rsidRDefault="00B70095" w:rsidP="00B70095">
      <w:pPr>
        <w:ind w:firstLine="480"/>
      </w:pPr>
      <w:r w:rsidRPr="00B70095">
        <w:t>2</w:t>
      </w:r>
      <w:r w:rsidRPr="00B70095">
        <w:t>、在具体多线程编程实践中，如何选用</w:t>
      </w:r>
      <w:r w:rsidRPr="00B70095">
        <w:t>Runnable</w:t>
      </w:r>
      <w:r w:rsidRPr="00B70095">
        <w:t>还是</w:t>
      </w:r>
      <w:r w:rsidRPr="00B70095">
        <w:t>Thread</w:t>
      </w:r>
      <w:r w:rsidRPr="00B70095">
        <w:t>？</w:t>
      </w:r>
    </w:p>
    <w:p w:rsidR="00B70095" w:rsidRPr="00B70095" w:rsidRDefault="00B70095" w:rsidP="00B70095">
      <w:pPr>
        <w:ind w:firstLine="480"/>
      </w:pPr>
      <w:r w:rsidRPr="00B70095">
        <w:t>  Java</w:t>
      </w:r>
      <w:r w:rsidRPr="00B70095">
        <w:t>中实现多线程有两种方法：继承</w:t>
      </w:r>
      <w:r w:rsidRPr="00B70095">
        <w:t>Thread</w:t>
      </w:r>
      <w:r w:rsidRPr="00B70095">
        <w:t>类、实现</w:t>
      </w:r>
      <w:r w:rsidRPr="00B70095">
        <w:t>Runnable</w:t>
      </w:r>
      <w:r w:rsidRPr="00B70095">
        <w:t>接口，在程序开发中只要是多线程，肯定永远以实现</w:t>
      </w:r>
      <w:r w:rsidRPr="00B70095">
        <w:t>Runnable</w:t>
      </w:r>
      <w:r w:rsidRPr="00B70095">
        <w:t>接口为主，因为实现</w:t>
      </w:r>
      <w:r w:rsidRPr="00B70095">
        <w:t>Runnable</w:t>
      </w:r>
      <w:r w:rsidRPr="00B70095">
        <w:t>接口相比继承</w:t>
      </w:r>
      <w:r w:rsidRPr="00B70095">
        <w:t>Thread</w:t>
      </w:r>
      <w:r w:rsidRPr="00B70095">
        <w:t>类有如下优势：</w:t>
      </w:r>
    </w:p>
    <w:p w:rsidR="00B70095" w:rsidRPr="00B70095" w:rsidRDefault="00B70095" w:rsidP="00B70095">
      <w:pPr>
        <w:ind w:firstLine="480"/>
      </w:pPr>
      <w:r w:rsidRPr="00B70095">
        <w:t> </w:t>
      </w:r>
    </w:p>
    <w:p w:rsidR="00B70095" w:rsidRPr="00B70095" w:rsidRDefault="00B70095" w:rsidP="00B70095">
      <w:pPr>
        <w:ind w:firstLine="480"/>
      </w:pPr>
      <w:r w:rsidRPr="00B70095">
        <w:t>    1</w:t>
      </w:r>
      <w:r w:rsidRPr="00B70095">
        <w:t>、可以避免由于</w:t>
      </w:r>
      <w:r w:rsidRPr="00B70095">
        <w:t>Java</w:t>
      </w:r>
      <w:r w:rsidRPr="00B70095">
        <w:t>的单继承特性而带来的局限；</w:t>
      </w:r>
    </w:p>
    <w:p w:rsidR="00B70095" w:rsidRPr="00B70095" w:rsidRDefault="00B70095" w:rsidP="00B70095">
      <w:pPr>
        <w:ind w:firstLine="480"/>
      </w:pPr>
      <w:r w:rsidRPr="00B70095">
        <w:t> </w:t>
      </w:r>
    </w:p>
    <w:p w:rsidR="00B70095" w:rsidRPr="00B70095" w:rsidRDefault="00B70095" w:rsidP="00B70095">
      <w:pPr>
        <w:ind w:firstLine="480"/>
      </w:pPr>
      <w:r w:rsidRPr="00B70095">
        <w:t>    2</w:t>
      </w:r>
      <w:r w:rsidRPr="00B70095">
        <w:t>、增强程序的健壮性，代码能够被多个线程共享，代码与数据是独立的；</w:t>
      </w:r>
    </w:p>
    <w:p w:rsidR="00B70095" w:rsidRPr="00B70095" w:rsidRDefault="00B70095" w:rsidP="00B70095">
      <w:pPr>
        <w:ind w:firstLine="480"/>
      </w:pPr>
      <w:r w:rsidRPr="00B70095">
        <w:t> </w:t>
      </w:r>
    </w:p>
    <w:p w:rsidR="00B70095" w:rsidRPr="00B70095" w:rsidRDefault="00B70095" w:rsidP="00B70095">
      <w:pPr>
        <w:ind w:firstLine="480"/>
      </w:pPr>
      <w:r w:rsidRPr="00B70095">
        <w:t>适合多个相同程序代码的线程区处理同一资源的情况。</w:t>
      </w:r>
    </w:p>
    <w:p w:rsidR="00B70095" w:rsidRPr="00B70095" w:rsidRDefault="00B70095" w:rsidP="00B70095">
      <w:pPr>
        <w:ind w:firstLine="480"/>
      </w:pPr>
      <w:r w:rsidRPr="00B70095">
        <w:t> </w:t>
      </w:r>
    </w:p>
    <w:p w:rsidR="00B70095" w:rsidRPr="00B70095" w:rsidRDefault="00B70095" w:rsidP="00B70095">
      <w:pPr>
        <w:ind w:firstLine="480"/>
      </w:pPr>
      <w:r w:rsidRPr="00B70095">
        <w:t>3</w:t>
      </w:r>
      <w:r w:rsidRPr="00B70095">
        <w:t>、</w:t>
      </w:r>
      <w:r w:rsidRPr="00B70095">
        <w:t>Thread</w:t>
      </w:r>
      <w:r w:rsidRPr="00B70095">
        <w:t>类中的</w:t>
      </w:r>
      <w:r w:rsidRPr="00B70095">
        <w:t>start()</w:t>
      </w:r>
      <w:r w:rsidRPr="00B70095">
        <w:t>和</w:t>
      </w:r>
      <w:r w:rsidRPr="00B70095">
        <w:t>run()</w:t>
      </w:r>
      <w:r w:rsidRPr="00B70095">
        <w:t>方法有什么区别？</w:t>
      </w:r>
    </w:p>
    <w:p w:rsidR="00B70095" w:rsidRPr="00B70095" w:rsidRDefault="00B70095" w:rsidP="00B70095">
      <w:pPr>
        <w:ind w:firstLine="480"/>
      </w:pPr>
      <w:r w:rsidRPr="00B70095">
        <w:t> start</w:t>
      </w:r>
      <w:r w:rsidRPr="00B70095">
        <w:t>（）方法来启动线程，真正实现了多线程运行，这时无需等待</w:t>
      </w:r>
      <w:r w:rsidRPr="00B70095">
        <w:t>run</w:t>
      </w:r>
      <w:r w:rsidRPr="00B70095">
        <w:t>方法体代码执行完毕而直接继续执行下面的代码：</w:t>
      </w:r>
      <w:r w:rsidRPr="00B70095">
        <w:t xml:space="preserve"> </w:t>
      </w:r>
      <w:r w:rsidRPr="00B70095">
        <w:t>通过调用</w:t>
      </w:r>
      <w:r w:rsidRPr="00B70095">
        <w:t>Thread</w:t>
      </w:r>
      <w:r w:rsidRPr="00B70095">
        <w:t>类的</w:t>
      </w:r>
      <w:r w:rsidRPr="00B70095">
        <w:t>start()</w:t>
      </w:r>
      <w:r w:rsidRPr="00B70095">
        <w:t>方法</w:t>
      </w:r>
      <w:r w:rsidRPr="00B70095">
        <w:lastRenderedPageBreak/>
        <w:t>来启动一个线程，这时此线程是处于就绪状态，并没有运行。然后通过此</w:t>
      </w:r>
      <w:r w:rsidRPr="00B70095">
        <w:t>Thread</w:t>
      </w:r>
      <w:r w:rsidRPr="00B70095">
        <w:t>类调用方法</w:t>
      </w:r>
      <w:r w:rsidRPr="00B70095">
        <w:t>run()</w:t>
      </w:r>
      <w:r w:rsidRPr="00B70095">
        <w:t>来完成其运行操作的，这里方法</w:t>
      </w:r>
      <w:r w:rsidRPr="00B70095">
        <w:t>run()</w:t>
      </w:r>
      <w:r w:rsidRPr="00B70095">
        <w:t>称为线程体，它包含了要执行的这个线程的内容，</w:t>
      </w:r>
      <w:r w:rsidRPr="00B70095">
        <w:t>Run</w:t>
      </w:r>
      <w:r w:rsidRPr="00B70095">
        <w:t>方法运行结束，此线程终止，而</w:t>
      </w:r>
      <w:r w:rsidRPr="00B70095">
        <w:t>CPU</w:t>
      </w:r>
      <w:r w:rsidRPr="00B70095">
        <w:t>再运行其它线程。</w:t>
      </w:r>
    </w:p>
    <w:p w:rsidR="00B70095" w:rsidRPr="00B70095" w:rsidRDefault="00B70095" w:rsidP="00B70095">
      <w:pPr>
        <w:ind w:firstLine="480"/>
      </w:pPr>
      <w:r w:rsidRPr="00B70095">
        <w:t>  run</w:t>
      </w:r>
      <w:r w:rsidRPr="00B70095">
        <w:t>（）方法当作普通方法的方式调用，程序还是要顺序执行，还是要等待</w:t>
      </w:r>
      <w:r w:rsidRPr="00B70095">
        <w:t>run</w:t>
      </w:r>
      <w:r w:rsidRPr="00B70095">
        <w:t>方法体执行完毕后才可继续执行下面的代码：</w:t>
      </w:r>
      <w:r w:rsidRPr="00B70095">
        <w:t xml:space="preserve"> </w:t>
      </w:r>
      <w:r w:rsidRPr="00B70095">
        <w:t>而如果直接用</w:t>
      </w:r>
      <w:r w:rsidRPr="00B70095">
        <w:t>run</w:t>
      </w:r>
      <w:r w:rsidRPr="00B70095">
        <w:t>方法，这只是调用一个方法而已，程序中依然只有主线程</w:t>
      </w:r>
      <w:r w:rsidRPr="00B70095">
        <w:t>–</w:t>
      </w:r>
      <w:r w:rsidRPr="00B70095">
        <w:t>这一个线程，其程序执行路径还是只有一条，这样就没有达到多线程的目的。</w:t>
      </w:r>
    </w:p>
    <w:p w:rsidR="00B70095" w:rsidRPr="00B70095" w:rsidRDefault="00B70095" w:rsidP="00B70095">
      <w:pPr>
        <w:ind w:firstLine="480"/>
      </w:pPr>
      <w:r w:rsidRPr="00B70095">
        <w:t> </w:t>
      </w:r>
    </w:p>
    <w:p w:rsidR="00B70095" w:rsidRPr="00B70095" w:rsidRDefault="00B70095" w:rsidP="00B70095">
      <w:pPr>
        <w:ind w:firstLine="480"/>
      </w:pPr>
      <w:r w:rsidRPr="00B70095">
        <w:t>4</w:t>
      </w:r>
      <w:r w:rsidRPr="00B70095">
        <w:t>、</w:t>
      </w:r>
      <w:r w:rsidRPr="00B70095">
        <w:t>Java</w:t>
      </w:r>
      <w:r w:rsidRPr="00B70095">
        <w:t>中</w:t>
      </w:r>
      <w:r w:rsidRPr="00B70095">
        <w:t>Runnable</w:t>
      </w:r>
      <w:r w:rsidRPr="00B70095">
        <w:t>和</w:t>
      </w:r>
      <w:r w:rsidRPr="00B70095">
        <w:t>Callable</w:t>
      </w:r>
      <w:r w:rsidRPr="00B70095">
        <w:t>有什么不同</w:t>
      </w:r>
    </w:p>
    <w:p w:rsidR="00B70095" w:rsidRPr="00B70095" w:rsidRDefault="00B70095" w:rsidP="00B70095">
      <w:pPr>
        <w:ind w:firstLine="480"/>
      </w:pPr>
      <w:r w:rsidRPr="00B70095">
        <w:t>相同点：</w:t>
      </w:r>
    </w:p>
    <w:p w:rsidR="00B70095" w:rsidRPr="00B70095" w:rsidRDefault="00B70095" w:rsidP="00B70095">
      <w:pPr>
        <w:ind w:firstLine="480"/>
      </w:pPr>
      <w:r w:rsidRPr="00B70095">
        <w:t xml:space="preserve">1. </w:t>
      </w:r>
      <w:r w:rsidRPr="00B70095">
        <w:t>两者都是接口；（废话）</w:t>
      </w:r>
    </w:p>
    <w:p w:rsidR="00B70095" w:rsidRPr="00B70095" w:rsidRDefault="00B70095" w:rsidP="00B70095">
      <w:pPr>
        <w:ind w:firstLine="480"/>
      </w:pPr>
      <w:r w:rsidRPr="00B70095">
        <w:t xml:space="preserve">2. </w:t>
      </w:r>
      <w:r w:rsidRPr="00B70095">
        <w:t>两者都可用来编写多线程程序；</w:t>
      </w:r>
    </w:p>
    <w:p w:rsidR="00B70095" w:rsidRPr="00B70095" w:rsidRDefault="00B70095" w:rsidP="00B70095">
      <w:pPr>
        <w:ind w:firstLine="480"/>
      </w:pPr>
      <w:r w:rsidRPr="00B70095">
        <w:t xml:space="preserve">3. </w:t>
      </w:r>
      <w:r w:rsidRPr="00B70095">
        <w:t>两者都需要调用</w:t>
      </w:r>
      <w:r w:rsidRPr="00B70095">
        <w:t>Thread.start()</w:t>
      </w:r>
      <w:r w:rsidRPr="00B70095">
        <w:t>启动线程；</w:t>
      </w:r>
    </w:p>
    <w:p w:rsidR="00B70095" w:rsidRPr="00B70095" w:rsidRDefault="00B70095" w:rsidP="00B70095">
      <w:pPr>
        <w:ind w:firstLine="480"/>
      </w:pPr>
      <w:r w:rsidRPr="00B70095">
        <w:t> </w:t>
      </w:r>
    </w:p>
    <w:p w:rsidR="00B70095" w:rsidRPr="00B70095" w:rsidRDefault="00B70095" w:rsidP="00B70095">
      <w:pPr>
        <w:ind w:firstLine="480"/>
      </w:pPr>
      <w:r w:rsidRPr="00B70095">
        <w:t>不同点：</w:t>
      </w:r>
    </w:p>
    <w:p w:rsidR="00B70095" w:rsidRPr="00B70095" w:rsidRDefault="00B70095" w:rsidP="00B70095">
      <w:pPr>
        <w:ind w:firstLine="480"/>
      </w:pPr>
      <w:r w:rsidRPr="00B70095">
        <w:t xml:space="preserve">1. </w:t>
      </w:r>
      <w:r w:rsidRPr="00B70095">
        <w:t>两者最大的不同点是：实现</w:t>
      </w:r>
      <w:r w:rsidRPr="00B70095">
        <w:t>Callable</w:t>
      </w:r>
      <w:r w:rsidRPr="00B70095">
        <w:t>接口的任务线程能返回执行结果；而实现</w:t>
      </w:r>
      <w:r w:rsidRPr="00B70095">
        <w:t>Runnable</w:t>
      </w:r>
      <w:r w:rsidRPr="00B70095">
        <w:t>接口的任务线程不能返回结果；</w:t>
      </w:r>
    </w:p>
    <w:p w:rsidR="00B70095" w:rsidRPr="00B70095" w:rsidRDefault="00B70095" w:rsidP="00B70095">
      <w:pPr>
        <w:ind w:firstLine="480"/>
      </w:pPr>
      <w:r w:rsidRPr="00B70095">
        <w:t>2. Callable</w:t>
      </w:r>
      <w:r w:rsidRPr="00B70095">
        <w:t>接口的</w:t>
      </w:r>
      <w:r w:rsidRPr="00B70095">
        <w:t>call()</w:t>
      </w:r>
      <w:r w:rsidRPr="00B70095">
        <w:t>方法允许抛出异常；而</w:t>
      </w:r>
      <w:r w:rsidRPr="00B70095">
        <w:t>Runnable</w:t>
      </w:r>
      <w:r w:rsidRPr="00B70095">
        <w:t>接口的</w:t>
      </w:r>
      <w:r w:rsidRPr="00B70095">
        <w:t>run()</w:t>
      </w:r>
      <w:r w:rsidRPr="00B70095">
        <w:t>方法的异常只能在内部消化，不能继续上抛；</w:t>
      </w:r>
    </w:p>
    <w:p w:rsidR="00B70095" w:rsidRPr="00B70095" w:rsidRDefault="00B70095" w:rsidP="00B70095">
      <w:pPr>
        <w:ind w:firstLine="480"/>
      </w:pPr>
      <w:r w:rsidRPr="00B70095">
        <w:t> </w:t>
      </w:r>
    </w:p>
    <w:p w:rsidR="00B70095" w:rsidRPr="00B70095" w:rsidRDefault="00B70095" w:rsidP="00B70095">
      <w:pPr>
        <w:ind w:firstLine="480"/>
      </w:pPr>
      <w:r w:rsidRPr="00B70095">
        <w:t>注意点：</w:t>
      </w:r>
    </w:p>
    <w:p w:rsidR="00B70095" w:rsidRPr="00B70095" w:rsidRDefault="00B70095" w:rsidP="00B70095">
      <w:pPr>
        <w:ind w:firstLine="480"/>
      </w:pPr>
      <w:r w:rsidRPr="00B70095">
        <w:sym w:font="Symbol" w:char="F0B7"/>
      </w:r>
      <w:r w:rsidRPr="00B70095">
        <w:t xml:space="preserve"> Callable</w:t>
      </w:r>
      <w:r w:rsidRPr="00B70095">
        <w:t>接口支持返回执行结果，此时需要调用</w:t>
      </w:r>
      <w:r w:rsidRPr="00B70095">
        <w:t>FutureTask.get()</w:t>
      </w:r>
      <w:r w:rsidRPr="00B70095">
        <w:t>方法实现，此方法会阻塞主线程直到获取</w:t>
      </w:r>
      <w:r w:rsidRPr="00B70095">
        <w:t>‘</w:t>
      </w:r>
      <w:r w:rsidRPr="00B70095">
        <w:t>将来</w:t>
      </w:r>
      <w:r w:rsidRPr="00B70095">
        <w:t>’</w:t>
      </w:r>
      <w:r w:rsidRPr="00B70095">
        <w:t>结果；当不调用此方法时，主线程不会阻塞！</w:t>
      </w:r>
    </w:p>
    <w:p w:rsidR="00B70095" w:rsidRPr="00B70095" w:rsidRDefault="00B70095" w:rsidP="00B70095">
      <w:pPr>
        <w:ind w:firstLine="480"/>
      </w:pPr>
      <w:r w:rsidRPr="00B70095">
        <w:t>5</w:t>
      </w:r>
      <w:r w:rsidRPr="00B70095">
        <w:t>、如何避免死锁？</w:t>
      </w:r>
    </w:p>
    <w:p w:rsidR="00B70095" w:rsidRPr="00B70095" w:rsidRDefault="00B70095" w:rsidP="00B70095">
      <w:pPr>
        <w:ind w:firstLine="480"/>
      </w:pPr>
      <w:r w:rsidRPr="00B70095">
        <w:t xml:space="preserve">1. </w:t>
      </w:r>
      <w:r w:rsidRPr="00B70095">
        <w:t>加锁顺序</w:t>
      </w:r>
    </w:p>
    <w:p w:rsidR="00B70095" w:rsidRPr="00B70095" w:rsidRDefault="00B70095" w:rsidP="00B70095">
      <w:pPr>
        <w:ind w:firstLine="480"/>
      </w:pPr>
      <w:r w:rsidRPr="00B70095">
        <w:t>按照顺序加锁是一种有效的死锁预防机制。但是，这种方式需要你事先知道所有可能会用到的锁</w:t>
      </w:r>
      <w:r w:rsidRPr="00B70095">
        <w:t>(</w:t>
      </w:r>
      <w:r w:rsidRPr="00B70095">
        <w:t>并对这些锁做适当的排序</w:t>
      </w:r>
      <w:r w:rsidRPr="00B70095">
        <w:t>)</w:t>
      </w:r>
      <w:r w:rsidRPr="00B70095">
        <w:t>，但总有些时候是无法预知的。</w:t>
      </w:r>
    </w:p>
    <w:p w:rsidR="00B70095" w:rsidRPr="00B70095" w:rsidRDefault="00B70095" w:rsidP="00B70095">
      <w:pPr>
        <w:ind w:firstLine="480"/>
      </w:pPr>
      <w:r w:rsidRPr="00B70095">
        <w:lastRenderedPageBreak/>
        <w:t> </w:t>
      </w:r>
    </w:p>
    <w:p w:rsidR="00B70095" w:rsidRPr="00B70095" w:rsidRDefault="00B70095" w:rsidP="00B70095">
      <w:pPr>
        <w:ind w:firstLine="480"/>
      </w:pPr>
      <w:r w:rsidRPr="00B70095">
        <w:t xml:space="preserve">2. </w:t>
      </w:r>
      <w:r w:rsidRPr="00B70095">
        <w:t>加锁时限</w:t>
      </w:r>
    </w:p>
    <w:p w:rsidR="00B70095" w:rsidRPr="00B70095" w:rsidRDefault="00B70095" w:rsidP="00B70095">
      <w:pPr>
        <w:ind w:firstLine="480"/>
      </w:pPr>
      <w:r w:rsidRPr="00B70095">
        <w:t>另外一个可以避免死锁的方法是在尝试获取锁的时候加一个超时时间，这也就意味着在尝试获取锁的过程中若超过了这个时限该线程则放弃对该锁请求。</w:t>
      </w:r>
    </w:p>
    <w:p w:rsidR="00B70095" w:rsidRPr="00B70095" w:rsidRDefault="00B70095" w:rsidP="00B70095">
      <w:pPr>
        <w:ind w:firstLine="480"/>
      </w:pPr>
      <w:r w:rsidRPr="00B70095">
        <w:t>3.</w:t>
      </w:r>
      <w:r w:rsidRPr="00B70095">
        <w:t>死锁检测</w:t>
      </w:r>
    </w:p>
    <w:p w:rsidR="00B70095" w:rsidRPr="00B70095" w:rsidRDefault="00B70095" w:rsidP="00B70095">
      <w:pPr>
        <w:ind w:firstLine="480"/>
      </w:pPr>
      <w:r w:rsidRPr="00B70095">
        <w:t>死锁检测是一个更好的死锁预防机制，它主要是针对那些不可能实现按序加锁并且锁超时也不可行的场景。</w:t>
      </w:r>
    </w:p>
    <w:p w:rsidR="00B70095" w:rsidRPr="00B70095" w:rsidRDefault="00B70095" w:rsidP="00B70095">
      <w:pPr>
        <w:ind w:firstLine="480"/>
      </w:pPr>
      <w:r w:rsidRPr="00B70095">
        <w:t>每当一个线程获得了锁，会在线程和锁相关的数据结构中（</w:t>
      </w:r>
      <w:r w:rsidRPr="00B70095">
        <w:t>map</w:t>
      </w:r>
      <w:r w:rsidRPr="00B70095">
        <w:t>、</w:t>
      </w:r>
      <w:r w:rsidRPr="00B70095">
        <w:t>graph</w:t>
      </w:r>
      <w:r w:rsidRPr="00B70095">
        <w:t>等等）将其记下。除此之外，每当有线程请求锁，也需要记录在这个数据结构中。</w:t>
      </w:r>
    </w:p>
    <w:p w:rsidR="00B70095" w:rsidRPr="00B70095" w:rsidRDefault="00B70095" w:rsidP="00B70095">
      <w:pPr>
        <w:ind w:firstLine="480"/>
      </w:pPr>
      <w:r w:rsidRPr="00B70095">
        <w:t>当一个线程请求锁失败时，这个线程可以遍历锁的关系图看看是否有死锁发生。例如，线程</w:t>
      </w:r>
      <w:r w:rsidRPr="00B70095">
        <w:t>A</w:t>
      </w:r>
      <w:r w:rsidRPr="00B70095">
        <w:t>请求锁</w:t>
      </w:r>
      <w:r w:rsidRPr="00B70095">
        <w:t>7</w:t>
      </w:r>
      <w:r w:rsidRPr="00B70095">
        <w:t>，但是锁</w:t>
      </w:r>
      <w:r w:rsidRPr="00B70095">
        <w:t>7</w:t>
      </w:r>
      <w:r w:rsidRPr="00B70095">
        <w:t>这个时候被线程</w:t>
      </w:r>
      <w:r w:rsidRPr="00B70095">
        <w:t>B</w:t>
      </w:r>
      <w:r w:rsidRPr="00B70095">
        <w:t>持有，这时线程</w:t>
      </w:r>
      <w:r w:rsidRPr="00B70095">
        <w:t>A</w:t>
      </w:r>
      <w:r w:rsidRPr="00B70095">
        <w:t>就可以检查一下线程</w:t>
      </w:r>
      <w:r w:rsidRPr="00B70095">
        <w:t>B</w:t>
      </w:r>
      <w:r w:rsidRPr="00B70095">
        <w:t>是否已经请求了线程</w:t>
      </w:r>
      <w:r w:rsidRPr="00B70095">
        <w:t>A</w:t>
      </w:r>
      <w:r w:rsidRPr="00B70095">
        <w:t>当前所持有的锁。如果线程</w:t>
      </w:r>
      <w:r w:rsidRPr="00B70095">
        <w:t>B</w:t>
      </w:r>
      <w:r w:rsidRPr="00B70095">
        <w:t>确实有这样的请求，那么就是发生了死锁（线程</w:t>
      </w:r>
      <w:r w:rsidRPr="00B70095">
        <w:t>A</w:t>
      </w:r>
      <w:r w:rsidRPr="00B70095">
        <w:t>拥有锁</w:t>
      </w:r>
      <w:r w:rsidRPr="00B70095">
        <w:t>1</w:t>
      </w:r>
      <w:r w:rsidRPr="00B70095">
        <w:t>，请求锁</w:t>
      </w:r>
      <w:r w:rsidRPr="00B70095">
        <w:t>7</w:t>
      </w:r>
      <w:r w:rsidRPr="00B70095">
        <w:t>；线程</w:t>
      </w:r>
      <w:r w:rsidRPr="00B70095">
        <w:t>B</w:t>
      </w:r>
      <w:r w:rsidRPr="00B70095">
        <w:t>拥有锁</w:t>
      </w:r>
      <w:r w:rsidRPr="00B70095">
        <w:t>7</w:t>
      </w:r>
      <w:r w:rsidRPr="00B70095">
        <w:t>，请求锁</w:t>
      </w:r>
      <w:r w:rsidRPr="00B70095">
        <w:t>1</w:t>
      </w:r>
      <w:r w:rsidRPr="00B70095">
        <w:t>）。</w:t>
      </w:r>
    </w:p>
    <w:p w:rsidR="00B70095" w:rsidRPr="00B70095" w:rsidRDefault="00B70095" w:rsidP="00B70095">
      <w:pPr>
        <w:ind w:firstLine="480"/>
      </w:pPr>
      <w:r w:rsidRPr="00B70095">
        <w:t>当然，死锁一般要比两个线程互相持有对方的锁这种情况要复杂的多。线程</w:t>
      </w:r>
      <w:r w:rsidRPr="00B70095">
        <w:t>A</w:t>
      </w:r>
      <w:r w:rsidRPr="00B70095">
        <w:t>等待线程</w:t>
      </w:r>
      <w:r w:rsidRPr="00B70095">
        <w:t>B</w:t>
      </w:r>
      <w:r w:rsidRPr="00B70095">
        <w:t>，线程</w:t>
      </w:r>
      <w:r w:rsidRPr="00B70095">
        <w:t>B</w:t>
      </w:r>
      <w:r w:rsidRPr="00B70095">
        <w:t>等待线程</w:t>
      </w:r>
      <w:r w:rsidRPr="00B70095">
        <w:t>C</w:t>
      </w:r>
      <w:r w:rsidRPr="00B70095">
        <w:t>，线程</w:t>
      </w:r>
      <w:r w:rsidRPr="00B70095">
        <w:t>C</w:t>
      </w:r>
      <w:r w:rsidRPr="00B70095">
        <w:t>等待线程</w:t>
      </w:r>
      <w:r w:rsidRPr="00B70095">
        <w:t>D</w:t>
      </w:r>
      <w:r w:rsidRPr="00B70095">
        <w:t>，线程</w:t>
      </w:r>
      <w:r w:rsidRPr="00B70095">
        <w:t>D</w:t>
      </w:r>
      <w:r w:rsidRPr="00B70095">
        <w:t>又在等待线程</w:t>
      </w:r>
      <w:r w:rsidRPr="00B70095">
        <w:t>A</w:t>
      </w:r>
      <w:r w:rsidRPr="00B70095">
        <w:t>。线程</w:t>
      </w:r>
      <w:r w:rsidRPr="00B70095">
        <w:t>A</w:t>
      </w:r>
      <w:r w:rsidRPr="00B70095">
        <w:t>为了检测死锁，它需要递进地检测所有被</w:t>
      </w:r>
      <w:r w:rsidRPr="00B70095">
        <w:t>B</w:t>
      </w:r>
      <w:r w:rsidRPr="00B70095">
        <w:t>请求的锁。从线程</w:t>
      </w:r>
      <w:r w:rsidRPr="00B70095">
        <w:t>B</w:t>
      </w:r>
      <w:r w:rsidRPr="00B70095">
        <w:t>所请求的锁开始，线程</w:t>
      </w:r>
      <w:r w:rsidRPr="00B70095">
        <w:t>A</w:t>
      </w:r>
      <w:r w:rsidRPr="00B70095">
        <w:t>找到了线程</w:t>
      </w:r>
      <w:r w:rsidRPr="00B70095">
        <w:t>C</w:t>
      </w:r>
      <w:r w:rsidRPr="00B70095">
        <w:t>，然后又找到了线程</w:t>
      </w:r>
      <w:r w:rsidRPr="00B70095">
        <w:t>D</w:t>
      </w:r>
      <w:r w:rsidRPr="00B70095">
        <w:t>，发现线程</w:t>
      </w:r>
      <w:r w:rsidRPr="00B70095">
        <w:t>D</w:t>
      </w:r>
      <w:r w:rsidRPr="00B70095">
        <w:t>请求的锁被线程</w:t>
      </w:r>
      <w:r w:rsidRPr="00B70095">
        <w:t>A</w:t>
      </w:r>
      <w:r w:rsidRPr="00B70095">
        <w:t>自己持有着。这是它就知道发生了死锁。</w:t>
      </w:r>
    </w:p>
    <w:p w:rsidR="00B70095" w:rsidRPr="00B70095" w:rsidRDefault="00B70095" w:rsidP="00B70095">
      <w:pPr>
        <w:ind w:firstLine="480"/>
      </w:pPr>
      <w:r w:rsidRPr="00B70095">
        <w:t> </w:t>
      </w:r>
    </w:p>
    <w:p w:rsidR="00B70095" w:rsidRPr="00B70095" w:rsidRDefault="00B70095" w:rsidP="00B70095">
      <w:pPr>
        <w:ind w:firstLine="480"/>
      </w:pPr>
      <w:r w:rsidRPr="00B70095">
        <w:t>6</w:t>
      </w:r>
      <w:r w:rsidRPr="00B70095">
        <w:t>、</w:t>
      </w:r>
      <w:r w:rsidRPr="00B70095">
        <w:t>Java</w:t>
      </w:r>
      <w:r w:rsidRPr="00B70095">
        <w:t>多线程中调用</w:t>
      </w:r>
      <w:r w:rsidRPr="00B70095">
        <w:t xml:space="preserve">wait() </w:t>
      </w:r>
      <w:r w:rsidRPr="00B70095">
        <w:t>和</w:t>
      </w:r>
      <w:r w:rsidRPr="00B70095">
        <w:t xml:space="preserve"> sleep()</w:t>
      </w:r>
      <w:r w:rsidRPr="00B70095">
        <w:t>方法有什么不同？</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共同点：</w:t>
      </w:r>
      <w:r w:rsidRPr="00B70095">
        <w:rPr>
          <w:b/>
          <w:bCs/>
        </w:rPr>
        <w:t> </w:t>
      </w:r>
    </w:p>
    <w:p w:rsidR="00B70095" w:rsidRPr="00B70095" w:rsidRDefault="00B70095" w:rsidP="00B70095">
      <w:pPr>
        <w:ind w:firstLine="480"/>
      </w:pPr>
      <w:r w:rsidRPr="00B70095">
        <w:t xml:space="preserve">1. </w:t>
      </w:r>
      <w:r w:rsidRPr="00B70095">
        <w:t>他们都是在多线程的环境下，都可以在程序的调用处阻塞指定的毫秒数，并返回。</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2. wait()</w:t>
      </w:r>
      <w:r w:rsidRPr="00B70095">
        <w:t>和</w:t>
      </w:r>
      <w:r w:rsidRPr="00B70095">
        <w:t>sleep()</w:t>
      </w:r>
      <w:r w:rsidRPr="00B70095">
        <w:t>都可以通过</w:t>
      </w:r>
      <w:r w:rsidRPr="00B70095">
        <w:t>interrupt()</w:t>
      </w:r>
      <w:r w:rsidRPr="00B70095">
        <w:t>方法</w:t>
      </w:r>
      <w:r w:rsidRPr="00B70095">
        <w:t> </w:t>
      </w:r>
      <w:r w:rsidRPr="00B70095">
        <w:rPr>
          <w:b/>
          <w:bCs/>
        </w:rPr>
        <w:t>打断线程的暂停状态</w:t>
      </w:r>
      <w:r w:rsidRPr="00B70095">
        <w:t> </w:t>
      </w:r>
      <w:r w:rsidRPr="00B70095">
        <w:t>，从而使线程立刻抛出</w:t>
      </w:r>
      <w:r w:rsidRPr="00B70095">
        <w:t>InterruptedException</w:t>
      </w:r>
      <w:r w:rsidRPr="00B70095">
        <w:t>。</w:t>
      </w:r>
      <w:r w:rsidRPr="00B70095">
        <w:t> </w:t>
      </w:r>
    </w:p>
    <w:p w:rsidR="00B70095" w:rsidRPr="00B70095" w:rsidRDefault="00B70095" w:rsidP="00B70095">
      <w:pPr>
        <w:ind w:firstLine="480"/>
      </w:pPr>
      <w:r w:rsidRPr="00B70095">
        <w:lastRenderedPageBreak/>
        <w:t xml:space="preserve">   </w:t>
      </w:r>
      <w:r w:rsidRPr="00B70095">
        <w:t>如果线程</w:t>
      </w:r>
      <w:r w:rsidRPr="00B70095">
        <w:t>A</w:t>
      </w:r>
      <w:r w:rsidRPr="00B70095">
        <w:t>希望立即结束线程</w:t>
      </w:r>
      <w:r w:rsidRPr="00B70095">
        <w:t>B</w:t>
      </w:r>
      <w:r w:rsidRPr="00B70095">
        <w:t>，则可以对线程</w:t>
      </w:r>
      <w:r w:rsidRPr="00B70095">
        <w:t>B</w:t>
      </w:r>
      <w:r w:rsidRPr="00B70095">
        <w:t>对应的</w:t>
      </w:r>
      <w:r w:rsidRPr="00B70095">
        <w:t>Thread</w:t>
      </w:r>
      <w:r w:rsidRPr="00B70095">
        <w:t>实例调用</w:t>
      </w:r>
      <w:r w:rsidRPr="00B70095">
        <w:t>interrupt</w:t>
      </w:r>
      <w:r w:rsidRPr="00B70095">
        <w:t>方法。如果此刻线程</w:t>
      </w:r>
      <w:r w:rsidRPr="00B70095">
        <w:t>B</w:t>
      </w:r>
      <w:r w:rsidRPr="00B70095">
        <w:t>正在</w:t>
      </w:r>
      <w:r w:rsidRPr="00B70095">
        <w:t>wait/sleep /join</w:t>
      </w:r>
      <w:r w:rsidRPr="00B70095">
        <w:t>，则线程</w:t>
      </w:r>
      <w:r w:rsidRPr="00B70095">
        <w:t>B</w:t>
      </w:r>
      <w:r w:rsidRPr="00B70095">
        <w:t>会立刻抛出</w:t>
      </w:r>
      <w:r w:rsidRPr="00B70095">
        <w:t>InterruptedException</w:t>
      </w:r>
      <w:r w:rsidRPr="00B70095">
        <w:t>，在</w:t>
      </w:r>
      <w:r w:rsidRPr="00B70095">
        <w:t xml:space="preserve">catch() {} </w:t>
      </w:r>
      <w:r w:rsidRPr="00B70095">
        <w:t>中直接</w:t>
      </w:r>
      <w:r w:rsidRPr="00B70095">
        <w:t>return</w:t>
      </w:r>
      <w:r w:rsidRPr="00B70095">
        <w:t>即可安全地结束线程。</w:t>
      </w:r>
      <w:r w:rsidRPr="00B70095">
        <w:t> </w:t>
      </w:r>
    </w:p>
    <w:p w:rsidR="00B70095" w:rsidRPr="00B70095" w:rsidRDefault="00B70095" w:rsidP="00B70095">
      <w:pPr>
        <w:ind w:firstLine="480"/>
      </w:pPr>
      <w:r w:rsidRPr="00B70095">
        <w:t xml:space="preserve">   </w:t>
      </w:r>
      <w:r w:rsidRPr="00B70095">
        <w:t>需要注意的是，</w:t>
      </w:r>
      <w:r w:rsidRPr="00B70095">
        <w:t>InterruptedException</w:t>
      </w:r>
      <w:r w:rsidRPr="00B70095">
        <w:t>是线程自己从内部抛出的，并不是</w:t>
      </w:r>
      <w:r w:rsidRPr="00B70095">
        <w:t>interrupt()</w:t>
      </w:r>
      <w:r w:rsidRPr="00B70095">
        <w:t>方法抛出的。</w:t>
      </w:r>
      <w:r w:rsidRPr="00B70095">
        <w:rPr>
          <w:b/>
          <w:bCs/>
        </w:rPr>
        <w:t>对某一线程调用</w:t>
      </w:r>
      <w:r w:rsidRPr="00B70095">
        <w:rPr>
          <w:b/>
          <w:bCs/>
        </w:rPr>
        <w:t xml:space="preserve"> interrupt()</w:t>
      </w:r>
      <w:r w:rsidRPr="00B70095">
        <w:rPr>
          <w:b/>
          <w:bCs/>
        </w:rPr>
        <w:t>时，如果该线程正在执行普通的代码，那么该线程根本就不会抛出</w:t>
      </w:r>
      <w:r w:rsidRPr="00B70095">
        <w:rPr>
          <w:b/>
          <w:bCs/>
        </w:rPr>
        <w:t>InterruptedException</w:t>
      </w:r>
      <w:r w:rsidRPr="00B70095">
        <w:rPr>
          <w:b/>
          <w:bCs/>
        </w:rPr>
        <w:t>。但是，一旦该线程进入到</w:t>
      </w:r>
      <w:r w:rsidRPr="00B70095">
        <w:rPr>
          <w:b/>
          <w:bCs/>
        </w:rPr>
        <w:t xml:space="preserve"> wait()/sleep()/join()</w:t>
      </w:r>
      <w:r w:rsidRPr="00B70095">
        <w:rPr>
          <w:b/>
          <w:bCs/>
        </w:rPr>
        <w:t>后，就会立刻抛出</w:t>
      </w:r>
      <w:r w:rsidRPr="00B70095">
        <w:rPr>
          <w:b/>
          <w:bCs/>
        </w:rPr>
        <w:t>InterruptedException</w:t>
      </w:r>
      <w:r w:rsidRPr="00B70095">
        <w:t> </w:t>
      </w:r>
      <w:r w:rsidRPr="00B70095">
        <w:t>。</w:t>
      </w: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不同点：</w:t>
      </w:r>
      <w:r w:rsidRPr="00B70095">
        <w:rPr>
          <w:b/>
          <w:bCs/>
        </w:rPr>
        <w:t> </w:t>
      </w:r>
    </w:p>
    <w:p w:rsidR="00B70095" w:rsidRPr="00B70095" w:rsidRDefault="00B70095" w:rsidP="00B70095">
      <w:pPr>
        <w:ind w:firstLine="480"/>
      </w:pPr>
      <w:r w:rsidRPr="00B70095">
        <w:t>1. Thread</w:t>
      </w:r>
      <w:r w:rsidRPr="00B70095">
        <w:t>类的方法：</w:t>
      </w:r>
      <w:r w:rsidRPr="00B70095">
        <w:t>sleep(),yield()</w:t>
      </w:r>
      <w:r w:rsidRPr="00B70095">
        <w:t>等</w:t>
      </w:r>
      <w:r w:rsidRPr="00B70095">
        <w:t> </w:t>
      </w:r>
    </w:p>
    <w:p w:rsidR="00B70095" w:rsidRPr="00B70095" w:rsidRDefault="00B70095" w:rsidP="00B70095">
      <w:pPr>
        <w:ind w:firstLine="480"/>
      </w:pPr>
      <w:r w:rsidRPr="00B70095">
        <w:t>   Object</w:t>
      </w:r>
      <w:r w:rsidRPr="00B70095">
        <w:t>的方法：</w:t>
      </w:r>
      <w:r w:rsidRPr="00B70095">
        <w:t>wait()</w:t>
      </w:r>
      <w:r w:rsidRPr="00B70095">
        <w:t>和</w:t>
      </w:r>
      <w:r w:rsidRPr="00B70095">
        <w:t>notify()</w:t>
      </w:r>
      <w:r w:rsidRPr="00B70095">
        <w:t>等</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2. </w:t>
      </w:r>
      <w:r w:rsidRPr="00B70095">
        <w:rPr>
          <w:b/>
          <w:bCs/>
        </w:rPr>
        <w:t>每个对象都有一个锁来控制同步访问</w:t>
      </w:r>
      <w:r w:rsidRPr="00B70095">
        <w:t>。</w:t>
      </w:r>
      <w:r w:rsidRPr="00B70095">
        <w:t>Synchronized</w:t>
      </w:r>
      <w:r w:rsidRPr="00B70095">
        <w:t>关键字可以和对象的锁交互，来实现线程的同步。</w:t>
      </w:r>
      <w:r w:rsidRPr="00B70095">
        <w:t> </w:t>
      </w:r>
    </w:p>
    <w:p w:rsidR="00B70095" w:rsidRPr="00B70095" w:rsidRDefault="00B70095" w:rsidP="00B70095">
      <w:pPr>
        <w:ind w:firstLine="480"/>
      </w:pPr>
      <w:r w:rsidRPr="00B70095">
        <w:t>   sleep</w:t>
      </w:r>
      <w:r w:rsidRPr="00B70095">
        <w:t>方法没有释放锁，而</w:t>
      </w:r>
      <w:r w:rsidRPr="00B70095">
        <w:t>wait</w:t>
      </w:r>
      <w:r w:rsidRPr="00B70095">
        <w:t>方法释放了锁，使得其他线程可以使用同步控制块或者方法。</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3.</w:t>
      </w:r>
      <w:r w:rsidRPr="00B70095">
        <w:rPr>
          <w:b/>
          <w:bCs/>
        </w:rPr>
        <w:t> wait</w:t>
      </w:r>
      <w:r w:rsidRPr="00B70095">
        <w:rPr>
          <w:b/>
          <w:bCs/>
        </w:rPr>
        <w:t>，</w:t>
      </w:r>
      <w:r w:rsidRPr="00B70095">
        <w:rPr>
          <w:b/>
          <w:bCs/>
        </w:rPr>
        <w:t>notify</w:t>
      </w:r>
      <w:r w:rsidRPr="00B70095">
        <w:rPr>
          <w:b/>
          <w:bCs/>
        </w:rPr>
        <w:t>和</w:t>
      </w:r>
      <w:r w:rsidRPr="00B70095">
        <w:rPr>
          <w:b/>
          <w:bCs/>
        </w:rPr>
        <w:t>notifyAll</w:t>
      </w:r>
      <w:r w:rsidRPr="00B70095">
        <w:rPr>
          <w:b/>
          <w:bCs/>
        </w:rPr>
        <w:t>只能在同步控制方法或者同步控制块里面使用，而</w:t>
      </w:r>
      <w:r w:rsidRPr="00B70095">
        <w:rPr>
          <w:b/>
          <w:bCs/>
        </w:rPr>
        <w:t>sleep</w:t>
      </w:r>
      <w:r w:rsidRPr="00B70095">
        <w:rPr>
          <w:b/>
          <w:bCs/>
        </w:rPr>
        <w:t>可以在任何地方使用</w:t>
      </w:r>
      <w:r w:rsidRPr="00B70095">
        <w:t> </w:t>
      </w:r>
    </w:p>
    <w:p w:rsidR="00B70095" w:rsidRPr="00B70095" w:rsidRDefault="00B70095" w:rsidP="00B70095">
      <w:pPr>
        <w:ind w:firstLine="480"/>
      </w:pPr>
      <w:r w:rsidRPr="00B70095">
        <w:t>4. sleep</w:t>
      </w:r>
      <w:r w:rsidRPr="00B70095">
        <w:t>必须捕获异常，而</w:t>
      </w:r>
      <w:r w:rsidRPr="00B70095">
        <w:t>wait</w:t>
      </w:r>
      <w:r w:rsidRPr="00B70095">
        <w:t>，</w:t>
      </w:r>
      <w:r w:rsidRPr="00B70095">
        <w:t>notify</w:t>
      </w:r>
      <w:r w:rsidRPr="00B70095">
        <w:t>和</w:t>
      </w:r>
      <w:r w:rsidRPr="00B70095">
        <w:t>notifyAll</w:t>
      </w:r>
      <w:r w:rsidRPr="00B70095">
        <w:t>不需要捕获异常</w:t>
      </w: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w:t>
      </w:r>
      <w:r w:rsidRPr="00B70095">
        <w:rPr>
          <w:b/>
          <w:bCs/>
        </w:rPr>
        <w:t>、什么是</w:t>
      </w:r>
      <w:r w:rsidRPr="00B70095">
        <w:rPr>
          <w:b/>
          <w:bCs/>
        </w:rPr>
        <w:t>Executor</w:t>
      </w:r>
      <w:r w:rsidRPr="00B70095">
        <w:rPr>
          <w:b/>
          <w:bCs/>
        </w:rPr>
        <w:t>框架</w:t>
      </w:r>
    </w:p>
    <w:p w:rsidR="00B70095" w:rsidRPr="00B70095" w:rsidRDefault="00B70095" w:rsidP="00B70095">
      <w:pPr>
        <w:ind w:firstLine="480"/>
      </w:pPr>
      <w:r w:rsidRPr="00B70095">
        <w:t>我们知道线程池就是线程的集合，线程池集中管理线程，以实现线程的重用，降低资源消耗，提高响应速度等。线程用于执行异步任务，单个的线程既是工作单元也是执行机制，从</w:t>
      </w:r>
      <w:r w:rsidRPr="00B70095">
        <w:t>JDK1.5</w:t>
      </w:r>
      <w:r w:rsidRPr="00B70095">
        <w:t>开始，为了把工作单元与执行机制分离开，</w:t>
      </w:r>
      <w:r w:rsidRPr="00B70095">
        <w:t>Executor</w:t>
      </w:r>
      <w:r w:rsidRPr="00B70095">
        <w:t>框架诞生了，他是一个用于统一创建与运行的接口。</w:t>
      </w:r>
      <w:r w:rsidRPr="00B70095">
        <w:t>Executor</w:t>
      </w:r>
      <w:r w:rsidRPr="00B70095">
        <w:t>框架实现的就是线程池的功能。</w:t>
      </w:r>
    </w:p>
    <w:p w:rsidR="00B70095" w:rsidRPr="00B70095" w:rsidRDefault="00B70095" w:rsidP="00B70095">
      <w:pPr>
        <w:ind w:firstLine="482"/>
      </w:pPr>
      <w:r w:rsidRPr="00B70095">
        <w:rPr>
          <w:b/>
          <w:bCs/>
        </w:rPr>
        <w:t>8</w:t>
      </w:r>
      <w:r w:rsidRPr="00B70095">
        <w:rPr>
          <w:b/>
          <w:bCs/>
        </w:rPr>
        <w:t>、在</w:t>
      </w:r>
      <w:r w:rsidRPr="00B70095">
        <w:rPr>
          <w:b/>
          <w:bCs/>
        </w:rPr>
        <w:t>Java</w:t>
      </w:r>
      <w:r w:rsidRPr="00B70095">
        <w:rPr>
          <w:b/>
          <w:bCs/>
        </w:rPr>
        <w:t>中</w:t>
      </w:r>
      <w:r w:rsidRPr="00B70095">
        <w:rPr>
          <w:b/>
          <w:bCs/>
        </w:rPr>
        <w:t>Executor</w:t>
      </w:r>
      <w:r w:rsidRPr="00B70095">
        <w:rPr>
          <w:b/>
          <w:bCs/>
        </w:rPr>
        <w:t>和</w:t>
      </w:r>
      <w:r w:rsidRPr="00B70095">
        <w:rPr>
          <w:b/>
          <w:bCs/>
        </w:rPr>
        <w:t>Executors</w:t>
      </w:r>
      <w:r w:rsidRPr="00B70095">
        <w:rPr>
          <w:b/>
          <w:bCs/>
        </w:rPr>
        <w:t>的区别</w:t>
      </w:r>
    </w:p>
    <w:p w:rsidR="00B70095" w:rsidRPr="00B70095" w:rsidRDefault="00B70095" w:rsidP="00B70095">
      <w:pPr>
        <w:ind w:firstLine="480"/>
      </w:pPr>
      <w:r w:rsidRPr="00B70095">
        <w:lastRenderedPageBreak/>
        <w:t>Executor</w:t>
      </w:r>
      <w:r w:rsidRPr="00B70095">
        <w:t>是</w:t>
      </w:r>
      <w:r w:rsidRPr="00B70095">
        <w:rPr>
          <w:b/>
          <w:bCs/>
        </w:rPr>
        <w:t>http://lib.csdn.net/base/javaee" \o "Java EE</w:t>
      </w:r>
      <w:r w:rsidRPr="00B70095">
        <w:rPr>
          <w:b/>
          <w:bCs/>
        </w:rPr>
        <w:t>知识库</w:t>
      </w:r>
      <w:r w:rsidRPr="00B70095">
        <w:rPr>
          <w:b/>
          <w:bCs/>
        </w:rPr>
        <w:t>" \t "https://blog.csdn.net/qq991029781/article/details/_blankJava</w:t>
      </w:r>
      <w:r w:rsidRPr="00B70095">
        <w:t>线程池的顶级</w:t>
      </w:r>
      <w:r w:rsidRPr="00B70095">
        <w:rPr>
          <w:b/>
          <w:bCs/>
        </w:rPr>
        <w:t>接口；</w:t>
      </w:r>
    </w:p>
    <w:p w:rsidR="00B70095" w:rsidRPr="00B70095" w:rsidRDefault="00B70095" w:rsidP="00B70095">
      <w:pPr>
        <w:ind w:firstLine="480"/>
      </w:pPr>
      <w:r w:rsidRPr="00B70095">
        <w:t>Executors</w:t>
      </w:r>
      <w:r w:rsidRPr="00B70095">
        <w:t>是一个</w:t>
      </w:r>
      <w:r w:rsidRPr="00B70095">
        <w:rPr>
          <w:b/>
          <w:bCs/>
        </w:rPr>
        <w:t>类，</w:t>
      </w:r>
      <w:r w:rsidRPr="00B70095">
        <w:t> Executors</w:t>
      </w:r>
      <w:r w:rsidRPr="00B70095">
        <w:t>类提供了若干个静态方法，用于生成不同类型的线程池：</w:t>
      </w:r>
    </w:p>
    <w:p w:rsidR="00B70095" w:rsidRPr="00B70095" w:rsidRDefault="00B70095" w:rsidP="00B70095">
      <w:pPr>
        <w:ind w:firstLine="482"/>
      </w:pPr>
      <w:r w:rsidRPr="00B70095">
        <w:rPr>
          <w:b/>
          <w:bCs/>
        </w:rPr>
        <w:t>9</w:t>
      </w:r>
      <w:r w:rsidRPr="00B70095">
        <w:rPr>
          <w:b/>
          <w:bCs/>
        </w:rPr>
        <w:t>、什么是多线程中的上下文切换？</w:t>
      </w:r>
    </w:p>
    <w:p w:rsidR="00B70095" w:rsidRPr="00B70095" w:rsidRDefault="00B70095" w:rsidP="00B70095">
      <w:pPr>
        <w:ind w:firstLine="480"/>
      </w:pPr>
      <w:r w:rsidRPr="00B70095">
        <w:t>即使是单核</w:t>
      </w:r>
      <w:r w:rsidRPr="00B70095">
        <w:t>CPU</w:t>
      </w:r>
      <w:r w:rsidRPr="00B70095">
        <w:t>也支持多线程执行代码，</w:t>
      </w:r>
      <w:r w:rsidRPr="00B70095">
        <w:t>CPU</w:t>
      </w:r>
      <w:r w:rsidRPr="00B70095">
        <w:t>通过给每个线程分配</w:t>
      </w:r>
      <w:r w:rsidRPr="00B70095">
        <w:t>CPU</w:t>
      </w:r>
      <w:r w:rsidRPr="00B70095">
        <w:t>时间片来实现这个机制。时间片是</w:t>
      </w:r>
      <w:r w:rsidRPr="00B70095">
        <w:t>CPU</w:t>
      </w:r>
      <w:r w:rsidRPr="00B70095">
        <w:t>分配给各个线程的时间，因为时间片非常短，所以</w:t>
      </w:r>
      <w:r w:rsidRPr="00B70095">
        <w:t>CPU</w:t>
      </w:r>
      <w:r w:rsidRPr="00B70095">
        <w:t>通过不停地切换线程执行，让我们感觉多个线程时同时执行的，时间片一般是几十毫秒（</w:t>
      </w:r>
      <w:r w:rsidRPr="00B70095">
        <w:t>ms</w:t>
      </w:r>
      <w:r w:rsidRPr="00B70095">
        <w:t>）。</w:t>
      </w:r>
    </w:p>
    <w:p w:rsidR="00B70095" w:rsidRPr="00B70095" w:rsidRDefault="00B70095" w:rsidP="00B70095">
      <w:pPr>
        <w:ind w:firstLine="480"/>
      </w:pPr>
      <w:r w:rsidRPr="00B70095">
        <w:t>CPU</w:t>
      </w:r>
      <w:r w:rsidRPr="00B70095">
        <w:t>通过时间片分配算法来循环执行任务，当前任务执行一个时间片后会切换到下一个任务。但是，在切换前会保存上一个任务的状态，以便下次切换回这个任务时，可以再次加载这个任务的状态，</w:t>
      </w:r>
      <w:r w:rsidRPr="00B70095">
        <w:rPr>
          <w:b/>
          <w:bCs/>
        </w:rPr>
        <w:t>从任务保存到再加载的过程就是一次上下文切换</w:t>
      </w:r>
      <w:r w:rsidRPr="00B70095">
        <w:t>。</w:t>
      </w:r>
    </w:p>
    <w:p w:rsidR="00B70095" w:rsidRPr="00B70095" w:rsidRDefault="00B70095" w:rsidP="00B70095">
      <w:pPr>
        <w:ind w:firstLine="480"/>
      </w:pPr>
      <w:r w:rsidRPr="00B70095">
        <w:t>这就像我们同时读两本书，当我们在读一本英文的技术书籍时，发现某</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10</w:t>
      </w:r>
      <w:r w:rsidRPr="00B70095">
        <w:rPr>
          <w:b/>
          <w:bCs/>
        </w:rPr>
        <w:t>、什么是线程安全</w:t>
      </w:r>
    </w:p>
    <w:p w:rsidR="00B70095" w:rsidRPr="00B70095" w:rsidRDefault="00B70095" w:rsidP="00B70095">
      <w:pPr>
        <w:ind w:firstLine="480"/>
      </w:pPr>
      <w:r w:rsidRPr="00B70095">
        <w:t>线程安全的代码是多个线程同时执行也能工作的代码</w:t>
      </w:r>
    </w:p>
    <w:p w:rsidR="00B70095" w:rsidRPr="00B70095" w:rsidRDefault="00B70095" w:rsidP="00B70095">
      <w:pPr>
        <w:ind w:firstLine="480"/>
      </w:pPr>
      <w:r w:rsidRPr="00B70095">
        <w:t>如果一段代码可以保证多个线程访问的时候正确操作共享数据，那么它是线程安全的</w:t>
      </w:r>
    </w:p>
    <w:p w:rsidR="00B70095" w:rsidRPr="00B70095" w:rsidRDefault="00B70095" w:rsidP="00B70095">
      <w:pPr>
        <w:ind w:firstLine="480"/>
      </w:pPr>
      <w:r w:rsidRPr="00B70095">
        <w:t> </w:t>
      </w:r>
    </w:p>
    <w:p w:rsidR="00B70095" w:rsidRPr="00B70095" w:rsidRDefault="00B70095" w:rsidP="00B70095">
      <w:pPr>
        <w:ind w:firstLine="480"/>
      </w:pPr>
      <w:r w:rsidRPr="00B70095">
        <w:t>如果你的代码所在的进程中有多个线程在同时运行，而这些线程可能会同时运行这段代码。如果每次运行结果和单线程运行的结果是一样的，而且其他的变量的值也和预期的是一样的，</w:t>
      </w:r>
    </w:p>
    <w:p w:rsidR="00B70095" w:rsidRPr="00B70095" w:rsidRDefault="00B70095" w:rsidP="00B70095">
      <w:pPr>
        <w:ind w:firstLine="480"/>
      </w:pPr>
      <w:r w:rsidRPr="00B70095">
        <w:t>就是线程安全的。</w:t>
      </w:r>
    </w:p>
    <w:p w:rsidR="00B70095" w:rsidRPr="00B70095" w:rsidRDefault="00B70095" w:rsidP="00B70095">
      <w:pPr>
        <w:ind w:firstLine="480"/>
      </w:pPr>
      <w:r w:rsidRPr="00B70095">
        <w:t>或者说</w:t>
      </w:r>
      <w:r w:rsidRPr="00B70095">
        <w:t>:</w:t>
      </w:r>
      <w:r w:rsidRPr="00B70095">
        <w:t>一个类或者程序所提供的接口对于线程来说是原子操作或者多个线程之间的切换不会导致该接口的执行结果存在二义性</w:t>
      </w:r>
      <w:r w:rsidRPr="00B70095">
        <w:t>,</w:t>
      </w:r>
      <w:r w:rsidRPr="00B70095">
        <w:t>也就是说我们不用考虑同步的问题。</w:t>
      </w:r>
    </w:p>
    <w:p w:rsidR="00B70095" w:rsidRPr="00B70095" w:rsidRDefault="00B70095" w:rsidP="00B70095">
      <w:pPr>
        <w:ind w:firstLine="482"/>
      </w:pPr>
      <w:r w:rsidRPr="00B70095">
        <w:rPr>
          <w:b/>
          <w:bCs/>
        </w:rPr>
        <w:t>11</w:t>
      </w:r>
      <w:r w:rsidRPr="00B70095">
        <w:rPr>
          <w:b/>
          <w:bCs/>
        </w:rPr>
        <w:t>、如何检测死锁？怎么预防死锁？</w:t>
      </w:r>
    </w:p>
    <w:p w:rsidR="00B70095" w:rsidRPr="00B70095" w:rsidRDefault="00B70095" w:rsidP="00B70095">
      <w:pPr>
        <w:ind w:firstLine="480"/>
      </w:pPr>
      <w:r w:rsidRPr="00B70095">
        <w:lastRenderedPageBreak/>
        <w:t>利用</w:t>
      </w:r>
      <w:r w:rsidRPr="00B70095">
        <w:t>Java</w:t>
      </w:r>
      <w:r w:rsidRPr="00B70095">
        <w:t>自带工具</w:t>
      </w:r>
      <w:r w:rsidRPr="00B70095">
        <w:t xml:space="preserve"> https://www.baidu.com/s?wd=JConsole&amp;tn=24004469_oem_dg&amp;rsv_dl=gh_pl_sl_csd" \t "https://blog.csdn.net/wolfcode_cn/article/details/_blankJConsole.</w:t>
      </w:r>
      <w:r w:rsidRPr="00B70095">
        <w:t>界面化查看死锁。</w:t>
      </w:r>
    </w:p>
    <w:p w:rsidR="00B70095" w:rsidRPr="00B70095" w:rsidRDefault="00B70095" w:rsidP="00B70095">
      <w:pPr>
        <w:ind w:firstLine="482"/>
      </w:pPr>
      <w:r w:rsidRPr="00B70095">
        <w:rPr>
          <w:b/>
          <w:bCs/>
        </w:rPr>
        <w:t>利用</w:t>
      </w:r>
      <w:r w:rsidRPr="00B70095">
        <w:rPr>
          <w:b/>
          <w:bCs/>
        </w:rPr>
        <w:t xml:space="preserve">jstack </w:t>
      </w:r>
      <w:r w:rsidRPr="00B70095">
        <w:rPr>
          <w:b/>
          <w:bCs/>
        </w:rPr>
        <w:t>命令检测死锁</w:t>
      </w:r>
      <w:r w:rsidRPr="00B70095">
        <w:rPr>
          <w:b/>
          <w:bCs/>
        </w:rPr>
        <w:t xml:space="preserve"> jpg jstack -l pid &gt;wenjian.txt</w:t>
      </w:r>
    </w:p>
    <w:p w:rsidR="00B70095" w:rsidRPr="00B70095" w:rsidRDefault="00B70095" w:rsidP="00B70095">
      <w:pPr>
        <w:ind w:firstLine="480"/>
      </w:pPr>
      <w:r w:rsidRPr="00B70095">
        <w:t> </w:t>
      </w:r>
    </w:p>
    <w:p w:rsidR="00B70095" w:rsidRPr="00B70095" w:rsidRDefault="00B70095" w:rsidP="00B70095">
      <w:pPr>
        <w:ind w:firstLine="480"/>
      </w:pPr>
      <w:r w:rsidRPr="00B70095">
        <w:t xml:space="preserve">1. </w:t>
      </w:r>
      <w:r w:rsidRPr="00B70095">
        <w:t>破坏</w:t>
      </w:r>
      <w:r w:rsidRPr="00B70095">
        <w:t>“</w:t>
      </w:r>
      <w:r w:rsidRPr="00B70095">
        <w:t>不可剥夺</w:t>
      </w:r>
      <w:r w:rsidRPr="00B70095">
        <w:t>”</w:t>
      </w:r>
      <w:r w:rsidRPr="00B70095">
        <w:t>条件：一个进程不能获得所需要的全部资源时便处于等待状态，等待期间他占有的资源将被隐式的释放重新加入到</w:t>
      </w:r>
      <w:r w:rsidRPr="00B70095">
        <w:t xml:space="preserve"> </w:t>
      </w:r>
      <w:r w:rsidRPr="00B70095">
        <w:t>系统的资源列表中，可以被其他的进程使用，而等待的进程只有重新获得自己原有的资源以及新申请的资源才可以重新启动，执行。</w:t>
      </w:r>
    </w:p>
    <w:p w:rsidR="00B70095" w:rsidRPr="00B70095" w:rsidRDefault="00B70095" w:rsidP="00B70095">
      <w:pPr>
        <w:ind w:firstLine="480"/>
      </w:pPr>
      <w:r w:rsidRPr="00B70095">
        <w:t xml:space="preserve">2. </w:t>
      </w:r>
      <w:r w:rsidRPr="00B70095">
        <w:t>破坏</w:t>
      </w:r>
      <w:r w:rsidRPr="00B70095">
        <w:t>”</w:t>
      </w:r>
      <w:r w:rsidRPr="00B70095">
        <w:t>请求与保持条件</w:t>
      </w:r>
      <w:r w:rsidRPr="00B70095">
        <w:t>“</w:t>
      </w:r>
      <w:r w:rsidRPr="00B70095">
        <w:t>：第一种方法静态分配即每个进程在开始执行时就申请他所需要的全部资源。第二种是动态分配即每个进程在申请所需要的资源时他本身不占用系统资源。</w:t>
      </w:r>
    </w:p>
    <w:p w:rsidR="00B70095" w:rsidRPr="00B70095" w:rsidRDefault="00B70095" w:rsidP="00B70095">
      <w:pPr>
        <w:ind w:firstLine="480"/>
      </w:pPr>
      <w:r w:rsidRPr="00B70095">
        <w:t xml:space="preserve">3. </w:t>
      </w:r>
      <w:r w:rsidRPr="00B70095">
        <w:t>破坏</w:t>
      </w:r>
      <w:r w:rsidRPr="00B70095">
        <w:t>“</w:t>
      </w:r>
      <w:r w:rsidRPr="00B70095">
        <w:t>循环等待</w:t>
      </w:r>
      <w:r w:rsidRPr="00B70095">
        <w:t>”</w:t>
      </w:r>
      <w:r w:rsidRPr="00B70095">
        <w:t>条件：采用资源有序分配其基本思想是将系统中的所有资源顺序编号，将紧缺的，稀少的采用较大的编号，在申请资源时必须按照编号的顺序进行，一个进程只有获得较小编号的进程才能申请较大编号的进程。</w:t>
      </w:r>
    </w:p>
    <w:p w:rsidR="00B70095" w:rsidRPr="00B70095" w:rsidRDefault="00B70095" w:rsidP="00B70095">
      <w:pPr>
        <w:ind w:firstLine="482"/>
      </w:pPr>
      <w:r w:rsidRPr="00B70095">
        <w:rPr>
          <w:b/>
          <w:bCs/>
        </w:rPr>
        <w:t>12</w:t>
      </w:r>
      <w:r w:rsidRPr="00B70095">
        <w:rPr>
          <w:b/>
          <w:bCs/>
        </w:rPr>
        <w:t>、</w:t>
      </w:r>
      <w:r w:rsidRPr="00B70095">
        <w:rPr>
          <w:b/>
          <w:bCs/>
        </w:rPr>
        <w:t>Java</w:t>
      </w:r>
      <w:r w:rsidRPr="00B70095">
        <w:rPr>
          <w:b/>
          <w:bCs/>
        </w:rPr>
        <w:t>中用到的线程调度算法是什么</w:t>
      </w:r>
    </w:p>
    <w:p w:rsidR="00B70095" w:rsidRPr="00B70095" w:rsidRDefault="00B70095" w:rsidP="00B70095">
      <w:pPr>
        <w:ind w:firstLine="480"/>
      </w:pPr>
      <w:r w:rsidRPr="00B70095">
        <w:t>抢占式。一个线程用完</w:t>
      </w:r>
      <w:r w:rsidRPr="00B70095">
        <w:t>CPU</w:t>
      </w:r>
      <w:r w:rsidRPr="00B70095">
        <w:t>之后，操作系统会根据线程优先级、线程饥饿情况等数据算出一个总的优先级并分配下一个时间片给某个线程执行</w:t>
      </w:r>
    </w:p>
    <w:p w:rsidR="00B70095" w:rsidRPr="00B70095" w:rsidRDefault="00B70095" w:rsidP="00B70095">
      <w:pPr>
        <w:ind w:firstLine="480"/>
      </w:pPr>
      <w:r w:rsidRPr="00B70095">
        <w:t>(</w:t>
      </w:r>
      <w:r w:rsidRPr="00B70095">
        <w:t>时间片轮转法、优先级调度法、多级反馈队列调度法等</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13</w:t>
      </w:r>
      <w:r w:rsidRPr="00B70095">
        <w:rPr>
          <w:b/>
          <w:bCs/>
        </w:rPr>
        <w:t>、</w:t>
      </w:r>
      <w:r w:rsidRPr="00B70095">
        <w:rPr>
          <w:b/>
          <w:bCs/>
        </w:rPr>
        <w:t>Java</w:t>
      </w:r>
      <w:r w:rsidRPr="00B70095">
        <w:rPr>
          <w:b/>
          <w:bCs/>
        </w:rPr>
        <w:t>中如何获取到线程</w:t>
      </w:r>
      <w:r w:rsidRPr="00B70095">
        <w:rPr>
          <w:b/>
          <w:bCs/>
        </w:rPr>
        <w:t>dump</w:t>
      </w:r>
      <w:r w:rsidRPr="00B70095">
        <w:rPr>
          <w:b/>
          <w:bCs/>
        </w:rPr>
        <w:t>文件</w:t>
      </w:r>
    </w:p>
    <w:p w:rsidR="00B70095" w:rsidRPr="00B70095" w:rsidRDefault="00B70095" w:rsidP="00B70095">
      <w:pPr>
        <w:ind w:firstLine="480"/>
      </w:pPr>
      <w:r w:rsidRPr="00B70095">
        <w:t> </w:t>
      </w:r>
    </w:p>
    <w:p w:rsidR="00B70095" w:rsidRPr="00B70095" w:rsidRDefault="00B70095" w:rsidP="00B70095">
      <w:pPr>
        <w:ind w:firstLine="480"/>
      </w:pPr>
      <w:r w:rsidRPr="00B70095">
        <w:t>jmap -dump:format=b,file=F:/heamdump.out 16540”</w:t>
      </w:r>
      <w:r w:rsidRPr="00B70095">
        <w:t>命令即可以生成</w:t>
      </w:r>
    </w:p>
    <w:p w:rsidR="00B70095" w:rsidRPr="00B70095" w:rsidRDefault="00B70095" w:rsidP="00B70095">
      <w:pPr>
        <w:ind w:firstLine="482"/>
      </w:pPr>
      <w:r w:rsidRPr="00B70095">
        <w:rPr>
          <w:b/>
          <w:bCs/>
        </w:rPr>
        <w:t>jpg jstack -l pid &gt;wenjian.txt</w:t>
      </w:r>
    </w:p>
    <w:p w:rsidR="00B70095" w:rsidRPr="00B70095" w:rsidRDefault="00B70095" w:rsidP="00B70095">
      <w:pPr>
        <w:ind w:firstLine="482"/>
      </w:pPr>
      <w:r w:rsidRPr="00B70095">
        <w:rPr>
          <w:b/>
          <w:bCs/>
        </w:rPr>
        <w:t>14</w:t>
      </w:r>
      <w:r w:rsidRPr="00B70095">
        <w:rPr>
          <w:b/>
          <w:bCs/>
        </w:rPr>
        <w:t>、池技术有什么作用，常见的池技术有哪些</w:t>
      </w:r>
    </w:p>
    <w:p w:rsidR="00B70095" w:rsidRPr="00B70095" w:rsidRDefault="00B70095" w:rsidP="00B70095">
      <w:pPr>
        <w:ind w:firstLine="482"/>
      </w:pPr>
      <w:r w:rsidRPr="00B70095">
        <w:rPr>
          <w:b/>
          <w:bCs/>
        </w:rPr>
        <w:t>起到对象复用</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lastRenderedPageBreak/>
        <w:t>15</w:t>
      </w:r>
      <w:r w:rsidRPr="00B70095">
        <w:rPr>
          <w:b/>
          <w:bCs/>
        </w:rPr>
        <w:t>、用线程池有什么好处，请谈谈线程池的使用场景</w:t>
      </w:r>
    </w:p>
    <w:p w:rsidR="00B70095" w:rsidRPr="00B70095" w:rsidRDefault="00B70095" w:rsidP="00B70095">
      <w:pPr>
        <w:ind w:firstLine="480"/>
      </w:pPr>
      <w:r w:rsidRPr="00B70095">
        <w:t>1</w:t>
      </w:r>
      <w:r w:rsidRPr="00B70095">
        <w:t>、避免重复创建线程，减少在创建和</w:t>
      </w:r>
      <w:r w:rsidRPr="00B70095">
        <w:t xml:space="preserve"> </w:t>
      </w:r>
      <w:r w:rsidRPr="00B70095">
        <w:t>销毁线程时所花时间，及系统的整体开销</w:t>
      </w:r>
      <w:r w:rsidRPr="00B70095">
        <w:t> </w:t>
      </w:r>
    </w:p>
    <w:p w:rsidR="00B70095" w:rsidRPr="00B70095" w:rsidRDefault="00B70095" w:rsidP="00B70095">
      <w:pPr>
        <w:ind w:firstLine="480"/>
      </w:pPr>
      <w:r w:rsidRPr="00B70095">
        <w:t>2</w:t>
      </w:r>
      <w:r w:rsidRPr="00B70095">
        <w:t>、避免系统创建大量线程而消耗系统资源</w:t>
      </w:r>
      <w:r w:rsidRPr="00B70095">
        <w:t> </w:t>
      </w:r>
    </w:p>
    <w:p w:rsidR="00B70095" w:rsidRPr="00B70095" w:rsidRDefault="00B70095" w:rsidP="00B70095">
      <w:pPr>
        <w:ind w:firstLine="480"/>
      </w:pPr>
      <w:r w:rsidRPr="00B70095">
        <w:t>3</w:t>
      </w:r>
      <w:r w:rsidRPr="00B70095">
        <w:t>、用户提交的数据能够及时得到处理，响应速度快</w:t>
      </w:r>
      <w:r w:rsidRPr="00B70095">
        <w:t> </w:t>
      </w:r>
    </w:p>
    <w:p w:rsidR="00B70095" w:rsidRPr="00B70095" w:rsidRDefault="00B70095" w:rsidP="00B70095">
      <w:pPr>
        <w:ind w:firstLine="480"/>
      </w:pPr>
      <w:r w:rsidRPr="00B70095">
        <w:t>4</w:t>
      </w:r>
      <w:r w:rsidRPr="00B70095">
        <w:t>、能够更好的监控和管理线程</w:t>
      </w:r>
    </w:p>
    <w:p w:rsidR="00B70095" w:rsidRPr="00B70095" w:rsidRDefault="00B70095" w:rsidP="00B70095">
      <w:pPr>
        <w:ind w:firstLine="480"/>
      </w:pPr>
      <w:r w:rsidRPr="00B70095">
        <w:t>常量池</w:t>
      </w:r>
      <w:r w:rsidRPr="00B70095">
        <w:t xml:space="preserve"> </w:t>
      </w:r>
      <w:r w:rsidRPr="00B70095">
        <w:t>线程池</w:t>
      </w:r>
      <w:r w:rsidRPr="00B70095">
        <w:t xml:space="preserve"> </w:t>
      </w:r>
      <w:r w:rsidRPr="00B70095">
        <w:t>数据库连接池</w:t>
      </w:r>
    </w:p>
    <w:p w:rsidR="00B70095" w:rsidRPr="00B70095" w:rsidRDefault="00B70095" w:rsidP="00B70095">
      <w:pPr>
        <w:ind w:firstLine="482"/>
      </w:pPr>
      <w:r w:rsidRPr="00B70095">
        <w:rPr>
          <w:b/>
          <w:bCs/>
        </w:rPr>
        <w:t>16</w:t>
      </w:r>
      <w:r w:rsidRPr="00B70095">
        <w:rPr>
          <w:b/>
          <w:bCs/>
        </w:rPr>
        <w:t>、线程池的技术原理是什么</w:t>
      </w:r>
    </w:p>
    <w:p w:rsidR="00B70095" w:rsidRPr="00B70095" w:rsidRDefault="00B70095" w:rsidP="00B70095">
      <w:pPr>
        <w:ind w:firstLine="480"/>
      </w:pPr>
      <w:r w:rsidRPr="00B70095">
        <w:t>预先启动一些线程，线程无限循环从任务队列中获取一个任务进行执行，直到线程池被关闭。如果某个线程因为执行某个任务发生异常而终止，那么重新创建一个新的线程而已。如此反复。</w:t>
      </w:r>
    </w:p>
    <w:p w:rsidR="00B70095" w:rsidRPr="00B70095" w:rsidRDefault="00B70095" w:rsidP="00B70095">
      <w:pPr>
        <w:ind w:firstLine="482"/>
      </w:pPr>
      <w:r w:rsidRPr="00B70095">
        <w:rPr>
          <w:b/>
          <w:bCs/>
        </w:rPr>
        <w:t>17</w:t>
      </w:r>
      <w:r w:rsidRPr="00B70095">
        <w:rPr>
          <w:b/>
          <w:bCs/>
        </w:rPr>
        <w:t>、线程池有哪些种类，各自的使用场景是什么？</w:t>
      </w:r>
    </w:p>
    <w:p w:rsidR="00B70095" w:rsidRPr="00B70095" w:rsidRDefault="00B70095" w:rsidP="00B70095">
      <w:pPr>
        <w:ind w:firstLine="480"/>
      </w:pPr>
      <w:r w:rsidRPr="00B70095">
        <w:t>newCachedThreadPool</w:t>
      </w:r>
      <w:r w:rsidRPr="00B70095">
        <w:t>：</w:t>
      </w:r>
    </w:p>
    <w:p w:rsidR="00B70095" w:rsidRPr="00B70095" w:rsidRDefault="00B70095" w:rsidP="00B70095">
      <w:pPr>
        <w:ind w:firstLine="480"/>
      </w:pPr>
      <w:r w:rsidRPr="00B70095">
        <w:sym w:font="Symbol" w:char="F0B7"/>
      </w:r>
      <w:r w:rsidRPr="00B70095">
        <w:t xml:space="preserve"> </w:t>
      </w:r>
      <w:r w:rsidRPr="00B70095">
        <w:t>底层：返回</w:t>
      </w:r>
      <w:r w:rsidRPr="00B70095">
        <w:t>ThreadPoolExecutor</w:t>
      </w:r>
      <w:r w:rsidRPr="00B70095">
        <w:t>实例，</w:t>
      </w:r>
      <w:r w:rsidRPr="00B70095">
        <w:t>corePoolSize</w:t>
      </w:r>
      <w:r w:rsidRPr="00B70095">
        <w:t>为</w:t>
      </w:r>
      <w:r w:rsidRPr="00B70095">
        <w:t>0</w:t>
      </w:r>
      <w:r w:rsidRPr="00B70095">
        <w:t>；</w:t>
      </w:r>
      <w:r w:rsidRPr="00B70095">
        <w:t>maximumPoolSize</w:t>
      </w:r>
      <w:r w:rsidRPr="00B70095">
        <w:t>为</w:t>
      </w:r>
      <w:r w:rsidRPr="00B70095">
        <w:t>Integer.MAX_VALUE</w:t>
      </w:r>
      <w:r w:rsidRPr="00B70095">
        <w:t>；</w:t>
      </w:r>
      <w:r w:rsidRPr="00B70095">
        <w:t>keepAliveTime</w:t>
      </w:r>
      <w:r w:rsidRPr="00B70095">
        <w:t>为</w:t>
      </w:r>
      <w:r w:rsidRPr="00B70095">
        <w:t>60L</w:t>
      </w:r>
      <w:r w:rsidRPr="00B70095">
        <w:t>；</w:t>
      </w:r>
      <w:r w:rsidRPr="00B70095">
        <w:t>unit</w:t>
      </w:r>
      <w:r w:rsidRPr="00B70095">
        <w:t>为</w:t>
      </w:r>
      <w:r w:rsidRPr="00B70095">
        <w:t>TimeUnit.SECONDS</w:t>
      </w:r>
      <w:r w:rsidRPr="00B70095">
        <w:t>；</w:t>
      </w:r>
      <w:r w:rsidRPr="00B70095">
        <w:t>workQueue</w:t>
      </w:r>
      <w:r w:rsidRPr="00B70095">
        <w:t>为</w:t>
      </w:r>
      <w:r w:rsidRPr="00B70095">
        <w:t>SynchronousQueue(</w:t>
      </w:r>
      <w:r w:rsidRPr="00B70095">
        <w:t>同步队列</w:t>
      </w:r>
      <w:r w:rsidRPr="00B70095">
        <w:t>)</w:t>
      </w:r>
    </w:p>
    <w:p w:rsidR="00B70095" w:rsidRPr="00B70095" w:rsidRDefault="00B70095" w:rsidP="00B70095">
      <w:pPr>
        <w:ind w:firstLine="480"/>
      </w:pPr>
      <w:r w:rsidRPr="00B70095">
        <w:sym w:font="Symbol" w:char="F0B7"/>
      </w:r>
      <w:r w:rsidRPr="00B70095">
        <w:t xml:space="preserve"> </w:t>
      </w:r>
      <w:r w:rsidRPr="00B70095">
        <w:t>通俗：当有新任务到来，则插入到</w:t>
      </w:r>
      <w:r w:rsidRPr="00B70095">
        <w:t>SynchronousQueue</w:t>
      </w:r>
      <w:r w:rsidRPr="00B70095">
        <w:t>中，由于</w:t>
      </w:r>
      <w:r w:rsidRPr="00B70095">
        <w:t>SynchronousQueue</w:t>
      </w:r>
      <w:r w:rsidRPr="00B70095">
        <w:t>是同步队列，因此会在池中寻找可用线程来执行，若有可以线程则执行，若没有可用线程则创建一个线程来执行该任务；若池中线程空闲时间超过指定大小，则该线程会被销毁。</w:t>
      </w:r>
    </w:p>
    <w:p w:rsidR="00B70095" w:rsidRPr="00B70095" w:rsidRDefault="00B70095" w:rsidP="00B70095">
      <w:pPr>
        <w:ind w:firstLine="480"/>
      </w:pPr>
      <w:r w:rsidRPr="00B70095">
        <w:sym w:font="Symbol" w:char="F0B7"/>
      </w:r>
      <w:r w:rsidRPr="00B70095">
        <w:t xml:space="preserve"> </w:t>
      </w:r>
      <w:r w:rsidRPr="00B70095">
        <w:t>适用：执行很多短期异步的小程序或者负载较轻的服务器</w:t>
      </w:r>
    </w:p>
    <w:p w:rsidR="00B70095" w:rsidRPr="00B70095" w:rsidRDefault="00B70095" w:rsidP="00B70095">
      <w:pPr>
        <w:ind w:firstLine="480"/>
      </w:pPr>
      <w:r w:rsidRPr="00B70095">
        <w:t>newFixedThreadPool</w:t>
      </w:r>
      <w:r w:rsidRPr="00B70095">
        <w:t>：</w:t>
      </w:r>
    </w:p>
    <w:p w:rsidR="00B70095" w:rsidRPr="00B70095" w:rsidRDefault="00B70095" w:rsidP="00B70095">
      <w:pPr>
        <w:ind w:firstLine="480"/>
      </w:pPr>
      <w:r w:rsidRPr="00B70095">
        <w:sym w:font="Symbol" w:char="F0B7"/>
      </w:r>
      <w:r w:rsidRPr="00B70095">
        <w:t xml:space="preserve"> </w:t>
      </w:r>
      <w:r w:rsidRPr="00B70095">
        <w:t>底层：返回</w:t>
      </w:r>
      <w:r w:rsidRPr="00B70095">
        <w:t>ThreadPoolExecutor</w:t>
      </w:r>
      <w:r w:rsidRPr="00B70095">
        <w:t>实例，接收参数为所设定线程数量</w:t>
      </w:r>
      <w:r w:rsidRPr="00B70095">
        <w:t>nThread</w:t>
      </w:r>
      <w:r w:rsidRPr="00B70095">
        <w:t>，</w:t>
      </w:r>
      <w:r w:rsidRPr="00B70095">
        <w:t>corePoolSize</w:t>
      </w:r>
      <w:r w:rsidRPr="00B70095">
        <w:t>为</w:t>
      </w:r>
      <w:r w:rsidRPr="00B70095">
        <w:t>nThread</w:t>
      </w:r>
      <w:r w:rsidRPr="00B70095">
        <w:t>，</w:t>
      </w:r>
      <w:r w:rsidRPr="00B70095">
        <w:t>maximumPoolSize</w:t>
      </w:r>
      <w:r w:rsidRPr="00B70095">
        <w:t>为</w:t>
      </w:r>
      <w:r w:rsidRPr="00B70095">
        <w:t>nThread</w:t>
      </w:r>
      <w:r w:rsidRPr="00B70095">
        <w:t>；</w:t>
      </w:r>
      <w:r w:rsidRPr="00B70095">
        <w:t>keepAliveTime</w:t>
      </w:r>
      <w:r w:rsidRPr="00B70095">
        <w:t>为</w:t>
      </w:r>
      <w:r w:rsidRPr="00B70095">
        <w:t>0L(</w:t>
      </w:r>
      <w:r w:rsidRPr="00B70095">
        <w:t>不限时</w:t>
      </w:r>
      <w:r w:rsidRPr="00B70095">
        <w:t>)</w:t>
      </w:r>
      <w:r w:rsidRPr="00B70095">
        <w:t>；</w:t>
      </w:r>
      <w:r w:rsidRPr="00B70095">
        <w:t>unit</w:t>
      </w:r>
      <w:r w:rsidRPr="00B70095">
        <w:t>为：</w:t>
      </w:r>
      <w:r w:rsidRPr="00B70095">
        <w:t>TimeUnit.MILLISECONDS</w:t>
      </w:r>
      <w:r w:rsidRPr="00B70095">
        <w:t>；</w:t>
      </w:r>
      <w:r w:rsidRPr="00B70095">
        <w:t>WorkQueue</w:t>
      </w:r>
      <w:r w:rsidRPr="00B70095">
        <w:t>为：</w:t>
      </w:r>
      <w:r w:rsidRPr="00B70095">
        <w:t>new LinkedBlockingQueue&lt;Runnable&gt;() </w:t>
      </w:r>
      <w:r w:rsidRPr="00B70095">
        <w:t>无解阻塞队列</w:t>
      </w:r>
    </w:p>
    <w:p w:rsidR="00B70095" w:rsidRPr="00B70095" w:rsidRDefault="00B70095" w:rsidP="00B70095">
      <w:pPr>
        <w:ind w:firstLine="480"/>
      </w:pPr>
      <w:r w:rsidRPr="00B70095">
        <w:sym w:font="Symbol" w:char="F0B7"/>
      </w:r>
      <w:r w:rsidRPr="00B70095">
        <w:t xml:space="preserve"> </w:t>
      </w:r>
      <w:r w:rsidRPr="00B70095">
        <w:t>通俗：创建可容纳固定数量线程的池子，每隔线程的存活时间是无限的，当池子满了就不在添加线程了；如果池中的所有线程均在繁忙状态，对于新任务</w:t>
      </w:r>
      <w:r w:rsidRPr="00B70095">
        <w:lastRenderedPageBreak/>
        <w:t>会进入阻塞队列中</w:t>
      </w:r>
      <w:r w:rsidRPr="00B70095">
        <w:t>(</w:t>
      </w:r>
      <w:r w:rsidRPr="00B70095">
        <w:t>无界的阻塞队列</w:t>
      </w:r>
      <w:r w:rsidRPr="00B70095">
        <w:t>)</w:t>
      </w:r>
    </w:p>
    <w:p w:rsidR="00B70095" w:rsidRPr="00B70095" w:rsidRDefault="00B70095" w:rsidP="00B70095">
      <w:pPr>
        <w:ind w:firstLine="480"/>
      </w:pPr>
      <w:r w:rsidRPr="00B70095">
        <w:sym w:font="Symbol" w:char="F0B7"/>
      </w:r>
      <w:r w:rsidRPr="00B70095">
        <w:t xml:space="preserve"> </w:t>
      </w:r>
      <w:r w:rsidRPr="00B70095">
        <w:t>适用：执行长期的任务，性能好很多</w:t>
      </w:r>
    </w:p>
    <w:p w:rsidR="00B70095" w:rsidRPr="00B70095" w:rsidRDefault="00B70095" w:rsidP="00B70095">
      <w:pPr>
        <w:ind w:firstLine="480"/>
      </w:pPr>
      <w:r w:rsidRPr="00B70095">
        <w:t>newSingleThreadExecutor:</w:t>
      </w:r>
    </w:p>
    <w:p w:rsidR="00B70095" w:rsidRPr="00B70095" w:rsidRDefault="00B70095" w:rsidP="00B70095">
      <w:pPr>
        <w:ind w:firstLine="480"/>
      </w:pPr>
      <w:r w:rsidRPr="00B70095">
        <w:sym w:font="Symbol" w:char="F0B7"/>
      </w:r>
      <w:r w:rsidRPr="00B70095">
        <w:t xml:space="preserve"> </w:t>
      </w:r>
      <w:r w:rsidRPr="00B70095">
        <w:t>底层：</w:t>
      </w:r>
      <w:r w:rsidRPr="00B70095">
        <w:t>FinalizableDelegatedExecutorService</w:t>
      </w:r>
      <w:r w:rsidRPr="00B70095">
        <w:t>包装的</w:t>
      </w:r>
      <w:r w:rsidRPr="00B70095">
        <w:t>ThreadPoolExecutor</w:t>
      </w:r>
      <w:r w:rsidRPr="00B70095">
        <w:t>实例，</w:t>
      </w:r>
      <w:r w:rsidRPr="00B70095">
        <w:t>corePoolSize</w:t>
      </w:r>
      <w:r w:rsidRPr="00B70095">
        <w:t>为</w:t>
      </w:r>
      <w:r w:rsidRPr="00B70095">
        <w:t>1</w:t>
      </w:r>
      <w:r w:rsidRPr="00B70095">
        <w:t>；</w:t>
      </w:r>
      <w:r w:rsidRPr="00B70095">
        <w:t>maximumPoolSize</w:t>
      </w:r>
      <w:r w:rsidRPr="00B70095">
        <w:t>为</w:t>
      </w:r>
      <w:r w:rsidRPr="00B70095">
        <w:t>1</w:t>
      </w:r>
      <w:r w:rsidRPr="00B70095">
        <w:t>；</w:t>
      </w:r>
      <w:r w:rsidRPr="00B70095">
        <w:t>keepAliveTime</w:t>
      </w:r>
      <w:r w:rsidRPr="00B70095">
        <w:t>为</w:t>
      </w:r>
      <w:r w:rsidRPr="00B70095">
        <w:t>0L</w:t>
      </w:r>
      <w:r w:rsidRPr="00B70095">
        <w:t>；</w:t>
      </w:r>
      <w:r w:rsidRPr="00B70095">
        <w:t>unit</w:t>
      </w:r>
      <w:r w:rsidRPr="00B70095">
        <w:t>为：</w:t>
      </w:r>
      <w:r w:rsidRPr="00B70095">
        <w:t>TimeUnit.MILLISECONDS</w:t>
      </w:r>
      <w:r w:rsidRPr="00B70095">
        <w:t>；</w:t>
      </w:r>
      <w:r w:rsidRPr="00B70095">
        <w:t>workQueue</w:t>
      </w:r>
      <w:r w:rsidRPr="00B70095">
        <w:t>为：</w:t>
      </w:r>
      <w:r w:rsidRPr="00B70095">
        <w:t>new LinkedBlockingQueue&lt;Runnable&gt;() </w:t>
      </w:r>
      <w:r w:rsidRPr="00B70095">
        <w:t>无解阻塞队列</w:t>
      </w:r>
    </w:p>
    <w:p w:rsidR="00B70095" w:rsidRPr="00B70095" w:rsidRDefault="00B70095" w:rsidP="00B70095">
      <w:pPr>
        <w:ind w:firstLine="480"/>
      </w:pPr>
      <w:r w:rsidRPr="00B70095">
        <w:sym w:font="Symbol" w:char="F0B7"/>
      </w:r>
      <w:r w:rsidRPr="00B70095">
        <w:t xml:space="preserve"> </w:t>
      </w:r>
      <w:r w:rsidRPr="00B70095">
        <w:t>通俗：创建只有一个线程的线程池，且线程的存活时间是无限的；当该线程正繁忙时，对于新任务会进入阻塞队列中</w:t>
      </w:r>
      <w:r w:rsidRPr="00B70095">
        <w:t>(</w:t>
      </w:r>
      <w:r w:rsidRPr="00B70095">
        <w:t>无界的阻塞队列</w:t>
      </w:r>
      <w:r w:rsidRPr="00B70095">
        <w:t>)</w:t>
      </w:r>
    </w:p>
    <w:p w:rsidR="00B70095" w:rsidRPr="00B70095" w:rsidRDefault="00B70095" w:rsidP="00B70095">
      <w:pPr>
        <w:ind w:firstLine="480"/>
      </w:pPr>
      <w:r w:rsidRPr="00B70095">
        <w:sym w:font="Symbol" w:char="F0B7"/>
      </w:r>
      <w:r w:rsidRPr="00B70095">
        <w:t xml:space="preserve"> </w:t>
      </w:r>
      <w:r w:rsidRPr="00B70095">
        <w:t>适用：一个任务一个任务执行的场景</w:t>
      </w:r>
    </w:p>
    <w:p w:rsidR="00B70095" w:rsidRPr="00B70095" w:rsidRDefault="00B70095" w:rsidP="00B70095">
      <w:pPr>
        <w:ind w:firstLine="480"/>
      </w:pPr>
      <w:r w:rsidRPr="00B70095">
        <w:t>NewScheduledThreadPool:</w:t>
      </w:r>
    </w:p>
    <w:p w:rsidR="00B70095" w:rsidRPr="00B70095" w:rsidRDefault="00B70095" w:rsidP="00B70095">
      <w:pPr>
        <w:ind w:firstLine="480"/>
      </w:pPr>
      <w:r w:rsidRPr="00B70095">
        <w:sym w:font="Symbol" w:char="F0B7"/>
      </w:r>
      <w:r w:rsidRPr="00B70095">
        <w:t xml:space="preserve"> </w:t>
      </w:r>
      <w:r w:rsidRPr="00B70095">
        <w:t>底层：创建</w:t>
      </w:r>
      <w:r w:rsidRPr="00B70095">
        <w:t>ScheduledThreadPoolExecutor</w:t>
      </w:r>
      <w:r w:rsidRPr="00B70095">
        <w:t>实例，</w:t>
      </w:r>
      <w:r w:rsidRPr="00B70095">
        <w:t>corePoolSize</w:t>
      </w:r>
      <w:r w:rsidRPr="00B70095">
        <w:t>为传递来的参数，</w:t>
      </w:r>
      <w:r w:rsidRPr="00B70095">
        <w:t>maximumPoolSize</w:t>
      </w:r>
      <w:r w:rsidRPr="00B70095">
        <w:t>为</w:t>
      </w:r>
      <w:r w:rsidRPr="00B70095">
        <w:t>Integer.MAX_VALUE</w:t>
      </w:r>
      <w:r w:rsidRPr="00B70095">
        <w:t>；</w:t>
      </w:r>
      <w:r w:rsidRPr="00B70095">
        <w:t>keepAliveTime</w:t>
      </w:r>
      <w:r w:rsidRPr="00B70095">
        <w:t>为</w:t>
      </w:r>
      <w:r w:rsidRPr="00B70095">
        <w:t>0</w:t>
      </w:r>
      <w:r w:rsidRPr="00B70095">
        <w:t>；</w:t>
      </w:r>
      <w:r w:rsidRPr="00B70095">
        <w:t>unit</w:t>
      </w:r>
      <w:r w:rsidRPr="00B70095">
        <w:t>为：</w:t>
      </w:r>
      <w:r w:rsidRPr="00B70095">
        <w:t>TimeUnit.NANOSECONDS</w:t>
      </w:r>
      <w:r w:rsidRPr="00B70095">
        <w:t>；</w:t>
      </w:r>
      <w:r w:rsidRPr="00B70095">
        <w:t>workQueue</w:t>
      </w:r>
      <w:r w:rsidRPr="00B70095">
        <w:t>为：</w:t>
      </w:r>
      <w:r w:rsidRPr="00B70095">
        <w:t>new DelayedWorkQueue() </w:t>
      </w:r>
      <w:r w:rsidRPr="00B70095">
        <w:t>一个按超时时间升序排序的队列</w:t>
      </w:r>
    </w:p>
    <w:p w:rsidR="00B70095" w:rsidRPr="00B70095" w:rsidRDefault="00B70095" w:rsidP="00B70095">
      <w:pPr>
        <w:ind w:firstLine="480"/>
      </w:pPr>
      <w:r w:rsidRPr="00B70095">
        <w:sym w:font="Symbol" w:char="F0B7"/>
      </w:r>
      <w:r w:rsidRPr="00B70095">
        <w:t xml:space="preserve"> </w:t>
      </w:r>
      <w:r w:rsidRPr="00B70095">
        <w:t>通俗：创建一个固定大小的线程池，线程池内线程存活时间无限制，线程池可以支持定时及周期性任务执行，如果所有线程均处于繁忙状态，对于新任务会进入</w:t>
      </w:r>
      <w:r w:rsidRPr="00B70095">
        <w:t>DelayedWorkQueue</w:t>
      </w:r>
      <w:r w:rsidRPr="00B70095">
        <w:t>队列中，这是一种按照超时时间排序的队列结构</w:t>
      </w:r>
    </w:p>
    <w:p w:rsidR="00B70095" w:rsidRPr="00B70095" w:rsidRDefault="00B70095" w:rsidP="00B70095">
      <w:pPr>
        <w:ind w:firstLine="480"/>
      </w:pPr>
      <w:r w:rsidRPr="00B70095">
        <w:sym w:font="Symbol" w:char="F0B7"/>
      </w:r>
      <w:r w:rsidRPr="00B70095">
        <w:t xml:space="preserve"> </w:t>
      </w:r>
      <w:r w:rsidRPr="00B70095">
        <w:t>适用：周期性执行任务的场景</w:t>
      </w:r>
    </w:p>
    <w:p w:rsidR="00B70095" w:rsidRPr="00B70095" w:rsidRDefault="00B70095" w:rsidP="00B70095">
      <w:pPr>
        <w:ind w:firstLine="482"/>
      </w:pPr>
      <w:r w:rsidRPr="00B70095">
        <w:rPr>
          <w:b/>
          <w:bCs/>
        </w:rPr>
        <w:t>18</w:t>
      </w:r>
      <w:r w:rsidRPr="00B70095">
        <w:rPr>
          <w:b/>
          <w:bCs/>
        </w:rPr>
        <w:t>、线程池有哪些重要的参数？</w:t>
      </w:r>
    </w:p>
    <w:p w:rsidR="00B70095" w:rsidRPr="00B70095" w:rsidRDefault="00B70095" w:rsidP="00B70095">
      <w:pPr>
        <w:ind w:firstLine="480"/>
      </w:pPr>
      <w:r w:rsidRPr="00B70095">
        <w:t>a.</w:t>
      </w:r>
      <w:r w:rsidRPr="00B70095">
        <w:t>核心线程数</w:t>
      </w:r>
    </w:p>
    <w:p w:rsidR="00B70095" w:rsidRPr="00B70095" w:rsidRDefault="00B70095" w:rsidP="00B70095">
      <w:pPr>
        <w:ind w:firstLine="480"/>
      </w:pPr>
      <w:r w:rsidRPr="00B70095">
        <w:t xml:space="preserve">b </w:t>
      </w:r>
      <w:r w:rsidRPr="00B70095">
        <w:t>最大线程数</w:t>
      </w:r>
    </w:p>
    <w:p w:rsidR="00B70095" w:rsidRPr="00B70095" w:rsidRDefault="00B70095" w:rsidP="00B70095">
      <w:pPr>
        <w:ind w:firstLine="480"/>
      </w:pPr>
      <w:r w:rsidRPr="00B70095">
        <w:t xml:space="preserve">c </w:t>
      </w:r>
      <w:r w:rsidRPr="00B70095">
        <w:t>线程空闲时间</w:t>
      </w:r>
    </w:p>
    <w:p w:rsidR="00B70095" w:rsidRPr="00B70095" w:rsidRDefault="00B70095" w:rsidP="00B70095">
      <w:pPr>
        <w:ind w:firstLine="480"/>
      </w:pPr>
      <w:r w:rsidRPr="00B70095">
        <w:t xml:space="preserve">c </w:t>
      </w:r>
      <w:r w:rsidRPr="00B70095">
        <w:t>时间单位</w:t>
      </w:r>
    </w:p>
    <w:p w:rsidR="00B70095" w:rsidRPr="00B70095" w:rsidRDefault="00B70095" w:rsidP="00B70095">
      <w:pPr>
        <w:ind w:firstLine="480"/>
      </w:pPr>
      <w:r w:rsidRPr="00B70095">
        <w:t xml:space="preserve">d </w:t>
      </w:r>
      <w:r w:rsidRPr="00B70095">
        <w:t>阻塞队列大小：</w:t>
      </w:r>
      <w:r w:rsidRPr="00B70095">
        <w:t>queueCapacity</w:t>
      </w:r>
    </w:p>
    <w:p w:rsidR="00B70095" w:rsidRPr="00B70095" w:rsidRDefault="00B70095" w:rsidP="00B70095">
      <w:pPr>
        <w:ind w:firstLine="480"/>
      </w:pPr>
      <w:r w:rsidRPr="00B70095">
        <w:t xml:space="preserve">e </w:t>
      </w:r>
      <w:r w:rsidRPr="00B70095">
        <w:t>任务拒绝处理器</w:t>
      </w:r>
      <w:r w:rsidRPr="00B70095">
        <w:t xml:space="preserve"> </w:t>
      </w:r>
      <w:r w:rsidRPr="00B70095">
        <w:t>：</w:t>
      </w:r>
      <w:r w:rsidRPr="00B70095">
        <w:t>rejectedExceptionHandler </w:t>
      </w:r>
    </w:p>
    <w:p w:rsidR="00B70095" w:rsidRPr="00B70095" w:rsidRDefault="00B70095" w:rsidP="00B70095">
      <w:pPr>
        <w:ind w:firstLine="482"/>
      </w:pPr>
      <w:r w:rsidRPr="00B70095">
        <w:rPr>
          <w:b/>
          <w:bCs/>
        </w:rPr>
        <w:t>19</w:t>
      </w:r>
      <w:r w:rsidRPr="00B70095">
        <w:rPr>
          <w:b/>
          <w:bCs/>
        </w:rPr>
        <w:t>、你们在具体的设计开发过程中是如何设置这些重要参数的？</w:t>
      </w:r>
    </w:p>
    <w:p w:rsidR="00B70095" w:rsidRPr="00B70095" w:rsidRDefault="00B70095" w:rsidP="00B70095">
      <w:pPr>
        <w:ind w:firstLine="482"/>
      </w:pPr>
      <w:r w:rsidRPr="00B70095">
        <w:rPr>
          <w:b/>
          <w:bCs/>
        </w:rPr>
        <w:lastRenderedPageBreak/>
        <w:t>根据任务的特性具体方案</w:t>
      </w:r>
      <w:r w:rsidRPr="00B70095">
        <w:rPr>
          <w:b/>
          <w:bCs/>
        </w:rPr>
        <w:t xml:space="preserve"> </w:t>
      </w:r>
      <w:r w:rsidRPr="00B70095">
        <w:rPr>
          <w:b/>
          <w:bCs/>
        </w:rPr>
        <w:t>具体定制</w:t>
      </w:r>
      <w:r w:rsidRPr="00B70095">
        <w:rPr>
          <w:b/>
          <w:bCs/>
        </w:rPr>
        <w:t xml:space="preserve"> </w:t>
      </w:r>
      <w:r w:rsidRPr="00B70095">
        <w:rPr>
          <w:b/>
          <w:bCs/>
        </w:rPr>
        <w:t>参见</w:t>
      </w:r>
      <w:r w:rsidRPr="00B70095">
        <w:rPr>
          <w:b/>
          <w:bCs/>
        </w:rPr>
        <w:t>17</w:t>
      </w:r>
    </w:p>
    <w:p w:rsidR="00B70095" w:rsidRPr="00B70095" w:rsidRDefault="00B70095" w:rsidP="00B70095">
      <w:pPr>
        <w:ind w:firstLine="482"/>
      </w:pPr>
      <w:r w:rsidRPr="00B70095">
        <w:rPr>
          <w:b/>
          <w:bCs/>
        </w:rPr>
        <w:t>20</w:t>
      </w:r>
      <w:r w:rsidRPr="00B70095">
        <w:rPr>
          <w:b/>
          <w:bCs/>
        </w:rPr>
        <w:t>、单例的使用场景是什么，如何实现单例</w:t>
      </w:r>
    </w:p>
    <w:p w:rsidR="00B70095" w:rsidRPr="00B70095" w:rsidRDefault="00B70095" w:rsidP="00B70095">
      <w:pPr>
        <w:ind w:firstLine="480"/>
      </w:pPr>
      <w:r w:rsidRPr="00B70095">
        <w:t>系统中只存在一个实力，一种是枚举，还有一种私有静态内部类</w:t>
      </w:r>
    </w:p>
    <w:p w:rsidR="00B70095" w:rsidRPr="00B70095" w:rsidRDefault="00B70095" w:rsidP="00B70095">
      <w:pPr>
        <w:ind w:firstLine="480"/>
      </w:pPr>
      <w:r w:rsidRPr="00B70095">
        <w:t>单例对象的类必须保证只有一个实例存在。许多时候整个系统只需要拥有一个的全局对象，这样有利于我们协调系统整体的行为</w:t>
      </w:r>
    </w:p>
    <w:p w:rsidR="00B70095" w:rsidRPr="00B70095" w:rsidRDefault="00B70095" w:rsidP="00B70095">
      <w:pPr>
        <w:ind w:firstLine="482"/>
      </w:pPr>
      <w:r w:rsidRPr="00B70095">
        <w:rPr>
          <w:b/>
          <w:bCs/>
        </w:rPr>
        <w:t>21</w:t>
      </w:r>
      <w:r w:rsidRPr="00B70095">
        <w:rPr>
          <w:b/>
          <w:bCs/>
        </w:rPr>
        <w:t>、如何在</w:t>
      </w:r>
      <w:r w:rsidRPr="00B70095">
        <w:rPr>
          <w:b/>
          <w:bCs/>
        </w:rPr>
        <w:t>Java</w:t>
      </w:r>
      <w:r w:rsidRPr="00B70095">
        <w:rPr>
          <w:b/>
          <w:bCs/>
        </w:rPr>
        <w:t>中创建线程安全的</w:t>
      </w:r>
      <w:r w:rsidRPr="00B70095">
        <w:rPr>
          <w:b/>
          <w:bCs/>
        </w:rPr>
        <w:t>Singleton</w:t>
      </w:r>
    </w:p>
    <w:p w:rsidR="00B70095" w:rsidRPr="00B70095" w:rsidRDefault="00B70095" w:rsidP="00B70095">
      <w:pPr>
        <w:ind w:firstLine="480"/>
      </w:pPr>
      <w:r w:rsidRPr="00B70095">
        <w:t>public class StaticSingleton {</w:t>
      </w:r>
    </w:p>
    <w:p w:rsidR="00B70095" w:rsidRPr="00B70095" w:rsidRDefault="00B70095" w:rsidP="00B70095">
      <w:pPr>
        <w:ind w:firstLine="480"/>
      </w:pPr>
      <w:r w:rsidRPr="00B70095">
        <w:t>02 private StaticSingleton(){</w:t>
      </w:r>
    </w:p>
    <w:p w:rsidR="00B70095" w:rsidRPr="00B70095" w:rsidRDefault="00B70095" w:rsidP="00B70095">
      <w:pPr>
        <w:ind w:firstLine="480"/>
      </w:pPr>
      <w:r w:rsidRPr="00B70095">
        <w:t>03 System.out.println("StaticSingleton is create");</w:t>
      </w:r>
    </w:p>
    <w:p w:rsidR="00B70095" w:rsidRPr="00B70095" w:rsidRDefault="00B70095" w:rsidP="00B70095">
      <w:pPr>
        <w:ind w:firstLine="480"/>
      </w:pPr>
      <w:r w:rsidRPr="00B70095">
        <w:t>04 }</w:t>
      </w:r>
    </w:p>
    <w:p w:rsidR="00B70095" w:rsidRPr="00B70095" w:rsidRDefault="00B70095" w:rsidP="00B70095">
      <w:pPr>
        <w:ind w:firstLine="480"/>
      </w:pPr>
      <w:r w:rsidRPr="00B70095">
        <w:t>05 private static class SingletonHolder {</w:t>
      </w:r>
    </w:p>
    <w:p w:rsidR="00B70095" w:rsidRPr="00B70095" w:rsidRDefault="00B70095" w:rsidP="00B70095">
      <w:pPr>
        <w:ind w:firstLine="480"/>
      </w:pPr>
      <w:r w:rsidRPr="00B70095">
        <w:t>06 private static StaticSingleton instance = new StaticSingleton();</w:t>
      </w:r>
    </w:p>
    <w:p w:rsidR="00B70095" w:rsidRPr="00B70095" w:rsidRDefault="00B70095" w:rsidP="00B70095">
      <w:pPr>
        <w:ind w:firstLine="480"/>
      </w:pPr>
      <w:r w:rsidRPr="00B70095">
        <w:t>07 }</w:t>
      </w:r>
    </w:p>
    <w:p w:rsidR="00B70095" w:rsidRPr="00B70095" w:rsidRDefault="00B70095" w:rsidP="00B70095">
      <w:pPr>
        <w:ind w:firstLine="480"/>
      </w:pPr>
      <w:r w:rsidRPr="00B70095">
        <w:t>08 public static StaticSingleton getInstance() {</w:t>
      </w:r>
    </w:p>
    <w:p w:rsidR="00B70095" w:rsidRPr="00B70095" w:rsidRDefault="00B70095" w:rsidP="00B70095">
      <w:pPr>
        <w:ind w:firstLine="480"/>
      </w:pPr>
      <w:r w:rsidRPr="00B70095">
        <w:t>09 return SingletonHolder.instance;</w:t>
      </w:r>
    </w:p>
    <w:p w:rsidR="00B70095" w:rsidRPr="00B70095" w:rsidRDefault="00B70095" w:rsidP="00B70095">
      <w:pPr>
        <w:ind w:firstLine="480"/>
      </w:pPr>
      <w:r w:rsidRPr="00B70095">
        <w:t>10 }</w:t>
      </w:r>
    </w:p>
    <w:p w:rsidR="00B70095" w:rsidRPr="00B70095" w:rsidRDefault="00B70095" w:rsidP="00B70095">
      <w:pPr>
        <w:ind w:firstLine="482"/>
      </w:pPr>
      <w:r w:rsidRPr="00B70095">
        <w:rPr>
          <w:b/>
          <w:bCs/>
        </w:rPr>
        <w:t>22</w:t>
      </w:r>
      <w:r w:rsidRPr="00B70095">
        <w:rPr>
          <w:b/>
          <w:bCs/>
        </w:rPr>
        <w:t>、</w:t>
      </w:r>
      <w:r w:rsidRPr="00B70095">
        <w:rPr>
          <w:b/>
          <w:bCs/>
        </w:rPr>
        <w:t>11 }</w:t>
      </w:r>
    </w:p>
    <w:p w:rsidR="00B70095" w:rsidRPr="00B70095" w:rsidRDefault="00B70095" w:rsidP="00B70095">
      <w:pPr>
        <w:ind w:firstLine="482"/>
      </w:pPr>
      <w:r w:rsidRPr="00B70095">
        <w:rPr>
          <w:b/>
          <w:bCs/>
        </w:rPr>
        <w:t>23</w:t>
      </w:r>
      <w:r w:rsidRPr="00B70095">
        <w:rPr>
          <w:b/>
          <w:bCs/>
        </w:rPr>
        <w:t>、</w:t>
      </w:r>
      <w:r w:rsidRPr="00B70095">
        <w:rPr>
          <w:b/>
          <w:bCs/>
        </w:rPr>
        <w:t>synchronzied</w:t>
      </w:r>
      <w:r w:rsidRPr="00B70095">
        <w:rPr>
          <w:b/>
          <w:bCs/>
        </w:rPr>
        <w:t>关键词的使用</w:t>
      </w:r>
    </w:p>
    <w:p w:rsidR="00B70095" w:rsidRPr="00B70095" w:rsidRDefault="00B70095" w:rsidP="00B70095">
      <w:pPr>
        <w:ind w:firstLine="480"/>
      </w:pPr>
      <w:r w:rsidRPr="00B70095">
        <w:t>synchronized</w:t>
      </w:r>
      <w:r w:rsidRPr="00B70095">
        <w:t>包裹代码块：</w:t>
      </w:r>
    </w:p>
    <w:p w:rsidR="00B70095" w:rsidRPr="00B70095" w:rsidRDefault="00B70095" w:rsidP="00B70095">
      <w:pPr>
        <w:ind w:firstLine="480"/>
      </w:pPr>
      <w:r w:rsidRPr="00B70095">
        <w:t>I . synchronized(</w:t>
      </w:r>
      <w:r w:rsidRPr="00B70095">
        <w:t>对象</w:t>
      </w:r>
      <w:r w:rsidRPr="00B70095">
        <w:t>){}</w:t>
      </w:r>
    </w:p>
    <w:p w:rsidR="00B70095" w:rsidRPr="00B70095" w:rsidRDefault="00B70095" w:rsidP="00B70095">
      <w:pPr>
        <w:ind w:firstLine="480"/>
      </w:pPr>
      <w:r w:rsidRPr="00B70095">
        <w:t>II . synchronized(</w:t>
      </w:r>
      <w:r w:rsidRPr="00B70095">
        <w:t>类名</w:t>
      </w:r>
      <w:r w:rsidRPr="00B70095">
        <w:t>.class){}</w:t>
      </w:r>
    </w:p>
    <w:p w:rsidR="00B70095" w:rsidRPr="00B70095" w:rsidRDefault="00B70095" w:rsidP="00B70095">
      <w:pPr>
        <w:ind w:firstLine="480"/>
      </w:pPr>
      <w:r w:rsidRPr="00B70095">
        <w:t>III. synchronized(this){}</w:t>
      </w:r>
    </w:p>
    <w:p w:rsidR="00B70095" w:rsidRPr="00B70095" w:rsidRDefault="00B70095" w:rsidP="00B70095">
      <w:pPr>
        <w:ind w:firstLine="480"/>
      </w:pPr>
      <w:r w:rsidRPr="00B70095">
        <w:t>synchronized</w:t>
      </w:r>
      <w:r w:rsidRPr="00B70095">
        <w:t>修饰方法：</w:t>
      </w:r>
    </w:p>
    <w:p w:rsidR="00B70095" w:rsidRPr="00B70095" w:rsidRDefault="00B70095" w:rsidP="00B70095">
      <w:pPr>
        <w:ind w:firstLine="480"/>
      </w:pPr>
      <w:r w:rsidRPr="00B70095">
        <w:t>I .public synchronized void memberMethod(){};</w:t>
      </w:r>
    </w:p>
    <w:p w:rsidR="00B70095" w:rsidRPr="00B70095" w:rsidRDefault="00B70095" w:rsidP="00B70095">
      <w:pPr>
        <w:ind w:firstLine="480"/>
      </w:pPr>
      <w:r w:rsidRPr="00B70095">
        <w:t>II.public static synchronized void staticMethod(){};</w:t>
      </w:r>
    </w:p>
    <w:p w:rsidR="00B70095" w:rsidRPr="00B70095" w:rsidRDefault="00B70095" w:rsidP="00B70095">
      <w:pPr>
        <w:ind w:firstLine="482"/>
      </w:pPr>
      <w:r w:rsidRPr="00B70095">
        <w:rPr>
          <w:b/>
          <w:bCs/>
        </w:rPr>
        <w:lastRenderedPageBreak/>
        <w:t>24</w:t>
      </w:r>
      <w:r w:rsidRPr="00B70095">
        <w:rPr>
          <w:b/>
          <w:bCs/>
        </w:rPr>
        <w:t>、</w:t>
      </w:r>
      <w:r w:rsidRPr="00B70095">
        <w:rPr>
          <w:b/>
          <w:bCs/>
        </w:rPr>
        <w:t>ReentrantLock</w:t>
      </w:r>
      <w:r w:rsidRPr="00B70095">
        <w:rPr>
          <w:b/>
          <w:bCs/>
        </w:rPr>
        <w:t>和</w:t>
      </w:r>
      <w:r w:rsidRPr="00B70095">
        <w:rPr>
          <w:b/>
          <w:bCs/>
        </w:rPr>
        <w:t>synchronized</w:t>
      </w:r>
      <w:r w:rsidRPr="00B70095">
        <w:rPr>
          <w:b/>
          <w:bCs/>
        </w:rPr>
        <w:t>使用的场景是什么，机制有何不同</w:t>
      </w:r>
    </w:p>
    <w:p w:rsidR="00B70095" w:rsidRPr="00B70095" w:rsidRDefault="00B70095" w:rsidP="00B70095">
      <w:pPr>
        <w:ind w:firstLine="480"/>
      </w:pPr>
      <w:r w:rsidRPr="00B70095">
        <w:t>在资源竞争不是很激烈的情况下，偶尔会有同步的情形下，</w:t>
      </w:r>
      <w:r w:rsidRPr="00B70095">
        <w:t>synchronized</w:t>
      </w:r>
      <w:r w:rsidRPr="00B70095">
        <w:t>是很合适的。原因在于，编译程序通常会尽可能的进行优化</w:t>
      </w:r>
    </w:p>
    <w:p w:rsidR="00B70095" w:rsidRPr="00B70095" w:rsidRDefault="00B70095" w:rsidP="00B70095">
      <w:pPr>
        <w:ind w:firstLine="480"/>
      </w:pPr>
      <w:r w:rsidRPr="00B70095">
        <w:t>synchronize</w:t>
      </w:r>
      <w:r w:rsidRPr="00B70095">
        <w:t>，另外可读性非常好，不管用没用过</w:t>
      </w:r>
      <w:r w:rsidRPr="00B70095">
        <w:t>5.0</w:t>
      </w:r>
      <w:r w:rsidRPr="00B70095">
        <w:t>多线程包的程序员都能理解。</w:t>
      </w:r>
    </w:p>
    <w:p w:rsidR="00B70095" w:rsidRPr="00B70095" w:rsidRDefault="00B70095" w:rsidP="00B70095">
      <w:pPr>
        <w:ind w:firstLine="480"/>
      </w:pPr>
      <w:r w:rsidRPr="00B70095">
        <w:t xml:space="preserve">ReentrantLock </w:t>
      </w:r>
      <w:r w:rsidRPr="00B70095">
        <w:t>类实现了</w:t>
      </w:r>
      <w:r w:rsidRPr="00B70095">
        <w:t xml:space="preserve"> Lock </w:t>
      </w:r>
      <w:r w:rsidRPr="00B70095">
        <w:t>，它拥有与</w:t>
      </w:r>
      <w:r w:rsidRPr="00B70095">
        <w:t xml:space="preserve"> synchronized </w:t>
      </w:r>
      <w:r w:rsidRPr="00B70095">
        <w:t>相同的并发性和内存语义，但是添加了类似轮询锁、定时锁等候和可中断锁等候的一些特性。此外，它还提供了在激烈争用情况下更佳</w:t>
      </w:r>
    </w:p>
    <w:p w:rsidR="00B70095" w:rsidRPr="00B70095" w:rsidRDefault="00B70095" w:rsidP="00B70095">
      <w:pPr>
        <w:ind w:firstLine="480"/>
      </w:pPr>
      <w:r w:rsidRPr="00B70095">
        <w:t>的性能。</w:t>
      </w:r>
    </w:p>
    <w:p w:rsidR="00B70095" w:rsidRPr="00B70095" w:rsidRDefault="00B70095" w:rsidP="00B70095">
      <w:pPr>
        <w:ind w:firstLine="480"/>
      </w:pPr>
      <w:r w:rsidRPr="00B70095">
        <w:t>其实</w:t>
      </w:r>
      <w:r w:rsidRPr="00B70095">
        <w:t>ReentrantLock</w:t>
      </w:r>
      <w:r w:rsidRPr="00B70095">
        <w:t>是一个可重入的互斥锁，重入锁是一种递归无阻塞的同步机制。</w:t>
      </w:r>
      <w:r w:rsidRPr="00B70095">
        <w:t>ReentrantLock</w:t>
      </w:r>
      <w:r w:rsidRPr="00B70095">
        <w:t>由最近成功获取锁，还没有释放的线程所拥有，当锁被另一个线程拥有时，调用</w:t>
      </w:r>
      <w:r w:rsidRPr="00B70095">
        <w:t>lock</w:t>
      </w:r>
      <w:r w:rsidRPr="00B70095">
        <w:t>的线程可以成功获取锁。如果锁已经被当前线程拥有，当前线程会立即返回</w:t>
      </w:r>
    </w:p>
    <w:p w:rsidR="00B70095" w:rsidRPr="00B70095" w:rsidRDefault="00B70095" w:rsidP="00B70095">
      <w:pPr>
        <w:ind w:firstLine="480"/>
      </w:pPr>
      <w:r w:rsidRPr="00B70095">
        <w:t>ReentrantLock</w:t>
      </w:r>
      <w:r w:rsidRPr="00B70095">
        <w:t>可以等同于</w:t>
      </w:r>
      <w:r w:rsidRPr="00B70095">
        <w:t>synchronized</w:t>
      </w:r>
      <w:r w:rsidRPr="00B70095">
        <w:t>使用，但是比</w:t>
      </w:r>
      <w:r w:rsidRPr="00B70095">
        <w:t>synchronized</w:t>
      </w:r>
      <w:r w:rsidRPr="00B70095">
        <w:t>有更强的功能、可以提供更灵活的锁机制、同时减少死锁的发生概率。在确实需要一些</w:t>
      </w:r>
      <w:r w:rsidRPr="00B70095">
        <w:t xml:space="preserve"> synchronized </w:t>
      </w:r>
      <w:r w:rsidRPr="00B70095">
        <w:t>所没有的特性的时候，比如时间锁等候、可中断锁等候、无块结构锁、多个条件变量或者轮询锁。</w:t>
      </w:r>
      <w:r w:rsidRPr="00B70095">
        <w:t xml:space="preserve"> ReentrantLock </w:t>
      </w:r>
      <w:r w:rsidRPr="00B70095">
        <w:t>还具有可伸缩性的好处，应当在高度争用的情况下使用它，但是请记住，大多数</w:t>
      </w:r>
      <w:r w:rsidRPr="00B70095">
        <w:t xml:space="preserve"> synchronized </w:t>
      </w:r>
      <w:r w:rsidRPr="00B70095">
        <w:t>块几乎从来没有出现过争用，所以可以把高度争用放在一边。我建议用</w:t>
      </w:r>
      <w:r w:rsidRPr="00B70095">
        <w:t xml:space="preserve"> synchronized </w:t>
      </w:r>
      <w:r w:rsidRPr="00B70095">
        <w:t>开发，直到确实证明</w:t>
      </w:r>
      <w:r w:rsidRPr="00B70095">
        <w:t xml:space="preserve"> synchronized </w:t>
      </w:r>
      <w:r w:rsidRPr="00B70095">
        <w:t>不合适，而不要仅仅是假设如果使用</w:t>
      </w:r>
      <w:r w:rsidRPr="00B70095">
        <w:t xml:space="preserve"> ReentrantLock “</w:t>
      </w:r>
      <w:r w:rsidRPr="00B70095">
        <w:t>性能会更好</w:t>
      </w:r>
      <w:r w:rsidRPr="00B70095">
        <w:t>”</w:t>
      </w:r>
      <w:r w:rsidRPr="00B70095">
        <w:t>。请记住，这些是供高级用户使用的高级工具。（而且，真正的高级用户喜欢选择能够找到的最简单工具，直到他们认为</w:t>
      </w:r>
    </w:p>
    <w:p w:rsidR="00B70095" w:rsidRPr="00B70095" w:rsidRDefault="00B70095" w:rsidP="00B70095">
      <w:pPr>
        <w:ind w:firstLine="482"/>
      </w:pPr>
      <w:r w:rsidRPr="00B70095">
        <w:rPr>
          <w:b/>
          <w:bCs/>
        </w:rPr>
        <w:t>25</w:t>
      </w:r>
      <w:r w:rsidRPr="00B70095">
        <w:rPr>
          <w:b/>
          <w:bCs/>
        </w:rPr>
        <w:t>、什么是</w:t>
      </w:r>
      <w:r w:rsidRPr="00B70095">
        <w:rPr>
          <w:b/>
          <w:bCs/>
        </w:rPr>
        <w:t>ThreadLocal</w:t>
      </w:r>
      <w:r w:rsidRPr="00B70095">
        <w:rPr>
          <w:b/>
          <w:bCs/>
        </w:rPr>
        <w:t>变量</w:t>
      </w:r>
    </w:p>
    <w:p w:rsidR="00B70095" w:rsidRPr="00B70095" w:rsidRDefault="00B70095" w:rsidP="00B70095">
      <w:pPr>
        <w:ind w:firstLine="480"/>
      </w:pPr>
      <w:r w:rsidRPr="00B70095">
        <w:t>ThreadLocal</w:t>
      </w:r>
      <w:r w:rsidRPr="00B70095">
        <w:t>，</w:t>
      </w:r>
      <w:r w:rsidRPr="00B70095">
        <w:t>Thread</w:t>
      </w:r>
      <w:r w:rsidRPr="00B70095">
        <w:t>：线程，这个毫无疑问。那</w:t>
      </w:r>
      <w:r w:rsidRPr="00B70095">
        <w:t>Local</w:t>
      </w:r>
      <w:r w:rsidRPr="00B70095">
        <w:t>呢？本地的，局部的。也就是说，</w:t>
      </w:r>
      <w:r w:rsidRPr="00B70095">
        <w:t>ThreadLocal</w:t>
      </w:r>
      <w:r w:rsidRPr="00B70095">
        <w:t>是线程本地的变量，只要是本线程内都可以使用，线程结束了，那么相应的线程本地变量也就跟随着线程消失了。</w:t>
      </w:r>
    </w:p>
    <w:p w:rsidR="00B70095" w:rsidRPr="00B70095" w:rsidRDefault="00B70095" w:rsidP="00B70095">
      <w:pPr>
        <w:ind w:firstLine="482"/>
      </w:pPr>
      <w:r w:rsidRPr="00B70095">
        <w:rPr>
          <w:b/>
          <w:bCs/>
        </w:rPr>
        <w:t>26</w:t>
      </w:r>
      <w:r w:rsidRPr="00B70095">
        <w:rPr>
          <w:b/>
          <w:bCs/>
        </w:rPr>
        <w:t>、</w:t>
      </w:r>
      <w:r w:rsidRPr="00B70095">
        <w:rPr>
          <w:b/>
          <w:bCs/>
        </w:rPr>
        <w:t>ThreadLocal</w:t>
      </w:r>
      <w:r w:rsidRPr="00B70095">
        <w:rPr>
          <w:b/>
          <w:bCs/>
        </w:rPr>
        <w:t>技术原理是什么，它在架构中常常用来做什么？</w:t>
      </w:r>
    </w:p>
    <w:p w:rsidR="00B70095" w:rsidRPr="00B70095" w:rsidRDefault="00B70095" w:rsidP="00B70095">
      <w:pPr>
        <w:ind w:firstLine="482"/>
      </w:pPr>
      <w:r w:rsidRPr="00B70095">
        <w:rPr>
          <w:b/>
          <w:bCs/>
        </w:rPr>
        <w:t>27</w:t>
      </w:r>
      <w:r w:rsidRPr="00B70095">
        <w:rPr>
          <w:b/>
          <w:bCs/>
        </w:rPr>
        <w:t>、</w:t>
      </w:r>
      <w:r w:rsidRPr="00B70095">
        <w:rPr>
          <w:b/>
          <w:bCs/>
        </w:rPr>
        <w:t>java</w:t>
      </w:r>
      <w:r w:rsidRPr="00B70095">
        <w:rPr>
          <w:b/>
          <w:bCs/>
        </w:rPr>
        <w:t>多线程有哪些常见的锁，各自用法是什么？</w:t>
      </w:r>
    </w:p>
    <w:p w:rsidR="00B70095" w:rsidRPr="00B70095" w:rsidRDefault="00B70095" w:rsidP="00B70095">
      <w:pPr>
        <w:ind w:firstLine="480"/>
      </w:pPr>
      <w:r w:rsidRPr="00B70095">
        <w:t>synchronized (</w:t>
      </w:r>
      <w:r w:rsidRPr="00B70095">
        <w:t>同步</w:t>
      </w:r>
      <w:r w:rsidRPr="00B70095">
        <w:t>)synchronized</w:t>
      </w:r>
      <w:r w:rsidRPr="00B70095">
        <w:t>关键字修饰的代码相当于数据库上的互斥锁。确保多个线程在同一时刻只能由一个线程处于方法或同步块中，确保线程对</w:t>
      </w:r>
      <w:r w:rsidRPr="00B70095">
        <w:lastRenderedPageBreak/>
        <w:t>变量访问的可见和排它，获得锁的对象在代码结束后，会对锁进行释放。</w:t>
      </w:r>
    </w:p>
    <w:p w:rsidR="00B70095" w:rsidRPr="00B70095" w:rsidRDefault="00B70095" w:rsidP="00B70095">
      <w:pPr>
        <w:ind w:firstLine="480"/>
      </w:pPr>
      <w:r w:rsidRPr="00B70095">
        <w:t>       synchronzied</w:t>
      </w:r>
      <w:r w:rsidRPr="00B70095">
        <w:t>使用方法有两个：</w:t>
      </w:r>
      <w:r w:rsidRPr="00B70095">
        <w:rPr>
          <w:rFonts w:ascii="宋体" w:hAnsi="宋体" w:cs="宋体" w:hint="eastAsia"/>
        </w:rPr>
        <w:t>①</w:t>
      </w:r>
      <w:r w:rsidRPr="00B70095">
        <w:t>加在方法上面锁定方法，</w:t>
      </w:r>
      <w:r w:rsidRPr="00B70095">
        <w:rPr>
          <w:rFonts w:ascii="宋体" w:hAnsi="宋体" w:cs="宋体" w:hint="eastAsia"/>
        </w:rPr>
        <w:t>②</w:t>
      </w:r>
      <w:r w:rsidRPr="00B70095">
        <w:t>定义</w:t>
      </w:r>
      <w:r w:rsidRPr="00B70095">
        <w:t>synchronized</w:t>
      </w:r>
      <w:r w:rsidRPr="00B70095">
        <w:t>块。</w:t>
      </w:r>
    </w:p>
    <w:p w:rsidR="00B70095" w:rsidRPr="00B70095" w:rsidRDefault="00B70095" w:rsidP="00B70095">
      <w:pPr>
        <w:ind w:firstLine="480"/>
      </w:pPr>
      <w:r w:rsidRPr="00B70095">
        <w:t> </w:t>
      </w:r>
    </w:p>
    <w:p w:rsidR="00B70095" w:rsidRPr="00B70095" w:rsidRDefault="00B70095" w:rsidP="00B70095">
      <w:pPr>
        <w:ind w:firstLine="480"/>
      </w:pPr>
      <w:r w:rsidRPr="00B70095">
        <w:t>condition (</w:t>
      </w:r>
      <w:r w:rsidRPr="00B70095">
        <w:t>配合</w:t>
      </w:r>
      <w:r w:rsidRPr="00B70095">
        <w:t>lock</w:t>
      </w:r>
      <w:r w:rsidRPr="00B70095">
        <w:t>使用</w:t>
      </w:r>
      <w:r w:rsidRPr="00B70095">
        <w:t xml:space="preserve"> </w:t>
      </w:r>
      <w:r w:rsidRPr="00B70095">
        <w:t>类似</w:t>
      </w:r>
      <w:r w:rsidRPr="00B70095">
        <w:t xml:space="preserve"> object.wait)Condition.await()</w:t>
      </w:r>
      <w:r w:rsidRPr="00B70095">
        <w:t>方法相当于</w:t>
      </w:r>
      <w:r w:rsidRPr="00B70095">
        <w:t>Object.wait()</w:t>
      </w:r>
      <w:r w:rsidRPr="00B70095">
        <w:t>方法</w:t>
      </w:r>
      <w:r w:rsidRPr="00B70095">
        <w:t>,</w:t>
      </w:r>
      <w:r w:rsidRPr="00B70095">
        <w:t>而</w:t>
      </w:r>
      <w:r w:rsidRPr="00B70095">
        <w:t>Condition.signal()</w:t>
      </w:r>
      <w:r w:rsidRPr="00B70095">
        <w:t>方法相当于</w:t>
      </w:r>
      <w:r w:rsidRPr="00B70095">
        <w:t>Object.notify()</w:t>
      </w:r>
      <w:r w:rsidRPr="00B70095">
        <w:t>方法。当然它也有对应的</w:t>
      </w:r>
      <w:r w:rsidRPr="00B70095">
        <w:t>Condition.signalAll()</w:t>
      </w:r>
      <w:r w:rsidRPr="00B70095">
        <w:t>方法。同样的在调用</w:t>
      </w:r>
      <w:r w:rsidRPr="00B70095">
        <w:t>Condition.await()</w:t>
      </w:r>
      <w:r w:rsidRPr="00B70095">
        <w:t>之后</w:t>
      </w:r>
      <w:r w:rsidRPr="00B70095">
        <w:t>,</w:t>
      </w:r>
      <w:r w:rsidRPr="00B70095">
        <w:t>线程占用的锁会被释放。这样在</w:t>
      </w:r>
      <w:r w:rsidRPr="00B70095">
        <w:t>Condition.signal()</w:t>
      </w:r>
      <w:r w:rsidRPr="00B70095">
        <w:t>方法调用的时候才获取到锁。</w:t>
      </w:r>
    </w:p>
    <w:p w:rsidR="00B70095" w:rsidRPr="00B70095" w:rsidRDefault="00B70095" w:rsidP="00B70095">
      <w:pPr>
        <w:ind w:firstLine="480"/>
      </w:pPr>
      <w:r w:rsidRPr="00B70095">
        <w:t>需要注意的是</w:t>
      </w:r>
      <w:r w:rsidRPr="00B70095">
        <w:t>Condition.signal()</w:t>
      </w:r>
      <w:r w:rsidRPr="00B70095">
        <w:t>方法调用之后</w:t>
      </w:r>
      <w:r w:rsidRPr="00B70095">
        <w:t>,</w:t>
      </w:r>
      <w:r w:rsidRPr="00B70095">
        <w:t>被唤醒的线程因为需要重新获取锁。所以需要等到调用</w:t>
      </w:r>
      <w:r w:rsidRPr="00B70095">
        <w:t>Condition.signal()</w:t>
      </w:r>
      <w:r w:rsidRPr="00B70095">
        <w:t>的线程释放了锁</w:t>
      </w:r>
      <w:r w:rsidRPr="00B70095">
        <w:t>(</w:t>
      </w:r>
      <w:r w:rsidRPr="00B70095">
        <w:t>调用</w:t>
      </w:r>
      <w:r w:rsidRPr="00B70095">
        <w:t>ReentrantLock.unlock())</w:t>
      </w:r>
      <w:r w:rsidRPr="00B70095">
        <w:t>之后才能继续执行。</w:t>
      </w:r>
    </w:p>
    <w:p w:rsidR="00B70095" w:rsidRPr="00B70095" w:rsidRDefault="00B70095" w:rsidP="00B70095">
      <w:pPr>
        <w:ind w:firstLine="482"/>
      </w:pPr>
      <w:r w:rsidRPr="00B70095">
        <w:rPr>
          <w:b/>
          <w:bCs/>
        </w:rPr>
        <w:t>lockInterruptibly()</w:t>
      </w:r>
      <w:r w:rsidRPr="00B70095">
        <w:rPr>
          <w:b/>
          <w:bCs/>
        </w:rPr>
        <w:t>方法</w:t>
      </w:r>
      <w:r w:rsidRPr="00B70095">
        <w:t>比较特殊，当通过这个方法去获取锁时，如果线程正在等待获取锁，则这个线程能够响应中断，即中断线程的等待状态。也就使说，当两个线程同时通过</w:t>
      </w:r>
      <w:r w:rsidRPr="00B70095">
        <w:t>lock.lockInterruptibly()</w:t>
      </w:r>
      <w:r w:rsidRPr="00B70095">
        <w:t>想获取某个锁时，假若此时线程</w:t>
      </w:r>
      <w:r w:rsidRPr="00B70095">
        <w:t>A</w:t>
      </w:r>
      <w:r w:rsidRPr="00B70095">
        <w:t>获取到了锁，而线程</w:t>
      </w:r>
      <w:r w:rsidRPr="00B70095">
        <w:t>B</w:t>
      </w:r>
      <w:r w:rsidRPr="00B70095">
        <w:t>只有在等待，那么对线程</w:t>
      </w:r>
      <w:r w:rsidRPr="00B70095">
        <w:t>B</w:t>
      </w:r>
      <w:r w:rsidRPr="00B70095">
        <w:t>调用</w:t>
      </w:r>
      <w:r w:rsidRPr="00B70095">
        <w:t>threadB.interrupt()</w:t>
      </w:r>
      <w:r w:rsidRPr="00B70095">
        <w:t>方法能够中断线程</w:t>
      </w:r>
      <w:r w:rsidRPr="00B70095">
        <w:t>B</w:t>
      </w:r>
      <w:r w:rsidRPr="00B70095">
        <w:t>的等待过程。由于</w:t>
      </w:r>
      <w:r w:rsidRPr="00B70095">
        <w:t>lockInterruptibly()</w:t>
      </w:r>
      <w:r w:rsidRPr="00B70095">
        <w:t>的声明中抛出了异常，所以</w:t>
      </w:r>
      <w:r w:rsidRPr="00B70095">
        <w:t>lock.lockInterruptibly()</w:t>
      </w:r>
      <w:r w:rsidRPr="00B70095">
        <w:t>必须放在</w:t>
      </w:r>
      <w:r w:rsidRPr="00B70095">
        <w:t>try</w:t>
      </w:r>
      <w:r w:rsidRPr="00B70095">
        <w:t>块中或者在调用</w:t>
      </w:r>
      <w:r w:rsidRPr="00B70095">
        <w:t>lockInterruptibly()</w:t>
      </w:r>
      <w:r w:rsidRPr="00B70095">
        <w:t>的方法外声明抛出</w:t>
      </w:r>
      <w:r w:rsidRPr="00B70095">
        <w:t>InterruptedException</w:t>
      </w:r>
      <w:r w:rsidRPr="00B70095">
        <w:t>。</w:t>
      </w:r>
    </w:p>
    <w:p w:rsidR="00B70095" w:rsidRPr="00B70095" w:rsidRDefault="00B70095" w:rsidP="00B70095">
      <w:pPr>
        <w:ind w:firstLine="480"/>
      </w:pPr>
      <w:r w:rsidRPr="00B70095">
        <w:t>ReentrantLock</w:t>
      </w:r>
      <w:r w:rsidRPr="00B70095">
        <w:t>，意思是</w:t>
      </w:r>
      <w:r w:rsidRPr="00B70095">
        <w:t>“</w:t>
      </w:r>
      <w:r w:rsidRPr="00B70095">
        <w:t>可重入锁</w:t>
      </w:r>
      <w:r w:rsidRPr="00B70095">
        <w:t>”</w:t>
      </w:r>
      <w:r w:rsidRPr="00B70095">
        <w:t>，</w:t>
      </w:r>
      <w:r w:rsidRPr="00B70095">
        <w:t>ReentrantLock</w:t>
      </w:r>
      <w:r w:rsidRPr="00B70095">
        <w:t>是唯一实现了</w:t>
      </w:r>
      <w:r w:rsidRPr="00B70095">
        <w:t>Lock</w:t>
      </w:r>
      <w:r w:rsidRPr="00B70095">
        <w:t>接口的类，并且</w:t>
      </w:r>
      <w:r w:rsidRPr="00B70095">
        <w:t>ReentrantLock</w:t>
      </w:r>
      <w:r w:rsidRPr="00B70095">
        <w:t>提供了更多的方法。</w:t>
      </w:r>
    </w:p>
    <w:p w:rsidR="00B70095" w:rsidRPr="00B70095" w:rsidRDefault="00B70095" w:rsidP="00B70095">
      <w:pPr>
        <w:ind w:firstLine="480"/>
      </w:pPr>
      <w:r w:rsidRPr="00B70095">
        <w:t>分为读锁和写锁，多个读锁不互斥，读锁与写锁互斥，这是由</w:t>
      </w:r>
      <w:r w:rsidRPr="00B70095">
        <w:t>jvm</w:t>
      </w:r>
      <w:r w:rsidRPr="00B70095">
        <w:t>自己控制的，我们只要上好相应的锁即可。如果你的代码只读数据，可以很多人同时读，但不能同时写，那就上读锁；如果你的代码修改数据，只能有一个人在写，且不能同时读取，那就上写锁。总之，读的时候上读锁，写的时候上写锁！读写锁接口：</w:t>
      </w:r>
      <w:r w:rsidRPr="00B70095">
        <w:rPr>
          <w:b/>
          <w:bCs/>
        </w:rPr>
        <w:t>ReadWriteLock</w:t>
      </w:r>
      <w:r w:rsidRPr="00B70095">
        <w:t>，它的具体实现类为：</w:t>
      </w:r>
      <w:r w:rsidRPr="00B70095">
        <w:rPr>
          <w:b/>
          <w:bCs/>
        </w:rPr>
        <w:t>ReentrantReadWriteLock</w:t>
      </w:r>
      <w:r w:rsidRPr="00B70095">
        <w:t>。</w:t>
      </w:r>
    </w:p>
    <w:p w:rsidR="00B70095" w:rsidRPr="00B70095" w:rsidRDefault="00B70095" w:rsidP="00B70095">
      <w:pPr>
        <w:ind w:firstLine="482"/>
      </w:pPr>
      <w:r w:rsidRPr="00B70095">
        <w:rPr>
          <w:b/>
          <w:bCs/>
        </w:rPr>
        <w:t>28</w:t>
      </w:r>
      <w:r w:rsidRPr="00B70095">
        <w:rPr>
          <w:b/>
          <w:bCs/>
        </w:rPr>
        <w:t>、</w:t>
      </w:r>
      <w:r w:rsidRPr="00B70095">
        <w:rPr>
          <w:b/>
          <w:bCs/>
        </w:rPr>
        <w:t>CountDownLatch</w:t>
      </w:r>
      <w:r w:rsidRPr="00B70095">
        <w:rPr>
          <w:b/>
          <w:bCs/>
        </w:rPr>
        <w:t>用于多线程的什么场景</w:t>
      </w:r>
    </w:p>
    <w:p w:rsidR="00B70095" w:rsidRPr="00B70095" w:rsidRDefault="00B70095" w:rsidP="00B70095">
      <w:pPr>
        <w:ind w:firstLine="480"/>
      </w:pPr>
      <w:r w:rsidRPr="00B70095">
        <w:t>1. ountDownLatch</w:t>
      </w:r>
      <w:r w:rsidRPr="00B70095">
        <w:t>类。这个类是一个同步辅助类。用于一个线程等待多个操作完成之后再执行，也就是这个当前线程会一直阻塞，直到它所等待的多个操作已经完成。</w:t>
      </w:r>
      <w:r w:rsidRPr="00B70095">
        <w:t>await</w:t>
      </w:r>
      <w:r w:rsidRPr="00B70095">
        <w:t>方法，需要等到其他操作先完成的那个线程调用的，先将线程休眠，直到其他操作完成，计数器减为</w:t>
      </w:r>
      <w:r w:rsidRPr="00B70095">
        <w:t>0</w:t>
      </w:r>
      <w:r w:rsidRPr="00B70095">
        <w:t>，才会唤醒因此休眠的线程</w:t>
      </w:r>
    </w:p>
    <w:p w:rsidR="00B70095" w:rsidRPr="00B70095" w:rsidRDefault="00B70095" w:rsidP="00B70095">
      <w:pPr>
        <w:ind w:firstLine="480"/>
      </w:pPr>
      <w:r w:rsidRPr="00B70095">
        <w:t>2. countDown</w:t>
      </w:r>
      <w:r w:rsidRPr="00B70095">
        <w:t>方法，每个被等待的事件在完成之后调用，会将计数器减一</w:t>
      </w:r>
    </w:p>
    <w:p w:rsidR="00B70095" w:rsidRPr="00B70095" w:rsidRDefault="00B70095" w:rsidP="00B70095">
      <w:pPr>
        <w:ind w:firstLine="482"/>
      </w:pPr>
      <w:r w:rsidRPr="00B70095">
        <w:rPr>
          <w:b/>
          <w:bCs/>
        </w:rPr>
        <w:lastRenderedPageBreak/>
        <w:t>29</w:t>
      </w:r>
      <w:r w:rsidRPr="00B70095">
        <w:rPr>
          <w:b/>
          <w:bCs/>
        </w:rPr>
        <w:t>、</w:t>
      </w:r>
      <w:r w:rsidRPr="00B70095">
        <w:rPr>
          <w:b/>
          <w:bCs/>
        </w:rPr>
        <w:t>volatile</w:t>
      </w:r>
      <w:r w:rsidRPr="00B70095">
        <w:rPr>
          <w:b/>
          <w:bCs/>
        </w:rPr>
        <w:t>适用于高并发的什么场景</w:t>
      </w:r>
    </w:p>
    <w:p w:rsidR="00B70095" w:rsidRPr="00B70095" w:rsidRDefault="00B70095" w:rsidP="00B70095">
      <w:pPr>
        <w:ind w:firstLine="480"/>
      </w:pPr>
      <w:r w:rsidRPr="00B70095">
        <w:t>volatile</w:t>
      </w:r>
      <w:r w:rsidRPr="00B70095">
        <w:t>最适用一个线程写，多个线程读的场合。</w:t>
      </w:r>
    </w:p>
    <w:p w:rsidR="00B70095" w:rsidRPr="00B70095" w:rsidRDefault="00B70095" w:rsidP="00B70095">
      <w:pPr>
        <w:ind w:firstLine="480"/>
      </w:pPr>
      <w:r w:rsidRPr="00B70095">
        <w:t>   </w:t>
      </w:r>
      <w:r w:rsidRPr="00B70095">
        <w:t>如果有多个线程并发写操作，仍然需要使用锁或者线程安全的容器或者原子变量来代替。</w:t>
      </w:r>
      <w:r w:rsidRPr="00B70095">
        <w:t>(</w:t>
      </w:r>
      <w:r w:rsidRPr="00B70095">
        <w:t>摘自</w:t>
      </w:r>
      <w:r w:rsidRPr="00B70095">
        <w:t>Netty</w:t>
      </w:r>
      <w:r w:rsidRPr="00B70095">
        <w:t>权威指南</w:t>
      </w:r>
      <w:r w:rsidRPr="00B70095">
        <w:t>)</w:t>
      </w:r>
    </w:p>
    <w:p w:rsidR="00B70095" w:rsidRPr="00B70095" w:rsidRDefault="00B70095" w:rsidP="00B70095">
      <w:pPr>
        <w:ind w:firstLine="480"/>
      </w:pPr>
      <w:r w:rsidRPr="00B70095">
        <w:t>您只能在有限的一些情形下使用</w:t>
      </w:r>
      <w:r w:rsidRPr="00B70095">
        <w:t xml:space="preserve"> volatile </w:t>
      </w:r>
      <w:r w:rsidRPr="00B70095">
        <w:t>变量替代锁。要使</w:t>
      </w:r>
      <w:r w:rsidRPr="00B70095">
        <w:t xml:space="preserve"> volatile </w:t>
      </w:r>
      <w:r w:rsidRPr="00B70095">
        <w:t>变量提供理想的线程安全，必须同时满足下面两个条件：</w:t>
      </w:r>
    </w:p>
    <w:p w:rsidR="00B70095" w:rsidRPr="00B70095" w:rsidRDefault="00B70095" w:rsidP="00B70095">
      <w:pPr>
        <w:ind w:firstLine="480"/>
      </w:pPr>
      <w:r w:rsidRPr="00B70095">
        <w:sym w:font="Symbol" w:char="F0B7"/>
      </w:r>
      <w:r w:rsidRPr="00B70095">
        <w:t xml:space="preserve"> </w:t>
      </w:r>
      <w:r w:rsidRPr="00B70095">
        <w:t>对变量的写操作不依赖于当前值。</w:t>
      </w:r>
    </w:p>
    <w:p w:rsidR="00B70095" w:rsidRPr="00B70095" w:rsidRDefault="00B70095" w:rsidP="00B70095">
      <w:pPr>
        <w:ind w:firstLine="480"/>
      </w:pPr>
      <w:r w:rsidRPr="00B70095">
        <w:sym w:font="Symbol" w:char="F0B7"/>
      </w:r>
      <w:r w:rsidRPr="00B70095">
        <w:t xml:space="preserve"> </w:t>
      </w:r>
      <w:r w:rsidRPr="00B70095">
        <w:t>该变量没有包含在具有其他变量的不变式中。</w:t>
      </w:r>
    </w:p>
    <w:p w:rsidR="00B70095" w:rsidRPr="00B70095" w:rsidRDefault="00B70095" w:rsidP="00B70095">
      <w:pPr>
        <w:ind w:firstLine="482"/>
      </w:pPr>
      <w:r w:rsidRPr="00B70095">
        <w:rPr>
          <w:b/>
          <w:bCs/>
        </w:rPr>
        <w:t>30</w:t>
      </w:r>
      <w:r w:rsidRPr="00B70095">
        <w:rPr>
          <w:b/>
          <w:bCs/>
        </w:rPr>
        <w:t>、多线程</w:t>
      </w:r>
      <w:r w:rsidRPr="00B70095">
        <w:rPr>
          <w:b/>
          <w:bCs/>
        </w:rPr>
        <w:t>join</w:t>
      </w:r>
      <w:r w:rsidRPr="00B70095">
        <w:rPr>
          <w:b/>
          <w:bCs/>
        </w:rPr>
        <w:t>方法用于什么场景？</w:t>
      </w:r>
    </w:p>
    <w:p w:rsidR="00B70095" w:rsidRPr="00B70095" w:rsidRDefault="00B70095" w:rsidP="00B70095">
      <w:pPr>
        <w:ind w:firstLine="480"/>
      </w:pPr>
      <w:r w:rsidRPr="00B70095">
        <w:t>，主线程创建并启动了子线程，如果子线程中需要进行大量的耗时运算，主线程往往将早于子线程结束之前结束，如果主线程想等待子线程执行完毕后，获得子线程中的处理完的某个数据，就要用到</w:t>
      </w:r>
      <w:r w:rsidRPr="00B70095">
        <w:t>join</w:t>
      </w:r>
      <w:r w:rsidRPr="00B70095">
        <w:t>方法了，方法</w:t>
      </w:r>
      <w:r w:rsidRPr="00B70095">
        <w:t>join</w:t>
      </w:r>
      <w:r w:rsidRPr="00B70095">
        <w:t>（）的作用是等待线程对象呗销毁；</w:t>
      </w:r>
    </w:p>
    <w:p w:rsidR="00B70095" w:rsidRPr="00B70095" w:rsidRDefault="00B70095" w:rsidP="00B70095">
      <w:pPr>
        <w:ind w:firstLine="482"/>
      </w:pPr>
      <w:r w:rsidRPr="00B70095">
        <w:rPr>
          <w:b/>
          <w:bCs/>
        </w:rPr>
        <w:t>join</w:t>
      </w:r>
      <w:r w:rsidRPr="00B70095">
        <w:rPr>
          <w:b/>
          <w:bCs/>
        </w:rPr>
        <w:t>底层是</w:t>
      </w:r>
      <w:r w:rsidRPr="00B70095">
        <w:rPr>
          <w:b/>
          <w:bCs/>
        </w:rPr>
        <w:t>wait</w:t>
      </w:r>
      <w:r w:rsidRPr="00B70095">
        <w:rPr>
          <w:b/>
          <w:bCs/>
        </w:rPr>
        <w:t>方法，所以它是会释放</w:t>
      </w:r>
      <w:r w:rsidRPr="00B70095">
        <w:rPr>
          <w:b/>
          <w:bCs/>
        </w:rPr>
        <w:t>https://www.baidu.com/s?wd=%E5%AF%B9%E8%B1%A1%E9%94%81&amp;tn=24004469_oem_dg&amp;rsv_dl=gh_pl_sl_csd" \t "https://blog.csdn.net/liuyifeng1920/article/details/_blank</w:t>
      </w:r>
      <w:r w:rsidRPr="00B70095">
        <w:rPr>
          <w:b/>
          <w:bCs/>
        </w:rPr>
        <w:t>对象锁的，而</w:t>
      </w:r>
      <w:r w:rsidRPr="00B70095">
        <w:rPr>
          <w:b/>
          <w:bCs/>
        </w:rPr>
        <w:t>sleep</w:t>
      </w:r>
      <w:r w:rsidRPr="00B70095">
        <w:rPr>
          <w:b/>
          <w:bCs/>
        </w:rPr>
        <w:t>在同步的方法中是不释放对象锁的，只有同步方法执行完毕，其他线程才可以执行。</w:t>
      </w:r>
    </w:p>
    <w:p w:rsidR="00B70095" w:rsidRPr="00B70095" w:rsidRDefault="00B70095" w:rsidP="00B70095">
      <w:pPr>
        <w:ind w:firstLine="482"/>
      </w:pPr>
      <w:r w:rsidRPr="00B70095">
        <w:rPr>
          <w:b/>
          <w:bCs/>
        </w:rPr>
        <w:t>31</w:t>
      </w:r>
      <w:r w:rsidRPr="00B70095">
        <w:rPr>
          <w:b/>
          <w:bCs/>
        </w:rPr>
        <w:t>、</w:t>
      </w:r>
      <w:r w:rsidRPr="00B70095">
        <w:rPr>
          <w:b/>
          <w:bCs/>
        </w:rPr>
        <w:t>java</w:t>
      </w:r>
      <w:r w:rsidRPr="00B70095">
        <w:rPr>
          <w:b/>
          <w:bCs/>
        </w:rPr>
        <w:t>多线程中让所有子线程执行完毕的方法有哪几种？</w:t>
      </w:r>
    </w:p>
    <w:p w:rsidR="00B70095" w:rsidRPr="00B70095" w:rsidRDefault="00B70095" w:rsidP="00B70095">
      <w:pPr>
        <w:ind w:firstLine="480"/>
      </w:pPr>
      <w:r w:rsidRPr="00B70095">
        <w:t>1</w:t>
      </w:r>
      <w:r w:rsidRPr="00B70095">
        <w:t>、用</w:t>
      </w:r>
      <w:r w:rsidRPr="00B70095">
        <w:t>sleep</w:t>
      </w:r>
      <w:r w:rsidRPr="00B70095">
        <w:t>方法，让主线程睡眠一段时间，当然这个睡眠时间是主观的时间，是我们自己定的，这个方法不推荐，但是在这里还是写一下，毕竟是解决方法</w:t>
      </w:r>
    </w:p>
    <w:p w:rsidR="00B70095" w:rsidRPr="00B70095" w:rsidRDefault="00B70095" w:rsidP="00B70095">
      <w:pPr>
        <w:ind w:firstLine="480"/>
      </w:pPr>
      <w:r w:rsidRPr="00B70095">
        <w:t>2</w:t>
      </w:r>
      <w:r w:rsidRPr="00B70095">
        <w:t>、使用</w:t>
      </w:r>
      <w:r w:rsidRPr="00B70095">
        <w:t>Thread</w:t>
      </w:r>
      <w:r w:rsidRPr="00B70095">
        <w:t>的</w:t>
      </w:r>
      <w:r w:rsidRPr="00B70095">
        <w:t>join()</w:t>
      </w:r>
      <w:r w:rsidRPr="00B70095">
        <w:t>等待所有的子线程执行完毕，主线程在执行，</w:t>
      </w:r>
      <w:r w:rsidRPr="00B70095">
        <w:t>thread.join()</w:t>
      </w:r>
      <w:r w:rsidRPr="00B70095">
        <w:t>把指定的线程加入到当前线程，可以将两个交替执行的线程合并为顺序执行的线程。比如在线程</w:t>
      </w:r>
      <w:r w:rsidRPr="00B70095">
        <w:t>B</w:t>
      </w:r>
      <w:r w:rsidRPr="00B70095">
        <w:t>中调用了线程</w:t>
      </w:r>
      <w:r w:rsidRPr="00B70095">
        <w:t>A</w:t>
      </w:r>
      <w:r w:rsidRPr="00B70095">
        <w:t>的</w:t>
      </w:r>
      <w:r w:rsidRPr="00B70095">
        <w:t>Join()</w:t>
      </w:r>
      <w:r w:rsidRPr="00B70095">
        <w:t>方法，直到线程</w:t>
      </w:r>
      <w:r w:rsidRPr="00B70095">
        <w:t>A</w:t>
      </w:r>
      <w:r w:rsidRPr="00B70095">
        <w:t>执行完毕后，才会继续执行线程</w:t>
      </w:r>
      <w:r w:rsidRPr="00B70095">
        <w:t>B</w:t>
      </w:r>
      <w:r w:rsidRPr="00B70095">
        <w:t>。</w:t>
      </w:r>
    </w:p>
    <w:p w:rsidR="00B70095" w:rsidRPr="00B70095" w:rsidRDefault="00B70095" w:rsidP="00B70095">
      <w:pPr>
        <w:ind w:firstLine="480"/>
      </w:pPr>
      <w:r w:rsidRPr="00B70095">
        <w:t>3</w:t>
      </w:r>
      <w:r w:rsidRPr="00B70095">
        <w:t>、</w:t>
      </w:r>
      <w:r w:rsidRPr="00B70095">
        <w:t>countDownLatch</w:t>
      </w:r>
      <w:r w:rsidRPr="00B70095">
        <w:t>不可能重新初始化或者修改</w:t>
      </w:r>
      <w:r w:rsidRPr="00B70095">
        <w:t>CountDownLatch</w:t>
      </w:r>
      <w:r w:rsidRPr="00B70095">
        <w:t>对象内部计数器的值，一个线程调用</w:t>
      </w:r>
      <w:r w:rsidRPr="00B70095">
        <w:t>countdown</w:t>
      </w:r>
      <w:r w:rsidRPr="00B70095">
        <w:t>方法</w:t>
      </w:r>
      <w:r w:rsidRPr="00B70095">
        <w:t>happen-before</w:t>
      </w:r>
      <w:r w:rsidRPr="00B70095">
        <w:t>另外一个线程调用</w:t>
      </w:r>
      <w:r w:rsidRPr="00B70095">
        <w:t>await</w:t>
      </w:r>
      <w:r w:rsidRPr="00B70095">
        <w:t>方法</w:t>
      </w:r>
    </w:p>
    <w:p w:rsidR="00B70095" w:rsidRPr="00B70095" w:rsidRDefault="00B70095" w:rsidP="00B70095">
      <w:pPr>
        <w:ind w:firstLine="480"/>
      </w:pPr>
      <w:r w:rsidRPr="00B70095">
        <w:t>4</w:t>
      </w:r>
      <w:r w:rsidRPr="00B70095">
        <w:t>、同步屏障</w:t>
      </w:r>
      <w:r w:rsidRPr="00B70095">
        <w:t>CyclicBarrier</w:t>
      </w:r>
      <w:r w:rsidRPr="00B70095">
        <w:t>方法可以使用</w:t>
      </w:r>
      <w:r w:rsidRPr="00B70095">
        <w:t>reset()</w:t>
      </w:r>
      <w:r w:rsidRPr="00B70095">
        <w:t>方法重置，所以</w:t>
      </w:r>
      <w:r w:rsidRPr="00B70095">
        <w:t>CyclicBarrier</w:t>
      </w:r>
      <w:r w:rsidRPr="00B70095">
        <w:lastRenderedPageBreak/>
        <w:t>方法可以能处理更为复杂的业务场景。</w:t>
      </w:r>
    </w:p>
    <w:p w:rsidR="00B70095" w:rsidRPr="00B70095" w:rsidRDefault="00B70095" w:rsidP="00B70095">
      <w:pPr>
        <w:ind w:firstLine="482"/>
      </w:pPr>
      <w:r w:rsidRPr="00B70095">
        <w:rPr>
          <w:b/>
          <w:bCs/>
        </w:rPr>
        <w:t>32</w:t>
      </w:r>
      <w:r w:rsidRPr="00B70095">
        <w:rPr>
          <w:b/>
          <w:bCs/>
        </w:rPr>
        <w:t>、高并发环境下的计数器如何实现？</w:t>
      </w:r>
    </w:p>
    <w:p w:rsidR="00B70095" w:rsidRPr="00B70095" w:rsidRDefault="00B70095" w:rsidP="00B70095">
      <w:pPr>
        <w:ind w:firstLine="482"/>
      </w:pPr>
      <w:r w:rsidRPr="00B70095">
        <w:rPr>
          <w:b/>
          <w:bCs/>
        </w:rPr>
        <w:t>33</w:t>
      </w:r>
      <w:r w:rsidRPr="00B70095">
        <w:rPr>
          <w:b/>
          <w:bCs/>
        </w:rPr>
        <w:t>、</w:t>
      </w:r>
      <w:r w:rsidRPr="00B70095">
        <w:rPr>
          <w:b/>
          <w:bCs/>
        </w:rPr>
        <w:t>HashTable</w:t>
      </w:r>
      <w:r w:rsidRPr="00B70095">
        <w:rPr>
          <w:b/>
          <w:bCs/>
        </w:rPr>
        <w:t>、</w:t>
      </w:r>
      <w:r w:rsidRPr="00B70095">
        <w:rPr>
          <w:b/>
          <w:bCs/>
        </w:rPr>
        <w:t>HashMap</w:t>
      </w:r>
      <w:r w:rsidRPr="00B70095">
        <w:rPr>
          <w:b/>
          <w:bCs/>
        </w:rPr>
        <w:t>、</w:t>
      </w:r>
      <w:r w:rsidRPr="00B70095">
        <w:rPr>
          <w:b/>
          <w:bCs/>
        </w:rPr>
        <w:t>ConcurrentHashMap</w:t>
      </w:r>
      <w:r w:rsidRPr="00B70095">
        <w:rPr>
          <w:b/>
          <w:bCs/>
        </w:rPr>
        <w:t>各自的技术原理和使用场景是什么？</w:t>
      </w:r>
    </w:p>
    <w:p w:rsidR="00B70095" w:rsidRPr="00B70095" w:rsidRDefault="00B70095" w:rsidP="00B70095">
      <w:pPr>
        <w:ind w:firstLine="480"/>
      </w:pPr>
      <w:r w:rsidRPr="00B70095">
        <w:t>HashMap</w:t>
      </w:r>
    </w:p>
    <w:p w:rsidR="00B70095" w:rsidRPr="00B70095" w:rsidRDefault="00B70095" w:rsidP="00B70095">
      <w:pPr>
        <w:ind w:firstLine="480"/>
      </w:pPr>
      <w:r w:rsidRPr="00B70095">
        <w:t>实现了</w:t>
      </w:r>
      <w:r w:rsidRPr="00B70095">
        <w:t>Map</w:t>
      </w:r>
      <w:r w:rsidRPr="00B70095">
        <w:t>接口，实现了将唯一键隐射到特定值上。允许一个</w:t>
      </w:r>
      <w:r w:rsidRPr="00B70095">
        <w:t>NULL</w:t>
      </w:r>
      <w:r w:rsidRPr="00B70095">
        <w:t>键和多个</w:t>
      </w:r>
      <w:r w:rsidRPr="00B70095">
        <w:t>NULL</w:t>
      </w:r>
      <w:r w:rsidRPr="00B70095">
        <w:t>值。非线程安全。</w:t>
      </w:r>
    </w:p>
    <w:p w:rsidR="00B70095" w:rsidRPr="00B70095" w:rsidRDefault="00B70095" w:rsidP="00B70095">
      <w:pPr>
        <w:ind w:firstLine="480"/>
      </w:pPr>
      <w:r w:rsidRPr="00B70095">
        <w:t>HashTable</w:t>
      </w:r>
    </w:p>
    <w:p w:rsidR="00B70095" w:rsidRPr="00B70095" w:rsidRDefault="00B70095" w:rsidP="00B70095">
      <w:pPr>
        <w:ind w:firstLine="480"/>
      </w:pPr>
      <w:r w:rsidRPr="00B70095">
        <w:t>类似于</w:t>
      </w:r>
      <w:r w:rsidRPr="00B70095">
        <w:t>HashMap</w:t>
      </w:r>
      <w:r w:rsidRPr="00B70095">
        <w:t>，但是不允许</w:t>
      </w:r>
      <w:r w:rsidRPr="00B70095">
        <w:t>NULL</w:t>
      </w:r>
      <w:r w:rsidRPr="00B70095">
        <w:t>键和</w:t>
      </w:r>
      <w:r w:rsidRPr="00B70095">
        <w:t>NULL</w:t>
      </w:r>
      <w:r w:rsidRPr="00B70095">
        <w:t>值，比</w:t>
      </w:r>
      <w:r w:rsidRPr="00B70095">
        <w:t>HashMap</w:t>
      </w:r>
      <w:r w:rsidRPr="00B70095">
        <w:t>慢，因为它是同步的。</w:t>
      </w:r>
      <w:r w:rsidRPr="00B70095">
        <w:t>HashTable</w:t>
      </w:r>
      <w:r w:rsidRPr="00B70095">
        <w:t>是一个线程安全的类，它使用</w:t>
      </w:r>
      <w:r w:rsidRPr="00B70095">
        <w:t>synchronized</w:t>
      </w:r>
      <w:r w:rsidRPr="00B70095">
        <w:t>来锁住整张</w:t>
      </w:r>
      <w:r w:rsidRPr="00B70095">
        <w:t>Hash</w:t>
      </w:r>
      <w:r w:rsidRPr="00B70095">
        <w:t>表来实现线程安全，即每次锁住整张表让线程独占。</w:t>
      </w:r>
    </w:p>
    <w:p w:rsidR="00B70095" w:rsidRPr="00B70095" w:rsidRDefault="00B70095" w:rsidP="00B70095">
      <w:pPr>
        <w:ind w:firstLine="480"/>
      </w:pPr>
      <w:r w:rsidRPr="00B70095">
        <w:t>ConcurrentHashMap</w:t>
      </w:r>
    </w:p>
    <w:p w:rsidR="00B70095" w:rsidRPr="00B70095" w:rsidRDefault="00B70095" w:rsidP="00B70095">
      <w:pPr>
        <w:ind w:firstLine="480"/>
      </w:pPr>
      <w:r w:rsidRPr="00B70095">
        <w:t>ConcurrentHashMap</w:t>
      </w:r>
      <w:r w:rsidRPr="00B70095">
        <w:t>允许多个修改操作并发进行，其关键在于使用了锁分离技术。它使用了多个锁来控制对</w:t>
      </w:r>
      <w:r w:rsidRPr="00B70095">
        <w:t>hash</w:t>
      </w:r>
      <w:r w:rsidRPr="00B70095">
        <w:t>表的不同部分进行的修改。</w:t>
      </w:r>
      <w:r w:rsidRPr="00B70095">
        <w:t>ConcurrentHashMap</w:t>
      </w:r>
      <w:r w:rsidRPr="00B70095">
        <w:t>内部使用段</w:t>
      </w:r>
      <w:r w:rsidRPr="00B70095">
        <w:t>(Segment)</w:t>
      </w:r>
      <w:r w:rsidRPr="00B70095">
        <w:t>来表示这些不同的部分，每个段其实就是一个小的</w:t>
      </w:r>
      <w:r w:rsidRPr="00B70095">
        <w:t>Hashtable</w:t>
      </w:r>
      <w:r w:rsidRPr="00B70095">
        <w:t>，它们有自己的锁。只要多个修改操作发生在不同的段上，它们就可以并发进行。</w:t>
      </w:r>
    </w:p>
    <w:p w:rsidR="00B70095" w:rsidRPr="00B70095" w:rsidRDefault="00B70095" w:rsidP="00B70095">
      <w:pPr>
        <w:ind w:firstLine="482"/>
      </w:pPr>
      <w:r w:rsidRPr="00B70095">
        <w:rPr>
          <w:b/>
          <w:bCs/>
        </w:rPr>
        <w:t>34</w:t>
      </w:r>
      <w:r w:rsidRPr="00B70095">
        <w:rPr>
          <w:b/>
          <w:bCs/>
        </w:rPr>
        <w:t>、</w:t>
      </w:r>
      <w:r w:rsidRPr="00B70095">
        <w:rPr>
          <w:b/>
          <w:bCs/>
        </w:rPr>
        <w:t>LinkedBlockingQueue</w:t>
      </w:r>
      <w:r w:rsidRPr="00B70095">
        <w:rPr>
          <w:b/>
          <w:bCs/>
        </w:rPr>
        <w:t>、</w:t>
      </w:r>
      <w:r w:rsidRPr="00B70095">
        <w:rPr>
          <w:b/>
          <w:bCs/>
        </w:rPr>
        <w:t>ConcurrentLinkedQueue</w:t>
      </w:r>
      <w:r w:rsidRPr="00B70095">
        <w:rPr>
          <w:b/>
          <w:bCs/>
        </w:rPr>
        <w:t>各自技术原理和使用场景是什么</w:t>
      </w:r>
      <w:r w:rsidRPr="00B70095">
        <w:rPr>
          <w:b/>
          <w:bCs/>
        </w:rPr>
        <w:t>?</w:t>
      </w:r>
    </w:p>
    <w:p w:rsidR="00B70095" w:rsidRPr="00B70095" w:rsidRDefault="00B70095" w:rsidP="00B70095">
      <w:pPr>
        <w:ind w:firstLine="480"/>
      </w:pPr>
      <w:r w:rsidRPr="00B70095">
        <w:t> LinkedBlockingQueue</w:t>
      </w:r>
      <w:r w:rsidRPr="00B70095">
        <w:t>是一个线程安全的阻塞队列，基于链表实现，一般用于生产者与消费者模型的开发中。采用锁机制来实现多线程同步，提供了一个构造方法用来指定队列的大小，如果不指定大小，队列采用默认大小（</w:t>
      </w:r>
      <w:r w:rsidRPr="00B70095">
        <w:t>Integer.MAX_VALUE</w:t>
      </w:r>
      <w:r w:rsidRPr="00B70095">
        <w:t>，即整型最大值）。</w:t>
      </w:r>
    </w:p>
    <w:p w:rsidR="00B70095" w:rsidRPr="00B70095" w:rsidRDefault="00B70095" w:rsidP="00B70095">
      <w:pPr>
        <w:ind w:firstLine="480"/>
      </w:pPr>
      <w:r w:rsidRPr="00B70095">
        <w:t>ConcurrentLinkedQueue</w:t>
      </w:r>
      <w:r w:rsidRPr="00B70095">
        <w:t>是一个线程安全的非阻塞队列，基于链表实现。</w:t>
      </w:r>
      <w:r w:rsidRPr="00B70095">
        <w:t>java</w:t>
      </w:r>
      <w:r w:rsidRPr="00B70095">
        <w:t>并没有提供构造方法来指定队列的大小，因此它是无界的。为了提高并发量，它通过使用更细的锁机制，使得在多线程环境中只对部分数据进行锁定，从而提高运行效率</w:t>
      </w:r>
    </w:p>
    <w:p w:rsidR="00B70095" w:rsidRPr="00B70095" w:rsidRDefault="00B70095" w:rsidP="00B70095">
      <w:pPr>
        <w:ind w:firstLine="482"/>
      </w:pPr>
      <w:r w:rsidRPr="00B70095">
        <w:rPr>
          <w:b/>
          <w:bCs/>
        </w:rPr>
        <w:t>35</w:t>
      </w:r>
      <w:r w:rsidRPr="00B70095">
        <w:rPr>
          <w:b/>
          <w:bCs/>
        </w:rPr>
        <w:t>、</w:t>
      </w:r>
      <w:r w:rsidRPr="00B70095">
        <w:rPr>
          <w:b/>
          <w:bCs/>
        </w:rPr>
        <w:t>Java</w:t>
      </w:r>
      <w:r w:rsidRPr="00B70095">
        <w:rPr>
          <w:b/>
          <w:bCs/>
        </w:rPr>
        <w:t>中如何停止一个线程</w:t>
      </w:r>
      <w:r w:rsidRPr="00B70095">
        <w:rPr>
          <w:b/>
          <w:bCs/>
        </w:rPr>
        <w:t>?</w:t>
      </w:r>
    </w:p>
    <w:p w:rsidR="00B70095" w:rsidRPr="00B70095" w:rsidRDefault="00B70095" w:rsidP="00B70095">
      <w:pPr>
        <w:ind w:firstLine="480"/>
      </w:pPr>
      <w:r w:rsidRPr="00B70095">
        <w:t xml:space="preserve">  </w:t>
      </w:r>
      <w:r w:rsidRPr="00B70095">
        <w:t>使用退出标志，使线程正常退出，也就是当</w:t>
      </w:r>
      <w:r w:rsidRPr="00B70095">
        <w:t>run</w:t>
      </w:r>
      <w:r w:rsidRPr="00B70095">
        <w:t>方法完成后线程终止。</w:t>
      </w:r>
      <w:r w:rsidRPr="00B70095">
        <w:t> </w:t>
      </w:r>
    </w:p>
    <w:p w:rsidR="00B70095" w:rsidRPr="00B70095" w:rsidRDefault="00B70095" w:rsidP="00B70095">
      <w:pPr>
        <w:ind w:firstLine="480"/>
      </w:pPr>
      <w:r w:rsidRPr="00B70095">
        <w:lastRenderedPageBreak/>
        <w:t xml:space="preserve">    2.  </w:t>
      </w:r>
      <w:r w:rsidRPr="00B70095">
        <w:t>使用</w:t>
      </w:r>
      <w:r w:rsidRPr="00B70095">
        <w:t>stop</w:t>
      </w:r>
      <w:r w:rsidRPr="00B70095">
        <w:t>方法强行终止线程（这个方法不推荐使用，因为</w:t>
      </w:r>
      <w:r w:rsidRPr="00B70095">
        <w:t>stop</w:t>
      </w:r>
      <w:r w:rsidRPr="00B70095">
        <w:t>和</w:t>
      </w:r>
      <w:r w:rsidRPr="00B70095">
        <w:t>suspend</w:t>
      </w:r>
      <w:r w:rsidRPr="00B70095">
        <w:t>、</w:t>
      </w:r>
      <w:r w:rsidRPr="00B70095">
        <w:t>resume</w:t>
      </w:r>
      <w:r w:rsidRPr="00B70095">
        <w:t>一样，也可能发生不可预料的结果）。</w:t>
      </w:r>
      <w:r w:rsidRPr="00B70095">
        <w:t> </w:t>
      </w:r>
    </w:p>
    <w:p w:rsidR="00B70095" w:rsidRPr="00B70095" w:rsidRDefault="00B70095" w:rsidP="00B70095">
      <w:pPr>
        <w:ind w:firstLine="480"/>
      </w:pPr>
      <w:r w:rsidRPr="00B70095">
        <w:t xml:space="preserve">1.     3.  </w:t>
      </w:r>
      <w:r w:rsidRPr="00B70095">
        <w:t>使用</w:t>
      </w:r>
      <w:r w:rsidRPr="00B70095">
        <w:t>interrupt</w:t>
      </w:r>
      <w:r w:rsidRPr="00B70095">
        <w:t>方法中断线程。</w:t>
      </w:r>
    </w:p>
    <w:p w:rsidR="00B70095" w:rsidRPr="00B70095" w:rsidRDefault="00B70095" w:rsidP="00B70095">
      <w:pPr>
        <w:ind w:firstLine="482"/>
      </w:pPr>
      <w:r w:rsidRPr="00B70095">
        <w:rPr>
          <w:b/>
          <w:bCs/>
        </w:rPr>
        <w:t>36</w:t>
      </w:r>
      <w:r w:rsidRPr="00B70095">
        <w:rPr>
          <w:b/>
          <w:bCs/>
        </w:rPr>
        <w:t>、</w:t>
      </w:r>
      <w:r w:rsidRPr="00B70095">
        <w:rPr>
          <w:b/>
          <w:bCs/>
        </w:rPr>
        <w:t>Java</w:t>
      </w:r>
      <w:r w:rsidRPr="00B70095">
        <w:rPr>
          <w:b/>
          <w:bCs/>
        </w:rPr>
        <w:t>中</w:t>
      </w:r>
      <w:r w:rsidRPr="00B70095">
        <w:rPr>
          <w:b/>
          <w:bCs/>
        </w:rPr>
        <w:t>Semaphore</w:t>
      </w:r>
      <w:r w:rsidRPr="00B70095">
        <w:rPr>
          <w:b/>
          <w:bCs/>
        </w:rPr>
        <w:t>是什么</w:t>
      </w:r>
      <w:r w:rsidRPr="00B70095">
        <w:rPr>
          <w:b/>
          <w:bCs/>
        </w:rPr>
        <w:t>?</w:t>
      </w:r>
    </w:p>
    <w:p w:rsidR="00B70095" w:rsidRPr="00B70095" w:rsidRDefault="00B70095" w:rsidP="00B70095">
      <w:pPr>
        <w:ind w:firstLine="480"/>
      </w:pPr>
      <w:r w:rsidRPr="00B70095">
        <w:t>Semaphore</w:t>
      </w:r>
      <w:r w:rsidRPr="00B70095">
        <w:t>是用来保护一个或者多个共享资源的访问，</w:t>
      </w:r>
      <w:r w:rsidRPr="00B70095">
        <w:t>Semaphore</w:t>
      </w:r>
      <w:r w:rsidRPr="00B70095">
        <w:t>内部维护了一个计数器，其值为可以访问的共享资源的个数。一个线程要访问共享资源，先获得信号量，如果信号量的计数器值大于</w:t>
      </w:r>
      <w:r w:rsidRPr="00B70095">
        <w:t>1</w:t>
      </w:r>
      <w:r w:rsidRPr="00B70095">
        <w:t>，意味着有共享资源可以访问，则使其计数器值减去</w:t>
      </w:r>
      <w:r w:rsidRPr="00B70095">
        <w:t>1</w:t>
      </w:r>
      <w:r w:rsidRPr="00B70095">
        <w:t>，再访问共享资源。</w:t>
      </w:r>
    </w:p>
    <w:p w:rsidR="00B70095" w:rsidRPr="00B70095" w:rsidRDefault="00B70095" w:rsidP="00B70095">
      <w:pPr>
        <w:ind w:firstLine="480"/>
      </w:pPr>
      <w:r w:rsidRPr="00B70095">
        <w:t>如果计数器值为</w:t>
      </w:r>
      <w:r w:rsidRPr="00B70095">
        <w:t>0,</w:t>
      </w:r>
      <w:r w:rsidRPr="00B70095">
        <w:t>线程进入休眠。当某个线程使用完共享资源后，释放信号量，并将信号量内部的计数器加</w:t>
      </w:r>
      <w:r w:rsidRPr="00B70095">
        <w:t>1</w:t>
      </w:r>
      <w:r w:rsidRPr="00B70095">
        <w:t>，之前进入休眠的线程将被唤醒并再次试图获得信号量。</w:t>
      </w:r>
    </w:p>
    <w:p w:rsidR="00B70095" w:rsidRPr="00B70095" w:rsidRDefault="00B70095" w:rsidP="00B70095">
      <w:pPr>
        <w:ind w:firstLine="480"/>
      </w:pPr>
      <w:r w:rsidRPr="00B70095">
        <w:t>Semaphore</w:t>
      </w:r>
      <w:r w:rsidRPr="00B70095">
        <w:t>除了控制资源的多个副本的并发访问控制，也可以使用二进制信号量来实现类似</w:t>
      </w:r>
      <w:r w:rsidRPr="00B70095">
        <w:t>synchronized</w:t>
      </w:r>
      <w:r w:rsidRPr="00B70095">
        <w:t>关键字和</w:t>
      </w:r>
      <w:r w:rsidRPr="00B70095">
        <w:t>Lock</w:t>
      </w:r>
      <w:r w:rsidRPr="00B70095">
        <w:t>锁的并发访问控制功能。</w:t>
      </w:r>
    </w:p>
    <w:p w:rsidR="00B70095" w:rsidRPr="00B70095" w:rsidRDefault="00B70095" w:rsidP="00B70095">
      <w:pPr>
        <w:ind w:firstLine="482"/>
      </w:pPr>
      <w:r w:rsidRPr="00B70095">
        <w:rPr>
          <w:b/>
          <w:bCs/>
        </w:rPr>
        <w:t>37</w:t>
      </w:r>
      <w:r w:rsidRPr="00B70095">
        <w:rPr>
          <w:b/>
          <w:bCs/>
        </w:rPr>
        <w:t>、</w:t>
      </w:r>
      <w:r w:rsidRPr="00B70095">
        <w:rPr>
          <w:b/>
          <w:bCs/>
        </w:rPr>
        <w:t>java</w:t>
      </w:r>
      <w:r w:rsidRPr="00B70095">
        <w:rPr>
          <w:b/>
          <w:bCs/>
        </w:rPr>
        <w:t>多线程中有哪些并发流量控制工具类？</w:t>
      </w:r>
    </w:p>
    <w:p w:rsidR="00B70095" w:rsidRPr="00B70095" w:rsidRDefault="00B70095" w:rsidP="00B70095">
      <w:pPr>
        <w:ind w:firstLine="480"/>
      </w:pPr>
      <w:r w:rsidRPr="00B70095">
        <w:t>别为</w:t>
      </w:r>
      <w:r w:rsidRPr="00B70095">
        <w:t>CountDownLatch</w:t>
      </w:r>
      <w:r w:rsidRPr="00B70095">
        <w:t>、</w:t>
      </w:r>
      <w:r w:rsidRPr="00B70095">
        <w:t>CyclicBarrier</w:t>
      </w:r>
      <w:r w:rsidRPr="00B70095">
        <w:t>、</w:t>
      </w:r>
      <w:r w:rsidRPr="00B70095">
        <w:t>Semaphore</w:t>
      </w:r>
      <w:r w:rsidRPr="00B70095">
        <w:t>和</w:t>
      </w:r>
      <w:r w:rsidRPr="00B70095">
        <w:t>Exchanger</w:t>
      </w:r>
      <w:r w:rsidRPr="00B70095">
        <w:t>，</w:t>
      </w:r>
      <w:r w:rsidRPr="00B70095">
        <w:t>;</w:t>
      </w:r>
    </w:p>
    <w:p w:rsidR="00B70095" w:rsidRPr="00B70095" w:rsidRDefault="00B70095" w:rsidP="00B70095">
      <w:pPr>
        <w:ind w:firstLine="480"/>
      </w:pPr>
      <w:r w:rsidRPr="00B70095">
        <w:t>1</w:t>
      </w:r>
      <w:r w:rsidRPr="00B70095">
        <w:t>、</w:t>
      </w:r>
      <w:r w:rsidRPr="00B70095">
        <w:t>CountDownLatch</w:t>
      </w:r>
      <w:r w:rsidRPr="00B70095">
        <w:t>，它是一种计数器的方式保证线程同步；它不去控制多个子线程之间的前后关系，只保证某一线程能够在这些子线程执行完成后再执行。</w:t>
      </w:r>
    </w:p>
    <w:p w:rsidR="00B70095" w:rsidRPr="00B70095" w:rsidRDefault="00B70095" w:rsidP="00B70095">
      <w:pPr>
        <w:ind w:firstLine="480"/>
      </w:pPr>
      <w:r w:rsidRPr="00B70095">
        <w:t>2</w:t>
      </w:r>
      <w:r w:rsidRPr="00B70095">
        <w:t>、</w:t>
      </w:r>
      <w:r w:rsidRPr="00B70095">
        <w:t>CyclicBarrier</w:t>
      </w:r>
      <w:r w:rsidRPr="00B70095">
        <w:t>，通过设置屏障的方式使得多线程同步，能够控制多个线程在屏障处等等其他线程也执行到屏障点，可以实现</w:t>
      </w:r>
      <w:r w:rsidRPr="00B70095">
        <w:t>CountDownLatch</w:t>
      </w:r>
      <w:r w:rsidRPr="00B70095">
        <w:t>具有的功能，但是比</w:t>
      </w:r>
      <w:r w:rsidRPr="00B70095">
        <w:t>CountDownLatch</w:t>
      </w:r>
      <w:r w:rsidRPr="00B70095">
        <w:t>功能强大；</w:t>
      </w:r>
    </w:p>
    <w:p w:rsidR="00B70095" w:rsidRPr="00B70095" w:rsidRDefault="00B70095" w:rsidP="00B70095">
      <w:pPr>
        <w:ind w:firstLine="480"/>
      </w:pPr>
      <w:r w:rsidRPr="00B70095">
        <w:t>3</w:t>
      </w:r>
      <w:r w:rsidRPr="00B70095">
        <w:t>、</w:t>
      </w:r>
      <w:r w:rsidRPr="00B70095">
        <w:t>Semaphore</w:t>
      </w:r>
      <w:r w:rsidRPr="00B70095">
        <w:t>，信号量，用于控制访问某一公共资源的并发线程数；</w:t>
      </w:r>
    </w:p>
    <w:p w:rsidR="00B70095" w:rsidRPr="00B70095" w:rsidRDefault="00B70095" w:rsidP="00B70095">
      <w:pPr>
        <w:ind w:firstLine="480"/>
      </w:pPr>
      <w:r w:rsidRPr="00B70095">
        <w:t>4</w:t>
      </w:r>
      <w:r w:rsidRPr="00B70095">
        <w:t>、</w:t>
      </w:r>
      <w:r w:rsidRPr="00B70095">
        <w:t>Exchanger</w:t>
      </w:r>
      <w:r w:rsidRPr="00B70095">
        <w:t>，用于两个线程之间的数据交换。</w:t>
      </w:r>
    </w:p>
    <w:p w:rsidR="00B70095" w:rsidRPr="00B70095" w:rsidRDefault="00B70095" w:rsidP="00B70095">
      <w:pPr>
        <w:ind w:firstLine="482"/>
      </w:pPr>
      <w:r w:rsidRPr="00B70095">
        <w:rPr>
          <w:b/>
          <w:bCs/>
        </w:rPr>
        <w:t>38</w:t>
      </w:r>
      <w:r w:rsidRPr="00B70095">
        <w:rPr>
          <w:b/>
          <w:bCs/>
        </w:rPr>
        <w:t>、如何理解动态代理</w:t>
      </w:r>
      <w:r w:rsidRPr="00B70095">
        <w:rPr>
          <w:b/>
          <w:bCs/>
        </w:rPr>
        <w:t>?</w:t>
      </w:r>
    </w:p>
    <w:p w:rsidR="00B70095" w:rsidRPr="00B70095" w:rsidRDefault="00B70095" w:rsidP="00B70095">
      <w:pPr>
        <w:ind w:firstLine="480"/>
      </w:pPr>
      <w:r w:rsidRPr="00B70095">
        <w:t>   </w:t>
      </w:r>
      <w:r w:rsidRPr="00B70095">
        <w:t>代理模式是常用的</w:t>
      </w:r>
      <w:r w:rsidRPr="00B70095">
        <w:t>java</w:t>
      </w:r>
      <w:r w:rsidRPr="00B70095">
        <w:t>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简单的说就是，我们在访问实际对象时，是通过代理对象来访问的，代理模式就是在访问实际对象时引入一</w:t>
      </w:r>
      <w:r w:rsidRPr="00B70095">
        <w:lastRenderedPageBreak/>
        <w:t>定程度的间接性，因为这种间接性，可以附加多种用途</w:t>
      </w:r>
      <w:r w:rsidRPr="00B70095">
        <w:t>;</w:t>
      </w:r>
    </w:p>
    <w:p w:rsidR="00B70095" w:rsidRPr="00B70095" w:rsidRDefault="00B70095" w:rsidP="00B70095">
      <w:pPr>
        <w:ind w:firstLine="482"/>
      </w:pPr>
      <w:r w:rsidRPr="00B70095">
        <w:rPr>
          <w:b/>
          <w:bCs/>
        </w:rPr>
        <w:t>39</w:t>
      </w:r>
      <w:r w:rsidRPr="00B70095">
        <w:rPr>
          <w:b/>
          <w:bCs/>
        </w:rPr>
        <w:t>、什么是线程安全？</w:t>
      </w:r>
    </w:p>
    <w:p w:rsidR="00B70095" w:rsidRPr="00B70095" w:rsidRDefault="00B70095" w:rsidP="00B70095">
      <w:pPr>
        <w:ind w:firstLine="480"/>
      </w:pPr>
      <w:r w:rsidRPr="00B70095">
        <w:t>如果你的代码所在的进程中有多个线程在同时运行，而这些线程可能会同时运行这段代码。如果每次运行结果和单线程运行的结果是一样的，而且其他的变量的值也和预期的是一样的，就是</w:t>
      </w:r>
      <w:r w:rsidRPr="00B70095">
        <w:t>https://www.baidu.com/s?wd=%E7%BA%BF%E7%A8%8B%E5%AE%89%E5%85%A8&amp;tn=SE_PcZhidaonwhc_ngpagmjz&amp;rsv_dl=gh_pc_zhidao" \t "https://zhidao.baidu.com/question/_blank</w:t>
      </w:r>
      <w:r w:rsidRPr="00B70095">
        <w:t>线程安全的。</w:t>
      </w:r>
    </w:p>
    <w:p w:rsidR="00B70095" w:rsidRPr="00B70095" w:rsidRDefault="00B70095" w:rsidP="00B70095">
      <w:pPr>
        <w:ind w:firstLine="482"/>
      </w:pPr>
      <w:r w:rsidRPr="00B70095">
        <w:rPr>
          <w:b/>
          <w:bCs/>
        </w:rPr>
        <w:t>40</w:t>
      </w:r>
      <w:r w:rsidRPr="00B70095">
        <w:rPr>
          <w:b/>
          <w:bCs/>
        </w:rPr>
        <w:t>、能举几个不是线程安全的数据结构么？</w:t>
      </w:r>
    </w:p>
    <w:p w:rsidR="00B70095" w:rsidRPr="00B70095" w:rsidRDefault="00B70095" w:rsidP="00B70095">
      <w:pPr>
        <w:ind w:firstLine="480"/>
      </w:pPr>
      <w:r w:rsidRPr="00B70095">
        <w:t xml:space="preserve">Hashmap </w:t>
      </w:r>
      <w:r w:rsidRPr="00B70095">
        <w:t>、</w:t>
      </w:r>
      <w:r w:rsidRPr="00B70095">
        <w:t xml:space="preserve">ArrayList </w:t>
      </w:r>
      <w:r w:rsidRPr="00B70095">
        <w:t>、</w:t>
      </w:r>
      <w:r w:rsidRPr="00B70095">
        <w:t>LinkedList </w:t>
      </w:r>
      <w:r w:rsidRPr="00B70095">
        <w:t>、</w:t>
      </w:r>
      <w:r w:rsidRPr="00B70095">
        <w:t>TreeMap</w:t>
      </w:r>
      <w:r w:rsidRPr="00B70095">
        <w:t>、</w:t>
      </w:r>
    </w:p>
    <w:p w:rsidR="00B70095" w:rsidRPr="00B70095" w:rsidRDefault="00B70095" w:rsidP="00B70095">
      <w:pPr>
        <w:ind w:firstLine="482"/>
      </w:pPr>
      <w:r w:rsidRPr="00B70095">
        <w:rPr>
          <w:b/>
          <w:bCs/>
        </w:rPr>
        <w:t>41</w:t>
      </w:r>
      <w:r w:rsidRPr="00B70095">
        <w:rPr>
          <w:b/>
          <w:bCs/>
        </w:rPr>
        <w:t>、常见的多线程数据结构有哪些，你用过其中的哪些多线程数据结构？</w:t>
      </w:r>
    </w:p>
    <w:p w:rsidR="00B70095" w:rsidRPr="00B70095" w:rsidRDefault="00B70095" w:rsidP="00B70095">
      <w:pPr>
        <w:ind w:firstLine="480"/>
      </w:pPr>
      <w:r w:rsidRPr="00B70095">
        <w:t>Vector</w:t>
      </w:r>
      <w:r w:rsidRPr="00B70095">
        <w:t>、</w:t>
      </w:r>
      <w:r w:rsidRPr="00B70095">
        <w:t>CopyOnWriteArrayList</w:t>
      </w:r>
      <w:r w:rsidRPr="00B70095">
        <w:t>、</w:t>
      </w:r>
      <w:r w:rsidRPr="00B70095">
        <w:t>CopyOnWriteArraySet</w:t>
      </w:r>
      <w:r w:rsidRPr="00B70095">
        <w:t>、、</w:t>
      </w:r>
      <w:r w:rsidRPr="00B70095">
        <w:t>HashTable(</w:t>
      </w:r>
      <w:r w:rsidRPr="00B70095">
        <w:t>子类</w:t>
      </w:r>
      <w:r w:rsidRPr="00B70095">
        <w:t>LinkedHashMap)ConcurrentHashMap</w:t>
      </w:r>
    </w:p>
    <w:p w:rsidR="00B70095" w:rsidRPr="00B70095" w:rsidRDefault="00B70095" w:rsidP="00B70095">
      <w:pPr>
        <w:ind w:firstLine="480"/>
      </w:pPr>
      <w:r w:rsidRPr="00B70095">
        <w:t>ConcurrentLinkedQueue</w:t>
      </w:r>
      <w:r w:rsidRPr="00B70095">
        <w:t>采用的是无锁的方式，所以其性能在高并发中很好。</w:t>
      </w:r>
    </w:p>
    <w:p w:rsidR="00B70095" w:rsidRPr="00B70095" w:rsidRDefault="00B70095" w:rsidP="00B70095">
      <w:pPr>
        <w:ind w:firstLine="480"/>
      </w:pPr>
      <w:r w:rsidRPr="00B70095">
        <w:t xml:space="preserve">　　　　</w:t>
      </w:r>
      <w:r w:rsidRPr="00B70095">
        <w:t>BlockingQueue</w:t>
      </w:r>
      <w:r w:rsidRPr="00B70095">
        <w:t>采用的是生产者消费者模式的方式进行加锁。</w:t>
      </w:r>
      <w:r w:rsidRPr="00B70095">
        <w:t>Blocking</w:t>
      </w:r>
      <w:r w:rsidRPr="00B70095">
        <w:t>的具体实现有</w:t>
      </w:r>
      <w:r w:rsidRPr="00B70095">
        <w:t>ArrayBlockingQueue</w:t>
      </w:r>
      <w:r w:rsidRPr="00B70095">
        <w:t>和</w:t>
      </w:r>
      <w:r w:rsidRPr="00B70095">
        <w:t>LinkedBlockingQueue</w:t>
      </w:r>
    </w:p>
    <w:p w:rsidR="00B70095" w:rsidRPr="00B70095" w:rsidRDefault="00B70095" w:rsidP="00B70095">
      <w:pPr>
        <w:ind w:firstLine="482"/>
      </w:pPr>
      <w:r w:rsidRPr="00B70095">
        <w:rPr>
          <w:b/>
          <w:bCs/>
        </w:rPr>
        <w:t>42</w:t>
      </w:r>
      <w:r w:rsidRPr="00B70095">
        <w:rPr>
          <w:b/>
          <w:bCs/>
        </w:rPr>
        <w:t>、多线程的常见设计模式，你用过其中的哪些设计模式</w:t>
      </w:r>
    </w:p>
    <w:p w:rsidR="00B70095" w:rsidRPr="00B70095" w:rsidRDefault="00B70095" w:rsidP="00B70095">
      <w:pPr>
        <w:ind w:firstLine="480"/>
      </w:pPr>
      <w:r w:rsidRPr="00B70095">
        <w:t>Future</w:t>
      </w:r>
      <w:r w:rsidRPr="00B70095">
        <w:t>模式，</w:t>
      </w:r>
      <w:r w:rsidRPr="00B70095">
        <w:t>Master-Worker</w:t>
      </w:r>
      <w:r w:rsidRPr="00B70095">
        <w:t>模式，生产者</w:t>
      </w:r>
      <w:r w:rsidRPr="00B70095">
        <w:t>-</w:t>
      </w:r>
      <w:r w:rsidRPr="00B70095">
        <w:t>消费者模型</w:t>
      </w:r>
      <w:r w:rsidRPr="00B70095">
        <w:t> </w:t>
      </w:r>
    </w:p>
    <w:p w:rsidR="00B70095" w:rsidRPr="00B70095" w:rsidRDefault="00B70095" w:rsidP="00B70095">
      <w:pPr>
        <w:ind w:firstLine="482"/>
      </w:pPr>
      <w:r w:rsidRPr="00B70095">
        <w:rPr>
          <w:b/>
          <w:bCs/>
        </w:rPr>
        <w:t>43</w:t>
      </w:r>
      <w:r w:rsidRPr="00B70095">
        <w:rPr>
          <w:b/>
          <w:bCs/>
        </w:rPr>
        <w:t>、什么是</w:t>
      </w:r>
      <w:r w:rsidRPr="00B70095">
        <w:rPr>
          <w:b/>
          <w:bCs/>
        </w:rPr>
        <w:t>Master-Worker</w:t>
      </w:r>
      <w:r w:rsidRPr="00B70095">
        <w:rPr>
          <w:b/>
          <w:bCs/>
        </w:rPr>
        <w:t>模式？如何实现</w:t>
      </w:r>
      <w:r w:rsidRPr="00B70095">
        <w:rPr>
          <w:b/>
          <w:bCs/>
        </w:rPr>
        <w:t>Master-Worker</w:t>
      </w:r>
      <w:r w:rsidRPr="00B70095">
        <w:rPr>
          <w:b/>
          <w:bCs/>
        </w:rPr>
        <w:t>模式？</w:t>
      </w:r>
    </w:p>
    <w:p w:rsidR="00B70095" w:rsidRPr="00B70095" w:rsidRDefault="00B70095" w:rsidP="00B70095">
      <w:pPr>
        <w:ind w:firstLine="480"/>
      </w:pPr>
      <w:r w:rsidRPr="00B70095">
        <w:t>Master-Worker</w:t>
      </w:r>
      <w:r w:rsidRPr="00B70095">
        <w:t>模式是常用的并行计算模式。他的核心思想是系统由两类进程协作工作：</w:t>
      </w:r>
      <w:r w:rsidRPr="00B70095">
        <w:t>Master</w:t>
      </w:r>
      <w:r w:rsidRPr="00B70095">
        <w:t>进程和</w:t>
      </w:r>
      <w:r w:rsidRPr="00B70095">
        <w:t>Worker</w:t>
      </w:r>
      <w:r w:rsidRPr="00B70095">
        <w:t>进程</w:t>
      </w:r>
      <w:r w:rsidRPr="00B70095">
        <w:t>.Maseter</w:t>
      </w:r>
      <w:r w:rsidRPr="00B70095">
        <w:t>负责接收和分配任务</w:t>
      </w:r>
      <w:r w:rsidRPr="00B70095">
        <w:t>, Worker</w:t>
      </w:r>
      <w:r w:rsidRPr="00B70095">
        <w:t>负责处理子任务。当各个</w:t>
      </w:r>
      <w:r w:rsidRPr="00B70095">
        <w:t>Worker</w:t>
      </w:r>
      <w:r w:rsidRPr="00B70095">
        <w:t>子进行处理完成后，会将结果返回给</w:t>
      </w:r>
      <w:r w:rsidRPr="00B70095">
        <w:t>Master</w:t>
      </w:r>
      <w:r w:rsidRPr="00B70095">
        <w:t>，由</w:t>
      </w:r>
      <w:r w:rsidRPr="00B70095">
        <w:t>Msster</w:t>
      </w:r>
      <w:r w:rsidRPr="00B70095">
        <w:t>做归纳总结，好处是能将一个大任务分解成若干个小任务，并行执行，从而提高系统的吞吐量</w:t>
      </w:r>
    </w:p>
    <w:p w:rsidR="00B70095" w:rsidRPr="00B70095" w:rsidRDefault="00B70095" w:rsidP="00B70095">
      <w:pPr>
        <w:ind w:firstLine="482"/>
      </w:pPr>
      <w:r w:rsidRPr="00B70095">
        <w:rPr>
          <w:b/>
          <w:bCs/>
        </w:rPr>
        <w:t>44</w:t>
      </w:r>
      <w:r w:rsidRPr="00B70095">
        <w:rPr>
          <w:b/>
          <w:bCs/>
        </w:rPr>
        <w:t>、什么是</w:t>
      </w:r>
      <w:r w:rsidRPr="00B70095">
        <w:rPr>
          <w:b/>
          <w:bCs/>
        </w:rPr>
        <w:t>Producer-Consumer</w:t>
      </w:r>
      <w:r w:rsidRPr="00B70095">
        <w:rPr>
          <w:b/>
          <w:bCs/>
        </w:rPr>
        <w:t>模式？如何实现</w:t>
      </w:r>
      <w:r w:rsidRPr="00B70095">
        <w:rPr>
          <w:b/>
          <w:bCs/>
        </w:rPr>
        <w:t>Producer-Consumer</w:t>
      </w:r>
      <w:r w:rsidRPr="00B70095">
        <w:rPr>
          <w:b/>
          <w:bCs/>
        </w:rPr>
        <w:t>模式；</w:t>
      </w:r>
    </w:p>
    <w:p w:rsidR="00B70095" w:rsidRPr="00B70095" w:rsidRDefault="00B70095" w:rsidP="00B70095">
      <w:pPr>
        <w:ind w:firstLine="480"/>
      </w:pPr>
      <w:r w:rsidRPr="00B70095">
        <w:t>在生产</w:t>
      </w:r>
      <w:r w:rsidRPr="00B70095">
        <w:t>-</w:t>
      </w:r>
      <w:r w:rsidRPr="00B70095">
        <w:t>消费模式中</w:t>
      </w:r>
      <w:r w:rsidRPr="00B70095">
        <w:t>:</w:t>
      </w:r>
      <w:r w:rsidRPr="00B70095">
        <w:t>通常由两类线程，即若干个生产者和若干个消费者的线程。生产者负责提交用户数据，消费者负责具体处理生产者提交的任务，在生产者和消费者之间通过共享内存缓存区进行通信。</w:t>
      </w:r>
    </w:p>
    <w:p w:rsidR="00B70095" w:rsidRPr="00B70095" w:rsidRDefault="00B70095" w:rsidP="00B70095">
      <w:pPr>
        <w:ind w:firstLine="482"/>
      </w:pPr>
      <w:r w:rsidRPr="00B70095">
        <w:rPr>
          <w:b/>
          <w:bCs/>
        </w:rPr>
        <w:lastRenderedPageBreak/>
        <w:t>45</w:t>
      </w:r>
      <w:r w:rsidRPr="00B70095">
        <w:rPr>
          <w:b/>
          <w:bCs/>
        </w:rPr>
        <w:t>、什么是</w:t>
      </w:r>
      <w:r w:rsidRPr="00B70095">
        <w:rPr>
          <w:b/>
          <w:bCs/>
        </w:rPr>
        <w:t>Future</w:t>
      </w:r>
      <w:r w:rsidRPr="00B70095">
        <w:rPr>
          <w:b/>
          <w:bCs/>
        </w:rPr>
        <w:t>模式？如何实现</w:t>
      </w:r>
      <w:r w:rsidRPr="00B70095">
        <w:rPr>
          <w:b/>
          <w:bCs/>
        </w:rPr>
        <w:t>Future</w:t>
      </w:r>
      <w:r w:rsidRPr="00B70095">
        <w:rPr>
          <w:b/>
          <w:bCs/>
        </w:rPr>
        <w:t>模式</w:t>
      </w:r>
    </w:p>
    <w:p w:rsidR="00B70095" w:rsidRPr="00B70095" w:rsidRDefault="00B70095" w:rsidP="00B70095">
      <w:pPr>
        <w:ind w:firstLine="480"/>
      </w:pPr>
      <w:r w:rsidRPr="00B70095">
        <w:t>Future</w:t>
      </w:r>
      <w:r w:rsidRPr="00B70095">
        <w:t>模式类似于异步请求</w:t>
      </w:r>
      <w:r w:rsidRPr="00B70095">
        <w:t> </w:t>
      </w:r>
    </w:p>
    <w:p w:rsidR="00B70095" w:rsidRPr="00B70095" w:rsidRDefault="00B70095" w:rsidP="00B70095">
      <w:pPr>
        <w:ind w:firstLine="482"/>
      </w:pPr>
      <w:r w:rsidRPr="00B70095">
        <w:rPr>
          <w:b/>
          <w:bCs/>
        </w:rPr>
        <w:t>46</w:t>
      </w:r>
      <w:r w:rsidRPr="00B70095">
        <w:rPr>
          <w:b/>
          <w:bCs/>
        </w:rPr>
        <w:t>、多线程使用场景是什么？</w:t>
      </w:r>
    </w:p>
    <w:p w:rsidR="00B70095" w:rsidRPr="00B70095" w:rsidRDefault="00B70095" w:rsidP="00B70095">
      <w:pPr>
        <w:ind w:firstLine="480"/>
      </w:pPr>
      <w:r w:rsidRPr="00B70095">
        <w:t>1</w:t>
      </w:r>
      <w:r w:rsidRPr="00B70095">
        <w:t>、数据库的数据分析</w:t>
      </w:r>
      <w:r w:rsidRPr="00B70095">
        <w:t>(</w:t>
      </w:r>
      <w:r w:rsidRPr="00B70095">
        <w:t>待分析的数据太多</w:t>
      </w:r>
      <w:r w:rsidRPr="00B70095">
        <w:t>)</w:t>
      </w:r>
      <w:r w:rsidRPr="00B70095">
        <w:t>，数据迁移。</w:t>
      </w:r>
    </w:p>
    <w:p w:rsidR="00B70095" w:rsidRPr="00B70095" w:rsidRDefault="00B70095" w:rsidP="00B70095">
      <w:pPr>
        <w:ind w:firstLine="480"/>
      </w:pPr>
      <w:r w:rsidRPr="00B70095">
        <w:t>2</w:t>
      </w:r>
      <w:r w:rsidRPr="00B70095">
        <w:t>、</w:t>
      </w:r>
      <w:r w:rsidRPr="00B70095">
        <w:t>servlet</w:t>
      </w:r>
      <w:r w:rsidRPr="00B70095">
        <w:t>多线程。</w:t>
      </w:r>
    </w:p>
    <w:p w:rsidR="00B70095" w:rsidRPr="00B70095" w:rsidRDefault="00B70095" w:rsidP="00B70095">
      <w:pPr>
        <w:ind w:firstLine="480"/>
      </w:pPr>
      <w:r w:rsidRPr="00B70095">
        <w:t>3</w:t>
      </w:r>
      <w:r w:rsidRPr="00B70095">
        <w:t>、</w:t>
      </w:r>
      <w:r w:rsidRPr="00B70095">
        <w:t>FTP</w:t>
      </w:r>
      <w:r w:rsidRPr="00B70095">
        <w:t>下载，多线程操作文件。</w:t>
      </w:r>
    </w:p>
    <w:p w:rsidR="00B70095" w:rsidRPr="00B70095" w:rsidRDefault="00B70095" w:rsidP="00B70095">
      <w:pPr>
        <w:ind w:firstLine="480"/>
      </w:pPr>
      <w:r w:rsidRPr="00B70095">
        <w:t>4</w:t>
      </w:r>
      <w:r w:rsidRPr="00B70095">
        <w:t>、数据库用到的多线程。</w:t>
      </w:r>
    </w:p>
    <w:p w:rsidR="00B70095" w:rsidRPr="00B70095" w:rsidRDefault="00B70095" w:rsidP="00B70095">
      <w:pPr>
        <w:ind w:firstLine="480"/>
      </w:pPr>
      <w:r w:rsidRPr="00B70095">
        <w:t>5</w:t>
      </w:r>
      <w:r w:rsidRPr="00B70095">
        <w:t>、分布式计算。</w:t>
      </w:r>
    </w:p>
    <w:p w:rsidR="00B70095" w:rsidRPr="00B70095" w:rsidRDefault="00B70095" w:rsidP="00B70095">
      <w:pPr>
        <w:ind w:firstLine="480"/>
      </w:pPr>
      <w:r w:rsidRPr="00B70095">
        <w:t>6</w:t>
      </w:r>
      <w:r w:rsidRPr="00B70095">
        <w:t>、</w:t>
      </w:r>
      <w:r w:rsidRPr="00B70095">
        <w:t>tomcat</w:t>
      </w:r>
      <w:r w:rsidRPr="00B70095">
        <w:t>，</w:t>
      </w:r>
      <w:r w:rsidRPr="00B70095">
        <w:t>tomcat</w:t>
      </w:r>
      <w:r w:rsidRPr="00B70095">
        <w:t>内部采用多线程，上百个客户端访问同一个</w:t>
      </w:r>
      <w:r w:rsidRPr="00B70095">
        <w:t>WEB</w:t>
      </w:r>
      <w:r w:rsidRPr="00B70095">
        <w:t>应用，</w:t>
      </w:r>
      <w:r w:rsidRPr="00B70095">
        <w:t>tomcat</w:t>
      </w:r>
      <w:r w:rsidRPr="00B70095">
        <w:t>接入后就是把后续的处理扔给一个新的线程来处理，这个新的线程最后调用我们的</w:t>
      </w:r>
      <w:r w:rsidRPr="00B70095">
        <w:t>servlet</w:t>
      </w:r>
      <w:r w:rsidRPr="00B70095">
        <w:t>程序，比如</w:t>
      </w:r>
      <w:r w:rsidRPr="00B70095">
        <w:t>doGet</w:t>
      </w:r>
      <w:r w:rsidRPr="00B70095">
        <w:t>或者</w:t>
      </w:r>
      <w:r w:rsidRPr="00B70095">
        <w:t>dpPost</w:t>
      </w:r>
      <w:r w:rsidRPr="00B70095">
        <w:t>方法。</w:t>
      </w:r>
    </w:p>
    <w:p w:rsidR="00B70095" w:rsidRPr="00B70095" w:rsidRDefault="00B70095" w:rsidP="00B70095">
      <w:pPr>
        <w:ind w:firstLine="480"/>
      </w:pPr>
      <w:r w:rsidRPr="00B70095">
        <w:t>7</w:t>
      </w:r>
      <w:r w:rsidRPr="00B70095">
        <w:t>、后台任务：如定时向大量</w:t>
      </w:r>
      <w:r w:rsidRPr="00B70095">
        <w:t>(100W</w:t>
      </w:r>
      <w:r w:rsidRPr="00B70095">
        <w:t>以上</w:t>
      </w:r>
      <w:r w:rsidRPr="00B70095">
        <w:t>)</w:t>
      </w:r>
      <w:r w:rsidRPr="00B70095">
        <w:t>的用户发送邮件；定期更新配置文件、任务调度</w:t>
      </w:r>
      <w:r w:rsidRPr="00B70095">
        <w:t>(</w:t>
      </w:r>
      <w:r w:rsidRPr="00B70095">
        <w:t>如</w:t>
      </w:r>
      <w:r w:rsidRPr="00B70095">
        <w:t>quartz)</w:t>
      </w:r>
      <w:r w:rsidRPr="00B70095">
        <w:t>，一些监控用于定期信息采集。</w:t>
      </w:r>
    </w:p>
    <w:p w:rsidR="00B70095" w:rsidRPr="00B70095" w:rsidRDefault="00B70095" w:rsidP="00B70095">
      <w:pPr>
        <w:ind w:firstLine="480"/>
      </w:pPr>
      <w:r w:rsidRPr="00B70095">
        <w:t>8</w:t>
      </w:r>
      <w:r w:rsidRPr="00B70095">
        <w:t>、自动作业处理：比如定期备份日志、定期备份数据库。</w:t>
      </w:r>
    </w:p>
    <w:p w:rsidR="00B70095" w:rsidRPr="00B70095" w:rsidRDefault="00B70095" w:rsidP="00B70095">
      <w:pPr>
        <w:ind w:firstLine="480"/>
      </w:pPr>
      <w:r w:rsidRPr="00B70095">
        <w:t>9</w:t>
      </w:r>
      <w:r w:rsidRPr="00B70095">
        <w:t>、异步处理：如发微博、记录日志。</w:t>
      </w:r>
    </w:p>
    <w:p w:rsidR="00B70095" w:rsidRPr="00B70095" w:rsidRDefault="00B70095" w:rsidP="00B70095">
      <w:pPr>
        <w:ind w:firstLine="480"/>
      </w:pPr>
      <w:r w:rsidRPr="00B70095">
        <w:t>10</w:t>
      </w:r>
      <w:r w:rsidRPr="00B70095">
        <w:t>、页面异步处理：比如大批量数据的核对工作</w:t>
      </w:r>
      <w:r w:rsidRPr="00B70095">
        <w:t>(</w:t>
      </w:r>
      <w:r w:rsidRPr="00B70095">
        <w:t>有</w:t>
      </w:r>
      <w:r w:rsidRPr="00B70095">
        <w:t>10</w:t>
      </w:r>
      <w:r w:rsidRPr="00B70095">
        <w:t>万个手机号码，核对哪些是已有用户</w:t>
      </w:r>
      <w:r w:rsidRPr="00B70095">
        <w:t>)</w:t>
      </w:r>
      <w:r w:rsidRPr="00B70095">
        <w:t>。</w:t>
      </w:r>
    </w:p>
    <w:p w:rsidR="00B70095" w:rsidRPr="00B70095" w:rsidRDefault="00B70095" w:rsidP="00B70095">
      <w:pPr>
        <w:ind w:firstLine="482"/>
      </w:pPr>
      <w:r w:rsidRPr="00B70095">
        <w:rPr>
          <w:b/>
          <w:bCs/>
        </w:rPr>
        <w:t>47</w:t>
      </w:r>
      <w:r w:rsidRPr="00B70095">
        <w:rPr>
          <w:b/>
          <w:bCs/>
        </w:rPr>
        <w:t>、多线程有优缺点？</w:t>
      </w:r>
    </w:p>
    <w:p w:rsidR="00B70095" w:rsidRPr="00B70095" w:rsidRDefault="00B70095" w:rsidP="00B70095">
      <w:pPr>
        <w:ind w:firstLine="480"/>
      </w:pPr>
      <w:r w:rsidRPr="00B70095">
        <w:t>何时使用多线程技术</w:t>
      </w:r>
      <w:r w:rsidRPr="00B70095">
        <w:t>,</w:t>
      </w:r>
      <w:r w:rsidRPr="00B70095">
        <w:t>何时避免用它</w:t>
      </w:r>
      <w:r w:rsidRPr="00B70095">
        <w:t>,</w:t>
      </w:r>
      <w:r w:rsidRPr="00B70095">
        <w:t>是我们需要掌握的重要课题。多线程技术是一把双刃剑</w:t>
      </w:r>
      <w:r w:rsidRPr="00B70095">
        <w:t>,</w:t>
      </w:r>
      <w:r w:rsidRPr="00B70095">
        <w:t>在使用时需要充分考虑它的优缺点。</w:t>
      </w:r>
    </w:p>
    <w:p w:rsidR="00B70095" w:rsidRPr="00B70095" w:rsidRDefault="00B70095" w:rsidP="00B70095">
      <w:pPr>
        <w:ind w:firstLine="480"/>
      </w:pPr>
      <w:r w:rsidRPr="00B70095">
        <w:t>多线程处理可以同时运行多个线程。由于多线程应用程序将程序划分成多个独立的任务</w:t>
      </w:r>
      <w:r w:rsidRPr="00B70095">
        <w:t>,</w:t>
      </w:r>
      <w:r w:rsidRPr="00B70095">
        <w:t>因此可以在以下方面显著提高性能</w:t>
      </w:r>
      <w:r w:rsidRPr="00B70095">
        <w:t>: </w:t>
      </w:r>
    </w:p>
    <w:p w:rsidR="00B70095" w:rsidRPr="00B70095" w:rsidRDefault="00B70095" w:rsidP="00B70095">
      <w:pPr>
        <w:ind w:firstLine="480"/>
      </w:pPr>
      <w:r w:rsidRPr="00B70095">
        <w:t>(1)</w:t>
      </w:r>
      <w:r w:rsidRPr="00B70095">
        <w:t>多线程技术使程序的响应速度更快</w:t>
      </w:r>
      <w:r w:rsidRPr="00B70095">
        <w:t xml:space="preserve"> ,</w:t>
      </w:r>
      <w:r w:rsidRPr="00B70095">
        <w:t>因为用户界面可以在进行其它工作的同时一直处于活动状态</w:t>
      </w:r>
      <w:r w:rsidRPr="00B70095">
        <w:t>;</w:t>
      </w:r>
    </w:p>
    <w:p w:rsidR="00B70095" w:rsidRPr="00B70095" w:rsidRDefault="00B70095" w:rsidP="00B70095">
      <w:pPr>
        <w:ind w:firstLine="480"/>
      </w:pPr>
      <w:r w:rsidRPr="00B70095">
        <w:t>(2)</w:t>
      </w:r>
      <w:r w:rsidRPr="00B70095">
        <w:t>当前没有进行处理的任务时可以将处理器时间让给其它任务</w:t>
      </w:r>
      <w:r w:rsidRPr="00B70095">
        <w:t>;</w:t>
      </w:r>
    </w:p>
    <w:p w:rsidR="00B70095" w:rsidRPr="00B70095" w:rsidRDefault="00B70095" w:rsidP="00B70095">
      <w:pPr>
        <w:ind w:firstLine="480"/>
      </w:pPr>
      <w:r w:rsidRPr="00B70095">
        <w:t>(3)</w:t>
      </w:r>
      <w:r w:rsidRPr="00B70095">
        <w:t>占用大量处理时间的任务可以定期将处理器时间让给其它任务</w:t>
      </w:r>
      <w:r w:rsidRPr="00B70095">
        <w:t>;</w:t>
      </w:r>
    </w:p>
    <w:p w:rsidR="00B70095" w:rsidRPr="00B70095" w:rsidRDefault="00B70095" w:rsidP="00B70095">
      <w:pPr>
        <w:ind w:firstLine="480"/>
      </w:pPr>
      <w:r w:rsidRPr="00B70095">
        <w:t>(4)</w:t>
      </w:r>
      <w:r w:rsidRPr="00B70095">
        <w:t>可以随时停止任务</w:t>
      </w:r>
      <w:r w:rsidRPr="00B70095">
        <w:t>;</w:t>
      </w:r>
    </w:p>
    <w:p w:rsidR="00B70095" w:rsidRPr="00B70095" w:rsidRDefault="00B70095" w:rsidP="00B70095">
      <w:pPr>
        <w:ind w:firstLine="480"/>
      </w:pPr>
      <w:r w:rsidRPr="00B70095">
        <w:lastRenderedPageBreak/>
        <w:t>(5)</w:t>
      </w:r>
      <w:r w:rsidRPr="00B70095">
        <w:t>可以分别设置各个任务的优先级以优化性能。</w:t>
      </w:r>
    </w:p>
    <w:p w:rsidR="00B70095" w:rsidRPr="00B70095" w:rsidRDefault="00B70095" w:rsidP="00B70095">
      <w:pPr>
        <w:ind w:firstLine="480"/>
      </w:pPr>
      <w:r w:rsidRPr="00B70095">
        <w:t> </w:t>
      </w:r>
      <w:r w:rsidRPr="00B70095">
        <w:t>是否需要创建多个线程取决于各种因素。在以下情况下</w:t>
      </w:r>
      <w:r w:rsidRPr="00B70095">
        <w:t>,</w:t>
      </w:r>
      <w:r w:rsidRPr="00B70095">
        <w:t>最适合采用多线程处理</w:t>
      </w:r>
      <w:r w:rsidRPr="00B70095">
        <w:t>: </w:t>
      </w:r>
    </w:p>
    <w:p w:rsidR="00B70095" w:rsidRPr="00B70095" w:rsidRDefault="00B70095" w:rsidP="00B70095">
      <w:pPr>
        <w:ind w:firstLine="480"/>
      </w:pPr>
      <w:r w:rsidRPr="00B70095">
        <w:t>(1)</w:t>
      </w:r>
      <w:r w:rsidRPr="00B70095">
        <w:t>耗时或大量占用处理器的任务阻塞用户界面操作</w:t>
      </w:r>
      <w:r w:rsidRPr="00B70095">
        <w:t>;</w:t>
      </w:r>
    </w:p>
    <w:p w:rsidR="00B70095" w:rsidRPr="00B70095" w:rsidRDefault="00B70095" w:rsidP="00B70095">
      <w:pPr>
        <w:ind w:firstLine="480"/>
      </w:pPr>
      <w:r w:rsidRPr="00B70095">
        <w:t>(2)</w:t>
      </w:r>
      <w:r w:rsidRPr="00B70095">
        <w:t>各个任务必须等待外部资源</w:t>
      </w:r>
      <w:r w:rsidRPr="00B70095">
        <w:t xml:space="preserve"> (</w:t>
      </w:r>
      <w:r w:rsidRPr="00B70095">
        <w:t>如远程文件或</w:t>
      </w:r>
      <w:r w:rsidRPr="00B70095">
        <w:t xml:space="preserve"> Internet</w:t>
      </w:r>
      <w:r w:rsidRPr="00B70095">
        <w:t>连接</w:t>
      </w:r>
      <w:r w:rsidRPr="00B70095">
        <w:t>)</w:t>
      </w:r>
      <w:r w:rsidRPr="00B70095">
        <w:t>。</w:t>
      </w:r>
    </w:p>
    <w:p w:rsidR="00B70095" w:rsidRPr="00B70095" w:rsidRDefault="00B70095" w:rsidP="00B70095">
      <w:pPr>
        <w:ind w:firstLine="480"/>
      </w:pPr>
      <w:r w:rsidRPr="00B70095">
        <w:t> </w:t>
      </w:r>
    </w:p>
    <w:p w:rsidR="00B70095" w:rsidRPr="00B70095" w:rsidRDefault="00B70095" w:rsidP="00B70095">
      <w:pPr>
        <w:ind w:firstLine="480"/>
      </w:pPr>
      <w:r w:rsidRPr="00B70095">
        <w:t>同样的</w:t>
      </w:r>
      <w:r w:rsidRPr="00B70095">
        <w:t xml:space="preserve"> ,</w:t>
      </w:r>
      <w:r w:rsidRPr="00B70095">
        <w:t>多线程也存在许多缺点</w:t>
      </w:r>
      <w:r w:rsidRPr="00B70095">
        <w:t xml:space="preserve"> ,</w:t>
      </w:r>
      <w:r w:rsidRPr="00B70095">
        <w:t>在考虑多线程时需要进行充分的考虑。多线程的主要缺点包括</w:t>
      </w:r>
      <w:r w:rsidRPr="00B70095">
        <w:t>: </w:t>
      </w:r>
    </w:p>
    <w:p w:rsidR="00B70095" w:rsidRPr="00B70095" w:rsidRDefault="00B70095" w:rsidP="00B70095">
      <w:pPr>
        <w:ind w:firstLine="480"/>
      </w:pPr>
      <w:r w:rsidRPr="00B70095">
        <w:t>(1)</w:t>
      </w:r>
      <w:r w:rsidRPr="00B70095">
        <w:t>等候使用共享资源时造成程序的运行速度变慢。这些共享资源主要是独占性的资源</w:t>
      </w:r>
      <w:r w:rsidRPr="00B70095">
        <w:t xml:space="preserve"> ,</w:t>
      </w:r>
      <w:r w:rsidRPr="00B70095">
        <w:t>如打印机等。</w:t>
      </w:r>
    </w:p>
    <w:p w:rsidR="00B70095" w:rsidRPr="00B70095" w:rsidRDefault="00B70095" w:rsidP="00B70095">
      <w:pPr>
        <w:ind w:firstLine="480"/>
      </w:pPr>
      <w:r w:rsidRPr="00B70095">
        <w:t>(2)</w:t>
      </w:r>
      <w:r w:rsidRPr="00B70095">
        <w:t>对线程进行管理要求额外的</w:t>
      </w:r>
      <w:r w:rsidRPr="00B70095">
        <w:t xml:space="preserve"> CPU</w:t>
      </w:r>
      <w:r w:rsidRPr="00B70095">
        <w:t>开销。线程的使用会给系统带来上下文切换的额外负担。当这种负担超过一定程度时</w:t>
      </w:r>
      <w:r w:rsidRPr="00B70095">
        <w:t>,</w:t>
      </w:r>
      <w:r w:rsidRPr="00B70095">
        <w:t>多线程的特点主要表现在其缺点上</w:t>
      </w:r>
      <w:r w:rsidRPr="00B70095">
        <w:t>,</w:t>
      </w:r>
      <w:r w:rsidRPr="00B70095">
        <w:t>比如用独立的线程来更新数组内每个元素。</w:t>
      </w:r>
    </w:p>
    <w:p w:rsidR="00B70095" w:rsidRPr="00B70095" w:rsidRDefault="00B70095" w:rsidP="00B70095">
      <w:pPr>
        <w:ind w:firstLine="480"/>
      </w:pPr>
      <w:r w:rsidRPr="00B70095">
        <w:t>(3)</w:t>
      </w:r>
      <w:r w:rsidRPr="00B70095">
        <w:t>线程的死锁。即较长时间的等待或资源竞争以及死锁等多线程症状。</w:t>
      </w:r>
    </w:p>
    <w:p w:rsidR="00B70095" w:rsidRPr="00B70095" w:rsidRDefault="00B70095" w:rsidP="00B70095">
      <w:pPr>
        <w:ind w:firstLine="480"/>
      </w:pPr>
      <w:r w:rsidRPr="00B70095">
        <w:t>(4)</w:t>
      </w:r>
      <w:r w:rsidRPr="00B70095">
        <w:t>对公有变量的同时读或写。当多个线程需要对公有变量进行写操作时</w:t>
      </w:r>
      <w:r w:rsidRPr="00B70095">
        <w:t>,</w:t>
      </w:r>
      <w:r w:rsidRPr="00B70095">
        <w:t>后一个线程往往会修改掉前一个线程存放的数据</w:t>
      </w:r>
      <w:r w:rsidRPr="00B70095">
        <w:t>,</w:t>
      </w:r>
      <w:r w:rsidRPr="00B70095">
        <w:t>从而使前一个线程的参数被修改</w:t>
      </w:r>
      <w:r w:rsidRPr="00B70095">
        <w:t>;</w:t>
      </w:r>
      <w:r w:rsidRPr="00B70095">
        <w:t>另外</w:t>
      </w:r>
      <w:r w:rsidRPr="00B70095">
        <w:t xml:space="preserve"> ,</w:t>
      </w:r>
      <w:r w:rsidRPr="00B70095">
        <w:t>当公用变量的读写操作是非原子性时</w:t>
      </w:r>
      <w:r w:rsidRPr="00B70095">
        <w:t>,</w:t>
      </w:r>
      <w:r w:rsidRPr="00B70095">
        <w:t>在不同的机器上</w:t>
      </w:r>
      <w:r w:rsidRPr="00B70095">
        <w:t>,</w:t>
      </w:r>
      <w:r w:rsidRPr="00B70095">
        <w:t>中断时间的不确定性</w:t>
      </w:r>
      <w:r w:rsidRPr="00B70095">
        <w:t>,</w:t>
      </w:r>
      <w:r w:rsidRPr="00B70095">
        <w:t>会导致数据在一个线程内的操作产生错误</w:t>
      </w:r>
      <w:r w:rsidRPr="00B70095">
        <w:t>,</w:t>
      </w:r>
      <w:r w:rsidRPr="00B70095">
        <w:t>从而产生莫名其妙的错误</w:t>
      </w:r>
      <w:r w:rsidRPr="00B70095">
        <w:t>,</w:t>
      </w:r>
      <w:r w:rsidRPr="00B70095">
        <w:t>而这种错误是程序员无法预知的。</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48</w:t>
      </w:r>
      <w:r w:rsidRPr="00B70095">
        <w:rPr>
          <w:b/>
          <w:bCs/>
        </w:rPr>
        <w:t>、假设某系统的某个接口的峰值</w:t>
      </w:r>
      <w:r w:rsidRPr="00B70095">
        <w:rPr>
          <w:b/>
          <w:bCs/>
        </w:rPr>
        <w:t>TPS</w:t>
      </w:r>
      <w:r w:rsidRPr="00B70095">
        <w:rPr>
          <w:b/>
          <w:bCs/>
        </w:rPr>
        <w:t>为</w:t>
      </w:r>
      <w:r w:rsidRPr="00B70095">
        <w:rPr>
          <w:b/>
          <w:bCs/>
        </w:rPr>
        <w:t>2w/s(</w:t>
      </w:r>
      <w:r w:rsidRPr="00B70095">
        <w:rPr>
          <w:b/>
          <w:bCs/>
        </w:rPr>
        <w:t>其它接口的并发峰值至多为</w:t>
      </w:r>
      <w:r w:rsidRPr="00B70095">
        <w:rPr>
          <w:b/>
          <w:bCs/>
        </w:rPr>
        <w:t>200</w:t>
      </w:r>
      <w:r w:rsidRPr="00B70095">
        <w:rPr>
          <w:b/>
          <w:bCs/>
        </w:rPr>
        <w:t>每秒</w:t>
      </w:r>
      <w:r w:rsidRPr="00B70095">
        <w:rPr>
          <w:b/>
          <w:bCs/>
        </w:rPr>
        <w:t>)</w:t>
      </w:r>
      <w:r w:rsidRPr="00B70095">
        <w:rPr>
          <w:b/>
          <w:bCs/>
        </w:rPr>
        <w:t>，且该接口会保存数据至数据库，如何提升该接口的性能？</w:t>
      </w:r>
    </w:p>
    <w:p w:rsidR="00B70095" w:rsidRPr="00B70095" w:rsidRDefault="00B70095" w:rsidP="00B70095">
      <w:pPr>
        <w:ind w:firstLine="480"/>
      </w:pPr>
      <w:r w:rsidRPr="00B70095">
        <w:t>利用多线程</w:t>
      </w:r>
      <w:r w:rsidRPr="00B70095">
        <w:t xml:space="preserve"> </w:t>
      </w:r>
      <w:r w:rsidRPr="00B70095">
        <w:t>将并发数改成</w:t>
      </w:r>
      <w:r w:rsidRPr="00B70095">
        <w:t>200</w:t>
      </w:r>
      <w:r w:rsidRPr="00B70095">
        <w:t>；</w:t>
      </w:r>
    </w:p>
    <w:p w:rsidR="00B70095" w:rsidRPr="00B70095" w:rsidRDefault="00B70095" w:rsidP="00B70095">
      <w:pPr>
        <w:ind w:firstLine="480"/>
      </w:pPr>
      <w:r w:rsidRPr="00B70095">
        <w:t>创建一个任务队列里面存入要存放任务书</w:t>
      </w:r>
      <w:r w:rsidRPr="00B70095">
        <w:t>2.1W;</w:t>
      </w:r>
      <w:r w:rsidRPr="00B70095">
        <w:t>创建线程</w:t>
      </w:r>
      <w:r w:rsidRPr="00B70095">
        <w:t>2</w:t>
      </w:r>
      <w:r w:rsidRPr="00B70095">
        <w:t>个</w:t>
      </w:r>
      <w:r w:rsidRPr="00B70095">
        <w:t>100</w:t>
      </w:r>
      <w:r w:rsidRPr="00B70095">
        <w:t>或</w:t>
      </w:r>
      <w:r w:rsidRPr="00B70095">
        <w:t>1</w:t>
      </w:r>
      <w:r w:rsidRPr="00B70095">
        <w:t>个</w:t>
      </w:r>
      <w:r w:rsidRPr="00B70095">
        <w:t>200</w:t>
      </w:r>
      <w:r w:rsidRPr="00B70095">
        <w:t>处理请求。如果实时，处理不来可以设置超时返回错误。</w:t>
      </w:r>
    </w:p>
    <w:p w:rsidR="00B70095" w:rsidRPr="00B70095" w:rsidRDefault="00B70095" w:rsidP="00B70095">
      <w:pPr>
        <w:ind w:firstLine="482"/>
      </w:pPr>
      <w:r w:rsidRPr="00B70095">
        <w:rPr>
          <w:b/>
          <w:bCs/>
        </w:rPr>
        <w:t>49</w:t>
      </w:r>
      <w:r w:rsidRPr="00B70095">
        <w:rPr>
          <w:b/>
          <w:bCs/>
        </w:rPr>
        <w:t>、是否熟悉</w:t>
      </w:r>
      <w:r w:rsidRPr="00B70095">
        <w:rPr>
          <w:b/>
          <w:bCs/>
        </w:rPr>
        <w:t>java concurrent</w:t>
      </w:r>
      <w:r w:rsidRPr="00B70095">
        <w:rPr>
          <w:b/>
          <w:bCs/>
        </w:rPr>
        <w:t>包的内容，请讲讲</w:t>
      </w:r>
      <w:r w:rsidRPr="00B70095">
        <w:rPr>
          <w:b/>
          <w:bCs/>
        </w:rPr>
        <w:t>concurrent</w:t>
      </w:r>
      <w:r w:rsidRPr="00B70095">
        <w:rPr>
          <w:b/>
          <w:bCs/>
        </w:rPr>
        <w:t>包有哪些重要的内容？</w:t>
      </w:r>
    </w:p>
    <w:p w:rsidR="00B70095" w:rsidRPr="00B70095" w:rsidRDefault="00B70095" w:rsidP="00B70095">
      <w:pPr>
        <w:ind w:firstLine="480"/>
      </w:pPr>
      <w:r w:rsidRPr="00B70095">
        <w:t>locks</w:t>
      </w:r>
      <w:r w:rsidRPr="00B70095">
        <w:t>部分：显式锁</w:t>
      </w:r>
      <w:r w:rsidRPr="00B70095">
        <w:t>(</w:t>
      </w:r>
      <w:r w:rsidRPr="00B70095">
        <w:t>互斥锁和速写锁</w:t>
      </w:r>
      <w:r w:rsidRPr="00B70095">
        <w:t>)</w:t>
      </w:r>
      <w:r w:rsidRPr="00B70095">
        <w:t>相关；</w:t>
      </w:r>
    </w:p>
    <w:p w:rsidR="00B70095" w:rsidRPr="00B70095" w:rsidRDefault="00B70095" w:rsidP="00B70095">
      <w:pPr>
        <w:ind w:firstLine="480"/>
      </w:pPr>
      <w:r w:rsidRPr="00B70095">
        <w:lastRenderedPageBreak/>
        <w:t>atomic</w:t>
      </w:r>
      <w:r w:rsidRPr="00B70095">
        <w:t>部分：原子变量类相关，是构建非阻塞算法的基础；</w:t>
      </w:r>
    </w:p>
    <w:p w:rsidR="00B70095" w:rsidRPr="00B70095" w:rsidRDefault="00B70095" w:rsidP="00B70095">
      <w:pPr>
        <w:ind w:firstLine="480"/>
      </w:pPr>
      <w:r w:rsidRPr="00B70095">
        <w:t>executor</w:t>
      </w:r>
      <w:r w:rsidRPr="00B70095">
        <w:t>部分：线程池相关；</w:t>
      </w:r>
    </w:p>
    <w:p w:rsidR="00B70095" w:rsidRPr="00B70095" w:rsidRDefault="00B70095" w:rsidP="00B70095">
      <w:pPr>
        <w:ind w:firstLine="480"/>
      </w:pPr>
      <w:r w:rsidRPr="00B70095">
        <w:t>collections</w:t>
      </w:r>
      <w:r w:rsidRPr="00B70095">
        <w:t>部分：并发容器相关；</w:t>
      </w:r>
    </w:p>
    <w:p w:rsidR="00B70095" w:rsidRPr="00B70095" w:rsidRDefault="00B70095" w:rsidP="00B70095">
      <w:pPr>
        <w:ind w:firstLine="480"/>
      </w:pPr>
      <w:r w:rsidRPr="00B70095">
        <w:t>tools</w:t>
      </w:r>
      <w:r w:rsidRPr="00B70095">
        <w:t>部分：同步工具相关，如信号量、闭锁、栅栏等功能；</w:t>
      </w:r>
    </w:p>
    <w:p w:rsidR="00B70095" w:rsidRPr="00B70095" w:rsidRDefault="00B70095" w:rsidP="00B70095">
      <w:pPr>
        <w:ind w:firstLine="482"/>
      </w:pPr>
      <w:r w:rsidRPr="00B70095">
        <w:rPr>
          <w:b/>
          <w:bCs/>
        </w:rPr>
        <w:t>50</w:t>
      </w:r>
      <w:r w:rsidRPr="00B70095">
        <w:rPr>
          <w:b/>
          <w:bCs/>
        </w:rPr>
        <w:t>、请讲讲并发编程的</w:t>
      </w:r>
      <w:r w:rsidRPr="00B70095">
        <w:rPr>
          <w:b/>
          <w:bCs/>
        </w:rPr>
        <w:t>CAS</w:t>
      </w:r>
      <w:r w:rsidRPr="00B70095">
        <w:rPr>
          <w:b/>
          <w:bCs/>
        </w:rPr>
        <w:t>理论</w:t>
      </w:r>
    </w:p>
    <w:p w:rsidR="00B70095" w:rsidRPr="00B70095" w:rsidRDefault="00B70095" w:rsidP="00B70095">
      <w:pPr>
        <w:ind w:firstLine="480"/>
      </w:pPr>
      <w:r w:rsidRPr="00B70095">
        <w:t xml:space="preserve">CAS </w:t>
      </w:r>
      <w:r w:rsidRPr="00B70095">
        <w:t>操作包含三个操作数</w:t>
      </w:r>
      <w:r w:rsidRPr="00B70095">
        <w:t xml:space="preserve"> -- </w:t>
      </w:r>
      <w:r w:rsidRPr="00B70095">
        <w:t>内存位置、预期数值和新值。</w:t>
      </w:r>
      <w:r w:rsidRPr="00B70095">
        <w:t xml:space="preserve">CAS </w:t>
      </w:r>
      <w:r w:rsidRPr="00B70095">
        <w:t>的实现逻辑是将内存位置处的数值与预期数值想比较，若相等，则将内存位置处的值替换为新值。若不相等，则不做任何操作。</w:t>
      </w:r>
    </w:p>
    <w:p w:rsidR="00B70095" w:rsidRPr="00B70095" w:rsidRDefault="00B70095" w:rsidP="00B70095">
      <w:pPr>
        <w:ind w:firstLine="482"/>
      </w:pPr>
      <w:r w:rsidRPr="00B70095">
        <w:rPr>
          <w:b/>
          <w:bCs/>
        </w:rPr>
        <w:t>51</w:t>
      </w:r>
      <w:r w:rsidRPr="00B70095">
        <w:rPr>
          <w:b/>
          <w:bCs/>
        </w:rPr>
        <w:t>、请讲讲并发队列和阻塞队列</w:t>
      </w:r>
    </w:p>
    <w:p w:rsidR="00B70095" w:rsidRPr="00B70095" w:rsidRDefault="00B70095" w:rsidP="00B70095">
      <w:pPr>
        <w:ind w:firstLine="480"/>
      </w:pPr>
      <w:r w:rsidRPr="00B70095">
        <w:t xml:space="preserve">ConcurrentLinkedQueue : </w:t>
      </w:r>
      <w:r w:rsidRPr="00B70095">
        <w:t>是一个适用于高并发场景下的队列，通过无锁的方式，实现</w:t>
      </w:r>
    </w:p>
    <w:p w:rsidR="00B70095" w:rsidRPr="00B70095" w:rsidRDefault="00B70095" w:rsidP="00B70095">
      <w:pPr>
        <w:ind w:firstLine="480"/>
      </w:pPr>
      <w:r w:rsidRPr="00B70095">
        <w:t>了高并发状态下的高性能，通常</w:t>
      </w:r>
      <w:r w:rsidRPr="00B70095">
        <w:t>ConcurrentLinkedQueue</w:t>
      </w:r>
      <w:r w:rsidRPr="00B70095">
        <w:t>性能好于</w:t>
      </w:r>
      <w:r w:rsidRPr="00B70095">
        <w:t>BlockingQueue.</w:t>
      </w:r>
      <w:r w:rsidRPr="00B70095">
        <w:t>它</w:t>
      </w:r>
    </w:p>
    <w:p w:rsidR="00B70095" w:rsidRPr="00B70095" w:rsidRDefault="00B70095" w:rsidP="00B70095">
      <w:pPr>
        <w:ind w:firstLine="480"/>
      </w:pPr>
      <w:r w:rsidRPr="00B70095">
        <w:t>是一个基于链接节点的无界线程安全队列。该队列的元素遵循先进先出的原则。头是最先</w:t>
      </w:r>
    </w:p>
    <w:p w:rsidR="00B70095" w:rsidRPr="00B70095" w:rsidRDefault="00B70095" w:rsidP="00B70095">
      <w:pPr>
        <w:ind w:firstLine="480"/>
      </w:pPr>
      <w:r w:rsidRPr="00B70095">
        <w:t>加入的，尾是最近加入的，该队列不允许</w:t>
      </w:r>
      <w:r w:rsidRPr="00B70095">
        <w:t>null</w:t>
      </w:r>
      <w:r w:rsidRPr="00B70095">
        <w:t>元素。</w:t>
      </w:r>
    </w:p>
    <w:p w:rsidR="00B70095" w:rsidRPr="00B70095" w:rsidRDefault="00B70095" w:rsidP="00B70095">
      <w:pPr>
        <w:ind w:firstLine="480"/>
      </w:pPr>
      <w:r w:rsidRPr="00B70095">
        <w:t> </w:t>
      </w:r>
    </w:p>
    <w:p w:rsidR="00B70095" w:rsidRPr="00B70095" w:rsidRDefault="00B70095" w:rsidP="00B70095">
      <w:pPr>
        <w:ind w:firstLine="480"/>
      </w:pPr>
      <w:r w:rsidRPr="00B70095">
        <w:t>阻塞队列（</w:t>
      </w:r>
      <w:r w:rsidRPr="00B70095">
        <w:t>BlockingQueue</w:t>
      </w:r>
      <w:r w:rsidRPr="00B70095">
        <w:t>）是一个支持两个附加操作的队列。</w:t>
      </w:r>
    </w:p>
    <w:p w:rsidR="00B70095" w:rsidRPr="00B70095" w:rsidRDefault="00B70095" w:rsidP="00B70095">
      <w:pPr>
        <w:ind w:firstLine="480"/>
      </w:pPr>
      <w:r w:rsidRPr="00B70095">
        <w:t>阻塞队列常用于生产者和消费者的场景，生产者是往队列里添加元素的线程，消费者是从队列里拿元素的线程。阻塞队列就是生产者存放元素的容器，而消费者也只从容器里拿元素。</w:t>
      </w:r>
    </w:p>
    <w:p w:rsidR="00B70095" w:rsidRPr="00B70095" w:rsidRDefault="00B70095" w:rsidP="00B70095">
      <w:pPr>
        <w:ind w:firstLine="480"/>
      </w:pPr>
      <w:r w:rsidRPr="00B70095">
        <w:t>BlockingQueue</w:t>
      </w:r>
      <w:r w:rsidRPr="00B70095">
        <w:t>即阻塞队列，从阻塞这个词可以看出，在某些情况下对阻塞队列的访问可能会造成阻塞。被阻塞的情况主要有如下两种：</w:t>
      </w:r>
      <w:r w:rsidRPr="00B70095">
        <w:t xml:space="preserve">1. </w:t>
      </w:r>
      <w:r w:rsidRPr="00B70095">
        <w:t>当队列满了的时候进行入队列操作</w:t>
      </w:r>
      <w:r w:rsidRPr="00B70095">
        <w:t xml:space="preserve">2. </w:t>
      </w:r>
      <w:r w:rsidRPr="00B70095">
        <w:t>当队列空了的时候进行出队列操作</w:t>
      </w:r>
    </w:p>
    <w:p w:rsidR="00B70095" w:rsidRPr="00B70095" w:rsidRDefault="00B70095" w:rsidP="00B70095">
      <w:pPr>
        <w:ind w:firstLine="480"/>
      </w:pPr>
      <w:r w:rsidRPr="00B70095">
        <w:t>因此，当一个线程试图对一个已经满了的队列进行入队列操作时，它将会被阻塞，除非有另一个线程做了出队列操作；同样，当一个线程试图对一个空队列进行出队列操作时，</w:t>
      </w:r>
    </w:p>
    <w:p w:rsidR="00B70095" w:rsidRPr="00B70095" w:rsidRDefault="00B70095" w:rsidP="00B70095">
      <w:pPr>
        <w:ind w:firstLine="480"/>
      </w:pPr>
      <w:r w:rsidRPr="00B70095">
        <w:t>它将会被阻塞，除非有另一个线程进行了入队列操作。</w:t>
      </w:r>
    </w:p>
    <w:p w:rsidR="00B70095" w:rsidRPr="00B70095" w:rsidRDefault="00B70095" w:rsidP="00B70095">
      <w:pPr>
        <w:ind w:firstLine="480"/>
      </w:pPr>
      <w:r w:rsidRPr="00B70095">
        <w:lastRenderedPageBreak/>
        <w:t>在</w:t>
      </w:r>
      <w:r w:rsidRPr="00B70095">
        <w:t>Java</w:t>
      </w:r>
      <w:r w:rsidRPr="00B70095">
        <w:t>中，</w:t>
      </w:r>
      <w:r w:rsidRPr="00B70095">
        <w:t>BlockingQueue</w:t>
      </w:r>
      <w:r w:rsidRPr="00B70095">
        <w:t>的接口位于</w:t>
      </w:r>
      <w:r w:rsidRPr="00B70095">
        <w:t xml:space="preserve">java.util.concurrent </w:t>
      </w:r>
      <w:r w:rsidRPr="00B70095">
        <w:t>包中</w:t>
      </w:r>
      <w:r w:rsidRPr="00B70095">
        <w:t>(</w:t>
      </w:r>
      <w:r w:rsidRPr="00B70095">
        <w:t>在</w:t>
      </w:r>
      <w:r w:rsidRPr="00B70095">
        <w:t>Java5</w:t>
      </w:r>
      <w:r w:rsidRPr="00B70095">
        <w:t>版本开始提供</w:t>
      </w:r>
      <w:r w:rsidRPr="00B70095">
        <w:t>)</w:t>
      </w:r>
      <w:r w:rsidRPr="00B70095">
        <w:t>，由上面介绍的阻塞队列的特性可知，阻塞队列是线程安全的。</w:t>
      </w:r>
    </w:p>
    <w:p w:rsidR="00B70095" w:rsidRPr="00B70095" w:rsidRDefault="00B70095" w:rsidP="00B70095">
      <w:pPr>
        <w:ind w:firstLine="480"/>
      </w:pPr>
      <w:r w:rsidRPr="00B70095">
        <w:t>在新增的</w:t>
      </w:r>
      <w:r w:rsidRPr="00B70095">
        <w:t>Concurrent</w:t>
      </w:r>
      <w:r w:rsidRPr="00B70095">
        <w:t>包中，</w:t>
      </w:r>
      <w:r w:rsidRPr="00B70095">
        <w:t>BlockingQueue</w:t>
      </w:r>
      <w:r w:rsidRPr="00B70095">
        <w:t>很好的解决了多线程中，如何高效安全</w:t>
      </w:r>
      <w:r w:rsidRPr="00B70095">
        <w:t>“</w:t>
      </w:r>
      <w:r w:rsidRPr="00B70095">
        <w:t>传输</w:t>
      </w:r>
      <w:r w:rsidRPr="00B70095">
        <w:t>”</w:t>
      </w:r>
      <w:r w:rsidRPr="00B70095">
        <w:t>数据的问题。通过这些高效并且线程安全的队列类。</w:t>
      </w:r>
    </w:p>
    <w:p w:rsidR="00B70095" w:rsidRPr="00B70095" w:rsidRDefault="00B70095" w:rsidP="00B70095">
      <w:pPr>
        <w:ind w:firstLine="482"/>
      </w:pPr>
      <w:r w:rsidRPr="00B70095">
        <w:rPr>
          <w:b/>
          <w:bCs/>
        </w:rPr>
        <w:t>52</w:t>
      </w:r>
      <w:r w:rsidRPr="00B70095">
        <w:rPr>
          <w:b/>
          <w:bCs/>
        </w:rPr>
        <w:t>、多线程</w:t>
      </w:r>
      <w:r w:rsidRPr="00B70095">
        <w:rPr>
          <w:b/>
          <w:bCs/>
        </w:rPr>
        <w:t>yield</w:t>
      </w:r>
      <w:r w:rsidRPr="00B70095">
        <w:rPr>
          <w:b/>
          <w:bCs/>
        </w:rPr>
        <w:t>方法使用于什么场景？</w:t>
      </w:r>
    </w:p>
    <w:p w:rsidR="00B70095" w:rsidRPr="00B70095" w:rsidRDefault="00B70095" w:rsidP="00B70095">
      <w:pPr>
        <w:ind w:firstLine="480"/>
      </w:pPr>
      <w:r w:rsidRPr="00B70095">
        <w:t>Thread.yield()</w:t>
      </w:r>
      <w:r w:rsidRPr="00B70095">
        <w:t>方法作用是：暂停当前正在执行的线程对象（及放弃当前拥有的</w:t>
      </w:r>
      <w:r w:rsidRPr="00B70095">
        <w:t>cup</w:t>
      </w:r>
      <w:r w:rsidRPr="00B70095">
        <w:t>资源），并执行其他线程。</w:t>
      </w:r>
    </w:p>
    <w:p w:rsidR="00B70095" w:rsidRPr="00B70095" w:rsidRDefault="00B70095" w:rsidP="00B70095">
      <w:pPr>
        <w:ind w:firstLine="480"/>
      </w:pPr>
      <w:r w:rsidRPr="00B70095">
        <w:t> </w:t>
      </w:r>
    </w:p>
    <w:p w:rsidR="00B70095" w:rsidRPr="00B70095" w:rsidRDefault="00B70095" w:rsidP="00B70095">
      <w:pPr>
        <w:ind w:firstLine="480"/>
      </w:pPr>
      <w:r w:rsidRPr="00B70095">
        <w:t>yield()</w:t>
      </w:r>
      <w:r w:rsidRPr="00B70095">
        <w:t>做的是让当前运行线程回到可运行状态，以允许具有相同优先级的其他线程获得运行机会。因此，使用</w:t>
      </w:r>
      <w:r w:rsidRPr="00B70095">
        <w:t>yield()</w:t>
      </w:r>
      <w:r w:rsidRPr="00B70095">
        <w:t>的</w:t>
      </w:r>
    </w:p>
    <w:p w:rsidR="00B70095" w:rsidRPr="00B70095" w:rsidRDefault="00B70095" w:rsidP="00B70095">
      <w:pPr>
        <w:ind w:firstLine="480"/>
      </w:pPr>
      <w:r w:rsidRPr="00B70095">
        <w:t>目的是让相同优先级的线程之间能适当的轮转执行。但是，实际中无法保证</w:t>
      </w:r>
      <w:r w:rsidRPr="00B70095">
        <w:t>yield()</w:t>
      </w:r>
      <w:r w:rsidRPr="00B70095">
        <w:t>达到让步目的，因为让步的线程还有可能被</w:t>
      </w:r>
    </w:p>
    <w:p w:rsidR="00B70095" w:rsidRPr="00B70095" w:rsidRDefault="00B70095" w:rsidP="00B70095">
      <w:pPr>
        <w:ind w:firstLine="480"/>
      </w:pPr>
      <w:r w:rsidRPr="00B70095">
        <w:t>线程调度程序再次选中。</w:t>
      </w:r>
    </w:p>
    <w:p w:rsidR="00B70095" w:rsidRPr="00B70095" w:rsidRDefault="00B70095" w:rsidP="00B70095">
      <w:pPr>
        <w:ind w:firstLine="482"/>
      </w:pPr>
      <w:r w:rsidRPr="00B70095">
        <w:rPr>
          <w:b/>
          <w:bCs/>
        </w:rPr>
        <w:t>53</w:t>
      </w:r>
      <w:r w:rsidRPr="00B70095">
        <w:rPr>
          <w:b/>
          <w:bCs/>
        </w:rPr>
        <w:t>、请讲讲线程异步处理的原理及关键组件？</w:t>
      </w:r>
    </w:p>
    <w:p w:rsidR="00B70095" w:rsidRPr="00B70095" w:rsidRDefault="00B70095" w:rsidP="00B70095">
      <w:pPr>
        <w:ind w:firstLine="480"/>
      </w:pPr>
      <w:r w:rsidRPr="00B70095">
        <w:t>在</w:t>
      </w:r>
      <w:r w:rsidRPr="00B70095">
        <w:t>http://lib.csdn.net/base/javase" \o "Java SE</w:t>
      </w:r>
      <w:r w:rsidRPr="00B70095">
        <w:t>知识库</w:t>
      </w:r>
      <w:r w:rsidRPr="00B70095">
        <w:t>" \t "https://www.cnblogs.com/tuojunjie/p/_blankJava</w:t>
      </w:r>
      <w:r w:rsidRPr="00B70095">
        <w:t>平台</w:t>
      </w:r>
      <w:r w:rsidRPr="00B70095">
        <w:t>,</w:t>
      </w:r>
      <w:r w:rsidRPr="00B70095">
        <w:t>实现异步调用的角色有如下三个角色：调用者、</w:t>
      </w:r>
      <w:r w:rsidRPr="00B70095">
        <w:t xml:space="preserve"> </w:t>
      </w:r>
      <w:r w:rsidRPr="00B70095">
        <w:t>提货单</w:t>
      </w:r>
      <w:r w:rsidRPr="00B70095">
        <w:t xml:space="preserve"> </w:t>
      </w:r>
      <w:r w:rsidRPr="00B70095">
        <w:t>、真实数据，一个调用者在调用耗时操作</w:t>
      </w:r>
      <w:r w:rsidRPr="00B70095">
        <w:t>,</w:t>
      </w:r>
      <w:r w:rsidRPr="00B70095">
        <w:t>不能立即返回数据时</w:t>
      </w:r>
      <w:r w:rsidRPr="00B70095">
        <w:t>,</w:t>
      </w:r>
      <w:r w:rsidRPr="00B70095">
        <w:t>先返回一个提货单</w:t>
      </w:r>
    </w:p>
    <w:p w:rsidR="00B70095" w:rsidRPr="00B70095" w:rsidRDefault="00B70095" w:rsidP="00B70095">
      <w:pPr>
        <w:ind w:firstLine="480"/>
      </w:pPr>
      <w:r w:rsidRPr="00B70095">
        <w:t>.</w:t>
      </w:r>
      <w:r w:rsidRPr="00B70095">
        <w:t>然后在过一断时间后凭提货单来获取真正的数据</w:t>
      </w:r>
      <w:r w:rsidRPr="00B70095">
        <w:t>.</w:t>
      </w:r>
      <w:r w:rsidRPr="00B70095">
        <w:t>去蛋糕店买蛋糕，不需要等蛋糕做出来</w:t>
      </w:r>
      <w:r w:rsidRPr="00B70095">
        <w:t>(</w:t>
      </w:r>
      <w:r w:rsidRPr="00B70095">
        <w:t>假设现做要很长时间</w:t>
      </w:r>
      <w:r w:rsidRPr="00B70095">
        <w:t>)</w:t>
      </w:r>
      <w:r w:rsidRPr="00B70095">
        <w:t>，只需要领个提货单就可以了</w:t>
      </w:r>
      <w:r w:rsidRPr="00B70095">
        <w:t>(</w:t>
      </w:r>
      <w:r w:rsidRPr="00B70095">
        <w:t>去干别的</w:t>
      </w:r>
    </w:p>
    <w:p w:rsidR="00B70095" w:rsidRPr="00B70095" w:rsidRDefault="00B70095" w:rsidP="00B70095">
      <w:pPr>
        <w:ind w:firstLine="480"/>
      </w:pPr>
      <w:r w:rsidRPr="00B70095">
        <w:t>事情</w:t>
      </w:r>
      <w:r w:rsidRPr="00B70095">
        <w:t>)</w:t>
      </w:r>
      <w:r w:rsidRPr="00B70095">
        <w:t>，等到蛋糕做好了，再拿提货单取蛋糕就可以了。</w:t>
      </w:r>
    </w:p>
    <w:p w:rsidR="00B70095" w:rsidRPr="00B70095" w:rsidRDefault="00B70095" w:rsidP="00B70095">
      <w:pPr>
        <w:ind w:firstLine="482"/>
      </w:pPr>
      <w:r w:rsidRPr="00B70095">
        <w:rPr>
          <w:b/>
          <w:bCs/>
        </w:rPr>
        <w:t>54</w:t>
      </w:r>
      <w:r w:rsidRPr="00B70095">
        <w:rPr>
          <w:b/>
          <w:bCs/>
        </w:rPr>
        <w:t>、在实际项目（产品）研发过程中，你是否有使用过多线程，和线程池，如果有，请举例说明（要用</w:t>
      </w:r>
      <w:r w:rsidRPr="00B70095">
        <w:rPr>
          <w:b/>
          <w:bCs/>
        </w:rPr>
        <w:t>STAR</w:t>
      </w:r>
      <w:r w:rsidRPr="00B70095">
        <w:rPr>
          <w:b/>
          <w:bCs/>
        </w:rPr>
        <w:t>模型）；</w:t>
      </w:r>
    </w:p>
    <w:p w:rsidR="00B70095" w:rsidRPr="00B70095" w:rsidRDefault="00B70095" w:rsidP="00B70095">
      <w:pPr>
        <w:ind w:firstLine="482"/>
      </w:pPr>
      <w:r w:rsidRPr="00B70095">
        <w:rPr>
          <w:b/>
          <w:bCs/>
        </w:rPr>
        <w:t>55</w:t>
      </w:r>
      <w:r w:rsidRPr="00B70095">
        <w:rPr>
          <w:b/>
          <w:bCs/>
        </w:rPr>
        <w:t>、什么是多线程的原子操作？</w:t>
      </w:r>
      <w:r w:rsidRPr="00B70095">
        <w:rPr>
          <w:b/>
          <w:bCs/>
        </w:rPr>
        <w:t xml:space="preserve">Java </w:t>
      </w:r>
      <w:r w:rsidRPr="00B70095">
        <w:rPr>
          <w:b/>
          <w:bCs/>
        </w:rPr>
        <w:t>中有哪些原子操作？</w:t>
      </w:r>
    </w:p>
    <w:p w:rsidR="00B70095" w:rsidRPr="00B70095" w:rsidRDefault="00B70095" w:rsidP="00B70095">
      <w:pPr>
        <w:ind w:firstLine="480"/>
      </w:pPr>
      <w:r w:rsidRPr="00B70095">
        <w:t>即不能被线程调度机制中断的操作。原子操作不需要进行同步控制。</w:t>
      </w:r>
    </w:p>
    <w:p w:rsidR="00B70095" w:rsidRPr="00B70095" w:rsidRDefault="00B70095" w:rsidP="00B70095">
      <w:pPr>
        <w:ind w:firstLine="480"/>
      </w:pPr>
      <w:r w:rsidRPr="00B70095">
        <w:t> </w:t>
      </w:r>
    </w:p>
    <w:p w:rsidR="00B70095" w:rsidRPr="00B70095" w:rsidRDefault="00B70095" w:rsidP="00B70095">
      <w:pPr>
        <w:ind w:firstLine="480"/>
      </w:pPr>
      <w:r w:rsidRPr="00B70095">
        <w:t>原子操作可以是一个步骤，也可以是多个操作步骤，但是其顺序不可以被打乱，也不可以被切割而只执行其中的一部分，将整个操作视作一个整体是原子性</w:t>
      </w:r>
      <w:r w:rsidRPr="00B70095">
        <w:lastRenderedPageBreak/>
        <w:t>的核心特征；</w:t>
      </w:r>
    </w:p>
    <w:p w:rsidR="00B70095" w:rsidRPr="00B70095" w:rsidRDefault="00B70095" w:rsidP="00B70095">
      <w:pPr>
        <w:ind w:firstLine="480"/>
      </w:pPr>
      <w:r w:rsidRPr="00B70095">
        <w:t>原子更新基本类型</w:t>
      </w:r>
    </w:p>
    <w:p w:rsidR="00B70095" w:rsidRPr="00B70095" w:rsidRDefault="00B70095" w:rsidP="00B70095">
      <w:pPr>
        <w:ind w:firstLine="480"/>
      </w:pPr>
      <w:r w:rsidRPr="00B70095">
        <w:t>1</w:t>
      </w:r>
      <w:r w:rsidRPr="00B70095">
        <w:t>）除</w:t>
      </w:r>
      <w:r w:rsidRPr="00B70095">
        <w:t>long</w:t>
      </w:r>
      <w:r w:rsidRPr="00B70095">
        <w:t>和</w:t>
      </w:r>
      <w:r w:rsidRPr="00B70095">
        <w:t>double</w:t>
      </w:r>
      <w:r w:rsidRPr="00B70095">
        <w:t>之外的基本类型的赋值操作</w:t>
      </w:r>
    </w:p>
    <w:p w:rsidR="00B70095" w:rsidRPr="00B70095" w:rsidRDefault="00B70095" w:rsidP="00B70095">
      <w:pPr>
        <w:ind w:firstLine="480"/>
      </w:pPr>
      <w:r w:rsidRPr="00B70095">
        <w:t>2</w:t>
      </w:r>
      <w:r w:rsidRPr="00B70095">
        <w:t>）所有引用</w:t>
      </w:r>
      <w:r w:rsidRPr="00B70095">
        <w:t>reference</w:t>
      </w:r>
      <w:r w:rsidRPr="00B70095">
        <w:t>的赋值操作</w:t>
      </w:r>
    </w:p>
    <w:p w:rsidR="00B70095" w:rsidRPr="00B70095" w:rsidRDefault="00B70095" w:rsidP="00B70095">
      <w:pPr>
        <w:ind w:firstLine="480"/>
      </w:pPr>
      <w:r w:rsidRPr="00B70095">
        <w:t>3</w:t>
      </w:r>
      <w:r w:rsidRPr="00B70095">
        <w:t>）</w:t>
      </w:r>
      <w:r w:rsidRPr="00B70095">
        <w:t xml:space="preserve">java.concurrent.Atomic.* </w:t>
      </w:r>
      <w:r w:rsidRPr="00B70095">
        <w:t>包中所有类的一切操作</w:t>
      </w:r>
    </w:p>
    <w:p w:rsidR="00B70095" w:rsidRPr="00B70095" w:rsidRDefault="00B70095" w:rsidP="00B70095">
      <w:pPr>
        <w:ind w:firstLine="480"/>
      </w:pPr>
      <w:r w:rsidRPr="00B70095">
        <w:t xml:space="preserve">AtomicBoolean </w:t>
      </w:r>
      <w:r w:rsidRPr="00B70095">
        <w:t>：原子更新布尔类型</w:t>
      </w:r>
    </w:p>
    <w:p w:rsidR="00B70095" w:rsidRPr="00B70095" w:rsidRDefault="00B70095" w:rsidP="00B70095">
      <w:pPr>
        <w:ind w:firstLine="480"/>
      </w:pPr>
      <w:r w:rsidRPr="00B70095">
        <w:t>AtomicInteger</w:t>
      </w:r>
      <w:r w:rsidRPr="00B70095">
        <w:t>：</w:t>
      </w:r>
      <w:r w:rsidRPr="00B70095">
        <w:t xml:space="preserve"> </w:t>
      </w:r>
      <w:r w:rsidRPr="00B70095">
        <w:t>原子更新整型</w:t>
      </w:r>
    </w:p>
    <w:p w:rsidR="00B70095" w:rsidRPr="00B70095" w:rsidRDefault="00B70095" w:rsidP="00B70095">
      <w:pPr>
        <w:ind w:firstLine="480"/>
      </w:pPr>
      <w:r w:rsidRPr="00B70095">
        <w:t xml:space="preserve">AtomicLong: </w:t>
      </w:r>
      <w:r w:rsidRPr="00B70095">
        <w:t>原子更新长整型</w:t>
      </w:r>
    </w:p>
    <w:p w:rsidR="00B70095" w:rsidRPr="00B70095" w:rsidRDefault="00B70095" w:rsidP="00B70095">
      <w:pPr>
        <w:ind w:firstLine="480"/>
      </w:pPr>
      <w:r w:rsidRPr="00B70095">
        <w:t>原子更新数组</w:t>
      </w:r>
    </w:p>
    <w:p w:rsidR="00B70095" w:rsidRPr="00B70095" w:rsidRDefault="00B70095" w:rsidP="00B70095">
      <w:pPr>
        <w:ind w:firstLine="480"/>
      </w:pPr>
      <w:r w:rsidRPr="00B70095">
        <w:t xml:space="preserve">AtomicIntegerArray </w:t>
      </w:r>
      <w:r w:rsidRPr="00B70095">
        <w:t>：原子更新整型数组里的元素</w:t>
      </w:r>
    </w:p>
    <w:p w:rsidR="00B70095" w:rsidRPr="00B70095" w:rsidRDefault="00B70095" w:rsidP="00B70095">
      <w:pPr>
        <w:ind w:firstLine="480"/>
      </w:pPr>
      <w:r w:rsidRPr="00B70095">
        <w:t>AtomicLongArray :</w:t>
      </w:r>
      <w:r w:rsidRPr="00B70095">
        <w:t>原子更新长整型数组里的元素</w:t>
      </w:r>
    </w:p>
    <w:p w:rsidR="00B70095" w:rsidRPr="00B70095" w:rsidRDefault="00B70095" w:rsidP="00B70095">
      <w:pPr>
        <w:ind w:firstLine="480"/>
      </w:pPr>
      <w:r w:rsidRPr="00B70095">
        <w:t xml:space="preserve">AtomicReferenceArray : </w:t>
      </w:r>
      <w:r w:rsidRPr="00B70095">
        <w:t>原子更新引用类型数组的元素</w:t>
      </w:r>
    </w:p>
    <w:p w:rsidR="00B70095" w:rsidRPr="00B70095" w:rsidRDefault="00B70095" w:rsidP="00B70095">
      <w:pPr>
        <w:ind w:firstLine="480"/>
      </w:pPr>
      <w:r w:rsidRPr="00B70095">
        <w:t xml:space="preserve">AtomicBooleanArray </w:t>
      </w:r>
      <w:r w:rsidRPr="00B70095">
        <w:t>：原子更新布尔类型数组的元素</w:t>
      </w:r>
    </w:p>
    <w:p w:rsidR="00B70095" w:rsidRPr="00B70095" w:rsidRDefault="00B70095" w:rsidP="00B70095">
      <w:pPr>
        <w:ind w:firstLine="480"/>
      </w:pPr>
      <w:r w:rsidRPr="00B70095">
        <w:t>原子更新引用类型</w:t>
      </w:r>
    </w:p>
    <w:p w:rsidR="00B70095" w:rsidRPr="00B70095" w:rsidRDefault="00B70095" w:rsidP="00B70095">
      <w:pPr>
        <w:ind w:firstLine="480"/>
      </w:pPr>
      <w:r w:rsidRPr="00B70095">
        <w:t xml:space="preserve">AtomicReference </w:t>
      </w:r>
      <w:r w:rsidRPr="00B70095">
        <w:t>：原子更新引用类型</w:t>
      </w:r>
    </w:p>
    <w:p w:rsidR="00B70095" w:rsidRPr="00B70095" w:rsidRDefault="00B70095" w:rsidP="00B70095">
      <w:pPr>
        <w:ind w:firstLine="480"/>
      </w:pPr>
      <w:r w:rsidRPr="00B70095">
        <w:t xml:space="preserve">AtomicReferenceFieldUpdater </w:t>
      </w:r>
      <w:r w:rsidRPr="00B70095">
        <w:t>：原子更新引用类型里的字段</w:t>
      </w:r>
    </w:p>
    <w:p w:rsidR="00B70095" w:rsidRPr="00B70095" w:rsidRDefault="00B70095" w:rsidP="00B70095">
      <w:pPr>
        <w:ind w:firstLine="480"/>
      </w:pPr>
      <w:r w:rsidRPr="00B70095">
        <w:t>AtomicMarkableReference</w:t>
      </w:r>
      <w:r w:rsidRPr="00B70095">
        <w:t>：原子更新带有标记位的引用类型。可以原子更新一个布尔类型的标记位和应用类型</w:t>
      </w:r>
    </w:p>
    <w:p w:rsidR="00B70095" w:rsidRPr="00B70095" w:rsidRDefault="00B70095" w:rsidP="00B70095">
      <w:pPr>
        <w:ind w:firstLine="480"/>
      </w:pPr>
      <w:r w:rsidRPr="00B70095">
        <w:t>原子更新字段类</w:t>
      </w:r>
    </w:p>
    <w:p w:rsidR="00B70095" w:rsidRPr="00B70095" w:rsidRDefault="00B70095" w:rsidP="00B70095">
      <w:pPr>
        <w:ind w:firstLine="480"/>
      </w:pPr>
      <w:r w:rsidRPr="00B70095">
        <w:t>AtomicIntegerFieldUpdater:</w:t>
      </w:r>
      <w:r w:rsidRPr="00B70095">
        <w:t>原子更新整型的字段的更新器</w:t>
      </w:r>
    </w:p>
    <w:p w:rsidR="00B70095" w:rsidRPr="00B70095" w:rsidRDefault="00B70095" w:rsidP="00B70095">
      <w:pPr>
        <w:ind w:firstLine="480"/>
      </w:pPr>
      <w:r w:rsidRPr="00B70095">
        <w:t>AtomicLongFieldUpdater</w:t>
      </w:r>
      <w:r w:rsidRPr="00B70095">
        <w:t>：原子更新长整型字段的更新器</w:t>
      </w:r>
    </w:p>
    <w:p w:rsidR="00B70095" w:rsidRPr="00B70095" w:rsidRDefault="00B70095" w:rsidP="00B70095">
      <w:pPr>
        <w:ind w:firstLine="480"/>
      </w:pPr>
      <w:r w:rsidRPr="00B70095">
        <w:t>AtomicStampedReference:</w:t>
      </w:r>
      <w:r w:rsidRPr="00B70095">
        <w:t>原子更新带有版本号的引用类型。该类将整型数值与引用关联起来，可用于原子的更新数据和数据的版本号，可以解决使用</w:t>
      </w:r>
      <w:r w:rsidRPr="00B70095">
        <w:t>CAS</w:t>
      </w:r>
      <w:r w:rsidRPr="00B70095">
        <w:t>进行原子更新时可能出现的</w:t>
      </w:r>
      <w:r w:rsidRPr="00B70095">
        <w:t>ABA</w:t>
      </w:r>
      <w:r w:rsidRPr="00B70095">
        <w:t>问题。</w:t>
      </w:r>
    </w:p>
    <w:p w:rsidR="00B70095" w:rsidRPr="00B70095" w:rsidRDefault="00B70095" w:rsidP="00B70095">
      <w:pPr>
        <w:ind w:firstLine="482"/>
      </w:pPr>
      <w:r w:rsidRPr="00B70095">
        <w:rPr>
          <w:b/>
          <w:bCs/>
        </w:rPr>
        <w:t>56</w:t>
      </w:r>
      <w:r w:rsidRPr="00B70095">
        <w:rPr>
          <w:b/>
          <w:bCs/>
        </w:rPr>
        <w:t>、多线程的原子操作类的使用场景是什么，你在项目的实际研发过程中是否有使用过原子操作类？</w:t>
      </w:r>
    </w:p>
    <w:p w:rsidR="00B70095" w:rsidRPr="00B70095" w:rsidRDefault="00B70095" w:rsidP="00B70095">
      <w:pPr>
        <w:ind w:firstLine="480"/>
      </w:pPr>
      <w:r w:rsidRPr="00B70095">
        <w:lastRenderedPageBreak/>
        <w:t>原子操作可以是一个步骤，也可以是多个操作步骤，但是其顺序不可以被打乱，也不可以被切割而只执行其中的一部分，将整个操作视作一个整体是原子性的核心特征；</w:t>
      </w:r>
    </w:p>
    <w:p w:rsidR="00B70095" w:rsidRPr="00B70095" w:rsidRDefault="00B70095" w:rsidP="00B70095">
      <w:pPr>
        <w:ind w:firstLine="480"/>
      </w:pPr>
      <w:r w:rsidRPr="00B70095">
        <w:t>原子更新基本类型</w:t>
      </w:r>
    </w:p>
    <w:p w:rsidR="00B70095" w:rsidRPr="00B70095" w:rsidRDefault="00B70095" w:rsidP="00B70095">
      <w:pPr>
        <w:ind w:firstLine="480"/>
      </w:pPr>
      <w:r w:rsidRPr="00B70095">
        <w:t> </w:t>
      </w:r>
    </w:p>
    <w:p w:rsidR="00B70095" w:rsidRPr="00B70095" w:rsidRDefault="00B70095" w:rsidP="00B70095">
      <w:pPr>
        <w:ind w:firstLine="480"/>
      </w:pPr>
      <w:r w:rsidRPr="00B70095">
        <w:t>计数器</w:t>
      </w:r>
      <w:r w:rsidRPr="00B70095">
        <w:t xml:space="preserve"> </w:t>
      </w:r>
      <w:r w:rsidRPr="00B70095">
        <w:t>可以用原子操作</w:t>
      </w:r>
    </w:p>
    <w:p w:rsidR="00B70095" w:rsidRPr="00B70095" w:rsidRDefault="00B70095" w:rsidP="00B70095">
      <w:pPr>
        <w:ind w:firstLine="482"/>
      </w:pPr>
      <w:r w:rsidRPr="00B70095">
        <w:rPr>
          <w:b/>
          <w:bCs/>
        </w:rPr>
        <w:t>57</w:t>
      </w:r>
      <w:r w:rsidRPr="00B70095">
        <w:rPr>
          <w:b/>
          <w:bCs/>
        </w:rPr>
        <w:t>、如何在多个线程间共享数据？</w:t>
      </w:r>
    </w:p>
    <w:p w:rsidR="00B70095" w:rsidRPr="00B70095" w:rsidRDefault="00B70095" w:rsidP="00B70095">
      <w:pPr>
        <w:ind w:firstLine="480"/>
      </w:pPr>
      <w:r w:rsidRPr="00B70095">
        <w:t>如果每个线程执行的代码相同，可以使用同一个</w:t>
      </w:r>
      <w:r w:rsidRPr="00B70095">
        <w:t>Runnable</w:t>
      </w:r>
      <w:r w:rsidRPr="00B70095">
        <w:t>对象，这个</w:t>
      </w:r>
      <w:r w:rsidRPr="00B70095">
        <w:t>Runnable</w:t>
      </w:r>
      <w:r w:rsidRPr="00B70095">
        <w:t>对象中有那个共享数据，例如，卖票系统就可以这么做。</w:t>
      </w:r>
    </w:p>
    <w:p w:rsidR="00B70095" w:rsidRPr="00B70095" w:rsidRDefault="00B70095" w:rsidP="00B70095">
      <w:pPr>
        <w:ind w:firstLine="480"/>
      </w:pPr>
      <w:r w:rsidRPr="00B70095">
        <w:t>将共享数据封装成另外一个对象，然后将这个对象逐一传递给各个</w:t>
      </w:r>
      <w:r w:rsidRPr="00B70095">
        <w:t>Runnable</w:t>
      </w:r>
      <w:r w:rsidRPr="00B70095">
        <w:t>对象，每个线程对共享数据的操作方法也分配到那个对象身上完成，这样容易实现针对数据进行各个操作的互斥和通信</w:t>
      </w:r>
    </w:p>
    <w:p w:rsidR="00B70095" w:rsidRPr="00B70095" w:rsidRDefault="00B70095" w:rsidP="00B70095">
      <w:pPr>
        <w:ind w:firstLine="480"/>
      </w:pPr>
      <w:r w:rsidRPr="00B70095">
        <w:t>将</w:t>
      </w:r>
      <w:r w:rsidRPr="00B70095">
        <w:t>Runnable</w:t>
      </w:r>
      <w:r w:rsidRPr="00B70095">
        <w:t>对象作为一个类的内部类，共享数据作为这个类的成员变量，每个线程对共享数据的操作方法也封装在外部类，以便实现对数据的各个操作的同步和互斥，作为内部类的各个</w:t>
      </w:r>
      <w:r w:rsidRPr="00B70095">
        <w:t>Runnable</w:t>
      </w:r>
      <w:r w:rsidRPr="00B70095">
        <w:t>对象调用外部类的这些方法。</w:t>
      </w:r>
    </w:p>
    <w:p w:rsidR="00B70095" w:rsidRPr="00B70095" w:rsidRDefault="00B70095" w:rsidP="00B70095">
      <w:pPr>
        <w:ind w:firstLine="482"/>
      </w:pPr>
      <w:r w:rsidRPr="00B70095">
        <w:rPr>
          <w:b/>
          <w:bCs/>
        </w:rPr>
        <w:t>58</w:t>
      </w:r>
      <w:r w:rsidRPr="00B70095">
        <w:rPr>
          <w:b/>
          <w:bCs/>
        </w:rPr>
        <w:t>、线程的状态有哪些，线程状态的使用场景是什么？</w:t>
      </w:r>
    </w:p>
    <w:p w:rsidR="00B70095" w:rsidRPr="00B70095" w:rsidRDefault="00B70095" w:rsidP="00B70095">
      <w:pPr>
        <w:ind w:firstLine="480"/>
      </w:pPr>
      <w:r w:rsidRPr="00B70095">
        <w:t xml:space="preserve">　</w:t>
      </w:r>
      <w:r w:rsidRPr="00B70095">
        <w:t>1</w:t>
      </w:r>
      <w:r w:rsidRPr="00B70095">
        <w:t>、新状态：线程对象已经创建，还没有在其上调用</w:t>
      </w:r>
      <w:r w:rsidRPr="00B70095">
        <w:t>start()</w:t>
      </w:r>
      <w:r w:rsidRPr="00B70095">
        <w:t>方法。</w:t>
      </w:r>
    </w:p>
    <w:p w:rsidR="00B70095" w:rsidRPr="00B70095" w:rsidRDefault="00B70095" w:rsidP="00B70095">
      <w:pPr>
        <w:ind w:firstLine="480"/>
      </w:pPr>
      <w:r w:rsidRPr="00B70095">
        <w:t xml:space="preserve">　　</w:t>
      </w:r>
      <w:r w:rsidRPr="00B70095">
        <w:t>2</w:t>
      </w:r>
      <w:r w:rsidRPr="00B70095">
        <w:t>、可运行状态：当线程有资格运行，但调度程序还没有把它选定为运行线程时线程所处的状态。当</w:t>
      </w:r>
      <w:r w:rsidRPr="00B70095">
        <w:t>start()</w:t>
      </w:r>
      <w:r w:rsidRPr="00B70095">
        <w:t>方法调用时，线程首先进入可运行状态。在线程运行之后或者从阻塞、等待或睡眠状态回来后，也返回到可运行状态。</w:t>
      </w:r>
    </w:p>
    <w:p w:rsidR="00B70095" w:rsidRPr="00B70095" w:rsidRDefault="00B70095" w:rsidP="00B70095">
      <w:pPr>
        <w:ind w:firstLine="480"/>
      </w:pPr>
      <w:r w:rsidRPr="00B70095">
        <w:t xml:space="preserve">　　</w:t>
      </w:r>
      <w:r w:rsidRPr="00B70095">
        <w:t>3</w:t>
      </w:r>
      <w:r w:rsidRPr="00B70095">
        <w:t>、运行状态：线程调度程序从可运行池中选择一个线程作为当前线程时线程所处的状态。这也是线程进入运行状态的唯一一种方式。</w:t>
      </w:r>
    </w:p>
    <w:p w:rsidR="00B70095" w:rsidRPr="00B70095" w:rsidRDefault="00B70095" w:rsidP="00B70095">
      <w:pPr>
        <w:ind w:firstLine="480"/>
      </w:pPr>
      <w:r w:rsidRPr="00B70095">
        <w:t xml:space="preserve">　　</w:t>
      </w:r>
      <w:r w:rsidRPr="00B70095">
        <w:t>4</w:t>
      </w:r>
      <w:r w:rsidRPr="00B70095">
        <w:t>、等待</w:t>
      </w:r>
      <w:r w:rsidRPr="00B70095">
        <w:t>/</w:t>
      </w:r>
      <w:r w:rsidRPr="00B70095">
        <w:t>阻塞</w:t>
      </w:r>
      <w:r w:rsidRPr="00B70095">
        <w:t>/</w:t>
      </w:r>
      <w:r w:rsidRPr="00B70095">
        <w:t>睡眠状态：这是线程有资格运行时它所处的状态。实际上这个三状态组合为一种，其共同点是：线程仍旧是活的，但是当前没有条件运行。换句话说，它是可运行的，但是如果某件事件出现，他可能返回到可运行状态。</w:t>
      </w:r>
    </w:p>
    <w:p w:rsidR="00B70095" w:rsidRPr="00B70095" w:rsidRDefault="00B70095" w:rsidP="00B70095">
      <w:pPr>
        <w:ind w:firstLine="480"/>
      </w:pPr>
      <w:r w:rsidRPr="00B70095">
        <w:t>5</w:t>
      </w:r>
      <w:r w:rsidRPr="00B70095">
        <w:t>、死亡态：当线程的</w:t>
      </w:r>
      <w:r w:rsidRPr="00B70095">
        <w:t>run()</w:t>
      </w:r>
      <w:r w:rsidRPr="00B70095">
        <w:t>方法完成时就认为它死去。这个线程对象也许是活的，但是，它已经不是一个单独执行的线程。线程一旦死亡，就不能复生。如果在一个死去的线程上调用</w:t>
      </w:r>
      <w:r w:rsidRPr="00B70095">
        <w:t>start()</w:t>
      </w:r>
      <w:r w:rsidRPr="00B70095">
        <w:t>方法，会抛出</w:t>
      </w:r>
      <w:r w:rsidRPr="00B70095">
        <w:t>java.lang.IllegalThreadStateException</w:t>
      </w:r>
      <w:r w:rsidRPr="00B70095">
        <w:t>异常。</w:t>
      </w:r>
    </w:p>
    <w:p w:rsidR="00B70095" w:rsidRPr="00B70095" w:rsidRDefault="00B70095" w:rsidP="00B70095">
      <w:pPr>
        <w:ind w:firstLine="482"/>
      </w:pPr>
      <w:r w:rsidRPr="00B70095">
        <w:rPr>
          <w:b/>
          <w:bCs/>
        </w:rPr>
        <w:lastRenderedPageBreak/>
        <w:t>59</w:t>
      </w:r>
      <w:r w:rsidRPr="00B70095">
        <w:rPr>
          <w:b/>
          <w:bCs/>
        </w:rPr>
        <w:t>、有多个线程</w:t>
      </w:r>
      <w:r w:rsidRPr="00B70095">
        <w:rPr>
          <w:b/>
          <w:bCs/>
        </w:rPr>
        <w:t>T1</w:t>
      </w:r>
      <w:r w:rsidRPr="00B70095">
        <w:rPr>
          <w:b/>
          <w:bCs/>
        </w:rPr>
        <w:t>，</w:t>
      </w:r>
      <w:r w:rsidRPr="00B70095">
        <w:rPr>
          <w:b/>
          <w:bCs/>
        </w:rPr>
        <w:t>T2</w:t>
      </w:r>
      <w:r w:rsidRPr="00B70095">
        <w:rPr>
          <w:b/>
          <w:bCs/>
        </w:rPr>
        <w:t>，</w:t>
      </w:r>
      <w:r w:rsidRPr="00B70095">
        <w:rPr>
          <w:b/>
          <w:bCs/>
        </w:rPr>
        <w:t>T3</w:t>
      </w:r>
      <w:r w:rsidRPr="00B70095">
        <w:rPr>
          <w:b/>
          <w:bCs/>
        </w:rPr>
        <w:t>，怎么确保它们按顺序执行？</w:t>
      </w:r>
    </w:p>
    <w:p w:rsidR="00B70095" w:rsidRPr="00B70095" w:rsidRDefault="00B70095" w:rsidP="00B70095">
      <w:pPr>
        <w:ind w:firstLine="480"/>
      </w:pPr>
      <w:r w:rsidRPr="00B70095">
        <w:t>1</w:t>
      </w:r>
      <w:r w:rsidRPr="00B70095">
        <w:t>）可以在线程里面加入</w:t>
      </w:r>
      <w:r w:rsidRPr="00B70095">
        <w:t>join</w:t>
      </w:r>
      <w:r w:rsidRPr="00B70095">
        <w:t>方法</w:t>
      </w:r>
      <w:r w:rsidRPr="00B70095">
        <w:t xml:space="preserve"> </w:t>
      </w:r>
      <w:r w:rsidRPr="00B70095">
        <w:t>一次等待前面的线程执行完</w:t>
      </w:r>
      <w:r w:rsidRPr="00B70095">
        <w:t xml:space="preserve"> </w:t>
      </w:r>
      <w:r w:rsidRPr="00B70095">
        <w:t>在执行后面的</w:t>
      </w:r>
    </w:p>
    <w:p w:rsidR="00B70095" w:rsidRPr="00B70095" w:rsidRDefault="00B70095" w:rsidP="00B70095">
      <w:pPr>
        <w:ind w:firstLine="480"/>
      </w:pPr>
      <w:r w:rsidRPr="00B70095">
        <w:t>2</w:t>
      </w:r>
      <w:r w:rsidRPr="00B70095">
        <w:t>）用</w:t>
      </w:r>
      <w:r w:rsidRPr="00B70095">
        <w:t>Executors.newSingleThreadExecutor();</w:t>
      </w:r>
      <w:r w:rsidRPr="00B70095">
        <w:t>分别依次提交</w:t>
      </w:r>
      <w:r w:rsidRPr="00B70095">
        <w:t xml:space="preserve"> </w:t>
      </w:r>
      <w:r w:rsidRPr="00B70095">
        <w:t>开启，这样就执行有序了。</w:t>
      </w:r>
    </w:p>
    <w:p w:rsidR="00B70095" w:rsidRPr="00B70095" w:rsidRDefault="00B70095" w:rsidP="00B70095">
      <w:pPr>
        <w:ind w:firstLine="482"/>
      </w:pPr>
      <w:r w:rsidRPr="00B70095">
        <w:rPr>
          <w:b/>
          <w:bCs/>
        </w:rPr>
        <w:t>60</w:t>
      </w:r>
      <w:r w:rsidRPr="00B70095">
        <w:rPr>
          <w:b/>
          <w:bCs/>
        </w:rPr>
        <w:t>、</w:t>
      </w:r>
      <w:r w:rsidRPr="00B70095">
        <w:rPr>
          <w:b/>
          <w:bCs/>
        </w:rPr>
        <w:t>volatile</w:t>
      </w:r>
      <w:r w:rsidRPr="00B70095">
        <w:rPr>
          <w:b/>
          <w:bCs/>
        </w:rPr>
        <w:t>变量和</w:t>
      </w:r>
      <w:r w:rsidRPr="00B70095">
        <w:rPr>
          <w:b/>
          <w:bCs/>
        </w:rPr>
        <w:t>atomic</w:t>
      </w:r>
      <w:r w:rsidRPr="00B70095">
        <w:rPr>
          <w:b/>
          <w:bCs/>
        </w:rPr>
        <w:t>变量有什么不同？</w:t>
      </w:r>
    </w:p>
    <w:p w:rsidR="00B70095" w:rsidRPr="00B70095" w:rsidRDefault="00B70095" w:rsidP="00B70095">
      <w:pPr>
        <w:ind w:firstLine="480"/>
      </w:pPr>
      <w:r w:rsidRPr="00B70095">
        <w:t>Volatile</w:t>
      </w:r>
      <w:r w:rsidRPr="00B70095">
        <w:t>是让变量在所有线程中变得可见。操作时不一定保证原子性，线程安全。</w:t>
      </w:r>
    </w:p>
    <w:p w:rsidR="00B70095" w:rsidRPr="00B70095" w:rsidRDefault="00B70095" w:rsidP="00B70095">
      <w:pPr>
        <w:ind w:firstLine="480"/>
      </w:pPr>
      <w:r w:rsidRPr="00B70095">
        <w:t>Atomic</w:t>
      </w:r>
      <w:r w:rsidRPr="00B70095">
        <w:t>是原子性，线程安全的。他的修改是</w:t>
      </w:r>
      <w:r w:rsidRPr="00B70095">
        <w:t>sysnizied</w:t>
      </w:r>
      <w:r w:rsidRPr="00B70095">
        <w:t>。</w:t>
      </w:r>
    </w:p>
    <w:p w:rsidR="00B70095" w:rsidRPr="00B70095" w:rsidRDefault="00B70095" w:rsidP="00B70095">
      <w:pPr>
        <w:ind w:firstLine="482"/>
      </w:pPr>
      <w:r w:rsidRPr="00B70095">
        <w:rPr>
          <w:b/>
          <w:bCs/>
        </w:rPr>
        <w:t>61</w:t>
      </w:r>
      <w:r w:rsidRPr="00B70095">
        <w:rPr>
          <w:b/>
          <w:bCs/>
        </w:rPr>
        <w:t>、</w:t>
      </w:r>
      <w:r w:rsidRPr="00B70095">
        <w:rPr>
          <w:b/>
          <w:bCs/>
        </w:rPr>
        <w:t>wait/notify/notifyAll</w:t>
      </w:r>
      <w:r w:rsidRPr="00B70095">
        <w:rPr>
          <w:b/>
          <w:bCs/>
        </w:rPr>
        <w:t>一般使用于什么场景？</w:t>
      </w:r>
    </w:p>
    <w:p w:rsidR="00B70095" w:rsidRPr="00B70095" w:rsidRDefault="00B70095" w:rsidP="00B70095">
      <w:pPr>
        <w:ind w:firstLine="480"/>
      </w:pPr>
      <w:r w:rsidRPr="00B70095">
        <w:t>如果线程调用了对象的</w:t>
      </w:r>
      <w:r w:rsidRPr="00B70095">
        <w:t>wait</w:t>
      </w:r>
      <w:r w:rsidRPr="00B70095">
        <w:t>（）方法，那么线程便会处于该对象的等待池中，等待池中的线程不会去竞争该对象的锁。</w:t>
      </w:r>
    </w:p>
    <w:p w:rsidR="00B70095" w:rsidRPr="00B70095" w:rsidRDefault="00B70095" w:rsidP="00B70095">
      <w:pPr>
        <w:ind w:firstLine="480"/>
      </w:pPr>
      <w:r w:rsidRPr="00B70095">
        <w:t>   </w:t>
      </w:r>
      <w:r w:rsidRPr="00B70095">
        <w:t>当有线程调用了对象的</w:t>
      </w:r>
      <w:r w:rsidRPr="00B70095">
        <w:t>notifyAll</w:t>
      </w:r>
      <w:r w:rsidRPr="00B70095">
        <w:t>（）方法（唤醒所有</w:t>
      </w:r>
      <w:r w:rsidRPr="00B70095">
        <w:t>wait</w:t>
      </w:r>
      <w:r w:rsidRPr="00B70095">
        <w:t>线程）或</w:t>
      </w:r>
      <w:r w:rsidRPr="00B70095">
        <w:t>notify</w:t>
      </w:r>
      <w:r w:rsidRPr="00B70095">
        <w:t>（）方法（只随机唤醒一个</w:t>
      </w:r>
      <w:r w:rsidRPr="00B70095">
        <w:t>wait</w:t>
      </w:r>
      <w:r w:rsidRPr="00B70095">
        <w:t>线程），被唤醒的的线程便会进入该对象的锁池中，锁池中的线程会去竞争该对象锁。</w:t>
      </w:r>
    </w:p>
    <w:p w:rsidR="00B70095" w:rsidRPr="00B70095" w:rsidRDefault="00B70095" w:rsidP="00B70095">
      <w:pPr>
        <w:ind w:firstLine="480"/>
      </w:pPr>
      <w:r w:rsidRPr="00B70095">
        <w:t>   </w:t>
      </w:r>
      <w:r w:rsidRPr="00B70095">
        <w:t>优先级高的线程竞争到对象锁的概率大，假若某线程没有竞争到该对象锁，它还会留在锁池中，唯有线程再次调用</w:t>
      </w:r>
      <w:r w:rsidRPr="00B70095">
        <w:t>wait</w:t>
      </w:r>
      <w:r w:rsidRPr="00B70095">
        <w:t>（）方法，它才会重新回到等待池中。而竞争到对象锁的线程则继续往下执行，直到执行完了</w:t>
      </w:r>
      <w:r w:rsidRPr="00B70095">
        <w:t>synchronized</w:t>
      </w:r>
      <w:r w:rsidRPr="00B70095">
        <w:t>代码块，它会释放掉该对象锁，这时锁池中的线程会继续竞争该对象锁。</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62</w:t>
      </w:r>
      <w:r w:rsidRPr="00B70095">
        <w:rPr>
          <w:b/>
          <w:bCs/>
        </w:rPr>
        <w:t>、什么是</w:t>
      </w:r>
      <w:r w:rsidRPr="00B70095">
        <w:rPr>
          <w:b/>
          <w:bCs/>
        </w:rPr>
        <w:t>JVM ?</w:t>
      </w:r>
    </w:p>
    <w:p w:rsidR="00B70095" w:rsidRPr="00B70095" w:rsidRDefault="00B70095" w:rsidP="00B70095">
      <w:pPr>
        <w:ind w:firstLine="480"/>
      </w:pPr>
      <w:r w:rsidRPr="00B70095">
        <w:t>JVM</w:t>
      </w:r>
      <w:r w:rsidRPr="00B70095">
        <w:t>是</w:t>
      </w:r>
      <w:r w:rsidRPr="00B70095">
        <w:t>Java Virtual Machine</w:t>
      </w:r>
      <w:r w:rsidRPr="00B70095">
        <w:t>（</w:t>
      </w:r>
      <w:r w:rsidRPr="00B70095">
        <w:t>Javahttps://baike.baidu.com/item/%E8%99%9A%E6%8B%9F%E6%9C%BA" \t "https://baike.baidu.com/item/JVM/_blank</w:t>
      </w:r>
      <w:r w:rsidRPr="00B70095">
        <w:t>虚拟机）的缩写，</w:t>
      </w:r>
      <w:r w:rsidRPr="00B70095">
        <w:t>JVM</w:t>
      </w:r>
      <w:r w:rsidRPr="00B70095">
        <w:t>是一种用于计算设备的规范，它是一个虚构出来的计算机，是通过在实际的计算机上仿真模拟各种计算机功能来实现的。</w:t>
      </w:r>
    </w:p>
    <w:p w:rsidR="00B70095" w:rsidRPr="00B70095" w:rsidRDefault="00B70095" w:rsidP="00B70095">
      <w:pPr>
        <w:ind w:firstLine="480"/>
      </w:pPr>
      <w:r w:rsidRPr="00B70095">
        <w:t>https://baike.baidu.com/item/Java%E8%AF%AD%E8%A8%80" \t "https://baike.baidu.com/item/JVM/_blankJava</w:t>
      </w:r>
      <w:r w:rsidRPr="00B70095">
        <w:t>语言的一个非常重要的特点就是与平台的无关性。而使用</w:t>
      </w:r>
      <w:r w:rsidRPr="00B70095">
        <w:t>Java</w:t>
      </w:r>
      <w:r w:rsidRPr="00B70095">
        <w:t>虚拟机是实现这一特点的关键。一般的高级语言如</w:t>
      </w:r>
      <w:r w:rsidRPr="00B70095">
        <w:lastRenderedPageBreak/>
        <w:t>果要在不同的平台上运行，至少需要编译成不同的</w:t>
      </w:r>
      <w:r w:rsidRPr="00B70095">
        <w:t>https://baike.baidu.com/item/%E7%9B%AE%E6%A0%87%E4%BB%A3%E7%A0%81/9407934" \t "https://baike.baidu.com/item/JVM/_blank</w:t>
      </w:r>
      <w:r w:rsidRPr="00B70095">
        <w:t>目标代码。而引入</w:t>
      </w:r>
      <w:r w:rsidRPr="00B70095">
        <w:t>Java</w:t>
      </w:r>
      <w:r w:rsidRPr="00B70095">
        <w:t>语言虚拟机后，</w:t>
      </w:r>
      <w:r w:rsidRPr="00B70095">
        <w:t>Java</w:t>
      </w:r>
      <w:r w:rsidRPr="00B70095">
        <w:t>语言在不同平台上运行时不需要重新编译。</w:t>
      </w:r>
      <w:r w:rsidRPr="00B70095">
        <w:t>Java</w:t>
      </w:r>
      <w:r w:rsidRPr="00B70095">
        <w:t>语言使用</w:t>
      </w:r>
      <w:r w:rsidRPr="00B70095">
        <w:t>Java</w:t>
      </w:r>
      <w:r w:rsidRPr="00B70095">
        <w:t>虚拟机屏蔽了与具体平台相关的信息，使得</w:t>
      </w:r>
      <w:r w:rsidRPr="00B70095">
        <w:t>Java</w:t>
      </w:r>
      <w:r w:rsidRPr="00B70095">
        <w:t>语言</w:t>
      </w:r>
      <w:r w:rsidRPr="00B70095">
        <w:t>https://baike.baidu.com/item/%E7%BC%96%E8%AF%91%E7%A8%8B%E5%BA%8F/8290180" \t "https://baike.baidu.com/item/JVM/_blank</w:t>
      </w:r>
      <w:r w:rsidRPr="00B70095">
        <w:t>编译程序只需生成在</w:t>
      </w:r>
      <w:r w:rsidRPr="00B70095">
        <w:t>Java</w:t>
      </w:r>
      <w:r w:rsidRPr="00B70095">
        <w:t>虚拟机上运行的目标代码（</w:t>
      </w:r>
      <w:r w:rsidRPr="00B70095">
        <w:t>https://baike.baidu.com/item/%E5%AD%97%E8%8A%82%E7%A0%81/9953683" \t "https://baike.baidu.com/item/JVM/_blank</w:t>
      </w:r>
      <w:r w:rsidRPr="00B70095">
        <w:t>字节码），就可以在多种平台上不加修改地运行。</w:t>
      </w:r>
      <w:r w:rsidRPr="00B70095">
        <w:t>Java</w:t>
      </w:r>
      <w:r w:rsidRPr="00B70095">
        <w:t>虚拟机在执行字节码时，把字节码解释成具体平台上的</w:t>
      </w:r>
      <w:r w:rsidRPr="00B70095">
        <w:t>https://baike.baidu.com/item/%E6%9C%BA%E5%99%A8%E6%8C%87%E4%BB%A4/8553126" \t "https://baike.baidu.com/item/JVM/_blank</w:t>
      </w:r>
      <w:r w:rsidRPr="00B70095">
        <w:t>机器指令执行。这就是</w:t>
      </w:r>
      <w:r w:rsidRPr="00B70095">
        <w:t>Java</w:t>
      </w:r>
      <w:r w:rsidRPr="00B70095">
        <w:t>的能够</w:t>
      </w:r>
      <w:r w:rsidRPr="00B70095">
        <w:t>“</w:t>
      </w:r>
      <w:r w:rsidRPr="00B70095">
        <w:t>一次编译，到处运行</w:t>
      </w:r>
      <w:r w:rsidRPr="00B70095">
        <w:t>”</w:t>
      </w:r>
      <w:r w:rsidRPr="00B70095">
        <w:t>的原因。</w:t>
      </w:r>
    </w:p>
    <w:p w:rsidR="00B70095" w:rsidRPr="00B70095" w:rsidRDefault="00B70095" w:rsidP="00B70095">
      <w:pPr>
        <w:ind w:firstLine="482"/>
      </w:pPr>
      <w:r w:rsidRPr="00B70095">
        <w:rPr>
          <w:b/>
          <w:bCs/>
        </w:rPr>
        <w:t>63</w:t>
      </w:r>
      <w:r w:rsidRPr="00B70095">
        <w:rPr>
          <w:b/>
          <w:bCs/>
        </w:rPr>
        <w:t>、</w:t>
      </w:r>
      <w:r w:rsidRPr="00B70095">
        <w:rPr>
          <w:b/>
          <w:bCs/>
        </w:rPr>
        <w:t>Java</w:t>
      </w:r>
      <w:r w:rsidRPr="00B70095">
        <w:rPr>
          <w:b/>
          <w:bCs/>
        </w:rPr>
        <w:t>中堆和栈有什么区别？</w:t>
      </w:r>
    </w:p>
    <w:p w:rsidR="00B70095" w:rsidRPr="00B70095" w:rsidRDefault="00B70095" w:rsidP="00B70095">
      <w:pPr>
        <w:ind w:firstLine="480"/>
      </w:pPr>
      <w:r w:rsidRPr="00B70095">
        <w:t>各司其职：</w:t>
      </w:r>
    </w:p>
    <w:p w:rsidR="00B70095" w:rsidRPr="00B70095" w:rsidRDefault="00B70095" w:rsidP="00B70095">
      <w:pPr>
        <w:ind w:firstLine="480"/>
      </w:pPr>
      <w:r w:rsidRPr="00B70095">
        <w:t>最主要的区别就是栈内存用来存储局部变量和方法调用。</w:t>
      </w:r>
    </w:p>
    <w:p w:rsidR="00B70095" w:rsidRPr="00B70095" w:rsidRDefault="00B70095" w:rsidP="00B70095">
      <w:pPr>
        <w:ind w:firstLine="480"/>
      </w:pPr>
      <w:r w:rsidRPr="00B70095">
        <w:t>而堆内存用来存储</w:t>
      </w:r>
      <w:r w:rsidRPr="00B70095">
        <w:t>Java</w:t>
      </w:r>
      <w:r w:rsidRPr="00B70095">
        <w:t>中的对象。无论是成员变量，局部变量，还是类变量，它们指向的对象都存储在堆内存中。</w:t>
      </w:r>
    </w:p>
    <w:p w:rsidR="00B70095" w:rsidRPr="00B70095" w:rsidRDefault="00B70095" w:rsidP="00B70095">
      <w:pPr>
        <w:ind w:firstLine="480"/>
      </w:pPr>
      <w:r w:rsidRPr="00B70095">
        <w:t>独有还是共享：</w:t>
      </w:r>
    </w:p>
    <w:p w:rsidR="00B70095" w:rsidRPr="00B70095" w:rsidRDefault="00B70095" w:rsidP="00B70095">
      <w:pPr>
        <w:ind w:firstLine="480"/>
      </w:pPr>
      <w:r w:rsidRPr="00B70095">
        <w:t>栈内存归属于单个线程，每个线程都会有一个栈内存，其存储的变量只能在其所属线程中可见，即栈内存可以理解成线程的私有内存。</w:t>
      </w:r>
    </w:p>
    <w:p w:rsidR="00B70095" w:rsidRPr="00B70095" w:rsidRDefault="00B70095" w:rsidP="00B70095">
      <w:pPr>
        <w:ind w:firstLine="480"/>
      </w:pPr>
      <w:r w:rsidRPr="00B70095">
        <w:t>而堆内存中的对象对所有线程可见。堆内存中的对象可以被所有线程访问。</w:t>
      </w:r>
    </w:p>
    <w:p w:rsidR="00B70095" w:rsidRPr="00B70095" w:rsidRDefault="00B70095" w:rsidP="00B70095">
      <w:pPr>
        <w:ind w:firstLine="480"/>
      </w:pPr>
      <w:r w:rsidRPr="00B70095">
        <w:t>异常错误：</w:t>
      </w:r>
    </w:p>
    <w:p w:rsidR="00B70095" w:rsidRPr="00B70095" w:rsidRDefault="00B70095" w:rsidP="00B70095">
      <w:pPr>
        <w:ind w:firstLine="480"/>
      </w:pPr>
      <w:r w:rsidRPr="00B70095">
        <w:t>如果栈内存没有可用的空间存储方法调用和局部变量，</w:t>
      </w:r>
      <w:r w:rsidRPr="00B70095">
        <w:t>JVM</w:t>
      </w:r>
      <w:r w:rsidRPr="00B70095">
        <w:t>会抛出</w:t>
      </w:r>
      <w:r w:rsidRPr="00B70095">
        <w:t>java.lang.StackOverFlowError</w:t>
      </w:r>
      <w:r w:rsidRPr="00B70095">
        <w:t>。</w:t>
      </w:r>
    </w:p>
    <w:p w:rsidR="00B70095" w:rsidRPr="00B70095" w:rsidRDefault="00B70095" w:rsidP="00B70095">
      <w:pPr>
        <w:ind w:firstLine="480"/>
      </w:pPr>
      <w:r w:rsidRPr="00B70095">
        <w:t>而如果是堆内存没有可用的空间存储生成的对象，</w:t>
      </w:r>
      <w:r w:rsidRPr="00B70095">
        <w:t>JVM</w:t>
      </w:r>
      <w:r w:rsidRPr="00B70095">
        <w:t>会抛出</w:t>
      </w:r>
      <w:r w:rsidRPr="00B70095">
        <w:t>java.lang.OutOfMemoryError</w:t>
      </w:r>
      <w:r w:rsidRPr="00B70095">
        <w:t>。</w:t>
      </w:r>
    </w:p>
    <w:p w:rsidR="00B70095" w:rsidRPr="00B70095" w:rsidRDefault="00B70095" w:rsidP="00B70095">
      <w:pPr>
        <w:ind w:firstLine="480"/>
      </w:pPr>
      <w:r w:rsidRPr="00B70095">
        <w:t>空间大小：</w:t>
      </w:r>
    </w:p>
    <w:p w:rsidR="00B70095" w:rsidRPr="00B70095" w:rsidRDefault="00B70095" w:rsidP="00B70095">
      <w:pPr>
        <w:ind w:firstLine="480"/>
      </w:pPr>
      <w:r w:rsidRPr="00B70095">
        <w:t>栈的内存要远远小于堆内存，如果你使用递归的话，那么你的栈很快就会充</w:t>
      </w:r>
      <w:r w:rsidRPr="00B70095">
        <w:lastRenderedPageBreak/>
        <w:t>满。如果递归没有及时跳出，很可能发生</w:t>
      </w:r>
      <w:r w:rsidRPr="00B70095">
        <w:t>StackOverFlowError</w:t>
      </w:r>
      <w:r w:rsidRPr="00B70095">
        <w:t>问题。</w:t>
      </w:r>
    </w:p>
    <w:p w:rsidR="00B70095" w:rsidRPr="00B70095" w:rsidRDefault="00B70095" w:rsidP="00B70095">
      <w:pPr>
        <w:ind w:firstLine="480"/>
      </w:pPr>
      <w:r w:rsidRPr="00B70095">
        <w:t>你可以通过</w:t>
      </w:r>
      <w:r w:rsidRPr="00B70095">
        <w:t>-Xss</w:t>
      </w:r>
      <w:r w:rsidRPr="00B70095">
        <w:t>选项设置栈内存的大小。</w:t>
      </w:r>
      <w:r w:rsidRPr="00B70095">
        <w:t>-Xms</w:t>
      </w:r>
      <w:r w:rsidRPr="00B70095">
        <w:t>选项可以设置堆的开始时的大小，</w:t>
      </w:r>
      <w:r w:rsidRPr="00B70095">
        <w:t>-Xmx</w:t>
      </w:r>
      <w:r w:rsidRPr="00B70095">
        <w:t>选项可以设置堆的最大值。</w:t>
      </w:r>
    </w:p>
    <w:p w:rsidR="00B70095" w:rsidRPr="00B70095" w:rsidRDefault="00B70095" w:rsidP="00B70095">
      <w:pPr>
        <w:ind w:firstLine="480"/>
      </w:pPr>
      <w:r w:rsidRPr="00B70095">
        <w:t>这就是</w:t>
      </w:r>
      <w:r w:rsidRPr="00B70095">
        <w:t>Java</w:t>
      </w:r>
      <w:r w:rsidRPr="00B70095">
        <w:t>中堆和栈的区别。理解好这个问题的话，可以对你解决开发中的问题，分析堆内存和栈内存使用，甚至性能调优都有帮助。</w:t>
      </w:r>
    </w:p>
    <w:p w:rsidR="00B70095" w:rsidRPr="00B70095" w:rsidRDefault="00B70095" w:rsidP="00B70095">
      <w:pPr>
        <w:ind w:firstLine="482"/>
      </w:pPr>
      <w:r w:rsidRPr="00B70095">
        <w:rPr>
          <w:b/>
          <w:bCs/>
        </w:rPr>
        <w:t>64</w:t>
      </w:r>
      <w:r w:rsidRPr="00B70095">
        <w:rPr>
          <w:b/>
          <w:bCs/>
        </w:rPr>
        <w:t>、请说说</w:t>
      </w:r>
      <w:r w:rsidRPr="00B70095">
        <w:rPr>
          <w:b/>
          <w:bCs/>
        </w:rPr>
        <w:t>jvm</w:t>
      </w:r>
      <w:r w:rsidRPr="00B70095">
        <w:rPr>
          <w:b/>
          <w:bCs/>
        </w:rPr>
        <w:t>的基本结构？</w:t>
      </w:r>
    </w:p>
    <w:p w:rsidR="00B70095" w:rsidRPr="00B70095" w:rsidRDefault="00B70095" w:rsidP="00B70095">
      <w:pPr>
        <w:ind w:firstLine="480"/>
      </w:pPr>
      <w:r w:rsidRPr="00B70095">
        <w:t>它包括：类加载器子系统、运行时数据区、执行引擎和本地方法接口。</w:t>
      </w:r>
    </w:p>
    <w:p w:rsidR="00B70095" w:rsidRPr="00B70095" w:rsidRDefault="00B70095" w:rsidP="00B70095">
      <w:pPr>
        <w:ind w:firstLine="480"/>
      </w:pPr>
      <w:r w:rsidRPr="00B70095">
        <w:t> </w:t>
      </w:r>
    </w:p>
    <w:p w:rsidR="00B70095" w:rsidRPr="00B70095" w:rsidRDefault="00B70095" w:rsidP="00B70095">
      <w:pPr>
        <w:ind w:firstLine="480"/>
      </w:pPr>
      <w:r w:rsidRPr="00B70095">
        <w:t>运行时数据区是</w:t>
      </w:r>
      <w:r w:rsidRPr="00B70095">
        <w:t>JVM</w:t>
      </w:r>
      <w:r w:rsidRPr="00B70095">
        <w:t>从操作系统申请来的堆空间和操作系统给</w:t>
      </w:r>
      <w:r w:rsidRPr="00B70095">
        <w:t>JVM</w:t>
      </w:r>
      <w:r w:rsidRPr="00B70095">
        <w:t>分配的栈空间的总称。</w:t>
      </w:r>
      <w:r w:rsidRPr="00B70095">
        <w:t>JVM</w:t>
      </w:r>
      <w:r w:rsidRPr="00B70095">
        <w:t>为了运行</w:t>
      </w:r>
      <w:r w:rsidRPr="00B70095">
        <w:t>Java</w:t>
      </w:r>
      <w:r w:rsidRPr="00B70095">
        <w:t>程序，又进一步对运行时数据区进行了划分，划分为</w:t>
      </w:r>
      <w:r w:rsidRPr="00B70095">
        <w:t>Java</w:t>
      </w:r>
      <w:r w:rsidRPr="00B70095">
        <w:t>方法区、</w:t>
      </w:r>
      <w:r w:rsidRPr="00B70095">
        <w:t>Java</w:t>
      </w:r>
      <w:r w:rsidRPr="00B70095">
        <w:t>堆、</w:t>
      </w:r>
      <w:r w:rsidRPr="00B70095">
        <w:t>Java</w:t>
      </w:r>
      <w:r w:rsidRPr="00B70095">
        <w:t>栈、</w:t>
      </w:r>
      <w:r w:rsidRPr="00B70095">
        <w:t>PC</w:t>
      </w:r>
      <w:r w:rsidRPr="00B70095">
        <w:t>寄存器、本地方法栈等，这里</w:t>
      </w:r>
      <w:r w:rsidRPr="00B70095">
        <w:t>JVM</w:t>
      </w:r>
      <w:r w:rsidRPr="00B70095">
        <w:t>从操作系统申请来的堆空间被划分为方法区和</w:t>
      </w:r>
      <w:r w:rsidRPr="00B70095">
        <w:t>Java</w:t>
      </w:r>
      <w:r w:rsidRPr="00B70095">
        <w:t>堆，操作系统给</w:t>
      </w:r>
      <w:r w:rsidRPr="00B70095">
        <w:t>JVM</w:t>
      </w:r>
      <w:r w:rsidRPr="00B70095">
        <w:t>分配的栈空间构成</w:t>
      </w:r>
      <w:r w:rsidRPr="00B70095">
        <w:t>Java</w:t>
      </w:r>
      <w:r w:rsidRPr="00B70095">
        <w:t>栈。</w:t>
      </w:r>
    </w:p>
    <w:p w:rsidR="00B70095" w:rsidRPr="00B70095" w:rsidRDefault="00B70095" w:rsidP="00B70095">
      <w:pPr>
        <w:ind w:firstLine="482"/>
      </w:pPr>
      <w:r w:rsidRPr="00B70095">
        <w:rPr>
          <w:b/>
          <w:bCs/>
        </w:rPr>
        <w:t>65</w:t>
      </w:r>
      <w:r w:rsidRPr="00B70095">
        <w:rPr>
          <w:b/>
          <w:bCs/>
        </w:rPr>
        <w:t>、堆空间的结构</w:t>
      </w:r>
    </w:p>
    <w:p w:rsidR="00B70095" w:rsidRPr="00B70095" w:rsidRDefault="00B70095" w:rsidP="00B70095">
      <w:pPr>
        <w:ind w:firstLine="480"/>
      </w:pPr>
      <w:r w:rsidRPr="00B70095">
        <w:t> </w:t>
      </w:r>
    </w:p>
    <w:p w:rsidR="00B70095" w:rsidRPr="00B70095" w:rsidRDefault="00B70095" w:rsidP="00B70095">
      <w:pPr>
        <w:ind w:firstLine="480"/>
      </w:pPr>
      <w:r w:rsidRPr="00B70095">
        <w:t>运行时数据区中</w:t>
      </w:r>
      <w:r w:rsidRPr="00B70095">
        <w:t>Java</w:t>
      </w:r>
      <w:r w:rsidRPr="00B70095">
        <w:t>的方法区和</w:t>
      </w:r>
      <w:r w:rsidRPr="00B70095">
        <w:t>Java</w:t>
      </w:r>
      <w:r w:rsidRPr="00B70095">
        <w:t>堆（图中显示的是：永久、新生、老年，这是分代垃圾回收时的术语，实际上永久代和</w:t>
      </w:r>
      <w:r w:rsidRPr="00B70095">
        <w:t>Java</w:t>
      </w:r>
      <w:r w:rsidRPr="00B70095">
        <w:t>方法区对应，</w:t>
      </w:r>
      <w:r w:rsidRPr="00B70095">
        <w:t>https://www.baidu.com/s?wd=%E6%96%B0%E7%94%9F%E4%BB%A3&amp;tn=24004469_oem_dg&amp;rsv_dl=gh_pl_sl_csd" \t "https://blog.csdn.net/zhangzl4321/article/details/_blank</w:t>
      </w:r>
      <w:r w:rsidRPr="00B70095">
        <w:t>新生代和老年代和</w:t>
      </w:r>
      <w:r w:rsidRPr="00B70095">
        <w:t>Java</w:t>
      </w:r>
      <w:r w:rsidRPr="00B70095">
        <w:t>堆对应），也就说</w:t>
      </w:r>
      <w:r w:rsidRPr="00B70095">
        <w:t>Java</w:t>
      </w:r>
      <w:r w:rsidRPr="00B70095">
        <w:t>方法区和</w:t>
      </w:r>
      <w:r w:rsidRPr="00B70095">
        <w:t>Java</w:t>
      </w:r>
      <w:r w:rsidRPr="00B70095">
        <w:t>堆其实都是</w:t>
      </w:r>
      <w:r w:rsidRPr="00B70095">
        <w:t>JVM</w:t>
      </w:r>
      <w:r w:rsidRPr="00B70095">
        <w:t>堆的一部分。</w:t>
      </w:r>
      <w:r w:rsidRPr="00B70095">
        <w:t>JVM</w:t>
      </w:r>
      <w:r w:rsidRPr="00B70095">
        <w:t>的栈区构成了</w:t>
      </w:r>
      <w:r w:rsidRPr="00B70095">
        <w:t>Java</w:t>
      </w:r>
      <w:r w:rsidRPr="00B70095">
        <w:t>的线程栈。</w:t>
      </w:r>
    </w:p>
    <w:p w:rsidR="00B70095" w:rsidRPr="00B70095" w:rsidRDefault="00B70095" w:rsidP="00B70095">
      <w:pPr>
        <w:ind w:firstLine="482"/>
      </w:pPr>
      <w:r w:rsidRPr="00B70095">
        <w:rPr>
          <w:b/>
          <w:bCs/>
        </w:rPr>
        <w:t>66</w:t>
      </w:r>
      <w:r w:rsidRPr="00B70095">
        <w:rPr>
          <w:b/>
          <w:bCs/>
        </w:rPr>
        <w:t>、为何新生代要设置两个</w:t>
      </w:r>
      <w:r w:rsidRPr="00B70095">
        <w:rPr>
          <w:b/>
          <w:bCs/>
        </w:rPr>
        <w:t>survivor</w:t>
      </w:r>
      <w:r w:rsidRPr="00B70095">
        <w:rPr>
          <w:b/>
          <w:bCs/>
        </w:rPr>
        <w:t>区，</w:t>
      </w:r>
      <w:r w:rsidRPr="00B70095">
        <w:rPr>
          <w:b/>
          <w:bCs/>
        </w:rPr>
        <w:t>jvm</w:t>
      </w:r>
      <w:r w:rsidRPr="00B70095">
        <w:rPr>
          <w:b/>
          <w:bCs/>
        </w:rPr>
        <w:t>的设计上有何目的？</w:t>
      </w:r>
    </w:p>
    <w:p w:rsidR="00B70095" w:rsidRPr="00B70095" w:rsidRDefault="00B70095" w:rsidP="00B70095">
      <w:pPr>
        <w:ind w:firstLine="480"/>
      </w:pPr>
      <w:r w:rsidRPr="00B70095">
        <w:t>1</w:t>
      </w:r>
      <w:r w:rsidRPr="00B70095">
        <w:t>、</w:t>
      </w:r>
      <w:r w:rsidRPr="00B70095">
        <w:t>Survivor</w:t>
      </w:r>
      <w:r w:rsidRPr="00B70095">
        <w:t>的存在意义，就是减少被送到老年代的对象，进而减少</w:t>
      </w:r>
      <w:r w:rsidRPr="00B70095">
        <w:t>Full GC</w:t>
      </w:r>
      <w:r w:rsidRPr="00B70095">
        <w:t>的发生，</w:t>
      </w:r>
      <w:r w:rsidRPr="00B70095">
        <w:t>Survivor</w:t>
      </w:r>
      <w:r w:rsidRPr="00B70095">
        <w:t>的预筛选保证，只有经历</w:t>
      </w:r>
      <w:r w:rsidRPr="00B70095">
        <w:t>16</w:t>
      </w:r>
      <w:r w:rsidRPr="00B70095">
        <w:t>次</w:t>
      </w:r>
      <w:r w:rsidRPr="00B70095">
        <w:t>Minor GC</w:t>
      </w:r>
      <w:r w:rsidRPr="00B70095">
        <w:t>还能在新生代中存活的对象，才会被送到老年代。</w:t>
      </w:r>
    </w:p>
    <w:p w:rsidR="00B70095" w:rsidRPr="00B70095" w:rsidRDefault="00B70095" w:rsidP="00B70095">
      <w:pPr>
        <w:ind w:firstLine="480"/>
      </w:pPr>
      <w:r w:rsidRPr="00B70095">
        <w:t>2</w:t>
      </w:r>
      <w:r w:rsidRPr="00B70095">
        <w:t>、设置两个</w:t>
      </w:r>
      <w:r w:rsidRPr="00B70095">
        <w:t>Survivor</w:t>
      </w:r>
      <w:r w:rsidRPr="00B70095">
        <w:t>区最大的好处就是解决了碎片化，永远有一个</w:t>
      </w:r>
      <w:r w:rsidRPr="00B70095">
        <w:t>survivor space</w:t>
      </w:r>
      <w:r w:rsidRPr="00B70095">
        <w:t>是空的，另一个非空的</w:t>
      </w:r>
      <w:r w:rsidRPr="00B70095">
        <w:t>survivor space</w:t>
      </w:r>
      <w:r w:rsidRPr="00B70095">
        <w:t>无碎片。</w:t>
      </w:r>
    </w:p>
    <w:p w:rsidR="00B70095" w:rsidRPr="00B70095" w:rsidRDefault="00B70095" w:rsidP="00B70095">
      <w:pPr>
        <w:ind w:firstLine="480"/>
      </w:pPr>
      <w:r w:rsidRPr="00B70095">
        <w:t>设计目的：</w:t>
      </w:r>
    </w:p>
    <w:p w:rsidR="00B70095" w:rsidRPr="00B70095" w:rsidRDefault="00B70095" w:rsidP="00B70095">
      <w:pPr>
        <w:ind w:firstLine="480"/>
      </w:pPr>
      <w:r w:rsidRPr="00B70095">
        <w:lastRenderedPageBreak/>
        <w:t>应该建立两块</w:t>
      </w:r>
      <w:r w:rsidRPr="00B70095">
        <w:t>Survivor</w:t>
      </w:r>
      <w:r w:rsidRPr="00B70095">
        <w:t>区，刚刚新建的对象在</w:t>
      </w:r>
      <w:r w:rsidRPr="00B70095">
        <w:t>Eden</w:t>
      </w:r>
      <w:r w:rsidRPr="00B70095">
        <w:t>中，经历一次</w:t>
      </w:r>
      <w:r w:rsidRPr="00B70095">
        <w:t>Minor GC</w:t>
      </w:r>
      <w:r w:rsidRPr="00B70095">
        <w:t>，</w:t>
      </w:r>
      <w:r w:rsidRPr="00B70095">
        <w:t>Eden</w:t>
      </w:r>
      <w:r w:rsidRPr="00B70095">
        <w:t>中的存活对象就会被移动到第一块</w:t>
      </w:r>
      <w:r w:rsidRPr="00B70095">
        <w:t>survivor space S0</w:t>
      </w:r>
      <w:r w:rsidRPr="00B70095">
        <w:t>，</w:t>
      </w:r>
      <w:r w:rsidRPr="00B70095">
        <w:t>Eden</w:t>
      </w:r>
      <w:r w:rsidRPr="00B70095">
        <w:t>被清空；等</w:t>
      </w:r>
      <w:r w:rsidRPr="00B70095">
        <w:t>Eden</w:t>
      </w:r>
      <w:r w:rsidRPr="00B70095">
        <w:t>区再满了，就再触发一次</w:t>
      </w:r>
      <w:r w:rsidRPr="00B70095">
        <w:t>Minor GC</w:t>
      </w:r>
      <w:r w:rsidRPr="00B70095">
        <w:t>，</w:t>
      </w:r>
      <w:r w:rsidRPr="00B70095">
        <w:t>Eden</w:t>
      </w:r>
      <w:r w:rsidRPr="00B70095">
        <w:t>和</w:t>
      </w:r>
      <w:r w:rsidRPr="00B70095">
        <w:t>S0</w:t>
      </w:r>
      <w:r w:rsidRPr="00B70095">
        <w:t>中的存活对象又会被复制送入第二块</w:t>
      </w:r>
      <w:r w:rsidRPr="00B70095">
        <w:t>survivor space S1</w:t>
      </w:r>
      <w:r w:rsidRPr="00B70095">
        <w:t>（这个过程非常重要，因为这种复制算法保证了</w:t>
      </w:r>
      <w:r w:rsidRPr="00B70095">
        <w:t>S1</w:t>
      </w:r>
      <w:r w:rsidRPr="00B70095">
        <w:t>中来自</w:t>
      </w:r>
      <w:r w:rsidRPr="00B70095">
        <w:t>S0</w:t>
      </w:r>
      <w:r w:rsidRPr="00B70095">
        <w:t>和</w:t>
      </w:r>
      <w:r w:rsidRPr="00B70095">
        <w:t>Eden</w:t>
      </w:r>
      <w:r w:rsidRPr="00B70095">
        <w:t>两部分的存活对象占用连续的内存空间，避免了碎片化的发生）。</w:t>
      </w:r>
      <w:r w:rsidRPr="00B70095">
        <w:t>S0</w:t>
      </w:r>
      <w:r w:rsidRPr="00B70095">
        <w:t>和</w:t>
      </w:r>
      <w:r w:rsidRPr="00B70095">
        <w:t>Eden</w:t>
      </w:r>
      <w:r w:rsidRPr="00B70095">
        <w:t>被清空，然后下一轮</w:t>
      </w:r>
      <w:r w:rsidRPr="00B70095">
        <w:t>S0</w:t>
      </w:r>
      <w:r w:rsidRPr="00B70095">
        <w:t>与</w:t>
      </w:r>
      <w:r w:rsidRPr="00B70095">
        <w:t>S1</w:t>
      </w:r>
      <w:r w:rsidRPr="00B70095">
        <w:t>交换角色，如此循环往复。如果对象的复制次数达到</w:t>
      </w:r>
      <w:r w:rsidRPr="00B70095">
        <w:t>16</w:t>
      </w:r>
      <w:r w:rsidRPr="00B70095">
        <w:t>次，该对象就会被送到老年代中。下图中每部分的意义和上一张图一样，就不加注释了。</w:t>
      </w:r>
      <w:r w:rsidRPr="00B70095">
        <w:t> </w:t>
      </w:r>
    </w:p>
    <w:p w:rsidR="00B70095" w:rsidRPr="00B70095" w:rsidRDefault="00B70095" w:rsidP="00B70095">
      <w:pPr>
        <w:ind w:firstLine="482"/>
      </w:pPr>
      <w:r w:rsidRPr="00B70095">
        <w:rPr>
          <w:b/>
          <w:bCs/>
        </w:rPr>
        <w:t>67</w:t>
      </w:r>
      <w:r w:rsidRPr="00B70095">
        <w:rPr>
          <w:b/>
          <w:bCs/>
        </w:rPr>
        <w:t>、垃圾回收中的复制算法适用于在什么场景下使用？</w:t>
      </w:r>
    </w:p>
    <w:p w:rsidR="00B70095" w:rsidRPr="00B70095" w:rsidRDefault="00B70095" w:rsidP="00B70095">
      <w:pPr>
        <w:ind w:firstLine="480"/>
      </w:pPr>
      <w:r w:rsidRPr="00B70095">
        <w:t>将内存分为（大小相等）两部分，每次只使用其中一块进行内存分配，当内存使用完后，就出发</w:t>
      </w:r>
      <w:r w:rsidRPr="00B70095">
        <w:t>GC</w:t>
      </w:r>
      <w:r w:rsidRPr="00B70095">
        <w:t>，将存活的对象直接复制到另一块空闲的内存中，然后对当前使用的内存块一次性清除所有，然后转到另一块内存进行使用。</w:t>
      </w:r>
      <w:r w:rsidRPr="00B70095">
        <w:t> </w:t>
      </w:r>
    </w:p>
    <w:p w:rsidR="00B70095" w:rsidRPr="00B70095" w:rsidRDefault="00B70095" w:rsidP="00B70095">
      <w:pPr>
        <w:ind w:firstLine="480"/>
      </w:pPr>
      <w:r w:rsidRPr="00B70095">
        <w:t>优点：简单，高效。</w:t>
      </w:r>
      <w:r w:rsidRPr="00B70095">
        <w:t> </w:t>
      </w:r>
    </w:p>
    <w:p w:rsidR="00B70095" w:rsidRPr="00B70095" w:rsidRDefault="00B70095" w:rsidP="00B70095">
      <w:pPr>
        <w:ind w:firstLine="480"/>
      </w:pPr>
      <w:r w:rsidRPr="00B70095">
        <w:t>缺点：浪费内存，因为每次都有另一块内存空闲着。</w:t>
      </w:r>
    </w:p>
    <w:p w:rsidR="00B70095" w:rsidRPr="00B70095" w:rsidRDefault="00B70095" w:rsidP="00B70095">
      <w:pPr>
        <w:ind w:firstLine="480"/>
      </w:pPr>
      <w:r w:rsidRPr="00B70095">
        <w:t xml:space="preserve">Eden survivor </w:t>
      </w:r>
      <w:r w:rsidRPr="00B70095">
        <w:t>垃圾回收</w:t>
      </w:r>
    </w:p>
    <w:p w:rsidR="00B70095" w:rsidRPr="00B70095" w:rsidRDefault="00B70095" w:rsidP="00B70095">
      <w:pPr>
        <w:ind w:firstLine="482"/>
      </w:pPr>
      <w:r w:rsidRPr="00B70095">
        <w:rPr>
          <w:b/>
          <w:bCs/>
        </w:rPr>
        <w:t>68</w:t>
      </w:r>
      <w:r w:rsidRPr="00B70095">
        <w:rPr>
          <w:b/>
          <w:bCs/>
        </w:rPr>
        <w:t>、老年代的垃圾回收一般用什么算法？</w:t>
      </w:r>
    </w:p>
    <w:p w:rsidR="00B70095" w:rsidRPr="00B70095" w:rsidRDefault="00B70095" w:rsidP="00B70095">
      <w:pPr>
        <w:ind w:firstLine="480"/>
      </w:pPr>
      <w:r w:rsidRPr="00B70095">
        <w:t>标记</w:t>
      </w:r>
      <w:r w:rsidRPr="00B70095">
        <w:t>-</w:t>
      </w:r>
      <w:r w:rsidRPr="00B70095">
        <w:t>压缩</w:t>
      </w:r>
      <w:r w:rsidRPr="00B70095">
        <w:t>-</w:t>
      </w:r>
      <w:r w:rsidRPr="00B70095">
        <w:t>清理算法进行垃圾回收，将标记对象移动到堆的另一端，同时更新对象的引用地址</w:t>
      </w:r>
    </w:p>
    <w:p w:rsidR="00B70095" w:rsidRPr="00B70095" w:rsidRDefault="00B70095" w:rsidP="00B70095">
      <w:pPr>
        <w:ind w:firstLine="480"/>
      </w:pPr>
      <w:r w:rsidRPr="00B70095">
        <w:t>1</w:t>
      </w:r>
      <w:r w:rsidRPr="00B70095">
        <w:t>、</w:t>
      </w:r>
      <w:r w:rsidRPr="00B70095">
        <w:t>mark_sweep_phase1</w:t>
      </w:r>
      <w:r w:rsidRPr="00B70095">
        <w:t>：</w:t>
      </w:r>
      <w:r w:rsidRPr="00B70095">
        <w:t xml:space="preserve"> </w:t>
      </w:r>
      <w:r w:rsidRPr="00B70095">
        <w:t>标记活跃对象</w:t>
      </w:r>
    </w:p>
    <w:p w:rsidR="00B70095" w:rsidRPr="00B70095" w:rsidRDefault="00B70095" w:rsidP="00B70095">
      <w:pPr>
        <w:ind w:firstLine="480"/>
      </w:pPr>
      <w:r w:rsidRPr="00B70095">
        <w:t>2</w:t>
      </w:r>
      <w:r w:rsidRPr="00B70095">
        <w:t>、</w:t>
      </w:r>
      <w:r w:rsidRPr="00B70095">
        <w:t>mark_sweep_phase2</w:t>
      </w:r>
      <w:r w:rsidRPr="00B70095">
        <w:t>：</w:t>
      </w:r>
      <w:r w:rsidRPr="00B70095">
        <w:t xml:space="preserve"> </w:t>
      </w:r>
      <w:r w:rsidRPr="00B70095">
        <w:t>计算活跃对象在压缩完成之后的新地址</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69</w:t>
      </w:r>
      <w:r w:rsidRPr="00B70095">
        <w:rPr>
          <w:b/>
          <w:bCs/>
        </w:rPr>
        <w:t>、怎么获取</w:t>
      </w:r>
      <w:r w:rsidRPr="00B70095">
        <w:rPr>
          <w:b/>
          <w:bCs/>
        </w:rPr>
        <w:t xml:space="preserve"> Java </w:t>
      </w:r>
      <w:r w:rsidRPr="00B70095">
        <w:rPr>
          <w:b/>
          <w:bCs/>
        </w:rPr>
        <w:t>程序使用的内存？堆使用的百分比？</w:t>
      </w:r>
    </w:p>
    <w:p w:rsidR="00B70095" w:rsidRPr="00B70095" w:rsidRDefault="00B70095" w:rsidP="00B70095">
      <w:pPr>
        <w:ind w:firstLine="480"/>
      </w:pPr>
      <w:r w:rsidRPr="00B70095">
        <w:t>jhat</w:t>
      </w:r>
      <w:r w:rsidRPr="00B70095">
        <w:t>：内存分析工具：</w:t>
      </w:r>
    </w:p>
    <w:p w:rsidR="00B70095" w:rsidRPr="00B70095" w:rsidRDefault="00B70095" w:rsidP="00B70095">
      <w:pPr>
        <w:ind w:firstLine="480"/>
      </w:pPr>
      <w:r w:rsidRPr="00B70095">
        <w:t> </w:t>
      </w:r>
    </w:p>
    <w:p w:rsidR="00B70095" w:rsidRPr="00B70095" w:rsidRDefault="00B70095" w:rsidP="00B70095">
      <w:pPr>
        <w:ind w:firstLine="480"/>
      </w:pPr>
      <w:r w:rsidRPr="00B70095">
        <w:t>主要是对</w:t>
      </w:r>
      <w:r w:rsidRPr="00B70095">
        <w:t>java</w:t>
      </w:r>
      <w:r w:rsidRPr="00B70095">
        <w:t>应用程序的资源和性能进行实时的命令行监控，包括了对</w:t>
      </w:r>
      <w:r w:rsidRPr="00B70095">
        <w:t>heap size</w:t>
      </w:r>
      <w:r w:rsidRPr="00B70095">
        <w:t>和垃圾回收状况的监控。</w:t>
      </w:r>
    </w:p>
    <w:p w:rsidR="00B70095" w:rsidRPr="00B70095" w:rsidRDefault="00B70095" w:rsidP="00B70095">
      <w:pPr>
        <w:ind w:firstLine="480"/>
      </w:pPr>
      <w:r w:rsidRPr="00B70095">
        <w:t> jstat -&lt;option&gt; [-t] [-h&lt;lines&gt;] &lt;vmid&gt; [&lt;interval&gt; [&lt;count&gt;]]</w:t>
      </w:r>
    </w:p>
    <w:p w:rsidR="00B70095" w:rsidRPr="00B70095" w:rsidRDefault="00B70095" w:rsidP="00B70095">
      <w:pPr>
        <w:ind w:firstLine="480"/>
      </w:pPr>
      <w:r w:rsidRPr="00B70095">
        <w:t>option</w:t>
      </w:r>
      <w:r w:rsidRPr="00B70095">
        <w:t>：我们经常使用的选项有</w:t>
      </w:r>
      <w:r w:rsidRPr="00B70095">
        <w:t>gc</w:t>
      </w:r>
      <w:r w:rsidRPr="00B70095">
        <w:t>、</w:t>
      </w:r>
      <w:r w:rsidRPr="00B70095">
        <w:t>gcutil</w:t>
      </w:r>
    </w:p>
    <w:p w:rsidR="00B70095" w:rsidRPr="00B70095" w:rsidRDefault="00B70095" w:rsidP="00B70095">
      <w:pPr>
        <w:ind w:firstLine="480"/>
      </w:pPr>
      <w:r w:rsidRPr="00B70095">
        <w:lastRenderedPageBreak/>
        <w:t>vmid</w:t>
      </w:r>
      <w:r w:rsidRPr="00B70095">
        <w:t>：</w:t>
      </w:r>
      <w:r w:rsidRPr="00B70095">
        <w:t>java</w:t>
      </w:r>
      <w:r w:rsidRPr="00B70095">
        <w:t>进程</w:t>
      </w:r>
      <w:r w:rsidRPr="00B70095">
        <w:t>id</w:t>
      </w:r>
    </w:p>
    <w:p w:rsidR="00B70095" w:rsidRPr="00B70095" w:rsidRDefault="00B70095" w:rsidP="00B70095">
      <w:pPr>
        <w:ind w:firstLine="480"/>
      </w:pPr>
      <w:r w:rsidRPr="00B70095">
        <w:t>interval</w:t>
      </w:r>
      <w:r w:rsidRPr="00B70095">
        <w:t>：间隔时间，单位为毫秒</w:t>
      </w:r>
    </w:p>
    <w:p w:rsidR="00B70095" w:rsidRPr="00B70095" w:rsidRDefault="00B70095" w:rsidP="00B70095">
      <w:pPr>
        <w:ind w:firstLine="480"/>
      </w:pPr>
      <w:r w:rsidRPr="00B70095">
        <w:t>count</w:t>
      </w:r>
      <w:r w:rsidRPr="00B70095">
        <w:t>：打印次数</w:t>
      </w:r>
    </w:p>
    <w:p w:rsidR="00B70095" w:rsidRPr="00B70095" w:rsidRDefault="00B70095" w:rsidP="00B70095">
      <w:pPr>
        <w:ind w:firstLine="480"/>
      </w:pPr>
      <w:r w:rsidRPr="00B70095">
        <w:t> </w:t>
      </w:r>
    </w:p>
    <w:p w:rsidR="00B70095" w:rsidRPr="00B70095" w:rsidRDefault="00B70095" w:rsidP="00B70095">
      <w:pPr>
        <w:ind w:firstLine="480"/>
      </w:pPr>
      <w:r w:rsidRPr="00B70095">
        <w:t>jmap -heap pid:</w:t>
      </w:r>
      <w:r w:rsidRPr="00B70095">
        <w:t>查看堆使用情况</w:t>
      </w:r>
    </w:p>
    <w:p w:rsidR="00B70095" w:rsidRPr="00B70095" w:rsidRDefault="00B70095" w:rsidP="00B70095">
      <w:pPr>
        <w:ind w:firstLine="480"/>
      </w:pPr>
      <w:r w:rsidRPr="00B70095">
        <w:t>jmap -histo pid</w:t>
      </w:r>
      <w:r w:rsidRPr="00B70095">
        <w:t>：查看堆中对象数量和大小</w:t>
      </w:r>
    </w:p>
    <w:p w:rsidR="00B70095" w:rsidRPr="00B70095" w:rsidRDefault="00B70095" w:rsidP="00B70095">
      <w:pPr>
        <w:ind w:firstLine="480"/>
      </w:pPr>
      <w:r w:rsidRPr="00B70095">
        <w:t>jmap -dump:format=b,file=heapdump pid</w:t>
      </w:r>
      <w:r w:rsidRPr="00B70095">
        <w:t>：将内存使用的详细情况输出到文件</w:t>
      </w:r>
    </w:p>
    <w:p w:rsidR="00B70095" w:rsidRPr="00B70095" w:rsidRDefault="00B70095" w:rsidP="00B70095">
      <w:pPr>
        <w:ind w:firstLine="480"/>
      </w:pPr>
      <w:r w:rsidRPr="00B70095">
        <w:t>序列号、</w:t>
      </w:r>
      <w:r w:rsidRPr="00B70095">
        <w:t>Class</w:t>
      </w:r>
      <w:r w:rsidRPr="00B70095">
        <w:t>实例的数量、内存的占用、类限定名</w:t>
      </w:r>
    </w:p>
    <w:p w:rsidR="00B70095" w:rsidRPr="00B70095" w:rsidRDefault="00B70095" w:rsidP="00B70095">
      <w:pPr>
        <w:ind w:firstLine="480"/>
      </w:pPr>
      <w:r w:rsidRPr="00B70095">
        <w:t>如果是内部类，类名的开头会加上</w:t>
      </w:r>
      <w:r w:rsidRPr="00B70095">
        <w:t>*</w:t>
      </w:r>
      <w:r w:rsidRPr="00B70095">
        <w:t>，如果加上</w:t>
      </w:r>
      <w:r w:rsidRPr="00B70095">
        <w:t>live</w:t>
      </w:r>
      <w:r w:rsidRPr="00B70095">
        <w:t>子参数的话，如</w:t>
      </w:r>
      <w:r w:rsidRPr="00B70095">
        <w:t>jmap -histo</w:t>
      </w:r>
      <w:r w:rsidRPr="00B70095">
        <w:t>：</w:t>
      </w:r>
      <w:r w:rsidRPr="00B70095">
        <w:t>live pid</w:t>
      </w:r>
      <w:r w:rsidRPr="00B70095">
        <w:t>，这个命名会触发一次</w:t>
      </w:r>
      <w:r w:rsidRPr="00B70095">
        <w:t>FUll GC</w:t>
      </w:r>
      <w:r w:rsidRPr="00B70095">
        <w:t>，只统计存活对象</w:t>
      </w:r>
    </w:p>
    <w:p w:rsidR="00B70095" w:rsidRPr="00B70095" w:rsidRDefault="00B70095" w:rsidP="00B70095">
      <w:pPr>
        <w:ind w:firstLine="482"/>
      </w:pPr>
      <w:r w:rsidRPr="00B70095">
        <w:rPr>
          <w:b/>
          <w:bCs/>
        </w:rPr>
        <w:t>70</w:t>
      </w:r>
      <w:r w:rsidRPr="00B70095">
        <w:rPr>
          <w:b/>
          <w:bCs/>
        </w:rPr>
        <w:t>、</w:t>
      </w:r>
      <w:r w:rsidRPr="00B70095">
        <w:rPr>
          <w:b/>
          <w:bCs/>
        </w:rPr>
        <w:t>GC</w:t>
      </w:r>
      <w:r w:rsidRPr="00B70095">
        <w:rPr>
          <w:b/>
          <w:bCs/>
        </w:rPr>
        <w:t>回收机制？</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71</w:t>
      </w:r>
      <w:r w:rsidRPr="00B70095">
        <w:rPr>
          <w:b/>
          <w:bCs/>
        </w:rPr>
        <w:t>、</w:t>
      </w:r>
      <w:r w:rsidRPr="00B70095">
        <w:rPr>
          <w:b/>
          <w:bCs/>
        </w:rPr>
        <w:t>jmap</w:t>
      </w:r>
      <w:r w:rsidRPr="00B70095">
        <w:rPr>
          <w:b/>
          <w:bCs/>
        </w:rPr>
        <w:t>命令是有什么用途？</w:t>
      </w:r>
      <w:r w:rsidRPr="00B70095">
        <w:rPr>
          <w:b/>
          <w:bCs/>
        </w:rPr>
        <w:t>jstat</w:t>
      </w:r>
      <w:r w:rsidRPr="00B70095">
        <w:rPr>
          <w:b/>
          <w:bCs/>
        </w:rPr>
        <w:t>命令是有什么用途？</w:t>
      </w:r>
    </w:p>
    <w:p w:rsidR="00B70095" w:rsidRPr="00B70095" w:rsidRDefault="00B70095" w:rsidP="00B70095">
      <w:pPr>
        <w:ind w:firstLine="480"/>
      </w:pPr>
      <w:r w:rsidRPr="00B70095">
        <w:t>https://www.baidu.com/s?wd=Jmap&amp;tn=24004469_oem_dg&amp;rsv_dl=gh_pl_sl_csd" \t "_blankmap</w:t>
      </w:r>
      <w:r w:rsidRPr="00B70095">
        <w:t>是一个可以输出所有内存中对象的工具，甚至可以将</w:t>
      </w:r>
      <w:r w:rsidRPr="00B70095">
        <w:t xml:space="preserve">VM </w:t>
      </w:r>
      <w:r w:rsidRPr="00B70095">
        <w:t>中的</w:t>
      </w:r>
      <w:r w:rsidRPr="00B70095">
        <w:t>heap</w:t>
      </w:r>
      <w:r w:rsidRPr="00B70095">
        <w:t>，以二进制输出成文本。打印出某个</w:t>
      </w:r>
      <w:r w:rsidRPr="00B70095">
        <w:t>java</w:t>
      </w:r>
      <w:r w:rsidRPr="00B70095">
        <w:t>进程（使用</w:t>
      </w:r>
      <w:r w:rsidRPr="00B70095">
        <w:t>pid</w:t>
      </w:r>
      <w:r w:rsidRPr="00B70095">
        <w:t>）内存内的，</w:t>
      </w:r>
    </w:p>
    <w:p w:rsidR="00B70095" w:rsidRPr="00B70095" w:rsidRDefault="00B70095" w:rsidP="00B70095">
      <w:pPr>
        <w:ind w:firstLine="480"/>
      </w:pPr>
      <w:r w:rsidRPr="00B70095">
        <w:t>Jstat</w:t>
      </w:r>
      <w:r w:rsidRPr="00B70095">
        <w:t>是</w:t>
      </w:r>
      <w:r w:rsidRPr="00B70095">
        <w:t>JDK</w:t>
      </w:r>
      <w:r w:rsidRPr="00B70095">
        <w:t>自带的一个轻量级小工具。全称</w:t>
      </w:r>
      <w:r w:rsidRPr="00B70095">
        <w:t>“Java Virtual Machine statistics monitoring tool”</w:t>
      </w:r>
      <w:r w:rsidRPr="00B70095">
        <w:t>，它位于</w:t>
      </w:r>
      <w:r w:rsidRPr="00B70095">
        <w:t>java</w:t>
      </w:r>
      <w:r w:rsidRPr="00B70095">
        <w:t>的</w:t>
      </w:r>
      <w:r w:rsidRPr="00B70095">
        <w:t>bin</w:t>
      </w:r>
      <w:r w:rsidRPr="00B70095">
        <w:t>目录下，主要利用</w:t>
      </w:r>
      <w:r w:rsidRPr="00B70095">
        <w:t>JVM</w:t>
      </w:r>
      <w:r w:rsidRPr="00B70095">
        <w:t>内建的指令对</w:t>
      </w:r>
      <w:r w:rsidRPr="00B70095">
        <w:t>Java</w:t>
      </w:r>
      <w:r w:rsidRPr="00B70095">
        <w:t>应用程序的资源和性能进行实时的命令行的监控，包括了对</w:t>
      </w:r>
      <w:r w:rsidRPr="00B70095">
        <w:t>Heap size</w:t>
      </w:r>
      <w:r w:rsidRPr="00B70095">
        <w:t>和垃圾回收状况的监控。可见，</w:t>
      </w:r>
      <w:r w:rsidRPr="00B70095">
        <w:t>Jstat</w:t>
      </w:r>
      <w:r w:rsidRPr="00B70095">
        <w:t>是轻量级的、专门针对</w:t>
      </w:r>
      <w:r w:rsidRPr="00B70095">
        <w:t>JVM</w:t>
      </w:r>
      <w:r w:rsidRPr="00B70095">
        <w:t>的工具，非常适用。</w:t>
      </w:r>
    </w:p>
    <w:p w:rsidR="00B70095" w:rsidRPr="00B70095" w:rsidRDefault="00B70095" w:rsidP="00B70095">
      <w:pPr>
        <w:ind w:firstLine="480"/>
      </w:pP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72</w:t>
      </w:r>
      <w:r w:rsidRPr="00B70095">
        <w:rPr>
          <w:b/>
          <w:bCs/>
        </w:rPr>
        <w:t>、有哪些常见的</w:t>
      </w:r>
      <w:r w:rsidRPr="00B70095">
        <w:rPr>
          <w:b/>
          <w:bCs/>
        </w:rPr>
        <w:t>jvm</w:t>
      </w:r>
      <w:r w:rsidRPr="00B70095">
        <w:rPr>
          <w:b/>
          <w:bCs/>
        </w:rPr>
        <w:t>命令，说说各自的用途是什么？</w:t>
      </w:r>
    </w:p>
    <w:p w:rsidR="00B70095" w:rsidRPr="00B70095" w:rsidRDefault="00B70095" w:rsidP="00B70095">
      <w:pPr>
        <w:ind w:firstLine="482"/>
      </w:pPr>
      <w:r w:rsidRPr="00B70095">
        <w:rPr>
          <w:b/>
          <w:bCs/>
        </w:rPr>
        <w:t>Jps:JVM Process Status Tool,</w:t>
      </w:r>
      <w:r w:rsidRPr="00B70095">
        <w:rPr>
          <w:b/>
          <w:bCs/>
        </w:rPr>
        <w:t>显示指定系统内所有的</w:t>
      </w:r>
      <w:r w:rsidRPr="00B70095">
        <w:rPr>
          <w:b/>
          <w:bCs/>
        </w:rPr>
        <w:t>HotSpot</w:t>
      </w:r>
      <w:r w:rsidRPr="00B70095">
        <w:rPr>
          <w:b/>
          <w:bCs/>
        </w:rPr>
        <w:t>虚拟机进程</w:t>
      </w:r>
    </w:p>
    <w:p w:rsidR="00B70095" w:rsidRPr="00B70095" w:rsidRDefault="00B70095" w:rsidP="00B70095">
      <w:pPr>
        <w:ind w:firstLine="480"/>
      </w:pPr>
      <w:r w:rsidRPr="00B70095">
        <w:t xml:space="preserve">Jstat: </w:t>
      </w:r>
      <w:r w:rsidRPr="00B70095">
        <w:t>是用于监视虚拟机运行时状态信息的命令，它可以显示出虚拟机进程中的类装载、内存、垃圾收集、</w:t>
      </w:r>
      <w:r w:rsidRPr="00B70095">
        <w:t>JIT</w:t>
      </w:r>
      <w:r w:rsidRPr="00B70095">
        <w:t>编译等运行数据。</w:t>
      </w:r>
    </w:p>
    <w:p w:rsidR="00B70095" w:rsidRPr="00B70095" w:rsidRDefault="00B70095" w:rsidP="00B70095">
      <w:pPr>
        <w:ind w:firstLine="480"/>
      </w:pPr>
      <w:r w:rsidRPr="00B70095">
        <w:t>Jmap:(JVM Memory Map)</w:t>
      </w:r>
      <w:r w:rsidRPr="00B70095">
        <w:t>命令用于生成</w:t>
      </w:r>
      <w:r w:rsidRPr="00B70095">
        <w:t>heap dump</w:t>
      </w:r>
      <w:r w:rsidRPr="00B70095">
        <w:t>文件，如果不使用这个命</w:t>
      </w:r>
      <w:r w:rsidRPr="00B70095">
        <w:lastRenderedPageBreak/>
        <w:t>令，还阔以使用</w:t>
      </w:r>
      <w:r w:rsidRPr="00B70095">
        <w:t>-XX:+HeapDumpOnOutOfMemoryError</w:t>
      </w:r>
      <w:r w:rsidRPr="00B70095">
        <w:t>参数来让虚拟机出现</w:t>
      </w:r>
      <w:r w:rsidRPr="00B70095">
        <w:t>OOM</w:t>
      </w:r>
      <w:r w:rsidRPr="00B70095">
        <w:t>的时候</w:t>
      </w:r>
      <w:r w:rsidRPr="00B70095">
        <w:t>·</w:t>
      </w:r>
      <w:r w:rsidRPr="00B70095">
        <w:t>自动生成</w:t>
      </w:r>
      <w:r w:rsidRPr="00B70095">
        <w:t>dump</w:t>
      </w:r>
      <w:r w:rsidRPr="00B70095">
        <w:t>文件。</w:t>
      </w:r>
    </w:p>
    <w:p w:rsidR="00B70095" w:rsidRPr="00B70095" w:rsidRDefault="00B70095" w:rsidP="00B70095">
      <w:pPr>
        <w:ind w:firstLine="480"/>
      </w:pPr>
      <w:r w:rsidRPr="00B70095">
        <w:t>jmap</w:t>
      </w:r>
      <w:r w:rsidRPr="00B70095">
        <w:t>不仅能生成</w:t>
      </w:r>
      <w:r w:rsidRPr="00B70095">
        <w:t>dump</w:t>
      </w:r>
      <w:r w:rsidRPr="00B70095">
        <w:t>文件，还阔以查询</w:t>
      </w:r>
      <w:r w:rsidRPr="00B70095">
        <w:t>finalize</w:t>
      </w:r>
      <w:r w:rsidRPr="00B70095">
        <w:t>执行队列、</w:t>
      </w:r>
      <w:r w:rsidRPr="00B70095">
        <w:t>Java</w:t>
      </w:r>
      <w:r w:rsidRPr="00B70095">
        <w:t>堆和永久代的详细信息，如当前使用率、当前使用的是哪种收集器等。</w:t>
      </w:r>
    </w:p>
    <w:p w:rsidR="00B70095" w:rsidRPr="00B70095" w:rsidRDefault="00B70095" w:rsidP="00B70095">
      <w:pPr>
        <w:ind w:firstLine="480"/>
      </w:pPr>
      <w:r w:rsidRPr="00B70095">
        <w:t>jhat(JVM Heap Analysis Tool)</w:t>
      </w:r>
      <w:r w:rsidRPr="00B70095">
        <w:t>命令是与</w:t>
      </w:r>
      <w:r w:rsidRPr="00B70095">
        <w:t>jmap</w:t>
      </w:r>
      <w:r w:rsidRPr="00B70095">
        <w:t>搭配使用，用来分析</w:t>
      </w:r>
      <w:r w:rsidRPr="00B70095">
        <w:t>jmap</w:t>
      </w:r>
      <w:r w:rsidRPr="00B70095">
        <w:t>生成的</w:t>
      </w:r>
      <w:r w:rsidRPr="00B70095">
        <w:t>dump</w:t>
      </w:r>
      <w:r w:rsidRPr="00B70095">
        <w:t>，</w:t>
      </w:r>
      <w:r w:rsidRPr="00B70095">
        <w:t>jhat</w:t>
      </w:r>
      <w:r w:rsidRPr="00B70095">
        <w:t>内置了一个微型的</w:t>
      </w:r>
      <w:r w:rsidRPr="00B70095">
        <w:t>HTTP/HTML</w:t>
      </w:r>
      <w:r w:rsidRPr="00B70095">
        <w:t>服务器，生成</w:t>
      </w:r>
      <w:r w:rsidRPr="00B70095">
        <w:t>dump</w:t>
      </w:r>
      <w:r w:rsidRPr="00B70095">
        <w:t>的分析结果后，可以在浏览器中查看。在此要注意，一般不会直接在服务器上进行分析，因为</w:t>
      </w:r>
      <w:r w:rsidRPr="00B70095">
        <w:t>jhat</w:t>
      </w:r>
      <w:r w:rsidRPr="00B70095">
        <w:t>是一个耗时并且耗费硬件资源的过程，一般把服务器生成的</w:t>
      </w:r>
      <w:r w:rsidRPr="00B70095">
        <w:t>dump</w:t>
      </w:r>
      <w:r w:rsidRPr="00B70095">
        <w:t>文件复制到本地或其他机器上进行分析。</w:t>
      </w:r>
    </w:p>
    <w:p w:rsidR="00B70095" w:rsidRPr="00B70095" w:rsidRDefault="00B70095" w:rsidP="00B70095">
      <w:pPr>
        <w:ind w:firstLine="480"/>
      </w:pPr>
      <w:r w:rsidRPr="00B70095">
        <w:t>jstack</w:t>
      </w:r>
      <w:r w:rsidRPr="00B70095">
        <w:t>用于生成</w:t>
      </w:r>
      <w:r w:rsidRPr="00B70095">
        <w:t>java</w:t>
      </w:r>
      <w:r w:rsidRPr="00B70095">
        <w:t>虚拟机当前时刻的线程快照。线程快照是当前</w:t>
      </w:r>
      <w:r w:rsidRPr="00B70095">
        <w:t>java</w:t>
      </w:r>
      <w:r w:rsidRPr="00B70095">
        <w:t>虚拟机内每一条线程正在执行的方法堆栈的集合，生成线程快照的主要目的是定位线程出现长时间停顿的原因，如线程间死锁、死循环、请求外部资源导致的长时间等待等。</w:t>
      </w:r>
      <w:r w:rsidRPr="00B70095">
        <w:t xml:space="preserve"> </w:t>
      </w:r>
      <w:r w:rsidRPr="00B70095">
        <w:t>线程出现停顿的时候通过</w:t>
      </w:r>
      <w:r w:rsidRPr="00B70095">
        <w:t>jstack</w:t>
      </w:r>
      <w:r w:rsidRPr="00B70095">
        <w:t>来查看各个线程的调用堆栈，就可以知道没有响应的线程到底在后台做什么事情，或者等待什么资源。</w:t>
      </w:r>
      <w:r w:rsidRPr="00B70095">
        <w:t xml:space="preserve"> </w:t>
      </w:r>
      <w:r w:rsidRPr="00B70095">
        <w:t>如果</w:t>
      </w:r>
      <w:r w:rsidRPr="00B70095">
        <w:t>java</w:t>
      </w:r>
      <w:r w:rsidRPr="00B70095">
        <w:t>程序崩溃生成</w:t>
      </w:r>
      <w:r w:rsidRPr="00B70095">
        <w:t>core</w:t>
      </w:r>
      <w:r w:rsidRPr="00B70095">
        <w:t>文件，</w:t>
      </w:r>
      <w:r w:rsidRPr="00B70095">
        <w:t>jstack</w:t>
      </w:r>
      <w:r w:rsidRPr="00B70095">
        <w:t>工具可以用来获得</w:t>
      </w:r>
      <w:r w:rsidRPr="00B70095">
        <w:t>core</w:t>
      </w:r>
      <w:r w:rsidRPr="00B70095">
        <w:t>文件的</w:t>
      </w:r>
      <w:r w:rsidRPr="00B70095">
        <w:t>java stack</w:t>
      </w:r>
      <w:r w:rsidRPr="00B70095">
        <w:t>和</w:t>
      </w:r>
      <w:r w:rsidRPr="00B70095">
        <w:t>native stack</w:t>
      </w:r>
      <w:r w:rsidRPr="00B70095">
        <w:t>的信息，从而可以轻松地知道</w:t>
      </w:r>
      <w:r w:rsidRPr="00B70095">
        <w:t>java</w:t>
      </w:r>
      <w:r w:rsidRPr="00B70095">
        <w:t>程序是如何崩溃和在程序何处发生问题。另外，</w:t>
      </w:r>
      <w:r w:rsidRPr="00B70095">
        <w:t>jstack</w:t>
      </w:r>
      <w:r w:rsidRPr="00B70095">
        <w:t>工具还可以附属到正在运行的</w:t>
      </w:r>
      <w:r w:rsidRPr="00B70095">
        <w:t>java</w:t>
      </w:r>
      <w:r w:rsidRPr="00B70095">
        <w:t>程序中，看到当时运行的</w:t>
      </w:r>
      <w:r w:rsidRPr="00B70095">
        <w:t>java</w:t>
      </w:r>
      <w:r w:rsidRPr="00B70095">
        <w:t>程序的</w:t>
      </w:r>
      <w:r w:rsidRPr="00B70095">
        <w:t>java stack</w:t>
      </w:r>
      <w:r w:rsidRPr="00B70095">
        <w:t>和</w:t>
      </w:r>
      <w:r w:rsidRPr="00B70095">
        <w:t>native stack</w:t>
      </w:r>
      <w:r w:rsidRPr="00B70095">
        <w:t>的信息</w:t>
      </w:r>
      <w:r w:rsidRPr="00B70095">
        <w:t xml:space="preserve">, </w:t>
      </w:r>
      <w:r w:rsidRPr="00B70095">
        <w:t>如果现在运行的</w:t>
      </w:r>
      <w:r w:rsidRPr="00B70095">
        <w:t>java</w:t>
      </w:r>
      <w:r w:rsidRPr="00B70095">
        <w:t>程序呈现</w:t>
      </w:r>
      <w:r w:rsidRPr="00B70095">
        <w:t>hung</w:t>
      </w:r>
      <w:r w:rsidRPr="00B70095">
        <w:t>的状态，</w:t>
      </w:r>
      <w:r w:rsidRPr="00B70095">
        <w:t>jstack</w:t>
      </w:r>
      <w:r w:rsidRPr="00B70095">
        <w:t>是非常有用的。</w:t>
      </w:r>
    </w:p>
    <w:p w:rsidR="00B70095" w:rsidRPr="00B70095" w:rsidRDefault="00B70095" w:rsidP="00B70095">
      <w:pPr>
        <w:ind w:firstLine="480"/>
      </w:pPr>
      <w:r w:rsidRPr="00B70095">
        <w:t>info(JVM Configuration info)</w:t>
      </w:r>
      <w:r w:rsidRPr="00B70095">
        <w:t>这个命令作用是实时查看和调整虚拟机运行参数。</w:t>
      </w:r>
    </w:p>
    <w:p w:rsidR="00B70095" w:rsidRPr="00B70095" w:rsidRDefault="00B70095" w:rsidP="00B70095">
      <w:pPr>
        <w:ind w:firstLine="480"/>
      </w:pPr>
      <w:r w:rsidRPr="00B70095">
        <w:t>之前的</w:t>
      </w:r>
      <w:r w:rsidRPr="00B70095">
        <w:t>jps -v</w:t>
      </w:r>
      <w:r w:rsidRPr="00B70095">
        <w:t>口令只能查看到显示指定的参数，如果想要查看未被显示指定的参数的值就要使用</w:t>
      </w:r>
      <w:r w:rsidRPr="00B70095">
        <w:t>jinfo</w:t>
      </w:r>
      <w:r w:rsidRPr="00B70095">
        <w:t>口令</w:t>
      </w:r>
    </w:p>
    <w:p w:rsidR="00B70095" w:rsidRPr="00B70095" w:rsidRDefault="00B70095" w:rsidP="00B70095">
      <w:pPr>
        <w:ind w:firstLine="482"/>
      </w:pPr>
      <w:r w:rsidRPr="00B70095">
        <w:rPr>
          <w:b/>
          <w:bCs/>
        </w:rPr>
        <w:t>73</w:t>
      </w:r>
      <w:r w:rsidRPr="00B70095">
        <w:rPr>
          <w:b/>
          <w:bCs/>
        </w:rPr>
        <w:t>、、</w:t>
      </w:r>
      <w:r w:rsidRPr="00B70095">
        <w:rPr>
          <w:b/>
          <w:bCs/>
        </w:rPr>
        <w:t>GC</w:t>
      </w:r>
      <w:r w:rsidRPr="00B70095">
        <w:rPr>
          <w:b/>
          <w:bCs/>
        </w:rPr>
        <w:t>有哪些算法（</w:t>
      </w:r>
      <w:r w:rsidRPr="00B70095">
        <w:rPr>
          <w:b/>
          <w:bCs/>
        </w:rPr>
        <w:t>*****</w:t>
      </w:r>
      <w:r w:rsidRPr="00B70095">
        <w:rPr>
          <w:b/>
          <w:bCs/>
        </w:rPr>
        <w:t>）</w:t>
      </w:r>
    </w:p>
    <w:p w:rsidR="00B70095" w:rsidRPr="00B70095" w:rsidRDefault="00B70095" w:rsidP="00B70095">
      <w:pPr>
        <w:ind w:firstLine="480"/>
      </w:pPr>
      <w:r w:rsidRPr="00B70095">
        <w:t>引用计数</w:t>
      </w:r>
      <w:r w:rsidRPr="00B70095">
        <w:t>,</w:t>
      </w:r>
      <w:r w:rsidRPr="00B70095">
        <w:t>没有被</w:t>
      </w:r>
      <w:r w:rsidRPr="00B70095">
        <w:t>Java</w:t>
      </w:r>
      <w:r w:rsidRPr="00B70095">
        <w:t>采用</w:t>
      </w:r>
    </w:p>
    <w:p w:rsidR="00B70095" w:rsidRPr="00B70095" w:rsidRDefault="00B70095" w:rsidP="00B70095">
      <w:pPr>
        <w:ind w:firstLine="480"/>
      </w:pPr>
      <w:r w:rsidRPr="00B70095">
        <w:t>标记</w:t>
      </w:r>
      <w:r w:rsidRPr="00B70095">
        <w:t>-</w:t>
      </w:r>
      <w:r w:rsidRPr="00B70095">
        <w:t>清除</w:t>
      </w:r>
    </w:p>
    <w:p w:rsidR="00B70095" w:rsidRPr="00B70095" w:rsidRDefault="00B70095" w:rsidP="00B70095">
      <w:pPr>
        <w:ind w:firstLine="480"/>
      </w:pPr>
      <w:r w:rsidRPr="00B70095">
        <w:t>标记</w:t>
      </w:r>
      <w:r w:rsidRPr="00B70095">
        <w:t>-</w:t>
      </w:r>
      <w:r w:rsidRPr="00B70095">
        <w:t>压缩</w:t>
      </w:r>
      <w:r w:rsidRPr="00B70095">
        <w:t> </w:t>
      </w:r>
      <w:r w:rsidRPr="00B70095">
        <w:t>标记</w:t>
      </w:r>
      <w:r w:rsidRPr="00B70095">
        <w:t>-</w:t>
      </w:r>
      <w:r w:rsidRPr="00B70095">
        <w:t>整理算法</w:t>
      </w:r>
    </w:p>
    <w:p w:rsidR="00B70095" w:rsidRPr="00B70095" w:rsidRDefault="00B70095" w:rsidP="00B70095">
      <w:pPr>
        <w:ind w:firstLine="480"/>
      </w:pPr>
      <w:r w:rsidRPr="00B70095">
        <w:t>复制算法</w:t>
      </w:r>
      <w:r w:rsidRPr="00B70095">
        <w:t xml:space="preserve"> </w:t>
      </w:r>
      <w:r w:rsidRPr="00B70095">
        <w:t>新生代</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74</w:t>
      </w:r>
      <w:r w:rsidRPr="00B70095">
        <w:rPr>
          <w:b/>
          <w:bCs/>
        </w:rPr>
        <w:t>、、什么是线程中断。</w:t>
      </w:r>
      <w:r w:rsidRPr="00B70095">
        <w:rPr>
          <w:b/>
          <w:bCs/>
        </w:rPr>
        <w:t>tips: stop the world</w:t>
      </w:r>
      <w:r w:rsidRPr="00B70095">
        <w:rPr>
          <w:b/>
          <w:bCs/>
        </w:rPr>
        <w:t>，简称</w:t>
      </w:r>
      <w:r w:rsidRPr="00B70095">
        <w:rPr>
          <w:b/>
          <w:bCs/>
        </w:rPr>
        <w:t>STW</w:t>
      </w:r>
      <w:r w:rsidRPr="00B70095">
        <w:rPr>
          <w:b/>
          <w:bCs/>
        </w:rPr>
        <w:t>，参考</w:t>
      </w:r>
      <w:r w:rsidRPr="00B70095">
        <w:rPr>
          <w:b/>
          <w:bCs/>
        </w:rPr>
        <w:t>billy1.GC</w:t>
      </w:r>
      <w:r w:rsidRPr="00B70095">
        <w:rPr>
          <w:b/>
          <w:bCs/>
        </w:rPr>
        <w:t>算</w:t>
      </w:r>
      <w:r w:rsidRPr="00B70095">
        <w:rPr>
          <w:b/>
          <w:bCs/>
        </w:rPr>
        <w:lastRenderedPageBreak/>
        <w:t>法与种类</w:t>
      </w:r>
    </w:p>
    <w:p w:rsidR="00B70095" w:rsidRPr="00B70095" w:rsidRDefault="00B70095" w:rsidP="00B70095">
      <w:pPr>
        <w:ind w:firstLine="480"/>
      </w:pPr>
      <w:r w:rsidRPr="00B70095">
        <w:t>Java</w:t>
      </w:r>
      <w:r w:rsidRPr="00B70095">
        <w:t>中一种全局暂停的现象</w:t>
      </w:r>
    </w:p>
    <w:p w:rsidR="00B70095" w:rsidRPr="00B70095" w:rsidRDefault="00B70095" w:rsidP="00B70095">
      <w:pPr>
        <w:ind w:firstLine="480"/>
      </w:pPr>
      <w:r w:rsidRPr="00B70095">
        <w:t>全局停顿，所有</w:t>
      </w:r>
      <w:r w:rsidRPr="00B70095">
        <w:t>Java</w:t>
      </w:r>
      <w:r w:rsidRPr="00B70095">
        <w:t>代码停止，</w:t>
      </w:r>
      <w:r w:rsidRPr="00B70095">
        <w:t>native</w:t>
      </w:r>
      <w:r w:rsidRPr="00B70095">
        <w:t>代码可以执行，但不能和</w:t>
      </w:r>
      <w:r w:rsidRPr="00B70095">
        <w:t>JVM</w:t>
      </w:r>
      <w:r w:rsidRPr="00B70095">
        <w:t>交互</w:t>
      </w:r>
    </w:p>
    <w:p w:rsidR="00B70095" w:rsidRPr="00B70095" w:rsidRDefault="00B70095" w:rsidP="00B70095">
      <w:pPr>
        <w:ind w:firstLine="480"/>
      </w:pP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75</w:t>
      </w:r>
      <w:r w:rsidRPr="00B70095">
        <w:rPr>
          <w:b/>
          <w:bCs/>
        </w:rPr>
        <w:t>、</w:t>
      </w:r>
      <w:r w:rsidRPr="00B70095">
        <w:rPr>
          <w:b/>
          <w:bCs/>
        </w:rPr>
        <w:t>MGC</w:t>
      </w:r>
      <w:r w:rsidRPr="00B70095">
        <w:rPr>
          <w:b/>
          <w:bCs/>
        </w:rPr>
        <w:t>、</w:t>
      </w:r>
      <w:r w:rsidRPr="00B70095">
        <w:rPr>
          <w:b/>
          <w:bCs/>
        </w:rPr>
        <w:t>FGC</w:t>
      </w:r>
      <w:r w:rsidRPr="00B70095">
        <w:rPr>
          <w:b/>
          <w:bCs/>
        </w:rPr>
        <w:t>分别是什么意思，它们在什么情况下会发生</w:t>
      </w:r>
    </w:p>
    <w:p w:rsidR="00B70095" w:rsidRPr="00B70095" w:rsidRDefault="00B70095" w:rsidP="00B70095">
      <w:pPr>
        <w:ind w:firstLine="480"/>
      </w:pPr>
      <w:r w:rsidRPr="00B70095">
        <w:t>，</w:t>
      </w:r>
      <w:r w:rsidRPr="00B70095">
        <w:t>YG</w:t>
      </w:r>
      <w:r w:rsidRPr="00B70095">
        <w:t>用来放新产生的对象，经过几次回收还没回收掉的对象往</w:t>
      </w:r>
      <w:r w:rsidRPr="00B70095">
        <w:t>OG</w:t>
      </w:r>
      <w:r w:rsidRPr="00B70095">
        <w:t>中移动，对</w:t>
      </w:r>
      <w:r w:rsidRPr="00B70095">
        <w:t>YG</w:t>
      </w:r>
      <w:r w:rsidRPr="00B70095">
        <w:t>进行垃圾回收又叫做</w:t>
      </w:r>
      <w:r w:rsidRPr="00B70095">
        <w:t>MinorGC</w:t>
      </w:r>
      <w:r w:rsidRPr="00B70095">
        <w:t>，对</w:t>
      </w:r>
      <w:r w:rsidRPr="00B70095">
        <w:t xml:space="preserve"> OG</w:t>
      </w:r>
      <w:r w:rsidRPr="00B70095">
        <w:t>垃圾回收又叫</w:t>
      </w:r>
      <w:r w:rsidRPr="00B70095">
        <w:t>MajorGC</w:t>
      </w:r>
      <w:r w:rsidRPr="00B70095">
        <w:t>，</w:t>
      </w:r>
      <w:r w:rsidRPr="00B70095">
        <w:t>.</w:t>
      </w:r>
    </w:p>
    <w:p w:rsidR="00B70095" w:rsidRPr="00B70095" w:rsidRDefault="00B70095" w:rsidP="00B70095">
      <w:pPr>
        <w:ind w:firstLine="480"/>
      </w:pPr>
      <w:r w:rsidRPr="00B70095">
        <w:t>1</w:t>
      </w:r>
      <w:r w:rsidRPr="00B70095">
        <w:t>、当</w:t>
      </w:r>
      <w:r w:rsidRPr="00B70095">
        <w:t>eden</w:t>
      </w:r>
      <w:r w:rsidRPr="00B70095">
        <w:t>满了，触发</w:t>
      </w:r>
      <w:r w:rsidRPr="00B70095">
        <w:t>young GC</w:t>
      </w:r>
      <w:r w:rsidRPr="00B70095">
        <w:t>；</w:t>
      </w:r>
    </w:p>
    <w:p w:rsidR="00B70095" w:rsidRPr="00B70095" w:rsidRDefault="00B70095" w:rsidP="00B70095">
      <w:pPr>
        <w:ind w:firstLine="480"/>
      </w:pPr>
      <w:r w:rsidRPr="00B70095">
        <w:t>2.young GC</w:t>
      </w:r>
      <w:r w:rsidRPr="00B70095">
        <w:t>做</w:t>
      </w:r>
      <w:r w:rsidRPr="00B70095">
        <w:t>2</w:t>
      </w:r>
      <w:r w:rsidRPr="00B70095">
        <w:t>件事：一，去掉一部分没用的</w:t>
      </w:r>
      <w:r w:rsidRPr="00B70095">
        <w:t>object</w:t>
      </w:r>
      <w:r w:rsidRPr="00B70095">
        <w:t>；二，把老的还被引用的</w:t>
      </w:r>
      <w:r w:rsidRPr="00B70095">
        <w:t>object</w:t>
      </w:r>
      <w:r w:rsidRPr="00B70095">
        <w:t>发到</w:t>
      </w:r>
      <w:r w:rsidRPr="00B70095">
        <w:t>survior</w:t>
      </w:r>
      <w:r w:rsidRPr="00B70095">
        <w:t>里面，等下几次</w:t>
      </w:r>
      <w:r w:rsidRPr="00B70095">
        <w:t>GC</w:t>
      </w:r>
      <w:r w:rsidRPr="00B70095">
        <w:t>以后，</w:t>
      </w:r>
      <w:r w:rsidRPr="00B70095">
        <w:t>survivor</w:t>
      </w:r>
      <w:r w:rsidRPr="00B70095">
        <w:t>再放到</w:t>
      </w:r>
      <w:r w:rsidRPr="00B70095">
        <w:t>old</w:t>
      </w:r>
      <w:r w:rsidRPr="00B70095">
        <w:t>里面。</w:t>
      </w:r>
    </w:p>
    <w:p w:rsidR="00B70095" w:rsidRPr="00B70095" w:rsidRDefault="00B70095" w:rsidP="00B70095">
      <w:pPr>
        <w:ind w:firstLine="480"/>
      </w:pPr>
      <w:r w:rsidRPr="00B70095">
        <w:t>3.</w:t>
      </w:r>
      <w:r w:rsidRPr="00B70095">
        <w:t>当</w:t>
      </w:r>
      <w:r w:rsidRPr="00B70095">
        <w:t>old</w:t>
      </w:r>
      <w:r w:rsidRPr="00B70095">
        <w:t>满了，触发</w:t>
      </w:r>
      <w:r w:rsidRPr="00B70095">
        <w:t>full GC</w:t>
      </w:r>
      <w:r w:rsidRPr="00B70095">
        <w:t>。</w:t>
      </w:r>
      <w:r w:rsidRPr="00B70095">
        <w:t>full GC</w:t>
      </w:r>
      <w:r w:rsidRPr="00B70095">
        <w:t>很消耗内存，把</w:t>
      </w:r>
      <w:r w:rsidRPr="00B70095">
        <w:t>old</w:t>
      </w:r>
      <w:r w:rsidRPr="00B70095">
        <w:t>，</w:t>
      </w:r>
      <w:r w:rsidRPr="00B70095">
        <w:t>young</w:t>
      </w:r>
      <w:r w:rsidRPr="00B70095">
        <w:t>里面大部分垃圾回收掉。这个时候用户线程都会被</w:t>
      </w:r>
      <w:r w:rsidRPr="00B70095">
        <w:t>block</w:t>
      </w:r>
      <w:r w:rsidRPr="00B70095">
        <w:t>。</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76</w:t>
      </w:r>
      <w:r w:rsidRPr="00B70095">
        <w:rPr>
          <w:b/>
          <w:bCs/>
        </w:rPr>
        <w:t>、、请讲讲</w:t>
      </w:r>
      <w:r w:rsidRPr="00B70095">
        <w:rPr>
          <w:b/>
          <w:bCs/>
        </w:rPr>
        <w:t>jvm</w:t>
      </w:r>
      <w:r w:rsidRPr="00B70095">
        <w:rPr>
          <w:b/>
          <w:bCs/>
        </w:rPr>
        <w:t>的分代，为什么要分代，</w:t>
      </w:r>
      <w:r w:rsidRPr="00B70095">
        <w:rPr>
          <w:b/>
          <w:bCs/>
        </w:rPr>
        <w:t>jvm</w:t>
      </w:r>
      <w:r w:rsidRPr="00B70095">
        <w:rPr>
          <w:b/>
          <w:bCs/>
        </w:rPr>
        <w:t>分代有什么好处？</w:t>
      </w:r>
    </w:p>
    <w:p w:rsidR="00B70095" w:rsidRPr="00B70095" w:rsidRDefault="00B70095" w:rsidP="00B70095">
      <w:pPr>
        <w:ind w:firstLine="480"/>
      </w:pPr>
      <w:r w:rsidRPr="00B70095">
        <w:t>虚拟机中的共划分为三个代：年轻代（</w:t>
      </w:r>
      <w:r w:rsidRPr="00B70095">
        <w:t>Young Generation</w:t>
      </w:r>
      <w:r w:rsidRPr="00B70095">
        <w:t>）、年老点（</w:t>
      </w:r>
      <w:r w:rsidRPr="00B70095">
        <w:t>Old Generation</w:t>
      </w:r>
      <w:r w:rsidRPr="00B70095">
        <w:t>）和持久代（</w:t>
      </w:r>
      <w:r w:rsidRPr="00B70095">
        <w:t>Permanent Generation</w:t>
      </w:r>
      <w:r w:rsidRPr="00B70095">
        <w:t>）。其中持久代主要存放的是</w:t>
      </w:r>
      <w:r w:rsidRPr="00B70095">
        <w:t>Java</w:t>
      </w:r>
      <w:r w:rsidRPr="00B70095">
        <w:t>类的类信息，与垃圾收集要收集的</w:t>
      </w:r>
      <w:r w:rsidRPr="00B70095">
        <w:t>Java</w:t>
      </w:r>
      <w:r w:rsidRPr="00B70095">
        <w:t>对象关系不大。年轻代和年老代的划分是对垃圾收集影响比较大的。</w:t>
      </w:r>
    </w:p>
    <w:p w:rsidR="00B70095" w:rsidRPr="00B70095" w:rsidRDefault="00B70095" w:rsidP="00B70095">
      <w:pPr>
        <w:ind w:firstLine="480"/>
      </w:pPr>
      <w:r w:rsidRPr="00B70095">
        <w:t>利用对象存活的生命不同。利用的算法不同。</w:t>
      </w:r>
    </w:p>
    <w:p w:rsidR="00B70095" w:rsidRPr="00B70095" w:rsidRDefault="00B70095" w:rsidP="00B70095">
      <w:pPr>
        <w:ind w:firstLine="480"/>
      </w:pPr>
      <w:r w:rsidRPr="00B70095">
        <w:t>所有新生成的对象首先都是放在年轻代的。年轻代的目标就是尽可能快速的收集掉那些生命周期短的对象。年轻代分三个区。一个</w:t>
      </w:r>
      <w:r w:rsidRPr="00B70095">
        <w:t>Eden</w:t>
      </w:r>
      <w:r w:rsidRPr="00B70095">
        <w:t>区，两个</w:t>
      </w:r>
      <w:r w:rsidRPr="00B70095">
        <w:t>Survivor</w:t>
      </w:r>
      <w:r w:rsidRPr="00B70095">
        <w:t>区</w:t>
      </w:r>
      <w:r w:rsidRPr="00B70095">
        <w:t>(</w:t>
      </w:r>
      <w:r w:rsidRPr="00B70095">
        <w:t>一般而言</w:t>
      </w:r>
      <w:r w:rsidRPr="00B70095">
        <w:t>)</w:t>
      </w:r>
      <w:r w:rsidRPr="00B70095">
        <w:t>。大部分对象在</w:t>
      </w:r>
      <w:r w:rsidRPr="00B70095">
        <w:t>Eden</w:t>
      </w:r>
      <w:r w:rsidRPr="00B70095">
        <w:t>区中生成。当</w:t>
      </w:r>
      <w:r w:rsidRPr="00B70095">
        <w:t>Eden</w:t>
      </w:r>
      <w:r w:rsidRPr="00B70095">
        <w:t>区满时，还存活的对象将被复制到</w:t>
      </w:r>
      <w:r w:rsidRPr="00B70095">
        <w:t>Survivor</w:t>
      </w:r>
      <w:r w:rsidRPr="00B70095">
        <w:t>区（两个中的一个），当这个</w:t>
      </w:r>
      <w:r w:rsidRPr="00B70095">
        <w:t>Survivor</w:t>
      </w:r>
      <w:r w:rsidRPr="00B70095">
        <w:t>区满时，此区的存活对象将被复制到另外一个</w:t>
      </w:r>
      <w:r w:rsidRPr="00B70095">
        <w:t>Survivor</w:t>
      </w:r>
      <w:r w:rsidRPr="00B70095">
        <w:t>区，当这个</w:t>
      </w:r>
      <w:r w:rsidRPr="00B70095">
        <w:t>Survivor</w:t>
      </w:r>
      <w:r w:rsidRPr="00B70095">
        <w:t>去也满了的时候，从第一个</w:t>
      </w:r>
      <w:r w:rsidRPr="00B70095">
        <w:t>Survivor</w:t>
      </w:r>
      <w:r w:rsidRPr="00B70095">
        <w:t>区复制过来的并且此时还存活的对象，将被复制</w:t>
      </w:r>
      <w:r w:rsidRPr="00B70095">
        <w:t>“</w:t>
      </w:r>
      <w:r w:rsidRPr="00B70095">
        <w:t>年老区</w:t>
      </w:r>
      <w:r w:rsidRPr="00B70095">
        <w:t>(Tenured)”</w:t>
      </w:r>
      <w:r w:rsidRPr="00B70095">
        <w:t>。需要注意，</w:t>
      </w:r>
      <w:r w:rsidRPr="00B70095">
        <w:t>Survivor</w:t>
      </w:r>
      <w:r w:rsidRPr="00B70095">
        <w:t>的两个区是对称的，没先后关系，所以同一个区中可能同时存在从</w:t>
      </w:r>
      <w:r w:rsidRPr="00B70095">
        <w:t>Eden</w:t>
      </w:r>
      <w:r w:rsidRPr="00B70095">
        <w:t>复制过来</w:t>
      </w:r>
      <w:r w:rsidRPr="00B70095">
        <w:t xml:space="preserve"> </w:t>
      </w:r>
      <w:r w:rsidRPr="00B70095">
        <w:t>对象，和从前一个</w:t>
      </w:r>
      <w:r w:rsidRPr="00B70095">
        <w:t>Survivor</w:t>
      </w:r>
      <w:r w:rsidRPr="00B70095">
        <w:t>复制过来的对象，而复制到年老区的只有从第一个</w:t>
      </w:r>
      <w:r w:rsidRPr="00B70095">
        <w:t>Survivor</w:t>
      </w:r>
      <w:r w:rsidRPr="00B70095">
        <w:t>去过来的对象。而且，</w:t>
      </w:r>
      <w:r w:rsidRPr="00B70095">
        <w:t>Survivor</w:t>
      </w:r>
      <w:r w:rsidRPr="00B70095">
        <w:t>区总有一个是空的。</w:t>
      </w:r>
      <w:r w:rsidRPr="00B70095">
        <w:lastRenderedPageBreak/>
        <w:t>同时，根据程序需要，</w:t>
      </w:r>
      <w:r w:rsidRPr="00B70095">
        <w:t>Survivor</w:t>
      </w:r>
      <w:r w:rsidRPr="00B70095">
        <w:t>区是可以配置为多个的（多于两个），这样可以增加对象在年轻代中的存在时间，减少被放到年老代的可能。</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77</w:t>
      </w:r>
      <w:r w:rsidRPr="00B70095">
        <w:rPr>
          <w:b/>
          <w:bCs/>
        </w:rPr>
        <w:t>、、你知道哪些</w:t>
      </w:r>
      <w:r w:rsidRPr="00B70095">
        <w:rPr>
          <w:b/>
          <w:bCs/>
        </w:rPr>
        <w:t>jvm</w:t>
      </w:r>
      <w:r w:rsidRPr="00B70095">
        <w:rPr>
          <w:b/>
          <w:bCs/>
        </w:rPr>
        <w:t>调优工具么？</w:t>
      </w:r>
    </w:p>
    <w:p w:rsidR="00B70095" w:rsidRPr="00B70095" w:rsidRDefault="00B70095" w:rsidP="00B70095">
      <w:pPr>
        <w:ind w:firstLine="480"/>
      </w:pPr>
      <w:r w:rsidRPr="00B70095">
        <w:t xml:space="preserve">uptime </w:t>
      </w:r>
      <w:r w:rsidRPr="00B70095">
        <w:t>系统时间</w:t>
      </w:r>
      <w:r w:rsidRPr="00B70095">
        <w:t xml:space="preserve"> </w:t>
      </w:r>
      <w:r w:rsidRPr="00B70095">
        <w:t>运行时间</w:t>
      </w:r>
      <w:r w:rsidRPr="00B70095">
        <w:t xml:space="preserve"> </w:t>
      </w:r>
      <w:r w:rsidRPr="00B70095">
        <w:t>连接数</w:t>
      </w:r>
      <w:r w:rsidRPr="00B70095">
        <w:t xml:space="preserve"> 1,5,15</w:t>
      </w:r>
      <w:r w:rsidRPr="00B70095">
        <w:t>分钟内的系统平均负载</w:t>
      </w:r>
    </w:p>
    <w:p w:rsidR="00B70095" w:rsidRPr="00B70095" w:rsidRDefault="00B70095" w:rsidP="00B70095">
      <w:pPr>
        <w:ind w:firstLine="480"/>
      </w:pPr>
      <w:r w:rsidRPr="00B70095">
        <w:t>top</w:t>
      </w:r>
    </w:p>
    <w:p w:rsidR="00B70095" w:rsidRPr="00B70095" w:rsidRDefault="00B70095" w:rsidP="00B70095">
      <w:pPr>
        <w:ind w:firstLine="480"/>
      </w:pPr>
      <w:r w:rsidRPr="00B70095">
        <w:t>vmstat</w:t>
      </w:r>
      <w:r w:rsidRPr="00B70095">
        <w:t>可以统计系统的</w:t>
      </w:r>
      <w:r w:rsidRPr="00B70095">
        <w:t>CPU</w:t>
      </w:r>
      <w:r w:rsidRPr="00B70095">
        <w:t>，内存，</w:t>
      </w:r>
      <w:r w:rsidRPr="00B70095">
        <w:t>swap</w:t>
      </w:r>
      <w:r w:rsidRPr="00B70095">
        <w:t>，</w:t>
      </w:r>
      <w:r w:rsidRPr="00B70095">
        <w:t>io</w:t>
      </w:r>
      <w:r w:rsidRPr="00B70095">
        <w:t>等情况</w:t>
      </w:r>
    </w:p>
    <w:p w:rsidR="00B70095" w:rsidRPr="00B70095" w:rsidRDefault="00B70095" w:rsidP="00B70095">
      <w:pPr>
        <w:ind w:firstLine="480"/>
      </w:pPr>
      <w:r w:rsidRPr="00B70095">
        <w:t>pidstat</w:t>
      </w:r>
      <w:r w:rsidRPr="00B70095">
        <w:t>细致观察进程</w:t>
      </w:r>
    </w:p>
    <w:p w:rsidR="00B70095" w:rsidRPr="00B70095" w:rsidRDefault="00B70095" w:rsidP="00B70095">
      <w:pPr>
        <w:ind w:firstLine="480"/>
      </w:pPr>
      <w:r w:rsidRPr="00B70095">
        <w:t>任务管理器</w:t>
      </w:r>
    </w:p>
    <w:p w:rsidR="00B70095" w:rsidRPr="00B70095" w:rsidRDefault="00B70095" w:rsidP="00B70095">
      <w:pPr>
        <w:ind w:firstLine="480"/>
      </w:pPr>
      <w:r w:rsidRPr="00B70095">
        <w:t>Perfmon</w:t>
      </w:r>
    </w:p>
    <w:p w:rsidR="00B70095" w:rsidRPr="00B70095" w:rsidRDefault="00B70095" w:rsidP="00B70095">
      <w:pPr>
        <w:ind w:firstLine="480"/>
      </w:pPr>
      <w:r w:rsidRPr="00B70095">
        <w:t>Process Explorer</w:t>
      </w:r>
    </w:p>
    <w:p w:rsidR="00B70095" w:rsidRPr="00B70095" w:rsidRDefault="00B70095" w:rsidP="00B70095">
      <w:pPr>
        <w:ind w:firstLine="480"/>
      </w:pPr>
      <w:r w:rsidRPr="00B70095">
        <w:t>pslist</w:t>
      </w:r>
    </w:p>
    <w:p w:rsidR="00B70095" w:rsidRPr="00B70095" w:rsidRDefault="00B70095" w:rsidP="00B70095">
      <w:pPr>
        <w:ind w:firstLine="480"/>
      </w:pP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78</w:t>
      </w:r>
      <w:r w:rsidRPr="00B70095">
        <w:rPr>
          <w:b/>
          <w:bCs/>
        </w:rPr>
        <w:t>、、在</w:t>
      </w:r>
      <w:r w:rsidRPr="00B70095">
        <w:rPr>
          <w:b/>
          <w:bCs/>
        </w:rPr>
        <w:t>jvm</w:t>
      </w:r>
      <w:r w:rsidRPr="00B70095">
        <w:rPr>
          <w:b/>
          <w:bCs/>
        </w:rPr>
        <w:t>中，年轻代如何向老年代转变的？年轻代向老年代转换的重要参数是什么</w:t>
      </w:r>
      <w:r w:rsidRPr="00B70095">
        <w:rPr>
          <w:b/>
          <w:bCs/>
        </w:rPr>
        <w:t>?</w:t>
      </w:r>
    </w:p>
    <w:p w:rsidR="00B70095" w:rsidRPr="00B70095" w:rsidRDefault="00B70095" w:rsidP="00B70095">
      <w:pPr>
        <w:ind w:firstLine="480"/>
      </w:pPr>
      <w:r w:rsidRPr="00B70095">
        <w:t>当</w:t>
      </w:r>
      <w:r w:rsidRPr="00B70095">
        <w:t>eden</w:t>
      </w:r>
      <w:r w:rsidRPr="00B70095">
        <w:t>满了，触发</w:t>
      </w:r>
      <w:r w:rsidRPr="00B70095">
        <w:t>young GC</w:t>
      </w:r>
      <w:r w:rsidRPr="00B70095">
        <w:t>；</w:t>
      </w:r>
    </w:p>
    <w:p w:rsidR="00B70095" w:rsidRPr="00B70095" w:rsidRDefault="00B70095" w:rsidP="00B70095">
      <w:pPr>
        <w:ind w:firstLine="480"/>
      </w:pPr>
      <w:r w:rsidRPr="00B70095">
        <w:t>2.young GC</w:t>
      </w:r>
      <w:r w:rsidRPr="00B70095">
        <w:t>做</w:t>
      </w:r>
      <w:r w:rsidRPr="00B70095">
        <w:t>2</w:t>
      </w:r>
      <w:r w:rsidRPr="00B70095">
        <w:t>件事：一，去掉一部分没用的</w:t>
      </w:r>
      <w:r w:rsidRPr="00B70095">
        <w:t>object</w:t>
      </w:r>
      <w:r w:rsidRPr="00B70095">
        <w:t>；二，把老的还被引用的</w:t>
      </w:r>
      <w:r w:rsidRPr="00B70095">
        <w:t>object</w:t>
      </w:r>
      <w:r w:rsidRPr="00B70095">
        <w:t>发到</w:t>
      </w:r>
      <w:r w:rsidRPr="00B70095">
        <w:t>survior</w:t>
      </w:r>
      <w:r w:rsidRPr="00B70095">
        <w:t>里面，等下几次</w:t>
      </w:r>
      <w:r w:rsidRPr="00B70095">
        <w:t>GC</w:t>
      </w:r>
      <w:r w:rsidRPr="00B70095">
        <w:t>以后，</w:t>
      </w:r>
      <w:r w:rsidRPr="00B70095">
        <w:t>survivor</w:t>
      </w:r>
      <w:r w:rsidRPr="00B70095">
        <w:t>再放到</w:t>
      </w:r>
      <w:r w:rsidRPr="00B70095">
        <w:t>old</w:t>
      </w:r>
      <w:r w:rsidRPr="00B70095">
        <w:t>里面。</w:t>
      </w:r>
    </w:p>
    <w:p w:rsidR="00B70095" w:rsidRPr="00B70095" w:rsidRDefault="00B70095" w:rsidP="00B70095">
      <w:pPr>
        <w:ind w:firstLine="480"/>
      </w:pPr>
      <w:r w:rsidRPr="00B70095">
        <w:t>3.</w:t>
      </w:r>
      <w:r w:rsidRPr="00B70095">
        <w:t>当</w:t>
      </w:r>
      <w:r w:rsidRPr="00B70095">
        <w:t>old</w:t>
      </w:r>
      <w:r w:rsidRPr="00B70095">
        <w:t>满了，触发</w:t>
      </w:r>
      <w:r w:rsidRPr="00B70095">
        <w:t>full GC</w:t>
      </w:r>
      <w:r w:rsidRPr="00B70095">
        <w:t>。</w:t>
      </w:r>
      <w:r w:rsidRPr="00B70095">
        <w:t>full GC</w:t>
      </w:r>
      <w:r w:rsidRPr="00B70095">
        <w:t>很消耗内存，把</w:t>
      </w:r>
      <w:r w:rsidRPr="00B70095">
        <w:t>old</w:t>
      </w:r>
      <w:r w:rsidRPr="00B70095">
        <w:t>，</w:t>
      </w:r>
      <w:r w:rsidRPr="00B70095">
        <w:t>young</w:t>
      </w:r>
      <w:r w:rsidRPr="00B70095">
        <w:t>里面大部分垃圾回收掉。这个时候用户线程都会被</w:t>
      </w:r>
      <w:r w:rsidRPr="00B70095">
        <w:t>block</w:t>
      </w:r>
      <w:r w:rsidRPr="00B70095">
        <w:t>。</w:t>
      </w:r>
    </w:p>
    <w:p w:rsidR="00B70095" w:rsidRPr="00B70095" w:rsidRDefault="00B70095" w:rsidP="00B70095">
      <w:pPr>
        <w:ind w:firstLine="480"/>
      </w:pPr>
      <w:r w:rsidRPr="00B70095">
        <w:t> </w:t>
      </w:r>
    </w:p>
    <w:p w:rsidR="00B70095" w:rsidRPr="00B70095" w:rsidRDefault="00B70095" w:rsidP="00B70095">
      <w:pPr>
        <w:ind w:firstLine="480"/>
      </w:pPr>
      <w:r w:rsidRPr="00B70095">
        <w:t xml:space="preserve">-Xms </w:t>
      </w:r>
      <w:r w:rsidRPr="00B70095">
        <w:t>和</w:t>
      </w:r>
      <w:r w:rsidRPr="00B70095">
        <w:t xml:space="preserve"> -Xmx (-XX:InitialHeapSize </w:t>
      </w:r>
      <w:r w:rsidRPr="00B70095">
        <w:t>和</w:t>
      </w:r>
      <w:r w:rsidRPr="00B70095">
        <w:t xml:space="preserve"> -XX:MaxHeapSize)</w:t>
      </w:r>
      <w:r w:rsidRPr="00B70095">
        <w:t>：指定</w:t>
      </w:r>
      <w:r w:rsidRPr="00B70095">
        <w:t>JVM</w:t>
      </w:r>
      <w:r w:rsidRPr="00B70095">
        <w:t>初始占用的堆内存和最大堆内存。</w:t>
      </w:r>
      <w:r w:rsidRPr="00B70095">
        <w:t>JVM</w:t>
      </w:r>
      <w:r w:rsidRPr="00B70095">
        <w:t>也是一个软件，也必须要获取本机的物理内</w:t>
      </w:r>
    </w:p>
    <w:p w:rsidR="00B70095" w:rsidRPr="00B70095" w:rsidRDefault="00B70095" w:rsidP="00B70095">
      <w:pPr>
        <w:ind w:firstLine="480"/>
      </w:pPr>
      <w:r w:rsidRPr="00B70095">
        <w:t xml:space="preserve">-XX:MaxTenuringThreshold= </w:t>
      </w:r>
      <w:r w:rsidRPr="00B70095">
        <w:t>设置熬过年轻代多少次收集后移入老人区，</w:t>
      </w:r>
      <w:r w:rsidRPr="00B70095">
        <w:t>CMS</w:t>
      </w:r>
      <w:r w:rsidRPr="00B70095">
        <w:t>中默认为</w:t>
      </w:r>
      <w:r w:rsidRPr="00B70095">
        <w:t>0</w:t>
      </w:r>
      <w:r w:rsidRPr="00B70095">
        <w:t>，熬过第一次</w:t>
      </w:r>
      <w:r w:rsidRPr="00B70095">
        <w:t>GC</w:t>
      </w:r>
      <w:r w:rsidRPr="00B70095">
        <w:t>就转入，可以用</w:t>
      </w:r>
      <w:r w:rsidRPr="00B70095">
        <w:t xml:space="preserve">-XX:+PrintTenuringDistribution </w:t>
      </w:r>
      <w:r w:rsidRPr="00B70095">
        <w:t>查看</w:t>
      </w:r>
    </w:p>
    <w:p w:rsidR="00B70095" w:rsidRPr="00B70095" w:rsidRDefault="00B70095" w:rsidP="00B70095">
      <w:pPr>
        <w:ind w:firstLine="480"/>
      </w:pPr>
      <w:r w:rsidRPr="00B70095">
        <w:lastRenderedPageBreak/>
        <w:t>调用</w:t>
      </w:r>
      <w:r w:rsidRPr="00B70095">
        <w:t>16</w:t>
      </w:r>
      <w:r w:rsidRPr="00B70095">
        <w:t>次</w:t>
      </w:r>
    </w:p>
    <w:p w:rsidR="00B70095" w:rsidRPr="00B70095" w:rsidRDefault="00B70095" w:rsidP="00B70095">
      <w:pPr>
        <w:ind w:firstLine="482"/>
      </w:pPr>
      <w:r w:rsidRPr="00B70095">
        <w:rPr>
          <w:b/>
          <w:bCs/>
        </w:rPr>
        <w:t>79</w:t>
      </w:r>
      <w:r w:rsidRPr="00B70095">
        <w:rPr>
          <w:b/>
          <w:bCs/>
        </w:rPr>
        <w:t>、、直接内存使用场景是什么，使用直接内存可能会存在什么问题？</w:t>
      </w:r>
      <w:r w:rsidRPr="00B70095">
        <w:rPr>
          <w:b/>
          <w:bCs/>
        </w:rPr>
        <w:t>tips</w:t>
      </w:r>
    </w:p>
    <w:p w:rsidR="00B70095" w:rsidRPr="00B70095" w:rsidRDefault="00B70095" w:rsidP="00B70095">
      <w:pPr>
        <w:ind w:firstLine="480"/>
      </w:pPr>
      <w:r w:rsidRPr="00B70095">
        <w:t> </w:t>
      </w:r>
    </w:p>
    <w:p w:rsidR="00B70095" w:rsidRPr="00B70095" w:rsidRDefault="00B70095" w:rsidP="00B70095">
      <w:pPr>
        <w:ind w:firstLine="480"/>
      </w:pPr>
      <w:r w:rsidRPr="00B70095">
        <w:t>80</w:t>
      </w:r>
      <w:r w:rsidRPr="00B70095">
        <w:t>、、堆内存有哪些重要参数？</w:t>
      </w:r>
    </w:p>
    <w:p w:rsidR="00B70095" w:rsidRPr="00B70095" w:rsidRDefault="00B70095" w:rsidP="00B70095">
      <w:pPr>
        <w:ind w:firstLine="480"/>
      </w:pPr>
      <w:r w:rsidRPr="00B70095">
        <w:t>默认空余堆内存小于</w:t>
      </w:r>
      <w:r w:rsidRPr="00B70095">
        <w:t>40%</w:t>
      </w:r>
      <w:r w:rsidRPr="00B70095">
        <w:t>时，</w:t>
      </w:r>
      <w:r w:rsidRPr="00B70095">
        <w:t>JVM</w:t>
      </w:r>
      <w:r w:rsidRPr="00B70095">
        <w:t>就会增大堆直到</w:t>
      </w:r>
      <w:r w:rsidRPr="00B70095">
        <w:t>-Xmx</w:t>
      </w:r>
      <w:r w:rsidRPr="00B70095">
        <w:t>的最大限制，可以由</w:t>
      </w:r>
      <w:r w:rsidRPr="00B70095">
        <w:t xml:space="preserve"> -XX:MinHeapFreeRatio=</w:t>
      </w:r>
      <w:r w:rsidRPr="00B70095">
        <w:t>指定。</w:t>
      </w:r>
      <w:r w:rsidRPr="00B70095">
        <w:t> </w:t>
      </w:r>
    </w:p>
    <w:p w:rsidR="00B70095" w:rsidRPr="00B70095" w:rsidRDefault="00B70095" w:rsidP="00B70095">
      <w:pPr>
        <w:ind w:firstLine="480"/>
      </w:pPr>
      <w:r w:rsidRPr="00B70095">
        <w:t>默认空余堆内存大于</w:t>
      </w:r>
      <w:r w:rsidRPr="00B70095">
        <w:t>70%</w:t>
      </w:r>
      <w:r w:rsidRPr="00B70095">
        <w:t>时，</w:t>
      </w:r>
      <w:r w:rsidRPr="00B70095">
        <w:t>JVM</w:t>
      </w:r>
      <w:r w:rsidRPr="00B70095">
        <w:t>会减少堆直到</w:t>
      </w:r>
      <w:r w:rsidRPr="00B70095">
        <w:t>-Xms</w:t>
      </w:r>
      <w:r w:rsidRPr="00B70095">
        <w:t>的最小限制，可以由</w:t>
      </w:r>
      <w:r w:rsidRPr="00B70095">
        <w:t xml:space="preserve"> -XX:MaxHeapFreeRatio=</w:t>
      </w:r>
      <w:r w:rsidRPr="00B70095">
        <w:t>指定。</w:t>
      </w:r>
      <w:r w:rsidRPr="00B70095">
        <w:t> </w:t>
      </w:r>
    </w:p>
    <w:p w:rsidR="00B70095" w:rsidRPr="00B70095" w:rsidRDefault="00B70095" w:rsidP="00B70095">
      <w:pPr>
        <w:ind w:firstLine="480"/>
      </w:pPr>
      <w:r w:rsidRPr="00B70095">
        <w:t>服务器一般设置</w:t>
      </w:r>
      <w:r w:rsidRPr="00B70095">
        <w:t>-Xms</w:t>
      </w:r>
      <w:r w:rsidRPr="00B70095">
        <w:t>、</w:t>
      </w:r>
      <w:r w:rsidRPr="00B70095">
        <w:t>-Xmx</w:t>
      </w:r>
      <w:r w:rsidRPr="00B70095">
        <w:t>相等以避免在每次</w:t>
      </w:r>
      <w:r w:rsidRPr="00B70095">
        <w:t>GC</w:t>
      </w:r>
      <w:r w:rsidRPr="00B70095">
        <w:t>后调整堆的大小，所以上面的两个参数没啥用。</w:t>
      </w:r>
      <w:r w:rsidRPr="00B70095">
        <w:t> </w:t>
      </w:r>
    </w:p>
    <w:p w:rsidR="00B70095" w:rsidRPr="00B70095" w:rsidRDefault="00B70095" w:rsidP="00B70095">
      <w:pPr>
        <w:ind w:firstLine="482"/>
      </w:pPr>
      <w:r w:rsidRPr="00B70095">
        <w:rPr>
          <w:b/>
          <w:bCs/>
        </w:rPr>
        <w:t>oung(Nursery)</w:t>
      </w:r>
      <w:r w:rsidRPr="00B70095">
        <w:rPr>
          <w:b/>
          <w:bCs/>
        </w:rPr>
        <w:t>：年轻代</w:t>
      </w:r>
      <w:r w:rsidRPr="00B70095">
        <w:rPr>
          <w:b/>
          <w:bCs/>
        </w:rPr>
        <w:t> </w:t>
      </w:r>
    </w:p>
    <w:p w:rsidR="00B70095" w:rsidRPr="00B70095" w:rsidRDefault="00B70095" w:rsidP="00B70095">
      <w:pPr>
        <w:ind w:firstLine="480"/>
      </w:pPr>
      <w:r w:rsidRPr="00B70095">
        <w:t>研究表明大部分对象都是朝生暮死，随生随灭的。所以对于年轻代在</w:t>
      </w:r>
      <w:r w:rsidRPr="00B70095">
        <w:t>GC</w:t>
      </w:r>
      <w:r w:rsidRPr="00B70095">
        <w:t>时都采取复制收集算法，具体算法参考下面的描述；</w:t>
      </w:r>
      <w:r w:rsidRPr="00B70095">
        <w:t> </w:t>
      </w:r>
    </w:p>
    <w:p w:rsidR="00B70095" w:rsidRPr="00B70095" w:rsidRDefault="00B70095" w:rsidP="00B70095">
      <w:pPr>
        <w:ind w:firstLine="480"/>
      </w:pPr>
      <w:r w:rsidRPr="00B70095">
        <w:t>Young</w:t>
      </w:r>
      <w:r w:rsidRPr="00B70095">
        <w:t>的默认值为</w:t>
      </w:r>
      <w:r w:rsidRPr="00B70095">
        <w:t>4M</w:t>
      </w:r>
      <w:r w:rsidRPr="00B70095">
        <w:t>，随堆内存增大，约为</w:t>
      </w:r>
      <w:r w:rsidRPr="00B70095">
        <w:t>1/15</w:t>
      </w:r>
      <w:r w:rsidRPr="00B70095">
        <w:t>，</w:t>
      </w:r>
      <w:r w:rsidRPr="00B70095">
        <w:t>JVM</w:t>
      </w:r>
      <w:r w:rsidRPr="00B70095">
        <w:t>会根据情况动态管理其大小变化。</w:t>
      </w:r>
      <w:r w:rsidRPr="00B70095">
        <w:t> </w:t>
      </w:r>
    </w:p>
    <w:p w:rsidR="00B70095" w:rsidRPr="00B70095" w:rsidRDefault="00B70095" w:rsidP="00B70095">
      <w:pPr>
        <w:ind w:firstLine="480"/>
      </w:pPr>
      <w:r w:rsidRPr="00B70095">
        <w:t>Young</w:t>
      </w:r>
      <w:r w:rsidRPr="00B70095">
        <w:t>里面又分为</w:t>
      </w:r>
      <w:r w:rsidRPr="00B70095">
        <w:t xml:space="preserve">3 </w:t>
      </w:r>
      <w:r w:rsidRPr="00B70095">
        <w:t>个区域，一个</w:t>
      </w:r>
      <w:r w:rsidRPr="00B70095">
        <w:t>Eden</w:t>
      </w:r>
      <w:r w:rsidRPr="00B70095">
        <w:t>，所有新建对象都会存在于该区，两个</w:t>
      </w:r>
      <w:r w:rsidRPr="00B70095">
        <w:t>Survivor</w:t>
      </w:r>
      <w:r w:rsidRPr="00B70095">
        <w:t>区，用来实施复制算法。</w:t>
      </w:r>
      <w:r w:rsidRPr="00B70095">
        <w:t> </w:t>
      </w:r>
    </w:p>
    <w:p w:rsidR="00B70095" w:rsidRPr="00B70095" w:rsidRDefault="00B70095" w:rsidP="00B70095">
      <w:pPr>
        <w:ind w:firstLine="480"/>
      </w:pPr>
      <w:r w:rsidRPr="00B70095">
        <w:t xml:space="preserve">-XX:NewRatio= </w:t>
      </w:r>
      <w:r w:rsidRPr="00B70095">
        <w:t>参数可以设置</w:t>
      </w:r>
      <w:r w:rsidRPr="00B70095">
        <w:t>Young</w:t>
      </w:r>
      <w:r w:rsidRPr="00B70095">
        <w:t>与</w:t>
      </w:r>
      <w:r w:rsidRPr="00B70095">
        <w:t>Old</w:t>
      </w:r>
      <w:r w:rsidRPr="00B70095">
        <w:t>的大小比例，</w:t>
      </w:r>
      <w:r w:rsidRPr="00B70095">
        <w:t>-server</w:t>
      </w:r>
      <w:r w:rsidRPr="00B70095">
        <w:t>时默认为</w:t>
      </w:r>
      <w:r w:rsidRPr="00B70095">
        <w:t>1:2</w:t>
      </w:r>
      <w:r w:rsidRPr="00B70095">
        <w:t>，但实际上</w:t>
      </w:r>
      <w:r w:rsidRPr="00B70095">
        <w:t>young</w:t>
      </w:r>
      <w:r w:rsidRPr="00B70095">
        <w:t>启动时远低于这个比率？如果信不过</w:t>
      </w:r>
      <w:r w:rsidRPr="00B70095">
        <w:t>JVM</w:t>
      </w:r>
      <w:r w:rsidRPr="00B70095">
        <w:t>，也可以用</w:t>
      </w:r>
      <w:r w:rsidRPr="00B70095">
        <w:t xml:space="preserve"> -Xmn</w:t>
      </w:r>
      <w:r w:rsidRPr="00B70095">
        <w:t>硬性规定其大小，有文档推荐设为</w:t>
      </w:r>
      <w:r w:rsidRPr="00B70095">
        <w:t>Heap</w:t>
      </w:r>
      <w:r w:rsidRPr="00B70095">
        <w:t>总大小的</w:t>
      </w:r>
      <w:r w:rsidRPr="00B70095">
        <w:t>1/4</w:t>
      </w:r>
      <w:r w:rsidRPr="00B70095">
        <w:t>。</w:t>
      </w:r>
      <w:r w:rsidRPr="00B70095">
        <w:t> </w:t>
      </w:r>
    </w:p>
    <w:p w:rsidR="00B70095" w:rsidRPr="00B70095" w:rsidRDefault="00B70095" w:rsidP="00B70095">
      <w:pPr>
        <w:ind w:firstLine="480"/>
      </w:pPr>
      <w:r w:rsidRPr="00B70095">
        <w:t xml:space="preserve">-XX:SurvivorRatio= </w:t>
      </w:r>
      <w:r w:rsidRPr="00B70095">
        <w:t>参数可以设置</w:t>
      </w:r>
      <w:r w:rsidRPr="00B70095">
        <w:t>Eden</w:t>
      </w:r>
      <w:r w:rsidRPr="00B70095">
        <w:t>与</w:t>
      </w:r>
      <w:r w:rsidRPr="00B70095">
        <w:t>Survivor</w:t>
      </w:r>
      <w:r w:rsidRPr="00B70095">
        <w:t>的比例，默认为</w:t>
      </w:r>
      <w:r w:rsidRPr="00B70095">
        <w:t>32</w:t>
      </w:r>
      <w:r w:rsidRPr="00B70095">
        <w:t>。</w:t>
      </w:r>
      <w:r w:rsidRPr="00B70095">
        <w:t>Survivio</w:t>
      </w:r>
      <w:r w:rsidRPr="00B70095">
        <w:t>大了会浪费，小了的话，会使一些年轻对象潜逃到老人区，引起老人区的不安，但这个参数对性能并不太重要。</w:t>
      </w: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Old(Tenured)</w:t>
      </w:r>
      <w:r w:rsidRPr="00B70095">
        <w:rPr>
          <w:b/>
          <w:bCs/>
        </w:rPr>
        <w:t>：年老代</w:t>
      </w:r>
      <w:r w:rsidRPr="00B70095">
        <w:rPr>
          <w:b/>
          <w:bCs/>
        </w:rPr>
        <w:t> </w:t>
      </w:r>
    </w:p>
    <w:p w:rsidR="00B70095" w:rsidRPr="00B70095" w:rsidRDefault="00B70095" w:rsidP="00B70095">
      <w:pPr>
        <w:ind w:firstLine="480"/>
      </w:pPr>
      <w:r w:rsidRPr="00B70095">
        <w:t>年轻代的对象如果能够挺过数次收集，就会进入老人区。老人区使用标记整理算法。因为老人区的对象都没那么容易死的，采用复制算法就要反复的复制对象，很不合算，只好采用标记清理算法，但标记清理算法其实也不轻松，每次都</w:t>
      </w:r>
      <w:r w:rsidRPr="00B70095">
        <w:lastRenderedPageBreak/>
        <w:t>要遍历区域内所有对象，所以还是没有免费的午餐啊。</w:t>
      </w:r>
      <w:r w:rsidRPr="00B70095">
        <w:t> </w:t>
      </w:r>
    </w:p>
    <w:p w:rsidR="00B70095" w:rsidRPr="00B70095" w:rsidRDefault="00B70095" w:rsidP="00B70095">
      <w:pPr>
        <w:ind w:firstLine="480"/>
      </w:pPr>
      <w:r w:rsidRPr="00B70095">
        <w:t xml:space="preserve">-XX:MaxTenuringThreshold= </w:t>
      </w:r>
      <w:r w:rsidRPr="00B70095">
        <w:t>设置熬过年轻代多少次收集后移入老人区，</w:t>
      </w:r>
      <w:r w:rsidRPr="00B70095">
        <w:t>CMS</w:t>
      </w:r>
      <w:r w:rsidRPr="00B70095">
        <w:t>中默认为</w:t>
      </w:r>
      <w:r w:rsidRPr="00B70095">
        <w:t>0</w:t>
      </w:r>
      <w:r w:rsidRPr="00B70095">
        <w:t>，熬过第一次</w:t>
      </w:r>
      <w:r w:rsidRPr="00B70095">
        <w:t>GC</w:t>
      </w:r>
      <w:r w:rsidRPr="00B70095">
        <w:t>就转入，可以用</w:t>
      </w:r>
      <w:r w:rsidRPr="00B70095">
        <w:t xml:space="preserve">-XX:+PrintTenuringDistribution </w:t>
      </w:r>
      <w:r w:rsidRPr="00B70095">
        <w:t>查看。</w:t>
      </w: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Permanent</w:t>
      </w:r>
      <w:r w:rsidRPr="00B70095">
        <w:rPr>
          <w:b/>
          <w:bCs/>
        </w:rPr>
        <w:t>：持久代</w:t>
      </w:r>
      <w:r w:rsidRPr="00B70095">
        <w:rPr>
          <w:b/>
          <w:bCs/>
        </w:rPr>
        <w:t> </w:t>
      </w:r>
    </w:p>
    <w:p w:rsidR="00B70095" w:rsidRPr="00B70095" w:rsidRDefault="00B70095" w:rsidP="00B70095">
      <w:pPr>
        <w:ind w:firstLine="480"/>
      </w:pPr>
      <w:r w:rsidRPr="00B70095">
        <w:t>装载</w:t>
      </w:r>
      <w:r w:rsidRPr="00B70095">
        <w:t>Class</w:t>
      </w:r>
      <w:r w:rsidRPr="00B70095">
        <w:t>信息等基础数据，默认</w:t>
      </w:r>
      <w:r w:rsidRPr="00B70095">
        <w:t>64M</w:t>
      </w:r>
      <w:r w:rsidRPr="00B70095">
        <w:t>，如果是类很多很多的服务程序，需要加大其设置</w:t>
      </w:r>
      <w:r w:rsidRPr="00B70095">
        <w:t xml:space="preserve"> -XX:MaxPermSize=</w:t>
      </w:r>
      <w:r w:rsidRPr="00B70095">
        <w:t>，否则它满了之后会引起</w:t>
      </w:r>
      <w:r w:rsidRPr="00B70095">
        <w:t>fullgc()</w:t>
      </w:r>
      <w:r w:rsidRPr="00B70095">
        <w:t>或</w:t>
      </w:r>
      <w:r w:rsidRPr="00B70095">
        <w:t>Out of Memory</w:t>
      </w:r>
      <w:r w:rsidRPr="00B70095">
        <w:t>。</w:t>
      </w:r>
      <w:r w:rsidRPr="00B70095">
        <w:t xml:space="preserve"> </w:t>
      </w:r>
      <w:r w:rsidRPr="00B70095">
        <w:t>注意</w:t>
      </w:r>
      <w:r w:rsidRPr="00B70095">
        <w:t>Spring</w:t>
      </w:r>
      <w:r w:rsidRPr="00B70095">
        <w:t>，</w:t>
      </w:r>
      <w:r w:rsidRPr="00B70095">
        <w:t>Hibernate</w:t>
      </w:r>
      <w:r w:rsidRPr="00B70095">
        <w:t>这类喜欢</w:t>
      </w:r>
      <w:r w:rsidRPr="00B70095">
        <w:t>AOP</w:t>
      </w:r>
      <w:r w:rsidRPr="00B70095">
        <w:t>动态生成类的框架需要更多的持久代内存。一般情况下，持久代是不会进行</w:t>
      </w:r>
      <w:r w:rsidRPr="00B70095">
        <w:t>GC</w:t>
      </w:r>
      <w:r w:rsidRPr="00B70095">
        <w:t>的，除非通过</w:t>
      </w:r>
      <w:r w:rsidRPr="00B70095">
        <w:t xml:space="preserve"> -XX:+CMSClassUnloadingEnabled -XX:+CMSPermGenSweepingEnabled</w:t>
      </w:r>
      <w:r w:rsidRPr="00B70095">
        <w:t>进行强制设置。</w:t>
      </w:r>
      <w:r w:rsidRPr="00B70095">
        <w:t> </w:t>
      </w:r>
    </w:p>
    <w:p w:rsidR="00B70095" w:rsidRPr="00B70095" w:rsidRDefault="00B70095" w:rsidP="00B70095">
      <w:pPr>
        <w:ind w:firstLine="480"/>
      </w:pPr>
      <w:r w:rsidRPr="00B70095">
        <w:t>81</w:t>
      </w:r>
      <w:r w:rsidRPr="00B70095">
        <w:t>、如何设置堆大小，是否有一些经验值？</w:t>
      </w:r>
    </w:p>
    <w:p w:rsidR="00B70095" w:rsidRPr="00B70095" w:rsidRDefault="00B70095" w:rsidP="00B70095">
      <w:pPr>
        <w:ind w:firstLine="480"/>
      </w:pPr>
      <w:r w:rsidRPr="00B70095">
        <w:t xml:space="preserve">JVM </w:t>
      </w:r>
      <w:r w:rsidRPr="00B70095">
        <w:t>中最大堆大小有三方面限制：相关操作系统的数据模型（</w:t>
      </w:r>
      <w:r w:rsidRPr="00B70095">
        <w:t>32-bt</w:t>
      </w:r>
      <w:r w:rsidRPr="00B70095">
        <w:t>还是</w:t>
      </w:r>
      <w:r w:rsidRPr="00B70095">
        <w:t>64-bit</w:t>
      </w:r>
      <w:r w:rsidRPr="00B70095">
        <w:t>）限制；系统的可用虚拟内存限制；系统的可用物理内存限制。</w:t>
      </w:r>
      <w:r w:rsidRPr="00B70095">
        <w:t>32</w:t>
      </w:r>
      <w:r w:rsidRPr="00B70095">
        <w:t>位系统</w:t>
      </w:r>
      <w:r w:rsidRPr="00B70095">
        <w:t xml:space="preserve"> </w:t>
      </w:r>
      <w:r w:rsidRPr="00B70095">
        <w:t>下，一般限制在</w:t>
      </w:r>
      <w:r w:rsidRPr="00B70095">
        <w:t>1.5G~2G</w:t>
      </w:r>
      <w:r w:rsidRPr="00B70095">
        <w:t>；</w:t>
      </w:r>
      <w:r w:rsidRPr="00B70095">
        <w:t>64</w:t>
      </w:r>
      <w:r w:rsidRPr="00B70095">
        <w:t>为操作系统对内存无限制。我在</w:t>
      </w:r>
      <w:r w:rsidRPr="00B70095">
        <w:t xml:space="preserve">Windows Server 2003 </w:t>
      </w:r>
      <w:r w:rsidRPr="00B70095">
        <w:t>系统，</w:t>
      </w:r>
      <w:r w:rsidRPr="00B70095">
        <w:t>3.5G</w:t>
      </w:r>
      <w:r w:rsidRPr="00B70095">
        <w:t>物理内存，</w:t>
      </w:r>
      <w:r w:rsidRPr="00B70095">
        <w:t>JDK5.0</w:t>
      </w:r>
      <w:r w:rsidRPr="00B70095">
        <w:t>下测试，最大可设置为</w:t>
      </w:r>
      <w:r w:rsidRPr="00B70095">
        <w:t>1478m</w:t>
      </w:r>
      <w:r w:rsidRPr="00B70095">
        <w:t>。</w:t>
      </w:r>
      <w:r w:rsidRPr="00B70095">
        <w:t> </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典型</w:t>
      </w:r>
      <w:r w:rsidRPr="00B70095">
        <w:rPr>
          <w:b/>
          <w:bCs/>
        </w:rPr>
        <w:t>JVM</w:t>
      </w:r>
      <w:r w:rsidRPr="00B70095">
        <w:rPr>
          <w:b/>
          <w:bCs/>
        </w:rPr>
        <w:t>参数设置：</w:t>
      </w:r>
      <w:r w:rsidRPr="00B70095">
        <w:rPr>
          <w:b/>
          <w:bCs/>
        </w:rPr>
        <w:t> </w:t>
      </w:r>
    </w:p>
    <w:p w:rsidR="00B70095" w:rsidRPr="00B70095" w:rsidRDefault="00B70095" w:rsidP="00B70095">
      <w:pPr>
        <w:ind w:firstLine="480"/>
      </w:pPr>
      <w:r w:rsidRPr="00B70095">
        <w:t> </w:t>
      </w:r>
    </w:p>
    <w:p w:rsidR="00B70095" w:rsidRPr="00B70095" w:rsidRDefault="00B70095" w:rsidP="00B70095">
      <w:pPr>
        <w:ind w:firstLine="480"/>
      </w:pPr>
      <w:r w:rsidRPr="00B70095">
        <w:t>java -Xmx3550m -Xms3550m -Xmn2g -Xss128k </w:t>
      </w:r>
    </w:p>
    <w:p w:rsidR="00B70095" w:rsidRPr="00B70095" w:rsidRDefault="00B70095" w:rsidP="00B70095">
      <w:pPr>
        <w:ind w:firstLine="480"/>
      </w:pPr>
      <w:r w:rsidRPr="00B70095">
        <w:t> </w:t>
      </w:r>
    </w:p>
    <w:p w:rsidR="00B70095" w:rsidRPr="00B70095" w:rsidRDefault="00B70095" w:rsidP="00B70095">
      <w:pPr>
        <w:ind w:firstLine="480"/>
      </w:pPr>
      <w:r w:rsidRPr="00B70095">
        <w:t>-Xmx3550m</w:t>
      </w:r>
      <w:r w:rsidRPr="00B70095">
        <w:t>：设置</w:t>
      </w:r>
      <w:r w:rsidRPr="00B70095">
        <w:t>JVM</w:t>
      </w:r>
      <w:r w:rsidRPr="00B70095">
        <w:t>最大可用内存为</w:t>
      </w:r>
      <w:r w:rsidRPr="00B70095">
        <w:t>3550M</w:t>
      </w:r>
      <w:r w:rsidRPr="00B70095">
        <w:t>。</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-Xms3550m</w:t>
      </w:r>
      <w:r w:rsidRPr="00B70095">
        <w:t>：设置</w:t>
      </w:r>
      <w:r w:rsidRPr="00B70095">
        <w:t>JVM</w:t>
      </w:r>
      <w:r w:rsidRPr="00B70095">
        <w:t>促使内存为</w:t>
      </w:r>
      <w:r w:rsidRPr="00B70095">
        <w:t>3550m</w:t>
      </w:r>
      <w:r w:rsidRPr="00B70095">
        <w:t>。此值可以设置与</w:t>
      </w:r>
      <w:r w:rsidRPr="00B70095">
        <w:t>-Xmx</w:t>
      </w:r>
      <w:r w:rsidRPr="00B70095">
        <w:t>相同，以避免每次垃圾回收完成后</w:t>
      </w:r>
      <w:r w:rsidRPr="00B70095">
        <w:t>JVM</w:t>
      </w:r>
      <w:r w:rsidRPr="00B70095">
        <w:t>重新分配内存。</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-Xmn2g</w:t>
      </w:r>
      <w:r w:rsidRPr="00B70095">
        <w:t>：设置年轻代大小为</w:t>
      </w:r>
      <w:r w:rsidRPr="00B70095">
        <w:t>2G</w:t>
      </w:r>
      <w:r w:rsidRPr="00B70095">
        <w:t>。整个堆大小</w:t>
      </w:r>
      <w:r w:rsidRPr="00B70095">
        <w:t>=</w:t>
      </w:r>
      <w:r w:rsidRPr="00B70095">
        <w:t>年轻代大小</w:t>
      </w:r>
      <w:r w:rsidRPr="00B70095">
        <w:t xml:space="preserve"> + </w:t>
      </w:r>
      <w:r w:rsidRPr="00B70095">
        <w:t>年老代大小</w:t>
      </w:r>
      <w:r w:rsidRPr="00B70095">
        <w:t xml:space="preserve"> + </w:t>
      </w:r>
      <w:r w:rsidRPr="00B70095">
        <w:lastRenderedPageBreak/>
        <w:t>持久代大小。持久代一般固定大小为</w:t>
      </w:r>
      <w:r w:rsidRPr="00B70095">
        <w:t>64m</w:t>
      </w:r>
      <w:r w:rsidRPr="00B70095">
        <w:t>，所以增大年轻代后，将会减小年老代大小。此值对系统性能影响较大，</w:t>
      </w:r>
      <w:r w:rsidRPr="00B70095">
        <w:t>Sun</w:t>
      </w:r>
      <w:r w:rsidRPr="00B70095">
        <w:t>官方推荐配置为整个堆的</w:t>
      </w:r>
      <w:r w:rsidRPr="00B70095">
        <w:t>3/8</w:t>
      </w:r>
      <w:r w:rsidRPr="00B70095">
        <w:t>。</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-Xss128k</w:t>
      </w:r>
      <w:r w:rsidRPr="00B70095">
        <w:t>：设置每个线程的堆栈大小。</w:t>
      </w:r>
      <w:r w:rsidRPr="00B70095">
        <w:t>JDK5.0</w:t>
      </w:r>
      <w:r w:rsidRPr="00B70095">
        <w:t>以后每个线程堆栈大小为</w:t>
      </w:r>
      <w:r w:rsidRPr="00B70095">
        <w:t>1M</w:t>
      </w:r>
      <w:r w:rsidRPr="00B70095">
        <w:t>，以前每个线程堆栈大小为</w:t>
      </w:r>
      <w:r w:rsidRPr="00B70095">
        <w:t>256K</w:t>
      </w:r>
      <w:r w:rsidRPr="00B70095">
        <w:t>。更具应用的线程所需内存大小进行</w:t>
      </w:r>
      <w:r w:rsidRPr="00B70095">
        <w:t xml:space="preserve"> </w:t>
      </w:r>
      <w:r w:rsidRPr="00B70095">
        <w:t>调整。在相同物理内存下，减小这个值能生成更多的线程。但是操作系统对一个进程内的线程数还是有限制的，不能无限生成，经验值在</w:t>
      </w:r>
      <w:r w:rsidRPr="00B70095">
        <w:t xml:space="preserve"> 3000~5000 </w:t>
      </w:r>
      <w:r w:rsidRPr="00B70095">
        <w:t>左右。</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java -Xmx3550m -Xms3550m -Xss128k -XX:NewRatio=4 -XX:SurvivorRatio=4 -XX:MaxPermSize=16m -XX:MaxTenuringThreshold=0 </w:t>
      </w:r>
    </w:p>
    <w:p w:rsidR="00B70095" w:rsidRPr="00B70095" w:rsidRDefault="00B70095" w:rsidP="00B70095">
      <w:pPr>
        <w:ind w:firstLine="480"/>
      </w:pPr>
      <w:r w:rsidRPr="00B70095">
        <w:t> </w:t>
      </w:r>
    </w:p>
    <w:p w:rsidR="00B70095" w:rsidRPr="00B70095" w:rsidRDefault="00B70095" w:rsidP="00B70095">
      <w:pPr>
        <w:ind w:firstLine="480"/>
      </w:pPr>
      <w:r w:rsidRPr="00B70095">
        <w:t>-XX:NewRatio=4:</w:t>
      </w:r>
      <w:r w:rsidRPr="00B70095">
        <w:t>设置年轻代（包括</w:t>
      </w:r>
      <w:r w:rsidRPr="00B70095">
        <w:t>Eden</w:t>
      </w:r>
      <w:r w:rsidRPr="00B70095">
        <w:t>和两个</w:t>
      </w:r>
      <w:r w:rsidRPr="00B70095">
        <w:t>Survivor</w:t>
      </w:r>
      <w:r w:rsidRPr="00B70095">
        <w:t>区）与年老代的比值（除去持久代）。设置为</w:t>
      </w:r>
      <w:r w:rsidRPr="00B70095">
        <w:t>4</w:t>
      </w:r>
      <w:r w:rsidRPr="00B70095">
        <w:t>，则年轻代与年老代所占比值为</w:t>
      </w:r>
      <w:r w:rsidRPr="00B70095">
        <w:t>1</w:t>
      </w:r>
      <w:r w:rsidRPr="00B70095">
        <w:t>：</w:t>
      </w:r>
      <w:r w:rsidRPr="00B70095">
        <w:t>4</w:t>
      </w:r>
      <w:r w:rsidRPr="00B70095">
        <w:t>，年轻代占整个堆栈的</w:t>
      </w:r>
      <w:r w:rsidRPr="00B70095">
        <w:t>1/5 </w:t>
      </w:r>
    </w:p>
    <w:p w:rsidR="00B70095" w:rsidRPr="00B70095" w:rsidRDefault="00B70095" w:rsidP="00B70095">
      <w:pPr>
        <w:ind w:firstLine="480"/>
      </w:pPr>
      <w:r w:rsidRPr="00B70095">
        <w:t> </w:t>
      </w:r>
    </w:p>
    <w:p w:rsidR="00B70095" w:rsidRPr="00B70095" w:rsidRDefault="00B70095" w:rsidP="00B70095">
      <w:pPr>
        <w:ind w:firstLine="480"/>
      </w:pPr>
      <w:r w:rsidRPr="00B70095">
        <w:t>-XX:SurvivorRatio=4</w:t>
      </w:r>
      <w:r w:rsidRPr="00B70095">
        <w:t>：设置年轻代中</w:t>
      </w:r>
      <w:r w:rsidRPr="00B70095">
        <w:t>Eden</w:t>
      </w:r>
      <w:r w:rsidRPr="00B70095">
        <w:t>区与</w:t>
      </w:r>
      <w:r w:rsidRPr="00B70095">
        <w:t>Survivor</w:t>
      </w:r>
      <w:r w:rsidRPr="00B70095">
        <w:t>区的大小比值。设置为</w:t>
      </w:r>
      <w:r w:rsidRPr="00B70095">
        <w:t>4</w:t>
      </w:r>
      <w:r w:rsidRPr="00B70095">
        <w:t>，则两个</w:t>
      </w:r>
      <w:r w:rsidRPr="00B70095">
        <w:t>Survivor</w:t>
      </w:r>
      <w:r w:rsidRPr="00B70095">
        <w:t>区与一个</w:t>
      </w:r>
      <w:r w:rsidRPr="00B70095">
        <w:t xml:space="preserve"> Eden</w:t>
      </w:r>
      <w:r w:rsidRPr="00B70095">
        <w:t>区的比值为</w:t>
      </w:r>
      <w:r w:rsidRPr="00B70095">
        <w:t>2:4</w:t>
      </w:r>
      <w:r w:rsidRPr="00B70095">
        <w:t>，一个</w:t>
      </w:r>
      <w:r w:rsidRPr="00B70095">
        <w:t>Survivor</w:t>
      </w:r>
      <w:r w:rsidRPr="00B70095">
        <w:t>区占整个年轻代的</w:t>
      </w:r>
      <w:r w:rsidRPr="00B70095">
        <w:t>1/6 </w:t>
      </w:r>
    </w:p>
    <w:p w:rsidR="00B70095" w:rsidRPr="00B70095" w:rsidRDefault="00B70095" w:rsidP="00B70095">
      <w:pPr>
        <w:ind w:firstLine="480"/>
      </w:pPr>
      <w:r w:rsidRPr="00B70095">
        <w:t> </w:t>
      </w:r>
    </w:p>
    <w:p w:rsidR="00B70095" w:rsidRPr="00B70095" w:rsidRDefault="00B70095" w:rsidP="00B70095">
      <w:pPr>
        <w:ind w:firstLine="480"/>
      </w:pPr>
      <w:r w:rsidRPr="00B70095">
        <w:t>-XX:MaxPermSize=16m:</w:t>
      </w:r>
      <w:r w:rsidRPr="00B70095">
        <w:t>设置持久代大小为</w:t>
      </w:r>
      <w:r w:rsidRPr="00B70095">
        <w:t>16m</w:t>
      </w:r>
      <w:r w:rsidRPr="00B70095">
        <w:t>。</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-XX:MaxTenuringThreshold=0</w:t>
      </w:r>
      <w:r w:rsidRPr="00B70095">
        <w:t>：设置垃圾最大年龄。如果设置为</w:t>
      </w:r>
      <w:r w:rsidRPr="00B70095">
        <w:t>0</w:t>
      </w:r>
      <w:r w:rsidRPr="00B70095">
        <w:t>的话，则年轻代对象不经过</w:t>
      </w:r>
      <w:r w:rsidRPr="00B70095">
        <w:t>Survivor</w:t>
      </w:r>
      <w:r w:rsidRPr="00B70095">
        <w:t>区，直接进入年老代。</w:t>
      </w:r>
      <w:r w:rsidRPr="00B70095">
        <w:t xml:space="preserve"> </w:t>
      </w:r>
      <w:r w:rsidRPr="00B70095">
        <w:t>对于年老代比较多的应用，可以提高效率。如果将此值设置为一个较大值，则年轻代对象会在</w:t>
      </w:r>
      <w:r w:rsidRPr="00B70095">
        <w:t>Survivor</w:t>
      </w:r>
      <w:r w:rsidRPr="00B70095">
        <w:t>区进行多次复制，这样可以增加对象再年轻代的存活</w:t>
      </w:r>
      <w:r w:rsidRPr="00B70095">
        <w:t xml:space="preserve"> </w:t>
      </w:r>
      <w:r w:rsidRPr="00B70095">
        <w:t>时间，增加在年轻代即被回收的概论。</w:t>
      </w:r>
      <w:r w:rsidRPr="00B70095">
        <w:t> </w:t>
      </w:r>
    </w:p>
    <w:p w:rsidR="00B70095" w:rsidRPr="00B70095" w:rsidRDefault="00B70095" w:rsidP="00B70095">
      <w:pPr>
        <w:ind w:firstLine="480"/>
      </w:pPr>
      <w:r w:rsidRPr="00B70095">
        <w:t> </w:t>
      </w:r>
    </w:p>
    <w:p w:rsidR="00B70095" w:rsidRPr="00B70095" w:rsidRDefault="00B70095" w:rsidP="00B70095">
      <w:pPr>
        <w:ind w:firstLine="480"/>
      </w:pPr>
      <w:r w:rsidRPr="00B70095">
        <w:t>82</w:t>
      </w:r>
      <w:r w:rsidRPr="00B70095">
        <w:t>、如何打印</w:t>
      </w:r>
      <w:r w:rsidRPr="00B70095">
        <w:t>JVM</w:t>
      </w:r>
      <w:r w:rsidRPr="00B70095">
        <w:t>日志？</w:t>
      </w:r>
    </w:p>
    <w:p w:rsidR="00B70095" w:rsidRPr="00B70095" w:rsidRDefault="00B70095" w:rsidP="00B70095">
      <w:pPr>
        <w:ind w:firstLine="480"/>
      </w:pPr>
      <w:r w:rsidRPr="00B70095">
        <w:t>-XX:+PrintGCDetails -Xloggc:../logs/gc.log -XX:+PrintGCTimeStamps</w:t>
      </w:r>
    </w:p>
    <w:p w:rsidR="00B70095" w:rsidRPr="00B70095" w:rsidRDefault="00B70095" w:rsidP="00B70095">
      <w:pPr>
        <w:ind w:firstLine="480"/>
      </w:pPr>
      <w:r w:rsidRPr="00B70095">
        <w:lastRenderedPageBreak/>
        <w:t>83</w:t>
      </w:r>
      <w:r w:rsidRPr="00B70095">
        <w:t>、请介绍常见的</w:t>
      </w:r>
      <w:r w:rsidRPr="00B70095">
        <w:t>jvm</w:t>
      </w:r>
      <w:r w:rsidRPr="00B70095">
        <w:t>参数</w:t>
      </w:r>
    </w:p>
    <w:p w:rsidR="00B70095" w:rsidRPr="00B70095" w:rsidRDefault="00B70095" w:rsidP="00B70095">
      <w:pPr>
        <w:ind w:firstLine="480"/>
      </w:pPr>
      <w:r w:rsidRPr="00B70095">
        <w:t>-XX:+PrintGCTimeStamps:</w:t>
      </w:r>
    </w:p>
    <w:p w:rsidR="00B70095" w:rsidRPr="00B70095" w:rsidRDefault="00B70095" w:rsidP="00B70095">
      <w:pPr>
        <w:ind w:firstLine="480"/>
      </w:pPr>
      <w:r w:rsidRPr="00B70095">
        <w:t> </w:t>
      </w:r>
    </w:p>
    <w:p w:rsidR="00B70095" w:rsidRPr="00B70095" w:rsidRDefault="00B70095" w:rsidP="00B70095">
      <w:pPr>
        <w:ind w:firstLine="480"/>
      </w:pPr>
      <w:r w:rsidRPr="00B70095">
        <w:t>打印此次垃圾回收距离</w:t>
      </w:r>
      <w:r w:rsidRPr="00B70095">
        <w:t>jvm</w:t>
      </w:r>
      <w:r w:rsidRPr="00B70095">
        <w:t>开始运行的所耗时间</w:t>
      </w:r>
    </w:p>
    <w:p w:rsidR="00B70095" w:rsidRPr="00B70095" w:rsidRDefault="00B70095" w:rsidP="00B70095">
      <w:pPr>
        <w:ind w:firstLine="480"/>
      </w:pPr>
      <w:r w:rsidRPr="00B70095">
        <w:t> </w:t>
      </w:r>
    </w:p>
    <w:p w:rsidR="00B70095" w:rsidRPr="00B70095" w:rsidRDefault="00B70095" w:rsidP="00B70095">
      <w:pPr>
        <w:ind w:firstLine="480"/>
      </w:pPr>
      <w:r w:rsidRPr="00B70095">
        <w:t>-XX:+PrintGCDeatils</w:t>
      </w:r>
    </w:p>
    <w:p w:rsidR="00B70095" w:rsidRPr="00B70095" w:rsidRDefault="00B70095" w:rsidP="00B70095">
      <w:pPr>
        <w:ind w:firstLine="480"/>
      </w:pPr>
      <w:r w:rsidRPr="00B70095">
        <w:t> </w:t>
      </w:r>
    </w:p>
    <w:p w:rsidR="00B70095" w:rsidRPr="00B70095" w:rsidRDefault="00B70095" w:rsidP="00B70095">
      <w:pPr>
        <w:ind w:firstLine="480"/>
      </w:pPr>
      <w:r w:rsidRPr="00B70095">
        <w:t>打印垃圾回收的细节信息</w:t>
      </w:r>
    </w:p>
    <w:p w:rsidR="00B70095" w:rsidRPr="00B70095" w:rsidRDefault="00B70095" w:rsidP="00B70095">
      <w:pPr>
        <w:ind w:firstLine="480"/>
      </w:pPr>
      <w:r w:rsidRPr="00B70095">
        <w:t> </w:t>
      </w:r>
    </w:p>
    <w:p w:rsidR="00B70095" w:rsidRPr="00B70095" w:rsidRDefault="00B70095" w:rsidP="00B70095">
      <w:pPr>
        <w:ind w:firstLine="480"/>
      </w:pPr>
      <w:r w:rsidRPr="00B70095">
        <w:t>-Xloggc:&lt;filename&gt;</w:t>
      </w:r>
    </w:p>
    <w:p w:rsidR="00B70095" w:rsidRPr="00B70095" w:rsidRDefault="00B70095" w:rsidP="00B70095">
      <w:pPr>
        <w:ind w:firstLine="480"/>
      </w:pPr>
      <w:r w:rsidRPr="00B70095">
        <w:t> </w:t>
      </w:r>
    </w:p>
    <w:p w:rsidR="00B70095" w:rsidRPr="00B70095" w:rsidRDefault="00B70095" w:rsidP="00B70095">
      <w:pPr>
        <w:ind w:firstLine="480"/>
      </w:pPr>
      <w:r w:rsidRPr="00B70095">
        <w:t>将垃圾回收信息输出到指定文件</w:t>
      </w:r>
    </w:p>
    <w:p w:rsidR="00B70095" w:rsidRPr="00B70095" w:rsidRDefault="00B70095" w:rsidP="00B70095">
      <w:pPr>
        <w:ind w:firstLine="480"/>
      </w:pPr>
      <w:r w:rsidRPr="00B70095">
        <w:t> </w:t>
      </w:r>
    </w:p>
    <w:p w:rsidR="00B70095" w:rsidRPr="00B70095" w:rsidRDefault="00B70095" w:rsidP="00B70095">
      <w:pPr>
        <w:ind w:firstLine="480"/>
      </w:pPr>
      <w:r w:rsidRPr="00B70095">
        <w:t>-XX:+PrintGCDateStamps</w:t>
      </w:r>
    </w:p>
    <w:p w:rsidR="00B70095" w:rsidRPr="00B70095" w:rsidRDefault="00B70095" w:rsidP="00B70095">
      <w:pPr>
        <w:ind w:firstLine="480"/>
      </w:pPr>
      <w:r w:rsidRPr="00B70095">
        <w:t> </w:t>
      </w:r>
    </w:p>
    <w:p w:rsidR="00B70095" w:rsidRPr="00B70095" w:rsidRDefault="00B70095" w:rsidP="00B70095">
      <w:pPr>
        <w:ind w:firstLine="480"/>
      </w:pPr>
      <w:r w:rsidRPr="00B70095">
        <w:t>需要打印日历形式的时间戳选项</w:t>
      </w:r>
    </w:p>
    <w:p w:rsidR="00B70095" w:rsidRPr="00B70095" w:rsidRDefault="00B70095" w:rsidP="00B70095">
      <w:pPr>
        <w:ind w:firstLine="480"/>
      </w:pPr>
      <w:r w:rsidRPr="00B70095">
        <w:t> </w:t>
      </w:r>
    </w:p>
    <w:p w:rsidR="00B70095" w:rsidRPr="00B70095" w:rsidRDefault="00B70095" w:rsidP="00B70095">
      <w:pPr>
        <w:ind w:firstLine="480"/>
      </w:pPr>
      <w:r w:rsidRPr="00B70095">
        <w:t>-XX:+PrintGCApplicationStoppedTime</w:t>
      </w:r>
    </w:p>
    <w:p w:rsidR="00B70095" w:rsidRPr="00B70095" w:rsidRDefault="00B70095" w:rsidP="00B70095">
      <w:pPr>
        <w:ind w:firstLine="480"/>
      </w:pPr>
      <w:r w:rsidRPr="00B70095">
        <w:t> </w:t>
      </w:r>
    </w:p>
    <w:p w:rsidR="00B70095" w:rsidRPr="00B70095" w:rsidRDefault="00B70095" w:rsidP="00B70095">
      <w:pPr>
        <w:ind w:firstLine="480"/>
      </w:pPr>
      <w:r w:rsidRPr="00B70095">
        <w:t>-XX:+PrintGCApplicationConcurrentTime</w:t>
      </w:r>
    </w:p>
    <w:p w:rsidR="00B70095" w:rsidRPr="00B70095" w:rsidRDefault="00B70095" w:rsidP="00B70095">
      <w:pPr>
        <w:ind w:firstLine="480"/>
      </w:pPr>
      <w:r w:rsidRPr="00B70095">
        <w:t> </w:t>
      </w:r>
    </w:p>
    <w:p w:rsidR="00B70095" w:rsidRPr="00B70095" w:rsidRDefault="00B70095" w:rsidP="00B70095">
      <w:pPr>
        <w:ind w:firstLine="480"/>
      </w:pPr>
      <w:r w:rsidRPr="00B70095">
        <w:t>打印应用程序由于执行</w:t>
      </w:r>
      <w:r w:rsidRPr="00B70095">
        <w:t>VM</w:t>
      </w:r>
      <w:r w:rsidRPr="00B70095">
        <w:t>安全点操作而阻塞的时间以及两个安全点操作之间应用程序的运行时间</w:t>
      </w:r>
    </w:p>
    <w:p w:rsidR="00B70095" w:rsidRPr="00B70095" w:rsidRDefault="00B70095" w:rsidP="00B70095">
      <w:pPr>
        <w:ind w:firstLine="480"/>
      </w:pPr>
      <w:r w:rsidRPr="00B70095">
        <w:t> </w:t>
      </w:r>
    </w:p>
    <w:p w:rsidR="00B70095" w:rsidRPr="00B70095" w:rsidRDefault="00B70095" w:rsidP="00B70095">
      <w:pPr>
        <w:ind w:firstLine="480"/>
      </w:pPr>
      <w:r w:rsidRPr="00B70095">
        <w:t>-XX:+PrintSafepointStatistics</w:t>
      </w:r>
    </w:p>
    <w:p w:rsidR="00B70095" w:rsidRPr="00B70095" w:rsidRDefault="00B70095" w:rsidP="00B70095">
      <w:pPr>
        <w:ind w:firstLine="480"/>
      </w:pPr>
      <w:r w:rsidRPr="00B70095">
        <w:lastRenderedPageBreak/>
        <w:t> </w:t>
      </w:r>
    </w:p>
    <w:p w:rsidR="00B70095" w:rsidRPr="00B70095" w:rsidRDefault="00B70095" w:rsidP="00B70095">
      <w:pPr>
        <w:ind w:firstLine="480"/>
      </w:pPr>
      <w:r w:rsidRPr="00B70095">
        <w:t>可以将垃圾回收的安全点与其他的安全点区分开</w:t>
      </w:r>
    </w:p>
    <w:p w:rsidR="00B70095" w:rsidRPr="00B70095" w:rsidRDefault="00B70095" w:rsidP="00B70095">
      <w:pPr>
        <w:ind w:firstLine="480"/>
      </w:pPr>
      <w:r w:rsidRPr="00B70095">
        <w:sym w:font="Symbol" w:char="F06E"/>
      </w:r>
      <w:r w:rsidRPr="00B70095">
        <w:t xml:space="preserve"> -XX:+UseSerialGC</w:t>
      </w:r>
      <w:r w:rsidRPr="00B70095">
        <w:t>：在新生代和老年代使用串行收集器</w:t>
      </w:r>
    </w:p>
    <w:p w:rsidR="00B70095" w:rsidRPr="00B70095" w:rsidRDefault="00B70095" w:rsidP="00B70095">
      <w:pPr>
        <w:ind w:firstLine="480"/>
      </w:pPr>
      <w:r w:rsidRPr="00B70095">
        <w:sym w:font="Symbol" w:char="F06E"/>
      </w:r>
      <w:r w:rsidRPr="00B70095">
        <w:t xml:space="preserve"> -XX:SurvivorRatio</w:t>
      </w:r>
      <w:r w:rsidRPr="00B70095">
        <w:t>：设置</w:t>
      </w:r>
      <w:r w:rsidRPr="00B70095">
        <w:t>eden</w:t>
      </w:r>
      <w:r w:rsidRPr="00B70095">
        <w:t>区大小和</w:t>
      </w:r>
      <w:r w:rsidRPr="00B70095">
        <w:t>survivior</w:t>
      </w:r>
      <w:r w:rsidRPr="00B70095">
        <w:t>区大小的比例</w:t>
      </w:r>
    </w:p>
    <w:p w:rsidR="00B70095" w:rsidRPr="00B70095" w:rsidRDefault="00B70095" w:rsidP="00B70095">
      <w:pPr>
        <w:ind w:firstLine="480"/>
      </w:pPr>
      <w:r w:rsidRPr="00B70095">
        <w:sym w:font="Symbol" w:char="F06E"/>
      </w:r>
      <w:r w:rsidRPr="00B70095">
        <w:t xml:space="preserve"> -XX:NewRatio:</w:t>
      </w:r>
      <w:r w:rsidRPr="00B70095">
        <w:t>新生代和老年代的比</w:t>
      </w:r>
    </w:p>
    <w:p w:rsidR="00B70095" w:rsidRPr="00B70095" w:rsidRDefault="00B70095" w:rsidP="00B70095">
      <w:pPr>
        <w:ind w:firstLine="480"/>
      </w:pPr>
      <w:r w:rsidRPr="00B70095">
        <w:sym w:font="Symbol" w:char="F06E"/>
      </w:r>
      <w:r w:rsidRPr="00B70095">
        <w:t xml:space="preserve"> -XX:+UseParNewGC</w:t>
      </w:r>
      <w:r w:rsidRPr="00B70095">
        <w:t>：在新生代使用并行收集器</w:t>
      </w:r>
    </w:p>
    <w:p w:rsidR="00B70095" w:rsidRPr="00B70095" w:rsidRDefault="00B70095" w:rsidP="00B70095">
      <w:pPr>
        <w:ind w:firstLine="480"/>
      </w:pPr>
      <w:r w:rsidRPr="00B70095">
        <w:sym w:font="Symbol" w:char="F06E"/>
      </w:r>
      <w:r w:rsidRPr="00B70095">
        <w:t xml:space="preserve"> -XX:+UseParallelGC </w:t>
      </w:r>
      <w:r w:rsidRPr="00B70095">
        <w:t>：新生代使用并行回收收集器</w:t>
      </w:r>
    </w:p>
    <w:p w:rsidR="00B70095" w:rsidRPr="00B70095" w:rsidRDefault="00B70095" w:rsidP="00B70095">
      <w:pPr>
        <w:ind w:firstLine="480"/>
      </w:pPr>
      <w:r w:rsidRPr="00B70095">
        <w:sym w:font="Symbol" w:char="F06E"/>
      </w:r>
      <w:r w:rsidRPr="00B70095">
        <w:t xml:space="preserve"> -XX:+UseParallelOldGC</w:t>
      </w:r>
      <w:r w:rsidRPr="00B70095">
        <w:t>：老年代使用并行回收收集器</w:t>
      </w:r>
    </w:p>
    <w:p w:rsidR="00B70095" w:rsidRPr="00B70095" w:rsidRDefault="00B70095" w:rsidP="00B70095">
      <w:pPr>
        <w:ind w:firstLine="480"/>
      </w:pPr>
      <w:r w:rsidRPr="00B70095">
        <w:sym w:font="Symbol" w:char="F06E"/>
      </w:r>
      <w:r w:rsidRPr="00B70095">
        <w:t xml:space="preserve"> -XX:ParallelGCThreads</w:t>
      </w:r>
      <w:r w:rsidRPr="00B70095">
        <w:t>：设置用于垃圾回收的线程数</w:t>
      </w:r>
    </w:p>
    <w:p w:rsidR="00B70095" w:rsidRPr="00B70095" w:rsidRDefault="00B70095" w:rsidP="00B70095">
      <w:pPr>
        <w:ind w:firstLine="480"/>
      </w:pPr>
      <w:r w:rsidRPr="00B70095">
        <w:sym w:font="Symbol" w:char="F06E"/>
      </w:r>
      <w:r w:rsidRPr="00B70095">
        <w:t xml:space="preserve"> -XX:+UseConcMarkSweepGC</w:t>
      </w:r>
      <w:r w:rsidRPr="00B70095">
        <w:t>：新生代使用并行收集器，老年代使用</w:t>
      </w:r>
      <w:r w:rsidRPr="00B70095">
        <w:t>CMS+</w:t>
      </w:r>
      <w:r w:rsidRPr="00B70095">
        <w:t>串行收集器</w:t>
      </w:r>
    </w:p>
    <w:p w:rsidR="00B70095" w:rsidRPr="00B70095" w:rsidRDefault="00B70095" w:rsidP="00B70095">
      <w:pPr>
        <w:ind w:firstLine="480"/>
      </w:pPr>
      <w:r w:rsidRPr="00B70095">
        <w:sym w:font="Symbol" w:char="F06E"/>
      </w:r>
      <w:r w:rsidRPr="00B70095">
        <w:t xml:space="preserve"> -XX:ParallelCMSThreads</w:t>
      </w:r>
      <w:r w:rsidRPr="00B70095">
        <w:t>：设定</w:t>
      </w:r>
      <w:r w:rsidRPr="00B70095">
        <w:t>CMS</w:t>
      </w:r>
      <w:r w:rsidRPr="00B70095">
        <w:t>的线程数量</w:t>
      </w:r>
    </w:p>
    <w:p w:rsidR="00B70095" w:rsidRPr="00B70095" w:rsidRDefault="00B70095" w:rsidP="00B70095">
      <w:pPr>
        <w:ind w:firstLine="480"/>
      </w:pPr>
      <w:r w:rsidRPr="00B70095">
        <w:sym w:font="Symbol" w:char="F06E"/>
      </w:r>
      <w:r w:rsidRPr="00B70095">
        <w:t xml:space="preserve"> -XX:CMSInitiatingOccupancyFraction</w:t>
      </w:r>
      <w:r w:rsidRPr="00B70095">
        <w:t>：设置</w:t>
      </w:r>
      <w:r w:rsidRPr="00B70095">
        <w:t>CMS</w:t>
      </w:r>
      <w:r w:rsidRPr="00B70095">
        <w:t>收集器在老年代空间被使用多少后触发</w:t>
      </w:r>
    </w:p>
    <w:p w:rsidR="00B70095" w:rsidRPr="00B70095" w:rsidRDefault="00B70095" w:rsidP="00B70095">
      <w:pPr>
        <w:ind w:firstLine="480"/>
      </w:pPr>
      <w:r w:rsidRPr="00B70095">
        <w:sym w:font="Symbol" w:char="F06E"/>
      </w:r>
      <w:r w:rsidRPr="00B70095">
        <w:t xml:space="preserve"> -XX:+UseCMSCompactAtFullCollection</w:t>
      </w:r>
      <w:r w:rsidRPr="00B70095">
        <w:t>：设置</w:t>
      </w:r>
      <w:r w:rsidRPr="00B70095">
        <w:t>CMS</w:t>
      </w:r>
      <w:r w:rsidRPr="00B70095">
        <w:t>收集器在完成垃圾收集后是否要进行一次内存碎片的整理</w:t>
      </w:r>
    </w:p>
    <w:p w:rsidR="00B70095" w:rsidRPr="00B70095" w:rsidRDefault="00B70095" w:rsidP="00B70095">
      <w:pPr>
        <w:ind w:firstLine="480"/>
      </w:pPr>
      <w:r w:rsidRPr="00B70095">
        <w:sym w:font="Symbol" w:char="F06E"/>
      </w:r>
      <w:r w:rsidRPr="00B70095">
        <w:t xml:space="preserve"> -XX:CMSFullGCsBeforeCompaction</w:t>
      </w:r>
      <w:r w:rsidRPr="00B70095">
        <w:t>：设定进行多少次</w:t>
      </w:r>
      <w:r w:rsidRPr="00B70095">
        <w:t>CMS</w:t>
      </w:r>
      <w:r w:rsidRPr="00B70095">
        <w:t>垃圾回收后，进行一次内存压缩</w:t>
      </w:r>
    </w:p>
    <w:p w:rsidR="00B70095" w:rsidRPr="00B70095" w:rsidRDefault="00B70095" w:rsidP="00B70095">
      <w:pPr>
        <w:ind w:firstLine="480"/>
      </w:pPr>
      <w:r w:rsidRPr="00B70095">
        <w:sym w:font="Symbol" w:char="F06E"/>
      </w:r>
      <w:r w:rsidRPr="00B70095">
        <w:t xml:space="preserve"> -XX:+CMSClassUnloadingEnabled</w:t>
      </w:r>
      <w:r w:rsidRPr="00B70095">
        <w:t>：允许对类元数据进行回收</w:t>
      </w:r>
    </w:p>
    <w:p w:rsidR="00B70095" w:rsidRPr="00B70095" w:rsidRDefault="00B70095" w:rsidP="00B70095">
      <w:pPr>
        <w:ind w:firstLine="480"/>
      </w:pPr>
      <w:r w:rsidRPr="00B70095">
        <w:sym w:font="Symbol" w:char="F06E"/>
      </w:r>
      <w:r w:rsidRPr="00B70095">
        <w:t xml:space="preserve"> -XX:CMSInitiatingPermOccupancyFraction</w:t>
      </w:r>
      <w:r w:rsidRPr="00B70095">
        <w:t>：当永久区占用率达到这一百分比时，启动</w:t>
      </w:r>
      <w:r w:rsidRPr="00B70095">
        <w:t>CMS</w:t>
      </w:r>
      <w:r w:rsidRPr="00B70095">
        <w:t>回收</w:t>
      </w:r>
    </w:p>
    <w:p w:rsidR="00B70095" w:rsidRPr="00B70095" w:rsidRDefault="00B70095" w:rsidP="00B70095">
      <w:pPr>
        <w:ind w:firstLine="480"/>
      </w:pPr>
      <w:r w:rsidRPr="00B70095">
        <w:sym w:font="Symbol" w:char="F06E"/>
      </w:r>
      <w:r w:rsidRPr="00B70095">
        <w:t xml:space="preserve"> -XX:UseCMSInitiatingOccupancyOnly</w:t>
      </w:r>
      <w:r w:rsidRPr="00B70095">
        <w:t>：表示只在到达阀值的时候，才进行</w:t>
      </w:r>
      <w:r w:rsidRPr="00B70095">
        <w:t>CMS</w:t>
      </w:r>
      <w:r w:rsidRPr="00B70095">
        <w:t>回收</w:t>
      </w:r>
    </w:p>
    <w:p w:rsidR="00B70095" w:rsidRPr="00B70095" w:rsidRDefault="00B70095" w:rsidP="00B70095">
      <w:pPr>
        <w:ind w:firstLine="480"/>
      </w:pPr>
      <w:r w:rsidRPr="00B70095">
        <w:t> </w:t>
      </w:r>
    </w:p>
    <w:p w:rsidR="00B70095" w:rsidRPr="00B70095" w:rsidRDefault="00B70095" w:rsidP="00B70095">
      <w:pPr>
        <w:ind w:firstLine="480"/>
      </w:pPr>
      <w:r w:rsidRPr="00B70095">
        <w:t>84</w:t>
      </w:r>
      <w:r w:rsidRPr="00B70095">
        <w:t>、</w:t>
      </w:r>
      <w:r w:rsidRPr="00B70095">
        <w:t>CMS</w:t>
      </w:r>
      <w:r w:rsidRPr="00B70095">
        <w:t>收集器有什么特点？</w:t>
      </w:r>
    </w:p>
    <w:p w:rsidR="00B70095" w:rsidRPr="00B70095" w:rsidRDefault="00B70095" w:rsidP="00B70095">
      <w:pPr>
        <w:ind w:firstLine="480"/>
      </w:pPr>
      <w:r w:rsidRPr="00B70095">
        <w:t>尽可能降低停顿</w:t>
      </w:r>
    </w:p>
    <w:p w:rsidR="00B70095" w:rsidRPr="00B70095" w:rsidRDefault="00B70095" w:rsidP="00B70095">
      <w:pPr>
        <w:ind w:firstLine="480"/>
      </w:pPr>
      <w:r w:rsidRPr="00B70095">
        <w:lastRenderedPageBreak/>
        <w:t>会影响系统整体吞吐量和性能</w:t>
      </w:r>
    </w:p>
    <w:p w:rsidR="00B70095" w:rsidRPr="00B70095" w:rsidRDefault="00B70095" w:rsidP="00B70095">
      <w:pPr>
        <w:ind w:firstLine="480"/>
      </w:pPr>
      <w:r w:rsidRPr="00B70095">
        <w:t>比如，在用户线程运行过程中，分一半</w:t>
      </w:r>
      <w:r w:rsidRPr="00B70095">
        <w:t>CPU</w:t>
      </w:r>
      <w:r w:rsidRPr="00B70095">
        <w:t>去做</w:t>
      </w:r>
      <w:r w:rsidRPr="00B70095">
        <w:t>GC</w:t>
      </w:r>
      <w:r w:rsidRPr="00B70095">
        <w:t>，系统性能在</w:t>
      </w:r>
      <w:r w:rsidRPr="00B70095">
        <w:t>GC</w:t>
      </w:r>
      <w:r w:rsidRPr="00B70095">
        <w:t>阶段，反应速度就下降一半</w:t>
      </w:r>
    </w:p>
    <w:p w:rsidR="00B70095" w:rsidRPr="00B70095" w:rsidRDefault="00B70095" w:rsidP="00B70095">
      <w:pPr>
        <w:ind w:firstLine="480"/>
      </w:pPr>
      <w:r w:rsidRPr="00B70095">
        <w:t>清理不彻底</w:t>
      </w:r>
    </w:p>
    <w:p w:rsidR="00B70095" w:rsidRPr="00B70095" w:rsidRDefault="00B70095" w:rsidP="00B70095">
      <w:pPr>
        <w:ind w:firstLine="480"/>
      </w:pPr>
      <w:r w:rsidRPr="00B70095">
        <w:t>因为在清理阶段，用户线程还在运行，会产生新的垃圾，无法清理</w:t>
      </w:r>
    </w:p>
    <w:p w:rsidR="00B70095" w:rsidRPr="00B70095" w:rsidRDefault="00B70095" w:rsidP="00B70095">
      <w:pPr>
        <w:ind w:firstLine="480"/>
      </w:pPr>
      <w:r w:rsidRPr="00B70095">
        <w:t>因为和用户线程一起运行，不能在空间快满时再清理</w:t>
      </w:r>
    </w:p>
    <w:p w:rsidR="00B70095" w:rsidRPr="00B70095" w:rsidRDefault="00B70095" w:rsidP="00B70095">
      <w:pPr>
        <w:ind w:firstLine="480"/>
      </w:pPr>
      <w:r w:rsidRPr="00B70095">
        <w:t> </w:t>
      </w:r>
    </w:p>
    <w:p w:rsidR="00B70095" w:rsidRPr="00B70095" w:rsidRDefault="00B70095" w:rsidP="00B70095">
      <w:pPr>
        <w:ind w:firstLine="480"/>
      </w:pPr>
      <w:r w:rsidRPr="00B70095">
        <w:t>85</w:t>
      </w:r>
      <w:r w:rsidRPr="00B70095">
        <w:t>、</w:t>
      </w:r>
      <w:r w:rsidRPr="00B70095">
        <w:t>G1</w:t>
      </w:r>
      <w:r w:rsidRPr="00B70095">
        <w:t>收集器有什么特点？</w:t>
      </w:r>
    </w:p>
    <w:p w:rsidR="00B70095" w:rsidRPr="00B70095" w:rsidRDefault="00B70095" w:rsidP="00B70095">
      <w:pPr>
        <w:ind w:firstLine="480"/>
      </w:pPr>
      <w:r w:rsidRPr="00B70095">
        <w:t>并行于并发：</w:t>
      </w:r>
      <w:r w:rsidRPr="00B70095">
        <w:t>G1</w:t>
      </w:r>
      <w:r w:rsidRPr="00B70095">
        <w:t>能充分利用</w:t>
      </w:r>
      <w:r w:rsidRPr="00B70095">
        <w:t>CPU</w:t>
      </w:r>
      <w:r w:rsidRPr="00B70095">
        <w:t>、多核环境下的硬件优势，使用多个</w:t>
      </w:r>
      <w:r w:rsidRPr="00B70095">
        <w:t>CPU</w:t>
      </w:r>
      <w:r w:rsidRPr="00B70095">
        <w:t>（</w:t>
      </w:r>
      <w:r w:rsidRPr="00B70095">
        <w:t>CPU</w:t>
      </w:r>
      <w:r w:rsidRPr="00B70095">
        <w:t>或者</w:t>
      </w:r>
      <w:r w:rsidRPr="00B70095">
        <w:t>CPU</w:t>
      </w:r>
      <w:r w:rsidRPr="00B70095">
        <w:t>核心）来缩短</w:t>
      </w:r>
      <w:r w:rsidRPr="00B70095">
        <w:t>stop-The-World</w:t>
      </w:r>
      <w:r w:rsidRPr="00B70095">
        <w:t>停顿时间。部分其他收集器原本需要停顿</w:t>
      </w:r>
      <w:r w:rsidRPr="00B70095">
        <w:t>Java</w:t>
      </w:r>
      <w:r w:rsidRPr="00B70095">
        <w:t>线程执行的</w:t>
      </w:r>
      <w:r w:rsidRPr="00B70095">
        <w:t>GC</w:t>
      </w:r>
      <w:r w:rsidRPr="00B70095">
        <w:t>动作，</w:t>
      </w:r>
      <w:r w:rsidRPr="00B70095">
        <w:t>G1</w:t>
      </w:r>
      <w:r w:rsidRPr="00B70095">
        <w:t>收集器仍然可以通过并发的方式让</w:t>
      </w:r>
      <w:r w:rsidRPr="00B70095">
        <w:t>java</w:t>
      </w:r>
      <w:r w:rsidRPr="00B70095">
        <w:t>程序继续执行。</w:t>
      </w:r>
    </w:p>
    <w:p w:rsidR="00B70095" w:rsidRPr="00B70095" w:rsidRDefault="00B70095" w:rsidP="00B70095">
      <w:pPr>
        <w:ind w:firstLine="480"/>
      </w:pPr>
      <w:r w:rsidRPr="00B70095">
        <w:t> </w:t>
      </w:r>
    </w:p>
    <w:p w:rsidR="00B70095" w:rsidRPr="00B70095" w:rsidRDefault="00B70095" w:rsidP="00B70095">
      <w:pPr>
        <w:ind w:firstLine="480"/>
      </w:pPr>
      <w:r w:rsidRPr="00B70095">
        <w:t>2</w:t>
      </w:r>
      <w:r w:rsidRPr="00B70095">
        <w:t>、分代收集：虽然</w:t>
      </w:r>
      <w:r w:rsidRPr="00B70095">
        <w:t>G1</w:t>
      </w:r>
      <w:r w:rsidRPr="00B70095">
        <w:t>可以不需要其他收集器配合就能独立管理整个</w:t>
      </w:r>
      <w:r w:rsidRPr="00B70095">
        <w:t>GC</w:t>
      </w:r>
      <w:r w:rsidRPr="00B70095">
        <w:t>堆，但是还是保留了分代的概念。它能够采用不同的方式去处理新创建的对象和已经存活了一段时间，熬过多次</w:t>
      </w:r>
      <w:r w:rsidRPr="00B70095">
        <w:t>GC</w:t>
      </w:r>
      <w:r w:rsidRPr="00B70095">
        <w:t>的旧对象以获取更好的收集效果。</w:t>
      </w:r>
    </w:p>
    <w:p w:rsidR="00B70095" w:rsidRPr="00B70095" w:rsidRDefault="00B70095" w:rsidP="00B70095">
      <w:pPr>
        <w:ind w:firstLine="480"/>
      </w:pPr>
      <w:r w:rsidRPr="00B70095">
        <w:t> </w:t>
      </w:r>
    </w:p>
    <w:p w:rsidR="00B70095" w:rsidRPr="00B70095" w:rsidRDefault="00B70095" w:rsidP="00B70095">
      <w:pPr>
        <w:ind w:firstLine="480"/>
      </w:pPr>
      <w:r w:rsidRPr="00B70095">
        <w:t>3</w:t>
      </w:r>
      <w:r w:rsidRPr="00B70095">
        <w:t>、空间整合：与</w:t>
      </w:r>
      <w:r w:rsidRPr="00B70095">
        <w:t>CMS</w:t>
      </w:r>
      <w:r w:rsidRPr="00B70095">
        <w:t>的</w:t>
      </w:r>
      <w:r w:rsidRPr="00B70095">
        <w:t>“</w:t>
      </w:r>
      <w:r w:rsidRPr="00B70095">
        <w:t>标记</w:t>
      </w:r>
      <w:r w:rsidRPr="00B70095">
        <w:t>--</w:t>
      </w:r>
      <w:r w:rsidRPr="00B70095">
        <w:t>清理</w:t>
      </w:r>
      <w:r w:rsidRPr="00B70095">
        <w:t>”</w:t>
      </w:r>
      <w:r w:rsidRPr="00B70095">
        <w:t>算法不同，</w:t>
      </w:r>
      <w:r w:rsidRPr="00B70095">
        <w:t>G1</w:t>
      </w:r>
      <w:r w:rsidRPr="00B70095">
        <w:t>从整体来看是基于</w:t>
      </w:r>
      <w:r w:rsidRPr="00B70095">
        <w:t>“</w:t>
      </w:r>
      <w:r w:rsidRPr="00B70095">
        <w:t>标记整理</w:t>
      </w:r>
      <w:r w:rsidRPr="00B70095">
        <w:t>”</w:t>
      </w:r>
      <w:r w:rsidRPr="00B70095">
        <w:t>算法实现的收集器；从局部上来看是基于</w:t>
      </w:r>
      <w:r w:rsidRPr="00B70095">
        <w:t>“</w:t>
      </w:r>
      <w:r w:rsidRPr="00B70095">
        <w:t>复制</w:t>
      </w:r>
      <w:r w:rsidRPr="00B70095">
        <w:t>”</w:t>
      </w:r>
      <w:r w:rsidRPr="00B70095">
        <w:t>算法实现的。</w:t>
      </w:r>
    </w:p>
    <w:p w:rsidR="00B70095" w:rsidRPr="00B70095" w:rsidRDefault="00B70095" w:rsidP="00B70095">
      <w:pPr>
        <w:ind w:firstLine="480"/>
      </w:pPr>
      <w:r w:rsidRPr="00B70095">
        <w:t> </w:t>
      </w:r>
    </w:p>
    <w:p w:rsidR="00B70095" w:rsidRPr="00B70095" w:rsidRDefault="00B70095" w:rsidP="00B70095">
      <w:pPr>
        <w:ind w:firstLine="480"/>
      </w:pPr>
      <w:r w:rsidRPr="00B70095">
        <w:t>4</w:t>
      </w:r>
      <w:r w:rsidRPr="00B70095">
        <w:t>、可预测的停顿：这是</w:t>
      </w:r>
      <w:r w:rsidRPr="00B70095">
        <w:t>G1</w:t>
      </w:r>
      <w:r w:rsidRPr="00B70095">
        <w:t>相对于</w:t>
      </w:r>
      <w:r w:rsidRPr="00B70095">
        <w:t>CMS</w:t>
      </w:r>
      <w:r w:rsidRPr="00B70095">
        <w:t>的另一个大优势，降低停顿时间是</w:t>
      </w:r>
      <w:r w:rsidRPr="00B70095">
        <w:t>G1</w:t>
      </w:r>
      <w:r w:rsidRPr="00B70095">
        <w:t>和ＣＭＳ共同的关注点，但Ｇ１除了追求低停顿外，还能建立可预测的停顿时间模型，能让使用者明确</w:t>
      </w:r>
    </w:p>
    <w:p w:rsidR="00B70095" w:rsidRPr="00B70095" w:rsidRDefault="00B70095" w:rsidP="00B70095">
      <w:pPr>
        <w:ind w:firstLine="480"/>
      </w:pPr>
      <w:r w:rsidRPr="00B70095">
        <w:t> </w:t>
      </w:r>
    </w:p>
    <w:p w:rsidR="00B70095" w:rsidRPr="00B70095" w:rsidRDefault="00B70095" w:rsidP="00B70095">
      <w:pPr>
        <w:ind w:firstLine="480"/>
      </w:pPr>
      <w:r w:rsidRPr="00B70095">
        <w:t>86</w:t>
      </w:r>
      <w:r w:rsidRPr="00B70095">
        <w:t>、垃圾回收器有哪些？</w:t>
      </w:r>
    </w:p>
    <w:p w:rsidR="00B70095" w:rsidRPr="00B70095" w:rsidRDefault="00B70095" w:rsidP="00B70095">
      <w:pPr>
        <w:ind w:firstLine="480"/>
      </w:pPr>
      <w:r w:rsidRPr="00B70095">
        <w:t>串行垃圾回收器（</w:t>
      </w:r>
      <w:r w:rsidRPr="00B70095">
        <w:t>Serial Garbage Collector</w:t>
      </w:r>
      <w:r w:rsidRPr="00B70095">
        <w:t>）</w:t>
      </w:r>
    </w:p>
    <w:p w:rsidR="00B70095" w:rsidRPr="00B70095" w:rsidRDefault="00B70095" w:rsidP="00B70095">
      <w:pPr>
        <w:ind w:firstLine="480"/>
      </w:pPr>
      <w:r w:rsidRPr="00B70095">
        <w:t>并行垃圾回收器（</w:t>
      </w:r>
      <w:r w:rsidRPr="00B70095">
        <w:t>Parallel Garbage Collector</w:t>
      </w:r>
      <w:r w:rsidRPr="00B70095">
        <w:t>）</w:t>
      </w:r>
    </w:p>
    <w:p w:rsidR="00B70095" w:rsidRPr="00B70095" w:rsidRDefault="00B70095" w:rsidP="00B70095">
      <w:pPr>
        <w:ind w:firstLine="480"/>
      </w:pPr>
      <w:r w:rsidRPr="00B70095">
        <w:lastRenderedPageBreak/>
        <w:t>并发标记扫描垃圾回收器（</w:t>
      </w:r>
      <w:r w:rsidRPr="00B70095">
        <w:t>CMS Garbage Collector</w:t>
      </w:r>
      <w:r w:rsidRPr="00B70095">
        <w:t>）</w:t>
      </w:r>
    </w:p>
    <w:p w:rsidR="00B70095" w:rsidRPr="00B70095" w:rsidRDefault="00B70095" w:rsidP="00B70095">
      <w:pPr>
        <w:ind w:firstLine="480"/>
      </w:pPr>
      <w:r w:rsidRPr="00B70095">
        <w:t>G1</w:t>
      </w:r>
      <w:r w:rsidRPr="00B70095">
        <w:t>垃圾回收器（</w:t>
      </w:r>
      <w:r w:rsidRPr="00B70095">
        <w:t>G1 Garbage Collector</w:t>
      </w:r>
      <w:r w:rsidRPr="00B70095">
        <w:t>）</w:t>
      </w:r>
    </w:p>
    <w:p w:rsidR="00B70095" w:rsidRPr="00B70095" w:rsidRDefault="00B70095" w:rsidP="00B70095">
      <w:pPr>
        <w:ind w:firstLine="480"/>
      </w:pPr>
      <w:r w:rsidRPr="00B70095">
        <w:t> </w:t>
      </w:r>
    </w:p>
    <w:p w:rsidR="00B70095" w:rsidRPr="00B70095" w:rsidRDefault="00B70095" w:rsidP="00B70095">
      <w:pPr>
        <w:ind w:firstLine="480"/>
      </w:pPr>
      <w:r w:rsidRPr="00B70095">
        <w:t>87</w:t>
      </w:r>
      <w:r w:rsidRPr="00B70095">
        <w:t>、</w:t>
      </w:r>
      <w:r w:rsidRPr="00B70095">
        <w:t>java</w:t>
      </w:r>
      <w:r w:rsidRPr="00B70095">
        <w:t>内存模型</w:t>
      </w:r>
    </w:p>
    <w:p w:rsidR="00B70095" w:rsidRPr="00B70095" w:rsidRDefault="00B70095" w:rsidP="00B70095">
      <w:pPr>
        <w:ind w:firstLine="480"/>
      </w:pPr>
      <w:r w:rsidRPr="00B70095">
        <w:t>1</w:t>
      </w:r>
      <w:r w:rsidRPr="00B70095">
        <w:t>、主内存和工作内存</w:t>
      </w:r>
    </w:p>
    <w:p w:rsidR="00B70095" w:rsidRPr="00B70095" w:rsidRDefault="00B70095" w:rsidP="00B70095">
      <w:pPr>
        <w:ind w:firstLine="480"/>
      </w:pPr>
      <w:r w:rsidRPr="00B70095">
        <w:t xml:space="preserve">    </w:t>
      </w:r>
      <w:r w:rsidRPr="00B70095">
        <w:t>（</w:t>
      </w:r>
      <w:r w:rsidRPr="00B70095">
        <w:t>1</w:t>
      </w:r>
      <w:r w:rsidRPr="00B70095">
        <w:t>）所有变量均存储在主内存（虚拟机内存的一部分）</w:t>
      </w:r>
    </w:p>
    <w:p w:rsidR="00B70095" w:rsidRPr="00B70095" w:rsidRDefault="00B70095" w:rsidP="00B70095">
      <w:pPr>
        <w:ind w:firstLine="480"/>
      </w:pPr>
      <w:r w:rsidRPr="00B70095">
        <w:t xml:space="preserve">    </w:t>
      </w:r>
      <w:r w:rsidRPr="00B70095">
        <w:t>（</w:t>
      </w:r>
      <w:r w:rsidRPr="00B70095">
        <w:t>2</w:t>
      </w:r>
      <w:r w:rsidRPr="00B70095">
        <w:t>）每个线程都对应着一个工作线程，主内存中的变量都会复制一份到每个线程的自己的工作空间，线程对变量的操作都在自己的工作内存中，操作完成后再将变量更新至主内存；</w:t>
      </w:r>
    </w:p>
    <w:p w:rsidR="00B70095" w:rsidRPr="00B70095" w:rsidRDefault="00B70095" w:rsidP="00B70095">
      <w:pPr>
        <w:ind w:firstLine="480"/>
      </w:pPr>
      <w:r w:rsidRPr="00B70095">
        <w:t xml:space="preserve">    </w:t>
      </w:r>
      <w:r w:rsidRPr="00B70095">
        <w:t>（</w:t>
      </w:r>
      <w:r w:rsidRPr="00B70095">
        <w:t>3</w:t>
      </w:r>
      <w:r w:rsidRPr="00B70095">
        <w:t>）其他线程再通过主内存来获取更新后的变量信息，即线程之间的交流通过主内存来传递</w:t>
      </w:r>
    </w:p>
    <w:p w:rsidR="00B70095" w:rsidRPr="00B70095" w:rsidRDefault="00B70095" w:rsidP="00B70095">
      <w:pPr>
        <w:ind w:firstLine="480"/>
      </w:pPr>
      <w:r w:rsidRPr="00B70095">
        <w:t>Note</w:t>
      </w:r>
      <w:r w:rsidRPr="00B70095">
        <w:t>：</w:t>
      </w:r>
      <w:r w:rsidRPr="00B70095">
        <w:t>JMM</w:t>
      </w:r>
      <w:r w:rsidRPr="00B70095">
        <w:t>的空间划分和</w:t>
      </w:r>
      <w:r w:rsidRPr="00B70095">
        <w:t>JVM</w:t>
      </w:r>
      <w:r w:rsidRPr="00B70095">
        <w:t>的内存划分不一样，非要对应的话，关系如下：</w:t>
      </w:r>
    </w:p>
    <w:p w:rsidR="00B70095" w:rsidRPr="00B70095" w:rsidRDefault="00B70095" w:rsidP="00B70095">
      <w:pPr>
        <w:ind w:firstLine="480"/>
      </w:pPr>
      <w:r w:rsidRPr="00B70095">
        <w:t xml:space="preserve">    </w:t>
      </w:r>
      <w:r w:rsidRPr="00B70095">
        <w:t>（</w:t>
      </w:r>
      <w:r w:rsidRPr="00B70095">
        <w:t>1</w:t>
      </w:r>
      <w:r w:rsidRPr="00B70095">
        <w:t>）</w:t>
      </w:r>
      <w:r w:rsidRPr="00B70095">
        <w:t>JMM</w:t>
      </w:r>
      <w:r w:rsidRPr="00B70095">
        <w:t>的主内存对应</w:t>
      </w:r>
      <w:r w:rsidRPr="00B70095">
        <w:t>JVM</w:t>
      </w:r>
      <w:r w:rsidRPr="00B70095">
        <w:t>中的堆内存对象实例数据部分</w:t>
      </w:r>
    </w:p>
    <w:p w:rsidR="00B70095" w:rsidRPr="00B70095" w:rsidRDefault="00B70095" w:rsidP="00B70095">
      <w:pPr>
        <w:ind w:firstLine="480"/>
      </w:pPr>
      <w:r w:rsidRPr="00B70095">
        <w:t xml:space="preserve">    </w:t>
      </w:r>
      <w:r w:rsidRPr="00B70095">
        <w:t>（</w:t>
      </w:r>
      <w:r w:rsidRPr="00B70095">
        <w:t>2</w:t>
      </w:r>
      <w:r w:rsidRPr="00B70095">
        <w:t>）</w:t>
      </w:r>
      <w:r w:rsidRPr="00B70095">
        <w:t>JMM</w:t>
      </w:r>
      <w:r w:rsidRPr="00B70095">
        <w:t>的工作内存对应</w:t>
      </w:r>
      <w:r w:rsidRPr="00B70095">
        <w:t>JVM</w:t>
      </w:r>
      <w:r w:rsidRPr="00B70095">
        <w:t>中栈中部分区域</w:t>
      </w:r>
    </w:p>
    <w:p w:rsidR="00B70095" w:rsidRPr="00B70095" w:rsidRDefault="00B70095" w:rsidP="00B70095">
      <w:pPr>
        <w:ind w:firstLine="480"/>
      </w:pPr>
      <w:r w:rsidRPr="00B70095">
        <w:t>88</w:t>
      </w:r>
      <w:r w:rsidRPr="00B70095">
        <w:t>、什么是类加载器，类加载器有哪些，类加载器的加载顺序是什么？</w:t>
      </w:r>
    </w:p>
    <w:p w:rsidR="00B70095" w:rsidRPr="00B70095" w:rsidRDefault="00B70095" w:rsidP="00B70095">
      <w:pPr>
        <w:ind w:firstLine="480"/>
      </w:pPr>
      <w:r w:rsidRPr="00B70095">
        <w:t>类加载器是一个用来加载类文件的类。</w:t>
      </w:r>
      <w:r w:rsidRPr="00B70095">
        <w:t>Java</w:t>
      </w:r>
      <w:r w:rsidRPr="00B70095">
        <w:t>源代码通过</w:t>
      </w:r>
      <w:r w:rsidRPr="00B70095">
        <w:t>javac</w:t>
      </w:r>
      <w:r w:rsidRPr="00B70095">
        <w:t>编译器编译成类文件。然后</w:t>
      </w:r>
      <w:r w:rsidRPr="00B70095">
        <w:t>JVM</w:t>
      </w:r>
      <w:r w:rsidRPr="00B70095">
        <w:t>来执行类文件中的字节码来执行程序。类加载器负责加载文件系统、网络或其他来源的类文件。有三种默认使用的类加载器：</w:t>
      </w:r>
      <w:r w:rsidRPr="00B70095">
        <w:t>Bootstrap</w:t>
      </w:r>
      <w:r w:rsidRPr="00B70095">
        <w:t>类加载器、</w:t>
      </w:r>
      <w:r w:rsidRPr="00B70095">
        <w:t>Extension</w:t>
      </w:r>
      <w:r w:rsidRPr="00B70095">
        <w:t>类加载器和</w:t>
      </w:r>
      <w:r w:rsidRPr="00B70095">
        <w:t>System</w:t>
      </w:r>
      <w:r w:rsidRPr="00B70095">
        <w:t>类加载器（或者叫作</w:t>
      </w:r>
      <w:r w:rsidRPr="00B70095">
        <w:t>Application</w:t>
      </w:r>
      <w:r w:rsidRPr="00B70095">
        <w:t>类加载器）。</w:t>
      </w:r>
    </w:p>
    <w:p w:rsidR="00B70095" w:rsidRPr="00B70095" w:rsidRDefault="00B70095" w:rsidP="00B70095">
      <w:pPr>
        <w:ind w:firstLine="480"/>
      </w:pPr>
      <w:r w:rsidRPr="00B70095">
        <w:t> </w:t>
      </w:r>
    </w:p>
    <w:p w:rsidR="00B70095" w:rsidRPr="00B70095" w:rsidRDefault="00B70095" w:rsidP="00B70095">
      <w:pPr>
        <w:ind w:firstLine="480"/>
      </w:pPr>
      <w:r w:rsidRPr="00B70095">
        <w:t>1</w:t>
      </w:r>
      <w:r w:rsidRPr="00B70095">
        <w:t>）</w:t>
      </w:r>
      <w:r w:rsidRPr="00B70095">
        <w:t>Bootstrap</w:t>
      </w:r>
      <w:r w:rsidRPr="00B70095">
        <w:t>类加载器</w:t>
      </w:r>
      <w:r w:rsidRPr="00B70095">
        <w:t xml:space="preserve"> – JRE/lib/rt.jar</w:t>
      </w:r>
    </w:p>
    <w:p w:rsidR="00B70095" w:rsidRPr="00B70095" w:rsidRDefault="00B70095" w:rsidP="00B70095">
      <w:pPr>
        <w:ind w:firstLine="480"/>
      </w:pPr>
      <w:r w:rsidRPr="00B70095">
        <w:t>2) Extension</w:t>
      </w:r>
      <w:r w:rsidRPr="00B70095">
        <w:t>类加载器</w:t>
      </w:r>
      <w:r w:rsidRPr="00B70095">
        <w:t xml:space="preserve"> – JRE/lib/ext</w:t>
      </w:r>
      <w:r w:rsidRPr="00B70095">
        <w:t>或者</w:t>
      </w:r>
      <w:r w:rsidRPr="00B70095">
        <w:t>java.ext.dirs</w:t>
      </w:r>
      <w:r w:rsidRPr="00B70095">
        <w:t>指向的目录</w:t>
      </w:r>
    </w:p>
    <w:p w:rsidR="00B70095" w:rsidRPr="00B70095" w:rsidRDefault="00B70095" w:rsidP="00B70095">
      <w:pPr>
        <w:ind w:firstLine="480"/>
      </w:pPr>
      <w:r w:rsidRPr="00B70095">
        <w:t>3) Application</w:t>
      </w:r>
      <w:r w:rsidRPr="00B70095">
        <w:t>类加载器</w:t>
      </w:r>
      <w:r w:rsidRPr="00B70095">
        <w:t xml:space="preserve"> – CLASSPATH</w:t>
      </w:r>
      <w:r w:rsidRPr="00B70095">
        <w:t>环境变量</w:t>
      </w:r>
      <w:r w:rsidRPr="00B70095">
        <w:t xml:space="preserve">, </w:t>
      </w:r>
      <w:r w:rsidRPr="00B70095">
        <w:t>由</w:t>
      </w:r>
      <w:r w:rsidRPr="00B70095">
        <w:t>-classpath</w:t>
      </w:r>
      <w:r w:rsidRPr="00B70095">
        <w:t>或</w:t>
      </w:r>
      <w:r w:rsidRPr="00B70095">
        <w:t>-cp</w:t>
      </w:r>
      <w:r w:rsidRPr="00B70095">
        <w:t>选项定义</w:t>
      </w:r>
      <w:r w:rsidRPr="00B70095">
        <w:t>,</w:t>
      </w:r>
      <w:r w:rsidRPr="00B70095">
        <w:t>或者是</w:t>
      </w:r>
      <w:r w:rsidRPr="00B70095">
        <w:t>JAR</w:t>
      </w:r>
      <w:r w:rsidRPr="00B70095">
        <w:t>中的</w:t>
      </w:r>
      <w:r w:rsidRPr="00B70095">
        <w:t>Manifest</w:t>
      </w:r>
      <w:r w:rsidRPr="00B70095">
        <w:t>的</w:t>
      </w:r>
      <w:r w:rsidRPr="00B70095">
        <w:t>classpath</w:t>
      </w:r>
      <w:r w:rsidRPr="00B70095">
        <w:t>属性定义</w:t>
      </w:r>
      <w:r w:rsidRPr="00B70095">
        <w:t>.</w:t>
      </w:r>
    </w:p>
    <w:p w:rsidR="00B70095" w:rsidRPr="00B70095" w:rsidRDefault="00B70095" w:rsidP="00B70095">
      <w:pPr>
        <w:ind w:firstLine="480"/>
      </w:pPr>
      <w:r w:rsidRPr="00B70095">
        <w:t>VM</w:t>
      </w:r>
      <w:r w:rsidRPr="00B70095">
        <w:t>并不是把所有的类一次性全部加载到</w:t>
      </w:r>
      <w:r w:rsidRPr="00B70095">
        <w:t>JVM</w:t>
      </w:r>
      <w:r w:rsidRPr="00B70095">
        <w:t>中的，也不是每次用到一个类的时候都去查找，对于</w:t>
      </w:r>
      <w:r w:rsidRPr="00B70095">
        <w:t>JVM</w:t>
      </w:r>
      <w:r w:rsidRPr="00B70095">
        <w:t>级别的类加载器在启动时就会把默认的</w:t>
      </w:r>
      <w:r w:rsidRPr="00B70095">
        <w:t>JAVA_HOME/lib</w:t>
      </w:r>
      <w:r w:rsidRPr="00B70095">
        <w:t>里的</w:t>
      </w:r>
      <w:r w:rsidRPr="00B70095">
        <w:t>class</w:t>
      </w:r>
      <w:r w:rsidRPr="00B70095">
        <w:t>文件加载到</w:t>
      </w:r>
      <w:r w:rsidRPr="00B70095">
        <w:t>JVM</w:t>
      </w:r>
      <w:r w:rsidRPr="00B70095">
        <w:t>中，因为这些是系统常用的类，对</w:t>
      </w:r>
      <w:r w:rsidRPr="00B70095">
        <w:lastRenderedPageBreak/>
        <w:t>于其他的第三方类，则采用用到时就去找，找到了就缓存起来的，下次再用到这个类的时候就可以直接用缓存起来的类对象了，</w:t>
      </w:r>
      <w:r w:rsidRPr="00B70095">
        <w:t>ClassLoader</w:t>
      </w:r>
      <w:r w:rsidRPr="00B70095">
        <w:t>之间也是有父子关系的，没个</w:t>
      </w:r>
      <w:r w:rsidRPr="00B70095">
        <w:t>ClassLoader</w:t>
      </w:r>
      <w:r w:rsidRPr="00B70095">
        <w:t>都有一个父</w:t>
      </w:r>
      <w:r w:rsidRPr="00B70095">
        <w:t>ClassLoader,</w:t>
      </w:r>
      <w:r w:rsidRPr="00B70095">
        <w:t>在加载类时</w:t>
      </w:r>
      <w:r w:rsidRPr="00B70095">
        <w:t>ClassLoader</w:t>
      </w:r>
      <w:r w:rsidRPr="00B70095">
        <w:t>与其父</w:t>
      </w:r>
      <w:r w:rsidRPr="00B70095">
        <w:t>ClassLoader</w:t>
      </w:r>
      <w:r w:rsidRPr="00B70095">
        <w:t>的查找</w:t>
      </w:r>
    </w:p>
    <w:p w:rsidR="00B70095" w:rsidRPr="00B70095" w:rsidRDefault="00B70095" w:rsidP="00B70095">
      <w:pPr>
        <w:ind w:firstLine="480"/>
      </w:pPr>
      <w:r w:rsidRPr="00B70095">
        <w:drawing>
          <wp:inline distT="0" distB="0" distL="0" distR="0">
            <wp:extent cx="3705225" cy="5505450"/>
            <wp:effectExtent l="0" t="0" r="9525" b="0"/>
            <wp:docPr id="1" name="图片 1" descr="http://p.qlogo.cn/bizmail/BjYxSMenWibAOzVK4b5CRbm3ecUib3lLqV5kJW1hbRYOs8JmL1Toiby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qlogo.cn/bizmail/BjYxSMenWibAOzVK4b5CRbm3ecUib3lLqV5kJW1hbRYOs8JmL1Toibyz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5505450"/>
                    </a:xfrm>
                    <a:prstGeom prst="rect">
                      <a:avLst/>
                    </a:prstGeom>
                    <a:noFill/>
                    <a:ln>
                      <a:noFill/>
                    </a:ln>
                  </pic:spPr>
                </pic:pic>
              </a:graphicData>
            </a:graphic>
          </wp:inline>
        </w:drawing>
      </w:r>
    </w:p>
    <w:p w:rsidR="00B70095" w:rsidRPr="00B70095" w:rsidRDefault="00B70095" w:rsidP="00B70095">
      <w:pPr>
        <w:ind w:firstLine="480"/>
      </w:pPr>
      <w:r w:rsidRPr="00B70095">
        <w:t>89</w:t>
      </w:r>
      <w:r w:rsidRPr="00B70095">
        <w:t>、简述</w:t>
      </w:r>
      <w:r w:rsidRPr="00B70095">
        <w:t>java</w:t>
      </w:r>
      <w:r w:rsidRPr="00B70095">
        <w:t>内存分配与回收策略</w:t>
      </w:r>
    </w:p>
    <w:p w:rsidR="00B70095" w:rsidRPr="00B70095" w:rsidRDefault="00B70095" w:rsidP="00B70095">
      <w:pPr>
        <w:ind w:firstLine="480"/>
      </w:pPr>
      <w:r w:rsidRPr="00B70095">
        <w:t>1</w:t>
      </w:r>
      <w:r w:rsidRPr="00B70095">
        <w:t>、</w:t>
      </w:r>
      <w:r w:rsidRPr="00B70095">
        <w:t xml:space="preserve"> </w:t>
      </w:r>
      <w:r w:rsidRPr="00B70095">
        <w:t>当</w:t>
      </w:r>
      <w:r w:rsidRPr="00B70095">
        <w:t>eden</w:t>
      </w:r>
      <w:r w:rsidRPr="00B70095">
        <w:t>满了，触发</w:t>
      </w:r>
      <w:r w:rsidRPr="00B70095">
        <w:t>young GC</w:t>
      </w:r>
      <w:r w:rsidRPr="00B70095">
        <w:t>；</w:t>
      </w:r>
    </w:p>
    <w:p w:rsidR="00B70095" w:rsidRPr="00B70095" w:rsidRDefault="00B70095" w:rsidP="00B70095">
      <w:pPr>
        <w:ind w:firstLine="480"/>
      </w:pPr>
      <w:r w:rsidRPr="00B70095">
        <w:t>2.young GC</w:t>
      </w:r>
      <w:r w:rsidRPr="00B70095">
        <w:t>做</w:t>
      </w:r>
      <w:r w:rsidRPr="00B70095">
        <w:t>2</w:t>
      </w:r>
      <w:r w:rsidRPr="00B70095">
        <w:t>件事：一，去掉一部分没用的</w:t>
      </w:r>
      <w:r w:rsidRPr="00B70095">
        <w:t>object</w:t>
      </w:r>
      <w:r w:rsidRPr="00B70095">
        <w:t>；二，把老的还被引用的</w:t>
      </w:r>
      <w:r w:rsidRPr="00B70095">
        <w:t>object</w:t>
      </w:r>
      <w:r w:rsidRPr="00B70095">
        <w:t>发到</w:t>
      </w:r>
      <w:r w:rsidRPr="00B70095">
        <w:t>survior</w:t>
      </w:r>
      <w:r w:rsidRPr="00B70095">
        <w:t>里面，等下几次</w:t>
      </w:r>
      <w:r w:rsidRPr="00B70095">
        <w:t>GC</w:t>
      </w:r>
      <w:r w:rsidRPr="00B70095">
        <w:t>以后，</w:t>
      </w:r>
      <w:r w:rsidRPr="00B70095">
        <w:t>survivor</w:t>
      </w:r>
      <w:r w:rsidRPr="00B70095">
        <w:t>再放到</w:t>
      </w:r>
      <w:r w:rsidRPr="00B70095">
        <w:t>old</w:t>
      </w:r>
      <w:r w:rsidRPr="00B70095">
        <w:t>里面。</w:t>
      </w:r>
    </w:p>
    <w:p w:rsidR="00B70095" w:rsidRPr="00B70095" w:rsidRDefault="00B70095" w:rsidP="00B70095">
      <w:pPr>
        <w:ind w:firstLine="480"/>
      </w:pPr>
      <w:r w:rsidRPr="00B70095">
        <w:t>3.</w:t>
      </w:r>
      <w:r w:rsidRPr="00B70095">
        <w:t>当</w:t>
      </w:r>
      <w:r w:rsidRPr="00B70095">
        <w:t>old</w:t>
      </w:r>
      <w:r w:rsidRPr="00B70095">
        <w:t>满了，触发</w:t>
      </w:r>
      <w:r w:rsidRPr="00B70095">
        <w:t>full GC</w:t>
      </w:r>
      <w:r w:rsidRPr="00B70095">
        <w:t>。</w:t>
      </w:r>
      <w:r w:rsidRPr="00B70095">
        <w:t>full GC</w:t>
      </w:r>
      <w:r w:rsidRPr="00B70095">
        <w:t>很消耗内存，把</w:t>
      </w:r>
      <w:r w:rsidRPr="00B70095">
        <w:t>old</w:t>
      </w:r>
      <w:r w:rsidRPr="00B70095">
        <w:t>，</w:t>
      </w:r>
      <w:r w:rsidRPr="00B70095">
        <w:t>young</w:t>
      </w:r>
      <w:r w:rsidRPr="00B70095">
        <w:t>里面大部分垃圾回收掉。这个时候用户线程都会被</w:t>
      </w:r>
      <w:r w:rsidRPr="00B70095">
        <w:t>block</w:t>
      </w:r>
      <w:r w:rsidRPr="00B70095">
        <w:t>。</w:t>
      </w:r>
    </w:p>
    <w:p w:rsidR="00B70095" w:rsidRPr="00B70095" w:rsidRDefault="00B70095" w:rsidP="00B70095">
      <w:pPr>
        <w:ind w:firstLine="480"/>
      </w:pPr>
      <w:r w:rsidRPr="00B70095">
        <w:lastRenderedPageBreak/>
        <w:t> </w:t>
      </w:r>
    </w:p>
    <w:p w:rsidR="00B70095" w:rsidRPr="00B70095" w:rsidRDefault="00B70095" w:rsidP="00B70095">
      <w:pPr>
        <w:ind w:firstLine="480"/>
      </w:pPr>
      <w:r w:rsidRPr="00B70095">
        <w:t>•Tips</w:t>
      </w:r>
      <w:r w:rsidRPr="00B70095">
        <w:t>：</w:t>
      </w:r>
      <w:r w:rsidRPr="00B70095">
        <w:t>eden</w:t>
      </w:r>
      <w:r w:rsidRPr="00B70095">
        <w:t>、</w:t>
      </w:r>
      <w:r w:rsidRPr="00B70095">
        <w:t>Sruvivor</w:t>
      </w:r>
      <w:r w:rsidRPr="00B70095">
        <w:t>、老年代、永久代（元空间）</w:t>
      </w:r>
    </w:p>
    <w:p w:rsidR="00B70095" w:rsidRPr="00B70095" w:rsidRDefault="00B70095" w:rsidP="00B70095">
      <w:pPr>
        <w:ind w:firstLine="480"/>
      </w:pPr>
      <w:r w:rsidRPr="00B70095">
        <w:t>90</w:t>
      </w:r>
      <w:r w:rsidRPr="00B70095">
        <w:t>、</w:t>
      </w:r>
      <w:r w:rsidRPr="00B70095">
        <w:t>JDK1.8</w:t>
      </w:r>
      <w:r w:rsidRPr="00B70095">
        <w:t>之后</w:t>
      </w:r>
      <w:r w:rsidRPr="00B70095">
        <w:t>Perm Space</w:t>
      </w:r>
      <w:r w:rsidRPr="00B70095">
        <w:t>有哪些变动</w:t>
      </w:r>
      <w:r w:rsidRPr="00B70095">
        <w:t>? MetaSpace</w:t>
      </w:r>
      <w:r w:rsidRPr="00B70095">
        <w:t>大小默认是无限的么</w:t>
      </w:r>
      <w:r w:rsidRPr="00B70095">
        <w:t xml:space="preserve">? </w:t>
      </w:r>
      <w:r w:rsidRPr="00B70095">
        <w:t>还是你们会通过什么方式来指定大小</w:t>
      </w:r>
      <w:r w:rsidRPr="00B70095">
        <w:t>?</w:t>
      </w:r>
    </w:p>
    <w:p w:rsidR="00B70095" w:rsidRPr="00B70095" w:rsidRDefault="00B70095" w:rsidP="00B70095">
      <w:pPr>
        <w:ind w:firstLine="480"/>
      </w:pPr>
      <w:r w:rsidRPr="00B70095">
        <w:t>1</w:t>
      </w:r>
      <w:r w:rsidRPr="00B70095">
        <w:t>、</w:t>
      </w:r>
      <w:r w:rsidRPr="00B70095">
        <w:t xml:space="preserve"> JDK 1.8</w:t>
      </w:r>
      <w:r w:rsidRPr="00B70095">
        <w:t>后用元空间替代了</w:t>
      </w:r>
      <w:r w:rsidRPr="00B70095">
        <w:t xml:space="preserve"> Perm Space</w:t>
      </w:r>
      <w:r w:rsidRPr="00B70095">
        <w:t>；字符串常量存放到堆内存中。</w:t>
      </w:r>
    </w:p>
    <w:p w:rsidR="00B70095" w:rsidRPr="00B70095" w:rsidRDefault="00B70095" w:rsidP="00B70095">
      <w:pPr>
        <w:ind w:firstLine="480"/>
      </w:pPr>
      <w:r w:rsidRPr="00B70095">
        <w:t>2</w:t>
      </w:r>
      <w:r w:rsidRPr="00B70095">
        <w:t>、</w:t>
      </w:r>
      <w:r w:rsidRPr="00B70095">
        <w:t xml:space="preserve"> MetaSpace</w:t>
      </w:r>
      <w:r w:rsidRPr="00B70095">
        <w:t>大小默认没有限制，一般根据系统内存的大小。</w:t>
      </w:r>
      <w:r w:rsidRPr="00B70095">
        <w:t>JVM</w:t>
      </w:r>
      <w:r w:rsidRPr="00B70095">
        <w:t>会动态改变此值。</w:t>
      </w:r>
    </w:p>
    <w:p w:rsidR="00B70095" w:rsidRPr="00B70095" w:rsidRDefault="00B70095" w:rsidP="00B70095">
      <w:pPr>
        <w:ind w:firstLine="480"/>
      </w:pPr>
      <w:r w:rsidRPr="00B70095">
        <w:t>3</w:t>
      </w:r>
      <w:r w:rsidRPr="00B70095">
        <w:t>、</w:t>
      </w:r>
      <w:r w:rsidRPr="00B70095">
        <w:t xml:space="preserve"> -XX:MetaspaceSize</w:t>
      </w:r>
      <w:r w:rsidRPr="00B70095">
        <w:t>：分配给类元数据空间（以字节计）的初始大小（</w:t>
      </w:r>
      <w:r w:rsidRPr="00B70095">
        <w:t>Oracle</w:t>
      </w:r>
      <w:r w:rsidRPr="00B70095">
        <w:t>逻辑存储上的初始高水位，</w:t>
      </w:r>
      <w:r w:rsidRPr="00B70095">
        <w:t>the initial high-water-mark</w:t>
      </w:r>
      <w:r w:rsidRPr="00B70095">
        <w:t>）。此值为估计值，</w:t>
      </w:r>
      <w:r w:rsidRPr="00B70095">
        <w:t>MetaspaceSize</w:t>
      </w:r>
      <w:r w:rsidRPr="00B70095">
        <w:t>的值设置的过大会延长垃圾回收时间。垃圾回收过后，引起下一次垃圾回收的类元数据空间的大小可能会变大。</w:t>
      </w:r>
    </w:p>
    <w:p w:rsidR="00B70095" w:rsidRPr="00B70095" w:rsidRDefault="00B70095" w:rsidP="00B70095">
      <w:pPr>
        <w:ind w:firstLine="480"/>
      </w:pPr>
      <w:r w:rsidRPr="00B70095">
        <w:t>4</w:t>
      </w:r>
      <w:r w:rsidRPr="00B70095">
        <w:t>、</w:t>
      </w:r>
      <w:r w:rsidRPr="00B70095">
        <w:t xml:space="preserve"> -XX:MaxMetaspaceSize</w:t>
      </w:r>
      <w:r w:rsidRPr="00B70095">
        <w:t>：分配给类元数据空间的最大值，超过此值就会触发</w:t>
      </w:r>
      <w:r w:rsidRPr="00B70095">
        <w:t>Full GC</w:t>
      </w:r>
      <w:r w:rsidRPr="00B70095">
        <w:t>，此值默认没有限制，但应取决于系统内存的大小。</w:t>
      </w:r>
      <w:r w:rsidRPr="00B70095">
        <w:t>JVM</w:t>
      </w:r>
      <w:r w:rsidRPr="00B70095">
        <w:t>会动态地改变此值。</w:t>
      </w:r>
    </w:p>
    <w:p w:rsidR="00B70095" w:rsidRPr="00B70095" w:rsidRDefault="00B70095" w:rsidP="00B70095">
      <w:pPr>
        <w:ind w:firstLine="480"/>
      </w:pPr>
      <w:r w:rsidRPr="00B70095">
        <w:t> </w:t>
      </w:r>
    </w:p>
    <w:p w:rsidR="00B70095" w:rsidRPr="00B70095" w:rsidRDefault="00B70095" w:rsidP="00B70095">
      <w:pPr>
        <w:ind w:firstLine="480"/>
      </w:pPr>
      <w:r w:rsidRPr="00B70095">
        <w:t>91</w:t>
      </w:r>
      <w:r w:rsidRPr="00B70095">
        <w:t>、</w:t>
      </w:r>
      <w:r w:rsidRPr="00B70095">
        <w:t>Perm Space</w:t>
      </w:r>
      <w:r w:rsidRPr="00B70095">
        <w:t>中保存什么数据？会引起</w:t>
      </w:r>
      <w:r w:rsidRPr="00B70095">
        <w:t>OutOfMemory</w:t>
      </w:r>
      <w:r w:rsidRPr="00B70095">
        <w:t>吗？</w:t>
      </w:r>
    </w:p>
    <w:p w:rsidR="00B70095" w:rsidRPr="00B70095" w:rsidRDefault="00B70095" w:rsidP="00B70095">
      <w:pPr>
        <w:ind w:firstLine="480"/>
      </w:pPr>
      <w:r w:rsidRPr="00B70095">
        <w:t>加载</w:t>
      </w:r>
      <w:r w:rsidRPr="00B70095">
        <w:t>class</w:t>
      </w:r>
      <w:r w:rsidRPr="00B70095">
        <w:t>文件。</w:t>
      </w:r>
    </w:p>
    <w:p w:rsidR="00B70095" w:rsidRPr="00B70095" w:rsidRDefault="00B70095" w:rsidP="00B70095">
      <w:pPr>
        <w:ind w:firstLine="480"/>
      </w:pPr>
      <w:r w:rsidRPr="00B70095">
        <w:t>会引起，出现异常可以设置</w:t>
      </w:r>
      <w:r w:rsidRPr="00B70095">
        <w:t xml:space="preserve"> -XX:PermSize </w:t>
      </w:r>
      <w:r w:rsidRPr="00B70095">
        <w:t>的大小。</w:t>
      </w:r>
      <w:r w:rsidRPr="00B70095">
        <w:t>JDK 1.8</w:t>
      </w:r>
      <w:r w:rsidRPr="00B70095">
        <w:t>后，字符串常量不存放在永久带，而是在堆内存中，</w:t>
      </w:r>
      <w:r w:rsidRPr="00B70095">
        <w:t>JDK8</w:t>
      </w:r>
      <w:r w:rsidRPr="00B70095">
        <w:t>以后没有永久代概念，而是用元空间替代，元空间不存在虚拟机中，二是使用本地内存。</w:t>
      </w:r>
    </w:p>
    <w:p w:rsidR="00B70095" w:rsidRPr="00B70095" w:rsidRDefault="00B70095" w:rsidP="00B70095">
      <w:pPr>
        <w:ind w:firstLine="480"/>
      </w:pPr>
      <w:r w:rsidRPr="00B70095">
        <w:t>详细查看</w:t>
      </w:r>
      <w:r w:rsidRPr="00B70095">
        <w:t>Java8</w:t>
      </w:r>
      <w:r w:rsidRPr="00B70095">
        <w:t>内存模型</w:t>
      </w:r>
      <w:r w:rsidRPr="00B70095">
        <w:t>—</w:t>
      </w:r>
      <w:r w:rsidRPr="00B70095">
        <w:t>永久代</w:t>
      </w:r>
      <w:r w:rsidRPr="00B70095">
        <w:t>(PermGen)</w:t>
      </w:r>
      <w:r w:rsidRPr="00B70095">
        <w:t>和元空间</w:t>
      </w:r>
      <w:r w:rsidRPr="00B70095">
        <w:t>(Metaspace)</w:t>
      </w:r>
    </w:p>
    <w:p w:rsidR="00B70095" w:rsidRPr="00B70095" w:rsidRDefault="00B70095" w:rsidP="00B70095">
      <w:pPr>
        <w:ind w:firstLine="480"/>
      </w:pPr>
      <w:r w:rsidRPr="00B70095">
        <w:t> </w:t>
      </w:r>
    </w:p>
    <w:p w:rsidR="00B70095" w:rsidRPr="00B70095" w:rsidRDefault="00B70095" w:rsidP="00B70095">
      <w:pPr>
        <w:ind w:firstLine="480"/>
      </w:pPr>
      <w:r w:rsidRPr="00B70095">
        <w:t>92</w:t>
      </w:r>
      <w:r w:rsidRPr="00B70095">
        <w:t>、</w:t>
      </w:r>
      <w:r w:rsidRPr="00B70095">
        <w:t>java</w:t>
      </w:r>
      <w:r w:rsidRPr="00B70095">
        <w:t>类加载全过程，从架构角度理解，类加载和反射、动态代理有什么关系？</w:t>
      </w:r>
    </w:p>
    <w:p w:rsidR="00B70095" w:rsidRPr="00B70095" w:rsidRDefault="00B70095" w:rsidP="00B70095">
      <w:pPr>
        <w:ind w:firstLine="480"/>
      </w:pPr>
      <w:r w:rsidRPr="00B70095">
        <w:t> </w:t>
      </w:r>
    </w:p>
    <w:p w:rsidR="00B70095" w:rsidRPr="00B70095" w:rsidRDefault="00B70095" w:rsidP="00B70095">
      <w:pPr>
        <w:ind w:firstLine="480"/>
      </w:pPr>
      <w:r w:rsidRPr="00B70095">
        <w:t>93</w:t>
      </w:r>
      <w:r w:rsidRPr="00B70095">
        <w:t>、简述</w:t>
      </w:r>
      <w:r w:rsidRPr="00B70095">
        <w:t>java</w:t>
      </w:r>
      <w:r w:rsidRPr="00B70095">
        <w:t>类加载机制？</w:t>
      </w:r>
      <w:r w:rsidRPr="00B70095">
        <w:t>tips</w:t>
      </w:r>
      <w:r w:rsidRPr="00B70095">
        <w:t>：看</w:t>
      </w:r>
      <w:r w:rsidRPr="00B70095">
        <w:t>ClassLoader</w:t>
      </w:r>
      <w:r w:rsidRPr="00B70095">
        <w:t>源码讲解类加载机制，理解记忆</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lastRenderedPageBreak/>
        <w:t>加载</w:t>
      </w:r>
      <w:r w:rsidRPr="00B70095">
        <w:rPr>
          <w:b/>
          <w:bCs/>
        </w:rPr>
        <w:t>----</w:t>
      </w:r>
      <w:r w:rsidRPr="00B70095">
        <w:rPr>
          <w:b/>
          <w:bCs/>
        </w:rPr>
        <w:t>验证</w:t>
      </w:r>
      <w:r w:rsidRPr="00B70095">
        <w:rPr>
          <w:b/>
          <w:bCs/>
        </w:rPr>
        <w:t>----</w:t>
      </w:r>
      <w:r w:rsidRPr="00B70095">
        <w:rPr>
          <w:b/>
          <w:bCs/>
        </w:rPr>
        <w:t>准备</w:t>
      </w:r>
      <w:r w:rsidRPr="00B70095">
        <w:rPr>
          <w:b/>
          <w:bCs/>
        </w:rPr>
        <w:t>----</w:t>
      </w:r>
      <w:r w:rsidRPr="00B70095">
        <w:rPr>
          <w:b/>
          <w:bCs/>
        </w:rPr>
        <w:t>解析</w:t>
      </w:r>
      <w:r w:rsidRPr="00B70095">
        <w:rPr>
          <w:b/>
          <w:bCs/>
        </w:rPr>
        <w:t>-----</w:t>
      </w:r>
      <w:r w:rsidRPr="00B70095">
        <w:rPr>
          <w:b/>
          <w:bCs/>
        </w:rPr>
        <w:t>初始化</w:t>
      </w:r>
      <w:r w:rsidRPr="00B70095">
        <w:rPr>
          <w:b/>
          <w:bCs/>
        </w:rPr>
        <w:t>----</w:t>
      </w:r>
      <w:r w:rsidRPr="00B70095">
        <w:rPr>
          <w:b/>
          <w:bCs/>
        </w:rPr>
        <w:t>使用</w:t>
      </w:r>
      <w:r w:rsidRPr="00B70095">
        <w:rPr>
          <w:b/>
          <w:bCs/>
        </w:rPr>
        <w:t>-----</w:t>
      </w:r>
      <w:r w:rsidRPr="00B70095">
        <w:rPr>
          <w:b/>
          <w:bCs/>
        </w:rPr>
        <w:t>卸载</w:t>
      </w:r>
    </w:p>
    <w:p w:rsidR="00B70095" w:rsidRPr="00B70095" w:rsidRDefault="00B70095" w:rsidP="00B70095">
      <w:pPr>
        <w:ind w:firstLine="480"/>
      </w:pPr>
      <w:r w:rsidRPr="00B70095">
        <w:t>94</w:t>
      </w:r>
      <w:r w:rsidRPr="00B70095">
        <w:t>、</w:t>
      </w:r>
      <w:r w:rsidRPr="00B70095">
        <w:t>GC</w:t>
      </w:r>
      <w:r w:rsidRPr="00B70095">
        <w:t>收集器有哪些？</w:t>
      </w:r>
      <w:r w:rsidRPr="00B70095">
        <w:t>CMS</w:t>
      </w:r>
      <w:r w:rsidRPr="00B70095">
        <w:t>收集器与</w:t>
      </w:r>
      <w:r w:rsidRPr="00B70095">
        <w:t>G1</w:t>
      </w:r>
      <w:r w:rsidRPr="00B70095">
        <w:t>收集器的特点</w:t>
      </w:r>
    </w:p>
    <w:p w:rsidR="00B70095" w:rsidRPr="00B70095" w:rsidRDefault="00B70095" w:rsidP="00B70095">
      <w:pPr>
        <w:ind w:firstLine="480"/>
      </w:pPr>
      <w:r w:rsidRPr="00B70095">
        <w:t>串行垃圾回收器（</w:t>
      </w:r>
      <w:r w:rsidRPr="00B70095">
        <w:t>Serial Garbage Collector</w:t>
      </w:r>
      <w:r w:rsidRPr="00B70095">
        <w:t>）</w:t>
      </w:r>
    </w:p>
    <w:p w:rsidR="00B70095" w:rsidRPr="00B70095" w:rsidRDefault="00B70095" w:rsidP="00B70095">
      <w:pPr>
        <w:ind w:firstLine="480"/>
      </w:pPr>
      <w:r w:rsidRPr="00B70095">
        <w:t>并行垃圾回收器（</w:t>
      </w:r>
      <w:r w:rsidRPr="00B70095">
        <w:t>Parallel Garbage Collector</w:t>
      </w:r>
      <w:r w:rsidRPr="00B70095">
        <w:t>）</w:t>
      </w:r>
    </w:p>
    <w:p w:rsidR="00B70095" w:rsidRPr="00B70095" w:rsidRDefault="00B70095" w:rsidP="00B70095">
      <w:pPr>
        <w:ind w:firstLine="480"/>
      </w:pPr>
      <w:r w:rsidRPr="00B70095">
        <w:t>并发标记扫描垃圾回收器（</w:t>
      </w:r>
      <w:r w:rsidRPr="00B70095">
        <w:t>CMS Garbage Collector</w:t>
      </w:r>
      <w:r w:rsidRPr="00B70095">
        <w:t>）</w:t>
      </w:r>
    </w:p>
    <w:p w:rsidR="00B70095" w:rsidRPr="00B70095" w:rsidRDefault="00B70095" w:rsidP="00B70095">
      <w:pPr>
        <w:ind w:firstLine="480"/>
      </w:pPr>
      <w:r w:rsidRPr="00B70095">
        <w:t>G1</w:t>
      </w:r>
      <w:r w:rsidRPr="00B70095">
        <w:t>垃圾回收器（</w:t>
      </w:r>
      <w:r w:rsidRPr="00B70095">
        <w:t>G1 Garbage Collector</w:t>
      </w:r>
      <w:r w:rsidRPr="00B70095">
        <w:t>）</w:t>
      </w:r>
    </w:p>
    <w:p w:rsidR="00B70095" w:rsidRPr="00B70095" w:rsidRDefault="00B70095" w:rsidP="00B70095">
      <w:pPr>
        <w:ind w:firstLine="480"/>
      </w:pPr>
      <w:r w:rsidRPr="00B70095">
        <w:t> </w:t>
      </w:r>
    </w:p>
    <w:p w:rsidR="00B70095" w:rsidRPr="00B70095" w:rsidRDefault="00B70095" w:rsidP="00B70095">
      <w:pPr>
        <w:ind w:firstLine="480"/>
      </w:pPr>
      <w:r w:rsidRPr="00B70095">
        <w:t>95</w:t>
      </w:r>
      <w:r w:rsidRPr="00B70095">
        <w:t>、类加载器双亲委派模型机制，</w:t>
      </w:r>
      <w:r w:rsidRPr="00B70095">
        <w:t>“</w:t>
      </w:r>
      <w:r w:rsidRPr="00B70095">
        <w:t>双亲委派</w:t>
      </w:r>
      <w:r w:rsidRPr="00B70095">
        <w:t>”</w:t>
      </w:r>
      <w:r w:rsidRPr="00B70095">
        <w:t>中的双亲是什么意思？</w:t>
      </w:r>
      <w:r w:rsidRPr="00B70095">
        <w:t>tips</w:t>
      </w:r>
      <w:r w:rsidRPr="00B70095">
        <w:t>：演示</w:t>
      </w:r>
      <w:r w:rsidRPr="00B70095">
        <w:t>ClassLoaderTest2</w:t>
      </w:r>
      <w:r w:rsidRPr="00B70095">
        <w:t>，讲解双亲委派流程图</w:t>
      </w:r>
    </w:p>
    <w:p w:rsidR="00B70095" w:rsidRPr="00B70095" w:rsidRDefault="00B70095" w:rsidP="00B70095">
      <w:pPr>
        <w:ind w:firstLine="480"/>
      </w:pPr>
      <w:r w:rsidRPr="00B70095">
        <w:t>如果一个类加载器收到类加载的请求，它首先不会自己去尝试加载这个类，而是把这个请求委派给父类加载器完成。每个类加载器都是如此，只有当父加载器在自己的搜索范围内找不到指定的类时（即</w:t>
      </w:r>
      <w:r w:rsidRPr="00B70095">
        <w:t>ClassNotFoundException</w:t>
      </w:r>
      <w:r w:rsidRPr="00B70095">
        <w:t>），子加载器才会尝试自己去加载。</w:t>
      </w:r>
    </w:p>
    <w:p w:rsidR="00B70095" w:rsidRPr="00B70095" w:rsidRDefault="00B70095" w:rsidP="00B70095">
      <w:pPr>
        <w:ind w:firstLine="480"/>
      </w:pPr>
      <w:r w:rsidRPr="00B70095">
        <w:t>96</w:t>
      </w:r>
      <w:r w:rsidRPr="00B70095">
        <w:t>、什么情况下会出现永久代内存溢出，如何解决此类问题？</w:t>
      </w:r>
    </w:p>
    <w:p w:rsidR="00B70095" w:rsidRPr="00B70095" w:rsidRDefault="00B70095" w:rsidP="00B70095">
      <w:pPr>
        <w:ind w:firstLine="480"/>
      </w:pPr>
      <w:r w:rsidRPr="00B70095">
        <w:t>生成大量的类，增大</w:t>
      </w:r>
      <w:r w:rsidRPr="00B70095">
        <w:t>Perm</w:t>
      </w:r>
      <w:r w:rsidRPr="00B70095">
        <w:t>区</w:t>
      </w:r>
      <w:r w:rsidRPr="00B70095">
        <w:t xml:space="preserve"> </w:t>
      </w:r>
      <w:r w:rsidRPr="00B70095">
        <w:t>允许</w:t>
      </w:r>
      <w:r w:rsidRPr="00B70095">
        <w:t>Class</w:t>
      </w:r>
      <w:r w:rsidRPr="00B70095">
        <w:t>回收</w:t>
      </w:r>
    </w:p>
    <w:p w:rsidR="00B70095" w:rsidRPr="00B70095" w:rsidRDefault="00B70095" w:rsidP="00B70095">
      <w:pPr>
        <w:ind w:firstLine="480"/>
      </w:pPr>
      <w:r w:rsidRPr="00B70095">
        <w:t>97</w:t>
      </w:r>
      <w:r w:rsidRPr="00B70095">
        <w:t>、什么情况下会出现堆内存溢出，如何解决此类问题？</w:t>
      </w:r>
    </w:p>
    <w:p w:rsidR="00B70095" w:rsidRPr="00B70095" w:rsidRDefault="00B70095" w:rsidP="00B70095">
      <w:pPr>
        <w:ind w:firstLine="480"/>
      </w:pPr>
      <w:r w:rsidRPr="00B70095">
        <w:t>占用大量堆空间，直接溢出</w:t>
      </w:r>
    </w:p>
    <w:p w:rsidR="00B70095" w:rsidRPr="00B70095" w:rsidRDefault="00B70095" w:rsidP="00B70095">
      <w:pPr>
        <w:ind w:firstLine="480"/>
      </w:pPr>
      <w:r w:rsidRPr="00B70095">
        <w:t>增大堆空间，及时释放内存</w:t>
      </w:r>
    </w:p>
    <w:p w:rsidR="00B70095" w:rsidRPr="00B70095" w:rsidRDefault="00B70095" w:rsidP="00B70095">
      <w:pPr>
        <w:ind w:firstLine="480"/>
      </w:pPr>
      <w:r w:rsidRPr="00B70095">
        <w:t>98</w:t>
      </w:r>
      <w:r w:rsidRPr="00B70095">
        <w:t>、什么情况下会出现直接内存溢出，如何解决此类问题？</w:t>
      </w:r>
    </w:p>
    <w:p w:rsidR="00B70095" w:rsidRPr="00B70095" w:rsidRDefault="00B70095" w:rsidP="00B70095">
      <w:pPr>
        <w:ind w:firstLine="480"/>
      </w:pPr>
      <w:r w:rsidRPr="00B70095">
        <w:t>ByteBuffer.allocateDirect()</w:t>
      </w:r>
      <w:r w:rsidRPr="00B70095">
        <w:t>无法从操作系统获得足够的空间</w:t>
      </w:r>
    </w:p>
    <w:p w:rsidR="00B70095" w:rsidRPr="00B70095" w:rsidRDefault="00B70095" w:rsidP="00B70095">
      <w:pPr>
        <w:ind w:firstLine="480"/>
      </w:pPr>
      <w:r w:rsidRPr="00B70095">
        <w:t>解决方法：</w:t>
      </w:r>
      <w:r w:rsidRPr="00B70095">
        <w:rPr>
          <w:b/>
          <w:bCs/>
        </w:rPr>
        <w:t>减少</w:t>
      </w:r>
      <w:r w:rsidRPr="00B70095">
        <w:t>堆内存</w:t>
      </w:r>
      <w:r w:rsidRPr="00B70095">
        <w:t xml:space="preserve"> </w:t>
      </w:r>
      <w:r w:rsidRPr="00B70095">
        <w:t>有意触发</w:t>
      </w:r>
      <w:r w:rsidRPr="00B70095">
        <w:t>GC</w:t>
      </w:r>
    </w:p>
    <w:p w:rsidR="00B70095" w:rsidRPr="00B70095" w:rsidRDefault="00B70095" w:rsidP="00B70095">
      <w:pPr>
        <w:ind w:firstLine="480"/>
      </w:pPr>
      <w:r w:rsidRPr="00B70095">
        <w:t> </w:t>
      </w:r>
    </w:p>
    <w:p w:rsidR="00B70095" w:rsidRPr="00B70095" w:rsidRDefault="00B70095" w:rsidP="00B70095">
      <w:pPr>
        <w:ind w:firstLine="480"/>
      </w:pPr>
      <w:r w:rsidRPr="00B70095">
        <w:t>99</w:t>
      </w:r>
      <w:r w:rsidRPr="00B70095">
        <w:t>、什么情况下会出现过多线程导致内存溢出的问题，如何解决此类问题？</w:t>
      </w:r>
    </w:p>
    <w:p w:rsidR="00B70095" w:rsidRPr="00B70095" w:rsidRDefault="00B70095" w:rsidP="00B70095">
      <w:pPr>
        <w:ind w:firstLine="480"/>
      </w:pPr>
      <w:r w:rsidRPr="00B70095">
        <w:t>多线程</w:t>
      </w:r>
      <w:r w:rsidRPr="00B70095">
        <w:t xml:space="preserve"> </w:t>
      </w:r>
      <w:r w:rsidRPr="00B70095">
        <w:t>没有释放内存</w:t>
      </w:r>
    </w:p>
    <w:p w:rsidR="00B70095" w:rsidRPr="00B70095" w:rsidRDefault="00B70095" w:rsidP="00B70095">
      <w:pPr>
        <w:ind w:firstLine="480"/>
      </w:pPr>
      <w:r w:rsidRPr="00B70095">
        <w:t>– 1</w:t>
      </w:r>
      <w:r w:rsidRPr="00B70095">
        <w:t>、</w:t>
      </w:r>
      <w:r w:rsidRPr="00B70095">
        <w:t>OOM</w:t>
      </w:r>
      <w:r w:rsidRPr="00B70095">
        <w:t>由于保存多线程过多引起，可以考虑增加堆大小</w:t>
      </w:r>
    </w:p>
    <w:p w:rsidR="00B70095" w:rsidRPr="00B70095" w:rsidRDefault="00B70095" w:rsidP="00B70095">
      <w:pPr>
        <w:ind w:firstLine="480"/>
      </w:pPr>
      <w:r w:rsidRPr="00B70095">
        <w:t xml:space="preserve">– 2. </w:t>
      </w:r>
      <w:r w:rsidRPr="00B70095">
        <w:t>如果应用允许，缩短多线程的过期时间，使得</w:t>
      </w:r>
      <w:r w:rsidRPr="00B70095">
        <w:t>session</w:t>
      </w:r>
      <w:r w:rsidRPr="00B70095">
        <w:t>可以及时过期，</w:t>
      </w:r>
      <w:r w:rsidRPr="00B70095">
        <w:lastRenderedPageBreak/>
        <w:t>并回收</w:t>
      </w:r>
    </w:p>
    <w:p w:rsidR="00B70095" w:rsidRPr="00B70095" w:rsidRDefault="00B70095" w:rsidP="00B70095">
      <w:pPr>
        <w:ind w:firstLine="480"/>
      </w:pPr>
      <w:r w:rsidRPr="00B70095">
        <w:t> </w:t>
      </w:r>
    </w:p>
    <w:p w:rsidR="00B70095" w:rsidRPr="00B70095" w:rsidRDefault="00B70095" w:rsidP="00B70095">
      <w:pPr>
        <w:ind w:firstLine="480"/>
      </w:pPr>
      <w:r w:rsidRPr="00B70095">
        <w:t>100</w:t>
      </w:r>
      <w:r w:rsidRPr="00B70095">
        <w:t>、什么情况下会出现</w:t>
      </w:r>
      <w:r w:rsidRPr="00B70095">
        <w:t>CPU</w:t>
      </w:r>
      <w:r w:rsidRPr="00B70095">
        <w:t>使用率过高的问题，如何解决此类问题？</w:t>
      </w:r>
    </w:p>
    <w:p w:rsidR="00B70095" w:rsidRPr="00B70095" w:rsidRDefault="00B70095" w:rsidP="00B70095">
      <w:pPr>
        <w:ind w:firstLine="480"/>
      </w:pPr>
      <w:r w:rsidRPr="00B70095">
        <w:t>多线程竞争资源，多线程上下文切换太频繁</w:t>
      </w:r>
    </w:p>
    <w:p w:rsidR="00B70095" w:rsidRPr="00B70095" w:rsidRDefault="00B70095" w:rsidP="00B70095">
      <w:pPr>
        <w:ind w:firstLine="480"/>
      </w:pPr>
      <w:r w:rsidRPr="00B70095">
        <w:t>合理设置线程最大开启数量，并发数量</w:t>
      </w:r>
    </w:p>
    <w:p w:rsidR="00B70095" w:rsidRPr="00B70095" w:rsidRDefault="00B70095" w:rsidP="00B70095">
      <w:pPr>
        <w:ind w:firstLine="480"/>
      </w:pPr>
      <w:r w:rsidRPr="00B70095">
        <w:t>个人整理的各大博主写的资料供自己日后复习</w:t>
      </w:r>
    </w:p>
    <w:p w:rsidR="00B70095" w:rsidRPr="00B70095" w:rsidRDefault="00B70095" w:rsidP="00B70095">
      <w:pPr>
        <w:ind w:firstLine="482"/>
        <w:rPr>
          <w:b/>
          <w:bCs/>
        </w:rPr>
      </w:pPr>
      <w:r w:rsidRPr="00B70095">
        <w:rPr>
          <w:b/>
          <w:bCs/>
        </w:rPr>
        <w:t>1</w:t>
      </w:r>
      <w:r w:rsidRPr="00B70095">
        <w:rPr>
          <w:b/>
          <w:bCs/>
        </w:rPr>
        <w:t>、什么是线程和进程</w:t>
      </w:r>
      <w:r w:rsidRPr="00B70095">
        <w:rPr>
          <w:b/>
          <w:bCs/>
        </w:rPr>
        <w:t>?</w:t>
      </w:r>
    </w:p>
    <w:p w:rsidR="00B70095" w:rsidRPr="00B70095" w:rsidRDefault="00B70095" w:rsidP="00B70095">
      <w:pPr>
        <w:ind w:firstLine="482"/>
      </w:pPr>
      <w:r w:rsidRPr="00B70095">
        <w:rPr>
          <w:b/>
          <w:bCs/>
        </w:rPr>
        <w:t>进程</w:t>
      </w:r>
      <w:r w:rsidRPr="00B70095">
        <w:t>：在操作系统中能够独立运行，并且作为资源分配的基本单位。它表示运行中的程序。系统运行一个程序就是一个进程从创建、运行到消亡的过程。</w:t>
      </w:r>
    </w:p>
    <w:p w:rsidR="00B70095" w:rsidRPr="00B70095" w:rsidRDefault="00B70095" w:rsidP="00B70095">
      <w:pPr>
        <w:ind w:firstLine="482"/>
      </w:pPr>
      <w:r w:rsidRPr="00B70095">
        <w:rPr>
          <w:b/>
          <w:bCs/>
        </w:rPr>
        <w:t>线程</w:t>
      </w:r>
      <w:r w:rsidRPr="00B70095">
        <w:t>：是一个比进程更小的执行单位，能够完成进程中的一个功能，也被称为轻量级进程。一个进程在其执行的过程中可以产生多个线程。</w:t>
      </w:r>
    </w:p>
    <w:p w:rsidR="00B70095" w:rsidRPr="00B70095" w:rsidRDefault="00B70095" w:rsidP="00B70095">
      <w:pPr>
        <w:ind w:firstLine="480"/>
      </w:pPr>
      <w:r w:rsidRPr="00B70095">
        <w:t>【注】线程与进程不同的是：同类的多个线程</w:t>
      </w:r>
      <w:r w:rsidRPr="00B70095">
        <w:rPr>
          <w:b/>
          <w:bCs/>
        </w:rPr>
        <w:t>共享进程的堆和方法区资源</w:t>
      </w:r>
      <w:r w:rsidRPr="00B70095">
        <w:t>，但</w:t>
      </w:r>
      <w:r w:rsidRPr="00B70095">
        <w:rPr>
          <w:b/>
          <w:bCs/>
        </w:rPr>
        <w:t>每个线程有自己的程序计数器、虚拟机栈和本地方法栈</w:t>
      </w:r>
      <w:r w:rsidRPr="00B70095">
        <w:t>，所以系统在产生一个线程，或是在各个线程之间作切换工作时，负担要比进程小得多。</w:t>
      </w:r>
    </w:p>
    <w:p w:rsidR="00B70095" w:rsidRPr="00B70095" w:rsidRDefault="00B70095" w:rsidP="00B70095">
      <w:pPr>
        <w:ind w:firstLine="480"/>
      </w:pPr>
      <w:r w:rsidRPr="00B70095">
        <w:drawing>
          <wp:inline distT="0" distB="0" distL="0" distR="0">
            <wp:extent cx="3781425" cy="3552825"/>
            <wp:effectExtent l="0" t="0" r="9525" b="9525"/>
            <wp:docPr id="8" name="图片 8" descr="https://img2018.cnblogs.com/blog/1486651/201907/1486651-20190723154946205-1265350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86651/201907/1486651-20190723154946205-12653508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3552825"/>
                    </a:xfrm>
                    <a:prstGeom prst="rect">
                      <a:avLst/>
                    </a:prstGeom>
                    <a:noFill/>
                    <a:ln>
                      <a:noFill/>
                    </a:ln>
                  </pic:spPr>
                </pic:pic>
              </a:graphicData>
            </a:graphic>
          </wp:inline>
        </w:drawing>
      </w:r>
    </w:p>
    <w:p w:rsidR="00B70095" w:rsidRPr="00B70095" w:rsidRDefault="00B70095" w:rsidP="00B70095">
      <w:pPr>
        <w:ind w:firstLine="482"/>
      </w:pPr>
      <w:r w:rsidRPr="00B70095">
        <w:rPr>
          <w:b/>
          <w:bCs/>
        </w:rPr>
        <w:t>为什么程序计数器、虚拟机栈和本地方法栈是线程私有的呢？为什么堆和方法区是线程共享的呢？</w:t>
      </w:r>
    </w:p>
    <w:p w:rsidR="00B70095" w:rsidRPr="00B70095" w:rsidRDefault="00B70095" w:rsidP="00B70095">
      <w:pPr>
        <w:numPr>
          <w:ilvl w:val="0"/>
          <w:numId w:val="11"/>
        </w:numPr>
        <w:ind w:firstLine="482"/>
      </w:pPr>
      <w:r w:rsidRPr="00B70095">
        <w:rPr>
          <w:b/>
          <w:bCs/>
        </w:rPr>
        <w:lastRenderedPageBreak/>
        <w:t>程序计数器为什么是私有的</w:t>
      </w:r>
      <w:r w:rsidRPr="00B70095">
        <w:rPr>
          <w:b/>
          <w:bCs/>
        </w:rPr>
        <w:t>?</w:t>
      </w:r>
    </w:p>
    <w:p w:rsidR="00B70095" w:rsidRPr="00B70095" w:rsidRDefault="00B70095" w:rsidP="00B70095">
      <w:pPr>
        <w:ind w:firstLine="480"/>
      </w:pPr>
      <w:r w:rsidRPr="00B70095">
        <w:t>程序计数器主要有下面两个作用：</w:t>
      </w:r>
    </w:p>
    <w:p w:rsidR="00B70095" w:rsidRPr="00B70095" w:rsidRDefault="00B70095" w:rsidP="00B70095">
      <w:pPr>
        <w:numPr>
          <w:ilvl w:val="0"/>
          <w:numId w:val="12"/>
        </w:numPr>
        <w:ind w:firstLine="480"/>
      </w:pPr>
    </w:p>
    <w:p w:rsidR="00B70095" w:rsidRPr="00B70095" w:rsidRDefault="00B70095" w:rsidP="00B70095">
      <w:pPr>
        <w:numPr>
          <w:ilvl w:val="1"/>
          <w:numId w:val="12"/>
        </w:numPr>
        <w:ind w:firstLine="480"/>
      </w:pPr>
      <w:r w:rsidRPr="00B70095">
        <w:t>字节码解释器通过改变程序计数器来依次读取指令，从而实现代码的流程控制，如：顺序执行、选择、循环、异常处理。</w:t>
      </w:r>
    </w:p>
    <w:p w:rsidR="00B70095" w:rsidRPr="00B70095" w:rsidRDefault="00B70095" w:rsidP="00B70095">
      <w:pPr>
        <w:numPr>
          <w:ilvl w:val="1"/>
          <w:numId w:val="12"/>
        </w:numPr>
        <w:ind w:firstLine="480"/>
      </w:pPr>
      <w:r w:rsidRPr="00B70095">
        <w:t>在多线程的情况下，程序计数器用于记录当前线程执行的位置，从而当线程被切换回来的时候能够知道该线程上次运行到哪儿了。</w:t>
      </w:r>
    </w:p>
    <w:p w:rsidR="00B70095" w:rsidRPr="00B70095" w:rsidRDefault="00B70095" w:rsidP="00B70095">
      <w:pPr>
        <w:ind w:firstLine="480"/>
      </w:pPr>
      <w:r w:rsidRPr="00B70095">
        <w:t>（需要注意的是，如果执行的是</w:t>
      </w:r>
      <w:r w:rsidRPr="00B70095">
        <w:t xml:space="preserve"> native </w:t>
      </w:r>
      <w:r w:rsidRPr="00B70095">
        <w:t>方法，那么程序计数器记录的是</w:t>
      </w:r>
      <w:r w:rsidRPr="00B70095">
        <w:t xml:space="preserve"> undefined </w:t>
      </w:r>
      <w:r w:rsidRPr="00B70095">
        <w:t>地址，只有执行的是</w:t>
      </w:r>
      <w:r w:rsidRPr="00B70095">
        <w:t xml:space="preserve"> Java </w:t>
      </w:r>
      <w:r w:rsidRPr="00B70095">
        <w:t>代码时程序计数器记录的才是下一条指令的地址。）</w:t>
      </w:r>
    </w:p>
    <w:p w:rsidR="00B70095" w:rsidRPr="00B70095" w:rsidRDefault="00B70095" w:rsidP="00B70095">
      <w:pPr>
        <w:ind w:firstLine="480"/>
      </w:pPr>
      <w:r w:rsidRPr="00B70095">
        <w:t>所以，程序计数器私有主要是为了</w:t>
      </w:r>
      <w:r w:rsidRPr="00B70095">
        <w:rPr>
          <w:b/>
          <w:bCs/>
        </w:rPr>
        <w:t>线程切换后能恢复到正确的执行位置</w:t>
      </w:r>
      <w:r w:rsidRPr="00B70095">
        <w:t>。</w:t>
      </w:r>
    </w:p>
    <w:p w:rsidR="00B70095" w:rsidRPr="00B70095" w:rsidRDefault="00B70095" w:rsidP="00B70095">
      <w:pPr>
        <w:numPr>
          <w:ilvl w:val="0"/>
          <w:numId w:val="13"/>
        </w:numPr>
        <w:ind w:firstLine="482"/>
      </w:pPr>
      <w:r w:rsidRPr="00B70095">
        <w:rPr>
          <w:b/>
          <w:bCs/>
        </w:rPr>
        <w:t> </w:t>
      </w:r>
      <w:r w:rsidRPr="00B70095">
        <w:rPr>
          <w:b/>
          <w:bCs/>
        </w:rPr>
        <w:t>虚拟机栈和本地方法栈为什么是私有的</w:t>
      </w:r>
      <w:r w:rsidRPr="00B70095">
        <w:rPr>
          <w:b/>
          <w:bCs/>
        </w:rPr>
        <w:t>?</w:t>
      </w:r>
    </w:p>
    <w:p w:rsidR="00B70095" w:rsidRPr="00B70095" w:rsidRDefault="00B70095" w:rsidP="00B70095">
      <w:pPr>
        <w:numPr>
          <w:ilvl w:val="0"/>
          <w:numId w:val="14"/>
        </w:numPr>
        <w:ind w:firstLine="482"/>
      </w:pPr>
      <w:r w:rsidRPr="00B70095">
        <w:rPr>
          <w:b/>
          <w:bCs/>
        </w:rPr>
        <w:t>虚拟机栈</w:t>
      </w:r>
      <w:r w:rsidRPr="00B70095">
        <w:t>：</w:t>
      </w:r>
      <w:r w:rsidRPr="00B70095">
        <w:t> </w:t>
      </w:r>
      <w:r w:rsidRPr="00B70095">
        <w:rPr>
          <w:b/>
          <w:bCs/>
        </w:rPr>
        <w:t>每个</w:t>
      </w:r>
      <w:r w:rsidRPr="00B70095">
        <w:rPr>
          <w:b/>
          <w:bCs/>
        </w:rPr>
        <w:t xml:space="preserve"> Java </w:t>
      </w:r>
      <w:r w:rsidRPr="00B70095">
        <w:rPr>
          <w:b/>
          <w:bCs/>
        </w:rPr>
        <w:t>方法在执行的同时会创建一个栈帧用于存储局部变量表、操作数栈、常量池引用等信息。从方法调用直至执行完成的过程，就对应着一个栈帧在</w:t>
      </w:r>
      <w:r w:rsidRPr="00B70095">
        <w:rPr>
          <w:b/>
          <w:bCs/>
        </w:rPr>
        <w:t xml:space="preserve"> Java </w:t>
      </w:r>
      <w:r w:rsidRPr="00B70095">
        <w:rPr>
          <w:b/>
          <w:bCs/>
        </w:rPr>
        <w:t>虚拟机栈中入栈和出栈的过程</w:t>
      </w:r>
      <w:r w:rsidRPr="00B70095">
        <w:t>。</w:t>
      </w:r>
    </w:p>
    <w:p w:rsidR="00B70095" w:rsidRPr="00B70095" w:rsidRDefault="00B70095" w:rsidP="00B70095">
      <w:pPr>
        <w:numPr>
          <w:ilvl w:val="0"/>
          <w:numId w:val="14"/>
        </w:numPr>
        <w:ind w:firstLine="482"/>
      </w:pPr>
      <w:r w:rsidRPr="00B70095">
        <w:rPr>
          <w:b/>
          <w:bCs/>
        </w:rPr>
        <w:t>本地方法栈</w:t>
      </w:r>
      <w:r w:rsidRPr="00B70095">
        <w:t>：</w:t>
      </w:r>
      <w:r w:rsidRPr="00B70095">
        <w:t> </w:t>
      </w:r>
      <w:r w:rsidRPr="00B70095">
        <w:t>和虚拟机栈所发挥的作用非常相似，区别是：</w:t>
      </w:r>
      <w:r w:rsidRPr="00B70095">
        <w:t> </w:t>
      </w:r>
      <w:r w:rsidRPr="00B70095">
        <w:t>虚拟机栈为虚拟机执行</w:t>
      </w:r>
      <w:r w:rsidRPr="00B70095">
        <w:t xml:space="preserve"> Java </w:t>
      </w:r>
      <w:r w:rsidRPr="00B70095">
        <w:t>方法</w:t>
      </w:r>
      <w:r w:rsidRPr="00B70095">
        <w:t xml:space="preserve"> </w:t>
      </w:r>
      <w:r w:rsidRPr="00B70095">
        <w:t>（也就是字节码）服务，而本地方法栈则为虚拟机使用到的</w:t>
      </w:r>
      <w:r w:rsidRPr="00B70095">
        <w:t xml:space="preserve"> Native </w:t>
      </w:r>
      <w:r w:rsidRPr="00B70095">
        <w:t>方法服务。</w:t>
      </w:r>
      <w:r w:rsidRPr="00B70095">
        <w:t> </w:t>
      </w:r>
      <w:r w:rsidRPr="00B70095">
        <w:t>在</w:t>
      </w:r>
      <w:r w:rsidRPr="00B70095">
        <w:t xml:space="preserve"> HotSpot </w:t>
      </w:r>
      <w:r w:rsidRPr="00B70095">
        <w:t>虚拟机中和</w:t>
      </w:r>
      <w:r w:rsidRPr="00B70095">
        <w:t xml:space="preserve"> Java </w:t>
      </w:r>
      <w:r w:rsidRPr="00B70095">
        <w:t>虚拟机栈合二为一。</w:t>
      </w:r>
    </w:p>
    <w:p w:rsidR="00B70095" w:rsidRPr="00B70095" w:rsidRDefault="00B70095" w:rsidP="00B70095">
      <w:pPr>
        <w:ind w:firstLine="480"/>
      </w:pPr>
      <w:r w:rsidRPr="00B70095">
        <w:t>所以，为了</w:t>
      </w:r>
      <w:r w:rsidRPr="00B70095">
        <w:rPr>
          <w:b/>
          <w:bCs/>
        </w:rPr>
        <w:t>保证线程中的局部变量不被别的线程访问到</w:t>
      </w:r>
      <w:r w:rsidRPr="00B70095">
        <w:t>，虚拟机栈和本地方法栈是线程私有的。</w:t>
      </w:r>
    </w:p>
    <w:p w:rsidR="00B70095" w:rsidRPr="00B70095" w:rsidRDefault="00B70095" w:rsidP="00B70095">
      <w:pPr>
        <w:ind w:firstLine="480"/>
      </w:pPr>
      <w:r w:rsidRPr="00B70095">
        <w:t> </w:t>
      </w:r>
    </w:p>
    <w:p w:rsidR="00B70095" w:rsidRPr="00B70095" w:rsidRDefault="00B70095" w:rsidP="00B70095">
      <w:pPr>
        <w:ind w:firstLine="482"/>
      </w:pPr>
      <w:r w:rsidRPr="00B70095">
        <w:rPr>
          <w:b/>
          <w:bCs/>
        </w:rPr>
        <w:t>堆和方法区是所有线程共享的资源</w:t>
      </w:r>
      <w:r w:rsidRPr="00B70095">
        <w:t>，其中：</w:t>
      </w:r>
    </w:p>
    <w:p w:rsidR="00B70095" w:rsidRPr="00B70095" w:rsidRDefault="00B70095" w:rsidP="00B70095">
      <w:pPr>
        <w:numPr>
          <w:ilvl w:val="0"/>
          <w:numId w:val="15"/>
        </w:numPr>
        <w:ind w:firstLine="482"/>
      </w:pPr>
      <w:r w:rsidRPr="00B70095">
        <w:rPr>
          <w:b/>
          <w:bCs/>
        </w:rPr>
        <w:t>堆是进程中最大的一块内存，主要用于存放新创建的对象</w:t>
      </w:r>
      <w:r w:rsidRPr="00B70095">
        <w:rPr>
          <w:b/>
          <w:bCs/>
        </w:rPr>
        <w:t xml:space="preserve"> (</w:t>
      </w:r>
      <w:r w:rsidRPr="00B70095">
        <w:rPr>
          <w:b/>
          <w:bCs/>
        </w:rPr>
        <w:t>所有对象都在这里分配内存</w:t>
      </w:r>
      <w:r w:rsidRPr="00B70095">
        <w:rPr>
          <w:b/>
          <w:bCs/>
        </w:rPr>
        <w:t>)</w:t>
      </w:r>
      <w:r w:rsidRPr="00B70095">
        <w:t>。</w:t>
      </w:r>
    </w:p>
    <w:p w:rsidR="00B70095" w:rsidRPr="00B70095" w:rsidRDefault="00B70095" w:rsidP="00B70095">
      <w:pPr>
        <w:numPr>
          <w:ilvl w:val="0"/>
          <w:numId w:val="15"/>
        </w:numPr>
        <w:ind w:firstLine="482"/>
      </w:pPr>
      <w:r w:rsidRPr="00B70095">
        <w:rPr>
          <w:b/>
          <w:bCs/>
        </w:rPr>
        <w:t>方法区主要用于存放已被加载的类信息、常量、静态变量、即时编译器编译后的代码等数据</w:t>
      </w:r>
      <w:r w:rsidRPr="00B70095">
        <w:t>。</w:t>
      </w:r>
    </w:p>
    <w:p w:rsidR="00B70095" w:rsidRPr="00B70095" w:rsidRDefault="00B70095" w:rsidP="00B70095">
      <w:pPr>
        <w:ind w:firstLine="482"/>
        <w:rPr>
          <w:b/>
          <w:bCs/>
        </w:rPr>
      </w:pPr>
      <w:r w:rsidRPr="00B70095">
        <w:rPr>
          <w:b/>
          <w:bCs/>
        </w:rPr>
        <w:lastRenderedPageBreak/>
        <w:t> 2</w:t>
      </w:r>
      <w:r w:rsidRPr="00B70095">
        <w:rPr>
          <w:b/>
          <w:bCs/>
        </w:rPr>
        <w:t>、什么是上下文切换</w:t>
      </w:r>
      <w:r w:rsidRPr="00B70095">
        <w:rPr>
          <w:b/>
          <w:bCs/>
        </w:rPr>
        <w:t>?</w:t>
      </w:r>
    </w:p>
    <w:p w:rsidR="00B70095" w:rsidRPr="00B70095" w:rsidRDefault="00B70095" w:rsidP="00B70095">
      <w:pPr>
        <w:ind w:firstLine="480"/>
      </w:pPr>
      <w:r w:rsidRPr="00B70095">
        <w:t xml:space="preserve">　　即使单核处理器也支持多线程执行代码，</w:t>
      </w:r>
      <w:r w:rsidRPr="00B70095">
        <w:rPr>
          <w:b/>
          <w:bCs/>
        </w:rPr>
        <w:t>CPU</w:t>
      </w:r>
      <w:r w:rsidRPr="00B70095">
        <w:rPr>
          <w:b/>
          <w:bCs/>
        </w:rPr>
        <w:t>通过给每个线程分配</w:t>
      </w:r>
      <w:r w:rsidRPr="00B70095">
        <w:rPr>
          <w:b/>
          <w:bCs/>
        </w:rPr>
        <w:t>CPU</w:t>
      </w:r>
      <w:r w:rsidRPr="00B70095">
        <w:rPr>
          <w:b/>
          <w:bCs/>
        </w:rPr>
        <w:t>时间片来实现这个机制</w:t>
      </w:r>
      <w:r w:rsidRPr="00B70095">
        <w:t>。时间片是</w:t>
      </w:r>
      <w:r w:rsidRPr="00B70095">
        <w:t>CPU</w:t>
      </w:r>
      <w:r w:rsidRPr="00B70095">
        <w:t>分配给各个线程的时间，因为时间片非常短，所以</w:t>
      </w:r>
      <w:r w:rsidRPr="00B70095">
        <w:t>CPU</w:t>
      </w:r>
      <w:r w:rsidRPr="00B70095">
        <w:t>通过不停地切换线程执行，让我们感觉多个线程是同时执行的。（时间片一般是几十毫秒）</w:t>
      </w:r>
    </w:p>
    <w:p w:rsidR="00B70095" w:rsidRPr="00B70095" w:rsidRDefault="00B70095" w:rsidP="00B70095">
      <w:pPr>
        <w:ind w:firstLine="480"/>
      </w:pPr>
      <w:r w:rsidRPr="00B70095">
        <w:t xml:space="preserve">　　</w:t>
      </w:r>
      <w:r w:rsidRPr="00B70095">
        <w:t>CPU</w:t>
      </w:r>
      <w:r w:rsidRPr="00B70095">
        <w:t>通过时间片分配算法来循环执行任务，当前任务执行一个时间片后会切换到下一个任务。但是，在切换前会保存上一个任务的状态，以便下次切换回这个任务时，可以再加载这个任务的状态。所以</w:t>
      </w:r>
      <w:r w:rsidRPr="00B70095">
        <w:rPr>
          <w:b/>
          <w:bCs/>
        </w:rPr>
        <w:t>任务从保存到加载的过程就是一次上下文切换</w:t>
      </w:r>
      <w:r w:rsidRPr="00B70095">
        <w:t>。</w:t>
      </w:r>
      <w:r w:rsidRPr="00B70095">
        <w:rPr>
          <w:b/>
          <w:bCs/>
        </w:rPr>
        <w:t>上下文切换会影响多线程的执行速度</w:t>
      </w:r>
      <w:r w:rsidRPr="00B70095">
        <w:t>。</w:t>
      </w:r>
    </w:p>
    <w:p w:rsidR="00B70095" w:rsidRPr="00B70095" w:rsidRDefault="00B70095" w:rsidP="00B70095">
      <w:pPr>
        <w:ind w:firstLine="482"/>
        <w:rPr>
          <w:b/>
          <w:bCs/>
        </w:rPr>
      </w:pPr>
      <w:r w:rsidRPr="00B70095">
        <w:rPr>
          <w:b/>
          <w:bCs/>
        </w:rPr>
        <w:t> 3</w:t>
      </w:r>
      <w:r w:rsidRPr="00B70095">
        <w:rPr>
          <w:b/>
          <w:bCs/>
        </w:rPr>
        <w:t>、并发与并行？</w:t>
      </w:r>
    </w:p>
    <w:p w:rsidR="00B70095" w:rsidRPr="00B70095" w:rsidRDefault="00B70095" w:rsidP="00B70095">
      <w:pPr>
        <w:ind w:firstLine="480"/>
      </w:pPr>
      <w:r w:rsidRPr="00B70095">
        <w:t> </w:t>
      </w:r>
      <w:r w:rsidRPr="00B70095">
        <w:t xml:space="preserve">　　</w:t>
      </w:r>
      <w:r w:rsidRPr="00B70095">
        <w:rPr>
          <w:b/>
          <w:bCs/>
        </w:rPr>
        <w:t>并发指的是多个任务交替进行，并行则是指真正意义上的</w:t>
      </w:r>
      <w:r w:rsidRPr="00B70095">
        <w:rPr>
          <w:b/>
          <w:bCs/>
        </w:rPr>
        <w:t>“</w:t>
      </w:r>
      <w:r w:rsidRPr="00B70095">
        <w:rPr>
          <w:b/>
          <w:bCs/>
        </w:rPr>
        <w:t>同时进行</w:t>
      </w:r>
      <w:r w:rsidRPr="00B70095">
        <w:rPr>
          <w:b/>
          <w:bCs/>
        </w:rPr>
        <w:t>”</w:t>
      </w:r>
      <w:r w:rsidRPr="00B70095">
        <w:t>。</w:t>
      </w:r>
    </w:p>
    <w:p w:rsidR="00B70095" w:rsidRPr="00B70095" w:rsidRDefault="00B70095" w:rsidP="00B70095">
      <w:pPr>
        <w:ind w:firstLine="480"/>
      </w:pPr>
      <w:r w:rsidRPr="00B70095">
        <w:t xml:space="preserve">　　实际上，如果系统内只有一个</w:t>
      </w:r>
      <w:r w:rsidRPr="00B70095">
        <w:t>CPU</w:t>
      </w:r>
      <w:r w:rsidRPr="00B70095">
        <w:t>，使用多线程时，在真实系统环境下不能并行，只能通过切换时间片的方式交替进行，从而并发执行任务。真正的并行只能出现在拥有多个</w:t>
      </w:r>
      <w:r w:rsidRPr="00B70095">
        <w:t>CPU</w:t>
      </w:r>
      <w:r w:rsidRPr="00B70095">
        <w:t>的系统中。</w:t>
      </w:r>
    </w:p>
    <w:p w:rsidR="00B70095" w:rsidRPr="00B70095" w:rsidRDefault="00B70095" w:rsidP="00B70095">
      <w:pPr>
        <w:ind w:firstLine="482"/>
        <w:rPr>
          <w:b/>
          <w:bCs/>
        </w:rPr>
      </w:pPr>
      <w:r w:rsidRPr="00B70095">
        <w:rPr>
          <w:b/>
          <w:bCs/>
        </w:rPr>
        <w:t> 4</w:t>
      </w:r>
      <w:r w:rsidRPr="00B70095">
        <w:rPr>
          <w:b/>
          <w:bCs/>
        </w:rPr>
        <w:t>、线程的生命周期和状态</w:t>
      </w:r>
      <w:r w:rsidRPr="00B70095">
        <w:rPr>
          <w:b/>
          <w:bCs/>
        </w:rPr>
        <w:t>?</w:t>
      </w:r>
      <w:r w:rsidRPr="00B70095">
        <w:rPr>
          <w:b/>
          <w:bCs/>
        </w:rPr>
        <w:t>（重要！）</w:t>
      </w:r>
    </w:p>
    <w:p w:rsidR="00B70095" w:rsidRPr="00B70095" w:rsidRDefault="00B70095" w:rsidP="00B70095">
      <w:pPr>
        <w:ind w:firstLine="480"/>
      </w:pPr>
      <w:r w:rsidRPr="00B70095">
        <w:t xml:space="preserve"> Java </w:t>
      </w:r>
      <w:r w:rsidRPr="00B70095">
        <w:t>线程在运行的生命周期中的指定时刻只可能处于下面</w:t>
      </w:r>
      <w:r w:rsidRPr="00B70095">
        <w:t xml:space="preserve"> 6 </w:t>
      </w:r>
      <w:r w:rsidRPr="00B70095">
        <w:t>种不同状态的其中一个状态：</w:t>
      </w:r>
    </w:p>
    <w:p w:rsidR="00B70095" w:rsidRPr="00B70095" w:rsidRDefault="00B70095" w:rsidP="00B70095">
      <w:pPr>
        <w:ind w:firstLine="480"/>
      </w:pPr>
      <w:r w:rsidRPr="00B70095">
        <w:t xml:space="preserve">　　</w:t>
      </w:r>
      <w:r w:rsidRPr="00B70095">
        <w:rPr>
          <w:b/>
          <w:bCs/>
        </w:rPr>
        <w:t>初始状态、运行状态、阻塞状态、等待状态、超时等待状态、终止状态</w:t>
      </w:r>
    </w:p>
    <w:p w:rsidR="00B70095" w:rsidRPr="00B70095" w:rsidRDefault="00B70095" w:rsidP="00B70095">
      <w:pPr>
        <w:ind w:firstLine="480"/>
      </w:pPr>
      <w:r w:rsidRPr="00B70095">
        <w:drawing>
          <wp:inline distT="0" distB="0" distL="0" distR="0">
            <wp:extent cx="8001000" cy="2619375"/>
            <wp:effectExtent l="0" t="0" r="0" b="9525"/>
            <wp:docPr id="7" name="图片 7" descr="https://img2018.cnblogs.com/blog/1486651/201907/1486651-20190723165135110-160179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86651/201907/1486651-20190723165135110-1601799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2619375"/>
                    </a:xfrm>
                    <a:prstGeom prst="rect">
                      <a:avLst/>
                    </a:prstGeom>
                    <a:noFill/>
                    <a:ln>
                      <a:noFill/>
                    </a:ln>
                  </pic:spPr>
                </pic:pic>
              </a:graphicData>
            </a:graphic>
          </wp:inline>
        </w:drawing>
      </w:r>
    </w:p>
    <w:p w:rsidR="00B70095" w:rsidRPr="00B70095" w:rsidRDefault="00B70095" w:rsidP="00B70095">
      <w:pPr>
        <w:ind w:firstLine="482"/>
      </w:pPr>
      <w:r w:rsidRPr="00B70095">
        <w:rPr>
          <w:b/>
          <w:bCs/>
        </w:rPr>
        <w:t>线程在生命周期中并不是固定处于某一个状态而是随着代码的执行在不同状态之间切换</w:t>
      </w:r>
      <w:r w:rsidRPr="00B70095">
        <w:t>：</w:t>
      </w:r>
    </w:p>
    <w:p w:rsidR="00B70095" w:rsidRPr="00B70095" w:rsidRDefault="00B70095" w:rsidP="00B70095">
      <w:pPr>
        <w:ind w:firstLine="480"/>
      </w:pPr>
      <w:r w:rsidRPr="00B70095">
        <w:lastRenderedPageBreak/>
        <w:drawing>
          <wp:inline distT="0" distB="0" distL="0" distR="0">
            <wp:extent cx="5762625" cy="4267200"/>
            <wp:effectExtent l="0" t="0" r="9525" b="0"/>
            <wp:docPr id="6" name="图片 6" descr="https://img2018.cnblogs.com/blog/1486651/201907/1486651-20190723165319830-613097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486651/201907/1486651-20190723165319830-6130973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67200"/>
                    </a:xfrm>
                    <a:prstGeom prst="rect">
                      <a:avLst/>
                    </a:prstGeom>
                    <a:noFill/>
                    <a:ln>
                      <a:noFill/>
                    </a:ln>
                  </pic:spPr>
                </pic:pic>
              </a:graphicData>
            </a:graphic>
          </wp:inline>
        </w:drawing>
      </w:r>
    </w:p>
    <w:p w:rsidR="00B70095" w:rsidRPr="00B70095" w:rsidRDefault="00B70095" w:rsidP="00B70095">
      <w:pPr>
        <w:numPr>
          <w:ilvl w:val="0"/>
          <w:numId w:val="16"/>
        </w:numPr>
        <w:ind w:firstLine="480"/>
      </w:pPr>
      <w:r w:rsidRPr="00B70095">
        <w:t>线程创建之后它将处于</w:t>
      </w:r>
      <w:r w:rsidRPr="00B70095">
        <w:t> </w:t>
      </w:r>
      <w:r w:rsidRPr="00B70095">
        <w:rPr>
          <w:b/>
          <w:bCs/>
        </w:rPr>
        <w:t>初始状态</w:t>
      </w:r>
      <w:r w:rsidRPr="00B70095">
        <w:t>(NEW)</w:t>
      </w:r>
      <w:r w:rsidRPr="00B70095">
        <w:t>，</w:t>
      </w:r>
      <w:r w:rsidRPr="00B70095">
        <w:rPr>
          <w:b/>
          <w:bCs/>
        </w:rPr>
        <w:t>调用</w:t>
      </w:r>
      <w:r w:rsidRPr="00B70095">
        <w:rPr>
          <w:b/>
          <w:bCs/>
        </w:rPr>
        <w:t> start() </w:t>
      </w:r>
      <w:r w:rsidRPr="00B70095">
        <w:rPr>
          <w:b/>
          <w:bCs/>
        </w:rPr>
        <w:t>方法后开始运行，线程这时候处于</w:t>
      </w:r>
      <w:r w:rsidRPr="00B70095">
        <w:rPr>
          <w:b/>
          <w:bCs/>
        </w:rPr>
        <w:t> </w:t>
      </w:r>
      <w:r w:rsidRPr="00B70095">
        <w:rPr>
          <w:b/>
          <w:bCs/>
        </w:rPr>
        <w:t>可运行状态</w:t>
      </w:r>
      <w:r w:rsidRPr="00B70095">
        <w:t>(READY)</w:t>
      </w:r>
      <w:r w:rsidRPr="00B70095">
        <w:t>。</w:t>
      </w:r>
    </w:p>
    <w:p w:rsidR="00B70095" w:rsidRPr="00B70095" w:rsidRDefault="00B70095" w:rsidP="00B70095">
      <w:pPr>
        <w:numPr>
          <w:ilvl w:val="0"/>
          <w:numId w:val="16"/>
        </w:numPr>
        <w:ind w:firstLine="482"/>
      </w:pPr>
      <w:r w:rsidRPr="00B70095">
        <w:rPr>
          <w:b/>
          <w:bCs/>
        </w:rPr>
        <w:t>可运行状态的线程获得了</w:t>
      </w:r>
      <w:r w:rsidRPr="00B70095">
        <w:rPr>
          <w:b/>
          <w:bCs/>
        </w:rPr>
        <w:t xml:space="preserve"> CPU </w:t>
      </w:r>
      <w:r w:rsidRPr="00B70095">
        <w:rPr>
          <w:b/>
          <w:bCs/>
        </w:rPr>
        <w:t>时间片后就处于</w:t>
      </w:r>
      <w:r w:rsidRPr="00B70095">
        <w:rPr>
          <w:b/>
          <w:bCs/>
        </w:rPr>
        <w:t> </w:t>
      </w:r>
      <w:r w:rsidRPr="00B70095">
        <w:rPr>
          <w:b/>
          <w:bCs/>
        </w:rPr>
        <w:t>运行状态</w:t>
      </w:r>
      <w:r w:rsidRPr="00B70095">
        <w:t>(RUNNING)</w:t>
      </w:r>
      <w:r w:rsidRPr="00B70095">
        <w:t>。</w:t>
      </w:r>
    </w:p>
    <w:p w:rsidR="00B70095" w:rsidRPr="00B70095" w:rsidRDefault="00B70095" w:rsidP="00B70095">
      <w:pPr>
        <w:numPr>
          <w:ilvl w:val="0"/>
          <w:numId w:val="16"/>
        </w:numPr>
        <w:ind w:firstLine="480"/>
      </w:pPr>
      <w:r w:rsidRPr="00B70095">
        <w:t>当</w:t>
      </w:r>
      <w:r w:rsidRPr="00B70095">
        <w:rPr>
          <w:b/>
          <w:bCs/>
        </w:rPr>
        <w:t>线程执行</w:t>
      </w:r>
      <w:r w:rsidRPr="00B70095">
        <w:rPr>
          <w:b/>
          <w:bCs/>
        </w:rPr>
        <w:t> wait()</w:t>
      </w:r>
      <w:r w:rsidRPr="00B70095">
        <w:rPr>
          <w:b/>
          <w:bCs/>
        </w:rPr>
        <w:t>方法之后，线程进入</w:t>
      </w:r>
      <w:r w:rsidRPr="00B70095">
        <w:rPr>
          <w:b/>
          <w:bCs/>
        </w:rPr>
        <w:t> </w:t>
      </w:r>
      <w:r w:rsidRPr="00B70095">
        <w:rPr>
          <w:b/>
          <w:bCs/>
        </w:rPr>
        <w:t>等待状态</w:t>
      </w:r>
      <w:r w:rsidRPr="00B70095">
        <w:t>(WAITING)</w:t>
      </w:r>
      <w:r w:rsidRPr="00B70095">
        <w:t>，</w:t>
      </w:r>
      <w:r w:rsidRPr="00B70095">
        <w:rPr>
          <w:b/>
          <w:bCs/>
        </w:rPr>
        <w:t>进入等待状态的线程需要依靠其他线程的通知才能够返回到运行状态</w:t>
      </w:r>
      <w:r w:rsidRPr="00B70095">
        <w:t>【</w:t>
      </w:r>
      <w:r w:rsidRPr="00B70095">
        <w:t>notify()</w:t>
      </w:r>
      <w:r w:rsidRPr="00B70095">
        <w:t>】。</w:t>
      </w:r>
      <w:r w:rsidRPr="00B70095">
        <w:t xml:space="preserve"> </w:t>
      </w:r>
      <w:r w:rsidRPr="00B70095">
        <w:t>而</w:t>
      </w:r>
      <w:r w:rsidRPr="00B70095">
        <w:t> </w:t>
      </w:r>
      <w:r w:rsidRPr="00B70095">
        <w:rPr>
          <w:b/>
          <w:bCs/>
        </w:rPr>
        <w:t>超时等待状态</w:t>
      </w:r>
      <w:r w:rsidRPr="00B70095">
        <w:t>(TIME_WAITING)</w:t>
      </w:r>
      <w:r w:rsidRPr="00B70095">
        <w:rPr>
          <w:b/>
          <w:bCs/>
        </w:rPr>
        <w:t>相当于在等待状态的基础上增加了超时限制，【</w:t>
      </w:r>
      <w:r w:rsidRPr="00B70095">
        <w:rPr>
          <w:b/>
          <w:bCs/>
        </w:rPr>
        <w:t>sleep</w:t>
      </w:r>
      <w:r w:rsidRPr="00B70095">
        <w:rPr>
          <w:b/>
          <w:bCs/>
        </w:rPr>
        <w:t>（</w:t>
      </w:r>
      <w:r w:rsidRPr="00B70095">
        <w:rPr>
          <w:b/>
          <w:bCs/>
        </w:rPr>
        <w:t>long millis</w:t>
      </w:r>
      <w:r w:rsidRPr="00B70095">
        <w:rPr>
          <w:b/>
          <w:bCs/>
        </w:rPr>
        <w:t>）</w:t>
      </w:r>
      <w:r w:rsidRPr="00B70095">
        <w:rPr>
          <w:b/>
          <w:bCs/>
        </w:rPr>
        <w:t>/wait</w:t>
      </w:r>
      <w:r w:rsidRPr="00B70095">
        <w:rPr>
          <w:b/>
          <w:bCs/>
        </w:rPr>
        <w:t>（</w:t>
      </w:r>
      <w:r w:rsidRPr="00B70095">
        <w:rPr>
          <w:b/>
          <w:bCs/>
        </w:rPr>
        <w:t>long millis</w:t>
      </w:r>
      <w:r w:rsidRPr="00B70095">
        <w:rPr>
          <w:b/>
          <w:bCs/>
        </w:rPr>
        <w:t>）】，当超时时间到达后</w:t>
      </w:r>
      <w:r w:rsidRPr="00B70095">
        <w:rPr>
          <w:b/>
          <w:bCs/>
        </w:rPr>
        <w:t xml:space="preserve"> Java </w:t>
      </w:r>
      <w:r w:rsidRPr="00B70095">
        <w:rPr>
          <w:b/>
          <w:bCs/>
        </w:rPr>
        <w:t>线程将会返回到运行状态</w:t>
      </w:r>
      <w:r w:rsidRPr="00B70095">
        <w:t>。</w:t>
      </w:r>
    </w:p>
    <w:p w:rsidR="00B70095" w:rsidRPr="00B70095" w:rsidRDefault="00B70095" w:rsidP="00B70095">
      <w:pPr>
        <w:numPr>
          <w:ilvl w:val="0"/>
          <w:numId w:val="16"/>
        </w:numPr>
        <w:ind w:firstLine="482"/>
      </w:pPr>
      <w:r w:rsidRPr="00B70095">
        <w:rPr>
          <w:b/>
          <w:bCs/>
        </w:rPr>
        <w:t>当线程调用同步方法时，在没有获取到锁的情况下，线程将会进入到阻塞状态</w:t>
      </w:r>
      <w:r w:rsidRPr="00B70095">
        <w:t>(BLOCKED)</w:t>
      </w:r>
      <w:r w:rsidRPr="00B70095">
        <w:t>。</w:t>
      </w:r>
    </w:p>
    <w:p w:rsidR="00B70095" w:rsidRPr="00B70095" w:rsidRDefault="00B70095" w:rsidP="00B70095">
      <w:pPr>
        <w:numPr>
          <w:ilvl w:val="0"/>
          <w:numId w:val="16"/>
        </w:numPr>
        <w:ind w:firstLine="482"/>
      </w:pPr>
      <w:r w:rsidRPr="00B70095">
        <w:rPr>
          <w:b/>
          <w:bCs/>
        </w:rPr>
        <w:t>线程在执行</w:t>
      </w:r>
      <w:r w:rsidRPr="00B70095">
        <w:rPr>
          <w:b/>
          <w:bCs/>
        </w:rPr>
        <w:t xml:space="preserve"> Runnable </w:t>
      </w:r>
      <w:r w:rsidRPr="00B70095">
        <w:rPr>
          <w:b/>
          <w:bCs/>
        </w:rPr>
        <w:t>的</w:t>
      </w:r>
      <w:r w:rsidRPr="00B70095">
        <w:rPr>
          <w:b/>
          <w:bCs/>
        </w:rPr>
        <w:t>run()</w:t>
      </w:r>
      <w:r w:rsidRPr="00B70095">
        <w:rPr>
          <w:b/>
          <w:bCs/>
        </w:rPr>
        <w:t>方法之后将会进入到</w:t>
      </w:r>
      <w:r w:rsidRPr="00B70095">
        <w:t> </w:t>
      </w:r>
      <w:r w:rsidRPr="00B70095">
        <w:rPr>
          <w:b/>
          <w:bCs/>
        </w:rPr>
        <w:t>终止状态</w:t>
      </w:r>
      <w:r w:rsidRPr="00B70095">
        <w:t>(TERMINATED)</w:t>
      </w:r>
      <w:r w:rsidRPr="00B70095">
        <w:t>。</w:t>
      </w:r>
    </w:p>
    <w:p w:rsidR="00B70095" w:rsidRPr="00B70095" w:rsidRDefault="00B70095" w:rsidP="00B70095">
      <w:pPr>
        <w:ind w:firstLine="482"/>
        <w:rPr>
          <w:b/>
          <w:bCs/>
        </w:rPr>
      </w:pPr>
      <w:r w:rsidRPr="00B70095">
        <w:rPr>
          <w:b/>
          <w:bCs/>
        </w:rPr>
        <w:t>5</w:t>
      </w:r>
      <w:r w:rsidRPr="00B70095">
        <w:rPr>
          <w:b/>
          <w:bCs/>
        </w:rPr>
        <w:t>、什么是线程死锁</w:t>
      </w:r>
      <w:r w:rsidRPr="00B70095">
        <w:rPr>
          <w:b/>
          <w:bCs/>
        </w:rPr>
        <w:t>?</w:t>
      </w:r>
      <w:r w:rsidRPr="00B70095">
        <w:rPr>
          <w:b/>
          <w:bCs/>
        </w:rPr>
        <w:t>如何避免死锁</w:t>
      </w:r>
      <w:r w:rsidRPr="00B70095">
        <w:rPr>
          <w:b/>
          <w:bCs/>
        </w:rPr>
        <w:t>?</w:t>
      </w:r>
    </w:p>
    <w:p w:rsidR="00B70095" w:rsidRPr="00B70095" w:rsidRDefault="00B70095" w:rsidP="00B70095">
      <w:pPr>
        <w:ind w:firstLine="480"/>
      </w:pPr>
      <w:r w:rsidRPr="00B70095">
        <w:t> </w:t>
      </w:r>
      <w:r w:rsidRPr="00B70095">
        <w:t xml:space="preserve">　　多个线程同时被阻塞，它们中的一个或者全部都在等待某个资源被释</w:t>
      </w:r>
      <w:r w:rsidRPr="00B70095">
        <w:lastRenderedPageBreak/>
        <w:t>放。由于线程被无限期地阻塞，因此程序不可能正常终止。</w:t>
      </w:r>
    </w:p>
    <w:p w:rsidR="00B70095" w:rsidRPr="00B70095" w:rsidRDefault="00B70095" w:rsidP="00B70095">
      <w:pPr>
        <w:ind w:firstLine="480"/>
      </w:pPr>
      <w:r w:rsidRPr="00B70095">
        <w:t xml:space="preserve">　　假如线程</w:t>
      </w:r>
      <w:r w:rsidRPr="00B70095">
        <w:t xml:space="preserve"> A </w:t>
      </w:r>
      <w:r w:rsidRPr="00B70095">
        <w:t>持有资源</w:t>
      </w:r>
      <w:r w:rsidRPr="00B70095">
        <w:t xml:space="preserve"> 2</w:t>
      </w:r>
      <w:r w:rsidRPr="00B70095">
        <w:t>，线程</w:t>
      </w:r>
      <w:r w:rsidRPr="00B70095">
        <w:t xml:space="preserve"> B </w:t>
      </w:r>
      <w:r w:rsidRPr="00B70095">
        <w:t>持有资源</w:t>
      </w:r>
      <w:r w:rsidRPr="00B70095">
        <w:t xml:space="preserve"> 1</w:t>
      </w:r>
      <w:r w:rsidRPr="00B70095">
        <w:t>，他们同时都想申请对方的资源，所以这两个线程就会互相等待而进入死锁状态。</w:t>
      </w:r>
    </w:p>
    <w:p w:rsidR="00B70095" w:rsidRPr="00B70095" w:rsidRDefault="00B70095" w:rsidP="00B70095">
      <w:pPr>
        <w:ind w:firstLine="482"/>
      </w:pPr>
      <w:r w:rsidRPr="00B70095">
        <w:rPr>
          <w:b/>
          <w:bCs/>
        </w:rPr>
        <w:t>避免死锁的几个常见方法：</w:t>
      </w:r>
    </w:p>
    <w:p w:rsidR="00B70095" w:rsidRPr="00B70095" w:rsidRDefault="00B70095" w:rsidP="00B70095">
      <w:pPr>
        <w:numPr>
          <w:ilvl w:val="0"/>
          <w:numId w:val="17"/>
        </w:numPr>
        <w:ind w:firstLine="482"/>
      </w:pPr>
      <w:r w:rsidRPr="00B70095">
        <w:rPr>
          <w:b/>
          <w:bCs/>
        </w:rPr>
        <w:t>避免一个线程同时获取多个锁</w:t>
      </w:r>
    </w:p>
    <w:p w:rsidR="00B70095" w:rsidRPr="00B70095" w:rsidRDefault="00B70095" w:rsidP="00B70095">
      <w:pPr>
        <w:numPr>
          <w:ilvl w:val="0"/>
          <w:numId w:val="17"/>
        </w:numPr>
        <w:ind w:firstLine="482"/>
      </w:pPr>
      <w:r w:rsidRPr="00B70095">
        <w:rPr>
          <w:b/>
          <w:bCs/>
        </w:rPr>
        <w:t>避免一个线程在锁内同时占用多个资源，尽量保证每个锁只占用一个资源。</w:t>
      </w:r>
    </w:p>
    <w:p w:rsidR="00B70095" w:rsidRPr="00B70095" w:rsidRDefault="00B70095" w:rsidP="00B70095">
      <w:pPr>
        <w:numPr>
          <w:ilvl w:val="0"/>
          <w:numId w:val="17"/>
        </w:numPr>
        <w:ind w:firstLine="482"/>
      </w:pPr>
      <w:r w:rsidRPr="00B70095">
        <w:rPr>
          <w:b/>
          <w:bCs/>
        </w:rPr>
        <w:t>尝试使用定时锁，使用</w:t>
      </w:r>
      <w:r w:rsidRPr="00B70095">
        <w:rPr>
          <w:b/>
          <w:bCs/>
        </w:rPr>
        <w:t> lock.tryLock(timeout) </w:t>
      </w:r>
      <w:r w:rsidRPr="00B70095">
        <w:rPr>
          <w:b/>
          <w:bCs/>
        </w:rPr>
        <w:t>来代替使用内部锁机制。</w:t>
      </w:r>
    </w:p>
    <w:p w:rsidR="00B70095" w:rsidRPr="00B70095" w:rsidRDefault="00B70095" w:rsidP="00B70095">
      <w:pPr>
        <w:numPr>
          <w:ilvl w:val="0"/>
          <w:numId w:val="17"/>
        </w:numPr>
        <w:ind w:firstLine="482"/>
      </w:pPr>
      <w:r w:rsidRPr="00B70095">
        <w:rPr>
          <w:b/>
          <w:bCs/>
        </w:rPr>
        <w:t>对于数据库锁，加锁和解锁必须在一个数据库连接里，否则会出现解锁失败的情况。</w:t>
      </w:r>
    </w:p>
    <w:p w:rsidR="00B70095" w:rsidRPr="00B70095" w:rsidRDefault="00B70095" w:rsidP="00B70095">
      <w:pPr>
        <w:ind w:firstLine="482"/>
        <w:rPr>
          <w:b/>
          <w:bCs/>
        </w:rPr>
      </w:pPr>
      <w:r w:rsidRPr="00B70095">
        <w:rPr>
          <w:b/>
          <w:bCs/>
        </w:rPr>
        <w:t> 6</w:t>
      </w:r>
      <w:r w:rsidRPr="00B70095">
        <w:rPr>
          <w:b/>
          <w:bCs/>
        </w:rPr>
        <w:t>、</w:t>
      </w:r>
      <w:r w:rsidRPr="00B70095">
        <w:rPr>
          <w:b/>
          <w:bCs/>
        </w:rPr>
        <w:t xml:space="preserve">sleep() </w:t>
      </w:r>
      <w:r w:rsidRPr="00B70095">
        <w:rPr>
          <w:b/>
          <w:bCs/>
        </w:rPr>
        <w:t>方法和</w:t>
      </w:r>
      <w:r w:rsidRPr="00B70095">
        <w:rPr>
          <w:b/>
          <w:bCs/>
        </w:rPr>
        <w:t xml:space="preserve"> wait() </w:t>
      </w:r>
      <w:r w:rsidRPr="00B70095">
        <w:rPr>
          <w:b/>
          <w:bCs/>
        </w:rPr>
        <w:t>方法区别和共同点</w:t>
      </w:r>
      <w:r w:rsidRPr="00B70095">
        <w:rPr>
          <w:b/>
          <w:bCs/>
        </w:rPr>
        <w:t>?</w:t>
      </w:r>
      <w:r w:rsidRPr="00B70095">
        <w:rPr>
          <w:b/>
          <w:bCs/>
        </w:rPr>
        <w:t>（重要！）</w:t>
      </w:r>
    </w:p>
    <w:p w:rsidR="00B70095" w:rsidRPr="00B70095" w:rsidRDefault="00B70095" w:rsidP="00B70095">
      <w:pPr>
        <w:ind w:firstLine="482"/>
      </w:pPr>
      <w:r w:rsidRPr="00B70095">
        <w:rPr>
          <w:b/>
          <w:bCs/>
        </w:rPr>
        <w:t> </w:t>
      </w:r>
      <w:r w:rsidRPr="00B70095">
        <w:rPr>
          <w:b/>
          <w:bCs/>
        </w:rPr>
        <w:t>相同点：</w:t>
      </w:r>
    </w:p>
    <w:p w:rsidR="00B70095" w:rsidRPr="00B70095" w:rsidRDefault="00B70095" w:rsidP="00B70095">
      <w:pPr>
        <w:ind w:firstLine="480"/>
      </w:pPr>
      <w:r w:rsidRPr="00B70095">
        <w:t xml:space="preserve">　　两者都可以暂停线程的执行，都会让线程进入等待状态。</w:t>
      </w:r>
    </w:p>
    <w:p w:rsidR="00B70095" w:rsidRPr="00B70095" w:rsidRDefault="00B70095" w:rsidP="00B70095">
      <w:pPr>
        <w:ind w:firstLine="482"/>
      </w:pPr>
      <w:r w:rsidRPr="00B70095">
        <w:rPr>
          <w:b/>
          <w:bCs/>
        </w:rPr>
        <w:t>不同点：</w:t>
      </w:r>
    </w:p>
    <w:p w:rsidR="00B70095" w:rsidRPr="00B70095" w:rsidRDefault="00B70095" w:rsidP="00B70095">
      <w:pPr>
        <w:numPr>
          <w:ilvl w:val="0"/>
          <w:numId w:val="18"/>
        </w:numPr>
        <w:ind w:firstLine="482"/>
      </w:pPr>
      <w:r w:rsidRPr="00B70095">
        <w:rPr>
          <w:b/>
          <w:bCs/>
        </w:rPr>
        <w:t>sleep()</w:t>
      </w:r>
      <w:r w:rsidRPr="00B70095">
        <w:rPr>
          <w:b/>
          <w:bCs/>
        </w:rPr>
        <w:t>方法没有释放锁，而</w:t>
      </w:r>
      <w:r w:rsidRPr="00B70095">
        <w:rPr>
          <w:b/>
          <w:bCs/>
        </w:rPr>
        <w:t xml:space="preserve"> wait()</w:t>
      </w:r>
      <w:r w:rsidRPr="00B70095">
        <w:rPr>
          <w:b/>
          <w:bCs/>
        </w:rPr>
        <w:t>方法释放了锁。</w:t>
      </w:r>
    </w:p>
    <w:p w:rsidR="00B70095" w:rsidRPr="00B70095" w:rsidRDefault="00B70095" w:rsidP="00B70095">
      <w:pPr>
        <w:numPr>
          <w:ilvl w:val="0"/>
          <w:numId w:val="18"/>
        </w:numPr>
        <w:ind w:firstLine="482"/>
      </w:pPr>
      <w:r w:rsidRPr="00B70095">
        <w:rPr>
          <w:b/>
          <w:bCs/>
        </w:rPr>
        <w:t>sleep()</w:t>
      </w:r>
      <w:r w:rsidRPr="00B70095">
        <w:rPr>
          <w:b/>
          <w:bCs/>
        </w:rPr>
        <w:t>方法属于</w:t>
      </w:r>
      <w:r w:rsidRPr="00B70095">
        <w:rPr>
          <w:b/>
          <w:bCs/>
        </w:rPr>
        <w:t>Thread</w:t>
      </w:r>
      <w:r w:rsidRPr="00B70095">
        <w:rPr>
          <w:b/>
          <w:bCs/>
        </w:rPr>
        <w:t>类的静态方法，作用于当前线程；而</w:t>
      </w:r>
      <w:r w:rsidRPr="00B70095">
        <w:rPr>
          <w:b/>
          <w:bCs/>
        </w:rPr>
        <w:t>wait()</w:t>
      </w:r>
      <w:r w:rsidRPr="00B70095">
        <w:rPr>
          <w:b/>
          <w:bCs/>
        </w:rPr>
        <w:t>方法是</w:t>
      </w:r>
      <w:r w:rsidRPr="00B70095">
        <w:rPr>
          <w:b/>
          <w:bCs/>
        </w:rPr>
        <w:t>Object</w:t>
      </w:r>
      <w:r w:rsidRPr="00B70095">
        <w:rPr>
          <w:b/>
          <w:bCs/>
        </w:rPr>
        <w:t>类的实例方法，作用于对象本身。</w:t>
      </w:r>
    </w:p>
    <w:p w:rsidR="00B70095" w:rsidRPr="00B70095" w:rsidRDefault="00B70095" w:rsidP="00B70095">
      <w:pPr>
        <w:numPr>
          <w:ilvl w:val="0"/>
          <w:numId w:val="18"/>
        </w:numPr>
        <w:ind w:firstLine="482"/>
      </w:pPr>
      <w:r w:rsidRPr="00B70095">
        <w:rPr>
          <w:b/>
          <w:bCs/>
        </w:rPr>
        <w:t>执行</w:t>
      </w:r>
      <w:r w:rsidRPr="00B70095">
        <w:rPr>
          <w:b/>
          <w:bCs/>
        </w:rPr>
        <w:t>sleep()</w:t>
      </w:r>
      <w:r w:rsidRPr="00B70095">
        <w:rPr>
          <w:b/>
          <w:bCs/>
        </w:rPr>
        <w:t>方法后，可以通过超时或者调用</w:t>
      </w:r>
      <w:r w:rsidRPr="00B70095">
        <w:rPr>
          <w:b/>
          <w:bCs/>
        </w:rPr>
        <w:t>interrupt()</w:t>
      </w:r>
      <w:r w:rsidRPr="00B70095">
        <w:rPr>
          <w:b/>
          <w:bCs/>
        </w:rPr>
        <w:t>方法唤醒休眠中的线程；执行</w:t>
      </w:r>
      <w:r w:rsidRPr="00B70095">
        <w:rPr>
          <w:b/>
          <w:bCs/>
        </w:rPr>
        <w:t>wait()</w:t>
      </w:r>
      <w:r w:rsidRPr="00B70095">
        <w:rPr>
          <w:b/>
          <w:bCs/>
        </w:rPr>
        <w:t>方法后，通过调用</w:t>
      </w:r>
      <w:r w:rsidRPr="00B70095">
        <w:rPr>
          <w:b/>
          <w:bCs/>
        </w:rPr>
        <w:t>notify()</w:t>
      </w:r>
      <w:r w:rsidRPr="00B70095">
        <w:rPr>
          <w:b/>
          <w:bCs/>
        </w:rPr>
        <w:t>或</w:t>
      </w:r>
      <w:r w:rsidRPr="00B70095">
        <w:rPr>
          <w:b/>
          <w:bCs/>
        </w:rPr>
        <w:t>notifyAll()</w:t>
      </w:r>
      <w:r w:rsidRPr="00B70095">
        <w:rPr>
          <w:b/>
          <w:bCs/>
        </w:rPr>
        <w:t>方法唤醒等待线程。</w:t>
      </w:r>
    </w:p>
    <w:p w:rsidR="00B70095" w:rsidRPr="00B70095" w:rsidRDefault="00B70095" w:rsidP="00B70095">
      <w:pPr>
        <w:ind w:firstLine="482"/>
        <w:rPr>
          <w:b/>
          <w:bCs/>
        </w:rPr>
      </w:pPr>
      <w:r w:rsidRPr="00B70095">
        <w:rPr>
          <w:b/>
          <w:bCs/>
        </w:rPr>
        <w:t>7</w:t>
      </w:r>
      <w:r w:rsidRPr="00B70095">
        <w:rPr>
          <w:b/>
          <w:bCs/>
        </w:rPr>
        <w:t>、为什么我们调用</w:t>
      </w:r>
      <w:r w:rsidRPr="00B70095">
        <w:rPr>
          <w:b/>
          <w:bCs/>
        </w:rPr>
        <w:t xml:space="preserve"> start() </w:t>
      </w:r>
      <w:r w:rsidRPr="00B70095">
        <w:rPr>
          <w:b/>
          <w:bCs/>
        </w:rPr>
        <w:t>方法时会执行</w:t>
      </w:r>
      <w:r w:rsidRPr="00B70095">
        <w:rPr>
          <w:b/>
          <w:bCs/>
        </w:rPr>
        <w:t xml:space="preserve"> run() </w:t>
      </w:r>
      <w:r w:rsidRPr="00B70095">
        <w:rPr>
          <w:b/>
          <w:bCs/>
        </w:rPr>
        <w:t>方法，为什么我们不能直接调用</w:t>
      </w:r>
      <w:r w:rsidRPr="00B70095">
        <w:rPr>
          <w:b/>
          <w:bCs/>
        </w:rPr>
        <w:t xml:space="preserve"> run() </w:t>
      </w:r>
      <w:r w:rsidRPr="00B70095">
        <w:rPr>
          <w:b/>
          <w:bCs/>
        </w:rPr>
        <w:t>方法？</w:t>
      </w:r>
    </w:p>
    <w:p w:rsidR="00B70095" w:rsidRPr="00B70095" w:rsidRDefault="00B70095" w:rsidP="00B70095">
      <w:pPr>
        <w:ind w:firstLine="480"/>
      </w:pPr>
      <w:r w:rsidRPr="00B70095">
        <w:t xml:space="preserve">　　</w:t>
      </w:r>
      <w:r w:rsidRPr="00B70095">
        <w:rPr>
          <w:b/>
          <w:bCs/>
        </w:rPr>
        <w:t xml:space="preserve">new </w:t>
      </w:r>
      <w:r w:rsidRPr="00B70095">
        <w:rPr>
          <w:b/>
          <w:bCs/>
        </w:rPr>
        <w:t>一个</w:t>
      </w:r>
      <w:r w:rsidRPr="00B70095">
        <w:rPr>
          <w:b/>
          <w:bCs/>
        </w:rPr>
        <w:t xml:space="preserve"> Thread</w:t>
      </w:r>
      <w:r w:rsidRPr="00B70095">
        <w:rPr>
          <w:b/>
          <w:bCs/>
        </w:rPr>
        <w:t>，线程进入初始状态；调用</w:t>
      </w:r>
      <w:r w:rsidRPr="00B70095">
        <w:rPr>
          <w:b/>
          <w:bCs/>
        </w:rPr>
        <w:t xml:space="preserve"> start()</w:t>
      </w:r>
      <w:r w:rsidRPr="00B70095">
        <w:rPr>
          <w:b/>
          <w:bCs/>
        </w:rPr>
        <w:t>方法，会启动一个线程并使线程进入了就绪状态，当分配到时间片后就可以开始运行了。</w:t>
      </w:r>
      <w:r w:rsidRPr="00B70095">
        <w:rPr>
          <w:b/>
          <w:bCs/>
        </w:rPr>
        <w:t xml:space="preserve"> start() </w:t>
      </w:r>
      <w:r w:rsidRPr="00B70095">
        <w:rPr>
          <w:b/>
          <w:bCs/>
        </w:rPr>
        <w:t>会执行线程的相应准备工作，然后自动执行</w:t>
      </w:r>
      <w:r w:rsidRPr="00B70095">
        <w:rPr>
          <w:b/>
          <w:bCs/>
        </w:rPr>
        <w:t xml:space="preserve"> run() </w:t>
      </w:r>
      <w:r w:rsidRPr="00B70095">
        <w:rPr>
          <w:b/>
          <w:bCs/>
        </w:rPr>
        <w:t>方法的内容，这是真正的多线程工作</w:t>
      </w:r>
      <w:r w:rsidRPr="00B70095">
        <w:t>。</w:t>
      </w:r>
      <w:r w:rsidRPr="00B70095">
        <w:t xml:space="preserve"> </w:t>
      </w:r>
      <w:r w:rsidRPr="00B70095">
        <w:t>而</w:t>
      </w:r>
      <w:r w:rsidRPr="00B70095">
        <w:rPr>
          <w:b/>
          <w:bCs/>
        </w:rPr>
        <w:t>直接执行</w:t>
      </w:r>
      <w:r w:rsidRPr="00B70095">
        <w:rPr>
          <w:b/>
          <w:bCs/>
        </w:rPr>
        <w:t xml:space="preserve"> run() </w:t>
      </w:r>
      <w:r w:rsidRPr="00B70095">
        <w:rPr>
          <w:b/>
          <w:bCs/>
        </w:rPr>
        <w:t>方法，会把</w:t>
      </w:r>
      <w:r w:rsidRPr="00B70095">
        <w:rPr>
          <w:b/>
          <w:bCs/>
        </w:rPr>
        <w:t xml:space="preserve"> run </w:t>
      </w:r>
      <w:r w:rsidRPr="00B70095">
        <w:rPr>
          <w:b/>
          <w:bCs/>
        </w:rPr>
        <w:t>方法当成一个</w:t>
      </w:r>
      <w:r w:rsidRPr="00B70095">
        <w:rPr>
          <w:b/>
          <w:bCs/>
        </w:rPr>
        <w:t xml:space="preserve"> main </w:t>
      </w:r>
      <w:r w:rsidRPr="00B70095">
        <w:rPr>
          <w:b/>
          <w:bCs/>
        </w:rPr>
        <w:t>线程下的普通方法去执行，并不会在某个线程中执行它，所以这并不是多线程工作</w:t>
      </w:r>
      <w:r w:rsidRPr="00B70095">
        <w:t>。</w:t>
      </w:r>
    </w:p>
    <w:p w:rsidR="00B70095" w:rsidRPr="00B70095" w:rsidRDefault="00B70095" w:rsidP="00B70095">
      <w:pPr>
        <w:ind w:firstLine="482"/>
      </w:pPr>
      <w:r w:rsidRPr="00B70095">
        <w:rPr>
          <w:b/>
          <w:bCs/>
        </w:rPr>
        <w:lastRenderedPageBreak/>
        <w:t>总结：</w:t>
      </w:r>
      <w:r w:rsidRPr="00B70095">
        <w:rPr>
          <w:b/>
          <w:bCs/>
        </w:rPr>
        <w:t> </w:t>
      </w:r>
      <w:r w:rsidRPr="00B70095">
        <w:rPr>
          <w:b/>
          <w:bCs/>
        </w:rPr>
        <w:t>调用</w:t>
      </w:r>
      <w:r w:rsidRPr="00B70095">
        <w:rPr>
          <w:b/>
          <w:bCs/>
        </w:rPr>
        <w:t xml:space="preserve"> start </w:t>
      </w:r>
      <w:r w:rsidRPr="00B70095">
        <w:rPr>
          <w:b/>
          <w:bCs/>
        </w:rPr>
        <w:t>方法可启动线程并使线程进入就绪状态，而</w:t>
      </w:r>
      <w:r w:rsidRPr="00B70095">
        <w:rPr>
          <w:b/>
          <w:bCs/>
        </w:rPr>
        <w:t xml:space="preserve"> run </w:t>
      </w:r>
      <w:r w:rsidRPr="00B70095">
        <w:rPr>
          <w:b/>
          <w:bCs/>
        </w:rPr>
        <w:t>方法只是</w:t>
      </w:r>
      <w:r w:rsidRPr="00B70095">
        <w:rPr>
          <w:b/>
          <w:bCs/>
        </w:rPr>
        <w:t xml:space="preserve"> thread </w:t>
      </w:r>
      <w:r w:rsidRPr="00B70095">
        <w:rPr>
          <w:b/>
          <w:bCs/>
        </w:rPr>
        <w:t>的一个普通方法调用，还是在主线程里执行</w:t>
      </w:r>
      <w:r w:rsidRPr="00B70095">
        <w:t>。</w:t>
      </w:r>
    </w:p>
    <w:p w:rsidR="00B70095" w:rsidRPr="00B70095" w:rsidRDefault="00B70095" w:rsidP="00B70095">
      <w:pPr>
        <w:ind w:firstLine="482"/>
        <w:rPr>
          <w:b/>
          <w:bCs/>
        </w:rPr>
      </w:pPr>
      <w:r w:rsidRPr="00B70095">
        <w:rPr>
          <w:b/>
          <w:bCs/>
        </w:rPr>
        <w:t>8</w:t>
      </w:r>
      <w:r w:rsidRPr="00B70095">
        <w:rPr>
          <w:b/>
          <w:bCs/>
        </w:rPr>
        <w:t>、多线程开发带来的问题与解决方法？（重要）</w:t>
      </w:r>
    </w:p>
    <w:p w:rsidR="00B70095" w:rsidRPr="00B70095" w:rsidRDefault="00B70095" w:rsidP="00B70095">
      <w:pPr>
        <w:ind w:firstLine="480"/>
      </w:pPr>
      <w:r w:rsidRPr="00B70095">
        <w:t>使用多线程主要会带来以下几个问题：</w:t>
      </w:r>
    </w:p>
    <w:p w:rsidR="00B70095" w:rsidRPr="00B70095" w:rsidRDefault="00B70095" w:rsidP="00B70095">
      <w:pPr>
        <w:ind w:firstLine="482"/>
      </w:pPr>
      <w:r w:rsidRPr="00B70095">
        <w:rPr>
          <w:b/>
          <w:bCs/>
        </w:rPr>
        <w:t>（一）线程安全问题</w:t>
      </w:r>
    </w:p>
    <w:p w:rsidR="00B70095" w:rsidRPr="00B70095" w:rsidRDefault="00B70095" w:rsidP="00B70095">
      <w:pPr>
        <w:ind w:firstLine="480"/>
      </w:pPr>
      <w:r w:rsidRPr="00B70095">
        <w:t xml:space="preserve">　　线程安全问题</w:t>
      </w:r>
      <w:r w:rsidRPr="00B70095">
        <w:rPr>
          <w:b/>
          <w:bCs/>
        </w:rPr>
        <w:t>指的是在某一线程从开始访问到结束访问某一数据期间，该数据被其他的线程所修改，那么对于当前线程而言，该线程就发生了线程安全问题，表现形式为数据的缺失，数据不一致等</w:t>
      </w:r>
      <w:r w:rsidRPr="00B70095">
        <w:t>。</w:t>
      </w:r>
    </w:p>
    <w:p w:rsidR="00B70095" w:rsidRPr="00B70095" w:rsidRDefault="00B70095" w:rsidP="00B70095">
      <w:pPr>
        <w:ind w:firstLine="480"/>
      </w:pPr>
      <w:r w:rsidRPr="00B70095">
        <w:t xml:space="preserve">　　线程安全问题发生的条件：</w:t>
      </w:r>
    </w:p>
    <w:p w:rsidR="00B70095" w:rsidRPr="00B70095" w:rsidRDefault="00B70095" w:rsidP="00B70095">
      <w:pPr>
        <w:ind w:firstLine="480"/>
      </w:pPr>
      <w:r w:rsidRPr="00B70095">
        <w:t xml:space="preserve">　　　　</w:t>
      </w:r>
      <w:r w:rsidRPr="00B70095">
        <w:t>1</w:t>
      </w:r>
      <w:r w:rsidRPr="00B70095">
        <w:t>）多线程环境下，即存在包括自己在内存在有多个线程。</w:t>
      </w:r>
    </w:p>
    <w:p w:rsidR="00B70095" w:rsidRPr="00B70095" w:rsidRDefault="00B70095" w:rsidP="00B70095">
      <w:pPr>
        <w:ind w:firstLine="480"/>
      </w:pPr>
      <w:r w:rsidRPr="00B70095">
        <w:t xml:space="preserve">　　　　</w:t>
      </w:r>
      <w:r w:rsidRPr="00B70095">
        <w:t>2</w:t>
      </w:r>
      <w:r w:rsidRPr="00B70095">
        <w:t>）多线程环境下存在共享资源，且多线程操作该共享资源。</w:t>
      </w:r>
    </w:p>
    <w:p w:rsidR="00B70095" w:rsidRPr="00B70095" w:rsidRDefault="00B70095" w:rsidP="00B70095">
      <w:pPr>
        <w:ind w:firstLine="480"/>
      </w:pPr>
      <w:r w:rsidRPr="00B70095">
        <w:t xml:space="preserve">　　　　</w:t>
      </w:r>
      <w:r w:rsidRPr="00B70095">
        <w:t>3</w:t>
      </w:r>
      <w:r w:rsidRPr="00B70095">
        <w:t>）多个线程必须对该共享资源有非原子性操作。</w:t>
      </w:r>
    </w:p>
    <w:p w:rsidR="00B70095" w:rsidRPr="00B70095" w:rsidRDefault="00B70095" w:rsidP="00B70095">
      <w:pPr>
        <w:ind w:firstLine="480"/>
      </w:pPr>
      <w:r w:rsidRPr="00B70095">
        <w:t xml:space="preserve">　　线程安全问题的解决思路：</w:t>
      </w:r>
    </w:p>
    <w:p w:rsidR="00B70095" w:rsidRPr="00B70095" w:rsidRDefault="00B70095" w:rsidP="00B70095">
      <w:pPr>
        <w:ind w:firstLine="480"/>
      </w:pPr>
      <w:r w:rsidRPr="00B70095">
        <w:t xml:space="preserve">　　　　</w:t>
      </w:r>
      <w:r w:rsidRPr="00B70095">
        <w:rPr>
          <w:b/>
          <w:bCs/>
        </w:rPr>
        <w:t>1</w:t>
      </w:r>
      <w:r w:rsidRPr="00B70095">
        <w:rPr>
          <w:b/>
          <w:bCs/>
        </w:rPr>
        <w:t>）尽量不使用共享变量，将不必要的共享变量变成局部变量来使用</w:t>
      </w:r>
      <w:r w:rsidRPr="00B70095">
        <w:t>。</w:t>
      </w:r>
    </w:p>
    <w:p w:rsidR="00B70095" w:rsidRPr="00B70095" w:rsidRDefault="00B70095" w:rsidP="00B70095">
      <w:pPr>
        <w:ind w:firstLine="480"/>
      </w:pPr>
      <w:r w:rsidRPr="00B70095">
        <w:t xml:space="preserve">　　　　</w:t>
      </w:r>
      <w:r w:rsidRPr="00B70095">
        <w:rPr>
          <w:b/>
          <w:bCs/>
        </w:rPr>
        <w:t>2</w:t>
      </w:r>
      <w:r w:rsidRPr="00B70095">
        <w:rPr>
          <w:b/>
          <w:bCs/>
        </w:rPr>
        <w:t>）使用</w:t>
      </w:r>
      <w:r w:rsidRPr="00B70095">
        <w:rPr>
          <w:b/>
          <w:bCs/>
        </w:rPr>
        <w:t>synchronized</w:t>
      </w:r>
      <w:r w:rsidRPr="00B70095">
        <w:rPr>
          <w:b/>
          <w:bCs/>
        </w:rPr>
        <w:t>关键字同步代码块，或者使用</w:t>
      </w:r>
      <w:r w:rsidRPr="00B70095">
        <w:rPr>
          <w:b/>
          <w:bCs/>
        </w:rPr>
        <w:t>jdk</w:t>
      </w:r>
      <w:r w:rsidRPr="00B70095">
        <w:rPr>
          <w:b/>
          <w:bCs/>
        </w:rPr>
        <w:t>包中提供的</w:t>
      </w:r>
      <w:r w:rsidRPr="00B70095">
        <w:rPr>
          <w:b/>
          <w:bCs/>
        </w:rPr>
        <w:t>Lock</w:t>
      </w:r>
      <w:r w:rsidRPr="00B70095">
        <w:rPr>
          <w:b/>
          <w:bCs/>
        </w:rPr>
        <w:t>为操作进行加锁</w:t>
      </w:r>
      <w:r w:rsidRPr="00B70095">
        <w:t>。</w:t>
      </w:r>
    </w:p>
    <w:p w:rsidR="00B70095" w:rsidRPr="00B70095" w:rsidRDefault="00B70095" w:rsidP="00B70095">
      <w:pPr>
        <w:ind w:firstLine="480"/>
      </w:pPr>
      <w:r w:rsidRPr="00B70095">
        <w:t xml:space="preserve">　　　　</w:t>
      </w:r>
      <w:r w:rsidRPr="00B70095">
        <w:rPr>
          <w:b/>
          <w:bCs/>
        </w:rPr>
        <w:t>3</w:t>
      </w:r>
      <w:r w:rsidRPr="00B70095">
        <w:rPr>
          <w:b/>
          <w:bCs/>
        </w:rPr>
        <w:t>）使用</w:t>
      </w:r>
      <w:r w:rsidRPr="00B70095">
        <w:rPr>
          <w:b/>
          <w:bCs/>
        </w:rPr>
        <w:t>ThreadLocal</w:t>
      </w:r>
      <w:r w:rsidRPr="00B70095">
        <w:rPr>
          <w:b/>
          <w:bCs/>
        </w:rPr>
        <w:t>为每一个线程建立一个变量的副本，各个线程间独立操作，互不影响</w:t>
      </w:r>
      <w:r w:rsidRPr="00B70095">
        <w:t>。</w:t>
      </w:r>
    </w:p>
    <w:p w:rsidR="00B70095" w:rsidRPr="00B70095" w:rsidRDefault="00B70095" w:rsidP="00B70095">
      <w:pPr>
        <w:ind w:firstLine="482"/>
      </w:pPr>
      <w:r w:rsidRPr="00B70095">
        <w:rPr>
          <w:b/>
          <w:bCs/>
        </w:rPr>
        <w:t>（二）性能问题</w:t>
      </w:r>
    </w:p>
    <w:p w:rsidR="00B70095" w:rsidRPr="00B70095" w:rsidRDefault="00B70095" w:rsidP="00B70095">
      <w:pPr>
        <w:ind w:firstLine="480"/>
      </w:pPr>
      <w:r w:rsidRPr="00B70095">
        <w:t xml:space="preserve">　　线程的生命周期开销是非常大的，</w:t>
      </w:r>
      <w:r w:rsidRPr="00B70095">
        <w:rPr>
          <w:b/>
          <w:bCs/>
        </w:rPr>
        <w:t>一个线程的创建到销毁都会占用大量的内存</w:t>
      </w:r>
      <w:r w:rsidRPr="00B70095">
        <w:t>。同时如果不合理的创建了多个线程，</w:t>
      </w:r>
      <w:r w:rsidRPr="00B70095">
        <w:t>cup</w:t>
      </w:r>
      <w:r w:rsidRPr="00B70095">
        <w:t>的处理器数量小于了线程数量，那么将会有很多的线程被闲置，闲置的线程将会占用大量的内存，为垃圾回收带来很大压力，同时</w:t>
      </w:r>
      <w:r w:rsidRPr="00B70095">
        <w:t>cup</w:t>
      </w:r>
      <w:r w:rsidRPr="00B70095">
        <w:t>在分配线程时还会消耗其性能。</w:t>
      </w:r>
    </w:p>
    <w:p w:rsidR="00B70095" w:rsidRPr="00B70095" w:rsidRDefault="00B70095" w:rsidP="00B70095">
      <w:pPr>
        <w:ind w:firstLine="480"/>
      </w:pPr>
      <w:r w:rsidRPr="00B70095">
        <w:t xml:space="preserve">　　解决思路：</w:t>
      </w:r>
    </w:p>
    <w:p w:rsidR="00B70095" w:rsidRPr="00B70095" w:rsidRDefault="00B70095" w:rsidP="00B70095">
      <w:pPr>
        <w:ind w:firstLine="480"/>
      </w:pPr>
      <w:r w:rsidRPr="00B70095">
        <w:t xml:space="preserve">　　</w:t>
      </w:r>
      <w:r w:rsidRPr="00B70095">
        <w:rPr>
          <w:b/>
          <w:bCs/>
        </w:rPr>
        <w:t>利用线程池</w:t>
      </w:r>
      <w:r w:rsidRPr="00B70095">
        <w:t>，模拟一个池，预先创建有限合理个数的线程放入池中，当需要执行任务时从池中取出空闲的先去执行任务，执行完成后将线程归还到池中，这样就</w:t>
      </w:r>
      <w:r w:rsidRPr="00B70095">
        <w:rPr>
          <w:b/>
          <w:bCs/>
        </w:rPr>
        <w:t>减少了线程的频繁创建和销毁，节省内存开销</w:t>
      </w:r>
      <w:r w:rsidRPr="00B70095">
        <w:t>和减小了垃圾回收的压力。</w:t>
      </w:r>
      <w:r w:rsidRPr="00B70095">
        <w:lastRenderedPageBreak/>
        <w:t>同时因为任务到来时本身线程已经存在，减少了创建线程时间，提高了执行效率，而且合理的创建线程池数量还会使各个线程都处于忙碌状态，提高任务执行效率，线程池还提供了拒绝策略，当任务数量到达某一临界区时，线程池将拒绝任务的进入，保持现有任务的顺利执行，减少池的压力。</w:t>
      </w:r>
    </w:p>
    <w:p w:rsidR="00B70095" w:rsidRPr="00B70095" w:rsidRDefault="00B70095" w:rsidP="00B70095">
      <w:pPr>
        <w:ind w:firstLine="482"/>
      </w:pPr>
      <w:r w:rsidRPr="00B70095">
        <w:rPr>
          <w:b/>
          <w:bCs/>
        </w:rPr>
        <w:t>（三）活跃性问题</w:t>
      </w:r>
    </w:p>
    <w:p w:rsidR="00B70095" w:rsidRPr="00B70095" w:rsidRDefault="00B70095" w:rsidP="00B70095">
      <w:pPr>
        <w:ind w:firstLine="480"/>
      </w:pPr>
      <w:r w:rsidRPr="00B70095">
        <w:t xml:space="preserve">　　</w:t>
      </w:r>
      <w:r w:rsidRPr="00B70095">
        <w:t>1</w:t>
      </w:r>
      <w:r w:rsidRPr="00B70095">
        <w:t>）</w:t>
      </w:r>
      <w:r w:rsidRPr="00B70095">
        <w:rPr>
          <w:b/>
          <w:bCs/>
        </w:rPr>
        <w:t>死锁</w:t>
      </w:r>
      <w:r w:rsidRPr="00B70095">
        <w:t>，</w:t>
      </w:r>
      <w:r w:rsidRPr="00B70095">
        <w:rPr>
          <w:b/>
          <w:bCs/>
        </w:rPr>
        <w:t>假如线程</w:t>
      </w:r>
      <w:r w:rsidRPr="00B70095">
        <w:rPr>
          <w:b/>
          <w:bCs/>
        </w:rPr>
        <w:t xml:space="preserve"> A </w:t>
      </w:r>
      <w:r w:rsidRPr="00B70095">
        <w:rPr>
          <w:b/>
          <w:bCs/>
        </w:rPr>
        <w:t>持有资源</w:t>
      </w:r>
      <w:r w:rsidRPr="00B70095">
        <w:rPr>
          <w:b/>
          <w:bCs/>
        </w:rPr>
        <w:t xml:space="preserve"> 2</w:t>
      </w:r>
      <w:r w:rsidRPr="00B70095">
        <w:rPr>
          <w:b/>
          <w:bCs/>
        </w:rPr>
        <w:t>，线程</w:t>
      </w:r>
      <w:r w:rsidRPr="00B70095">
        <w:rPr>
          <w:b/>
          <w:bCs/>
        </w:rPr>
        <w:t xml:space="preserve"> B </w:t>
      </w:r>
      <w:r w:rsidRPr="00B70095">
        <w:rPr>
          <w:b/>
          <w:bCs/>
        </w:rPr>
        <w:t>持有资源</w:t>
      </w:r>
      <w:r w:rsidRPr="00B70095">
        <w:rPr>
          <w:b/>
          <w:bCs/>
        </w:rPr>
        <w:t xml:space="preserve"> 1</w:t>
      </w:r>
      <w:r w:rsidRPr="00B70095">
        <w:rPr>
          <w:b/>
          <w:bCs/>
        </w:rPr>
        <w:t>，他们同时都想申请对方的资源，所以这两个线程就会互相等待而进入死锁状态</w:t>
      </w:r>
      <w:r w:rsidRPr="00B70095">
        <w:t>。多个线程环形占用资源也是一样的会产生死锁问题。</w:t>
      </w:r>
    </w:p>
    <w:p w:rsidR="00B70095" w:rsidRPr="00B70095" w:rsidRDefault="00B70095" w:rsidP="00B70095">
      <w:pPr>
        <w:ind w:firstLine="480"/>
      </w:pPr>
      <w:r w:rsidRPr="00B70095">
        <w:t xml:space="preserve">　　解决方法：</w:t>
      </w:r>
    </w:p>
    <w:p w:rsidR="00B70095" w:rsidRPr="00B70095" w:rsidRDefault="00B70095" w:rsidP="00B70095">
      <w:pPr>
        <w:numPr>
          <w:ilvl w:val="0"/>
          <w:numId w:val="19"/>
        </w:numPr>
        <w:ind w:firstLine="482"/>
      </w:pPr>
      <w:r w:rsidRPr="00B70095">
        <w:rPr>
          <w:b/>
          <w:bCs/>
        </w:rPr>
        <w:t>避免一个线程同时获取多个锁</w:t>
      </w:r>
    </w:p>
    <w:p w:rsidR="00B70095" w:rsidRPr="00B70095" w:rsidRDefault="00B70095" w:rsidP="00B70095">
      <w:pPr>
        <w:numPr>
          <w:ilvl w:val="0"/>
          <w:numId w:val="19"/>
        </w:numPr>
        <w:ind w:firstLine="482"/>
      </w:pPr>
      <w:r w:rsidRPr="00B70095">
        <w:rPr>
          <w:b/>
          <w:bCs/>
        </w:rPr>
        <w:t>避免一个线程在锁内同时占用多个资源，尽量保证每个锁只占用一个资源。</w:t>
      </w:r>
    </w:p>
    <w:p w:rsidR="00B70095" w:rsidRPr="00B70095" w:rsidRDefault="00B70095" w:rsidP="00B70095">
      <w:pPr>
        <w:numPr>
          <w:ilvl w:val="0"/>
          <w:numId w:val="19"/>
        </w:numPr>
        <w:ind w:firstLine="482"/>
      </w:pPr>
      <w:r w:rsidRPr="00B70095">
        <w:rPr>
          <w:b/>
          <w:bCs/>
        </w:rPr>
        <w:t>尝试使用定时锁，使用</w:t>
      </w:r>
      <w:r w:rsidRPr="00B70095">
        <w:rPr>
          <w:b/>
          <w:bCs/>
        </w:rPr>
        <w:t> lock.tryLock(timeout) </w:t>
      </w:r>
      <w:r w:rsidRPr="00B70095">
        <w:rPr>
          <w:b/>
          <w:bCs/>
        </w:rPr>
        <w:t>来代替使用内部锁机制。</w:t>
      </w:r>
    </w:p>
    <w:p w:rsidR="00B70095" w:rsidRPr="00B70095" w:rsidRDefault="00B70095" w:rsidP="00B70095">
      <w:pPr>
        <w:ind w:firstLine="480"/>
      </w:pPr>
      <w:r w:rsidRPr="00B70095">
        <w:t xml:space="preserve">　　想要避免死锁，可以</w:t>
      </w:r>
      <w:r w:rsidRPr="00B70095">
        <w:rPr>
          <w:b/>
          <w:bCs/>
        </w:rPr>
        <w:t>使用无锁函数</w:t>
      </w:r>
      <w:r w:rsidRPr="00B70095">
        <w:t>（</w:t>
      </w:r>
      <w:r w:rsidRPr="00B70095">
        <w:t>cas</w:t>
      </w:r>
      <w:r w:rsidRPr="00B70095">
        <w:t>）</w:t>
      </w:r>
      <w:r w:rsidRPr="00B70095">
        <w:rPr>
          <w:b/>
          <w:bCs/>
        </w:rPr>
        <w:t>或者使用重入锁（</w:t>
      </w:r>
      <w:r w:rsidRPr="00B70095">
        <w:rPr>
          <w:b/>
          <w:bCs/>
        </w:rPr>
        <w:t>ReentrantLock</w:t>
      </w:r>
      <w:r w:rsidRPr="00B70095">
        <w:rPr>
          <w:b/>
          <w:bCs/>
        </w:rPr>
        <w:t>），通过重入锁使线程中断或限时等待可以有效的规避死锁问题</w:t>
      </w:r>
      <w:r w:rsidRPr="00B70095">
        <w:t>。</w:t>
      </w:r>
    </w:p>
    <w:p w:rsidR="00B70095" w:rsidRPr="00B70095" w:rsidRDefault="00B70095" w:rsidP="00B70095">
      <w:pPr>
        <w:ind w:firstLine="480"/>
      </w:pPr>
      <w:r w:rsidRPr="00B70095">
        <w:t xml:space="preserve">　　</w:t>
      </w:r>
      <w:r w:rsidRPr="00B70095">
        <w:t>2</w:t>
      </w:r>
      <w:r w:rsidRPr="00B70095">
        <w:t>）</w:t>
      </w:r>
      <w:r w:rsidRPr="00B70095">
        <w:rPr>
          <w:b/>
          <w:bCs/>
        </w:rPr>
        <w:t>饥饿</w:t>
      </w:r>
      <w:r w:rsidRPr="00B70095">
        <w:t>，饥饿</w:t>
      </w:r>
      <w:r w:rsidRPr="00B70095">
        <w:rPr>
          <w:b/>
          <w:bCs/>
        </w:rPr>
        <w:t>指的是某一线程或多个线程因为某些原因一直获取不到资源，导致程序一直无法执行</w:t>
      </w:r>
      <w:r w:rsidRPr="00B70095">
        <w:t>。如某一线程优先级太低导致一直分配不到资源，或者是某一线程一直占着某种资源不放，导致该线程无法执行等。</w:t>
      </w:r>
    </w:p>
    <w:p w:rsidR="00B70095" w:rsidRPr="00B70095" w:rsidRDefault="00B70095" w:rsidP="00B70095">
      <w:pPr>
        <w:ind w:firstLine="480"/>
      </w:pPr>
      <w:r w:rsidRPr="00B70095">
        <w:t xml:space="preserve">　　解决方法：</w:t>
      </w:r>
    </w:p>
    <w:p w:rsidR="00B70095" w:rsidRPr="00B70095" w:rsidRDefault="00B70095" w:rsidP="00B70095">
      <w:pPr>
        <w:ind w:firstLine="480"/>
      </w:pPr>
      <w:r w:rsidRPr="00B70095">
        <w:t xml:space="preserve">　　与死锁相比，饥饿现象还是有可能在一段时间之后恢复执行的。</w:t>
      </w:r>
      <w:r w:rsidRPr="00B70095">
        <w:rPr>
          <w:b/>
          <w:bCs/>
        </w:rPr>
        <w:t>可以设置合适的线程优先级来尽量避免饥饿的产生</w:t>
      </w:r>
      <w:r w:rsidRPr="00B70095">
        <w:t>。</w:t>
      </w:r>
    </w:p>
    <w:p w:rsidR="00B70095" w:rsidRPr="00B70095" w:rsidRDefault="00B70095" w:rsidP="00B70095">
      <w:pPr>
        <w:ind w:firstLine="480"/>
      </w:pPr>
      <w:r w:rsidRPr="00B70095">
        <w:t xml:space="preserve">　　</w:t>
      </w:r>
      <w:r w:rsidRPr="00B70095">
        <w:t>3</w:t>
      </w:r>
      <w:r w:rsidRPr="00B70095">
        <w:t>）</w:t>
      </w:r>
      <w:r w:rsidRPr="00B70095">
        <w:rPr>
          <w:b/>
          <w:bCs/>
        </w:rPr>
        <w:t>活锁</w:t>
      </w:r>
      <w:r w:rsidRPr="00B70095">
        <w:t>，活锁体现了一种谦让的美德，每个线程都想把资源让给对方，但是由于机器</w:t>
      </w:r>
      <w:r w:rsidRPr="00B70095">
        <w:t>“</w:t>
      </w:r>
      <w:r w:rsidRPr="00B70095">
        <w:t>智商</w:t>
      </w:r>
      <w:r w:rsidRPr="00B70095">
        <w:t>”</w:t>
      </w:r>
      <w:r w:rsidRPr="00B70095">
        <w:t>不够，可能会产生一直将资源让来让去，导致资源在两个线程间跳动而无法使某一线程真正的到资源并执行，这就是活锁的问题。</w:t>
      </w:r>
    </w:p>
    <w:p w:rsidR="00B70095" w:rsidRPr="00B70095" w:rsidRDefault="00B70095" w:rsidP="00B70095">
      <w:pPr>
        <w:ind w:firstLine="482"/>
      </w:pPr>
      <w:r w:rsidRPr="00B70095">
        <w:rPr>
          <w:b/>
          <w:bCs/>
        </w:rPr>
        <w:t>（四）阻塞</w:t>
      </w:r>
    </w:p>
    <w:p w:rsidR="00B70095" w:rsidRPr="00B70095" w:rsidRDefault="00B70095" w:rsidP="00B70095">
      <w:pPr>
        <w:ind w:firstLine="480"/>
      </w:pPr>
      <w:r w:rsidRPr="00B70095">
        <w:t xml:space="preserve">　　阻塞是用来形容多线程的问题，</w:t>
      </w:r>
      <w:r w:rsidRPr="00B70095">
        <w:rPr>
          <w:b/>
          <w:bCs/>
        </w:rPr>
        <w:t>几个线程之间共享临界区资源，那么当一个线程占用了临界区资源后，所有需要使用该资源的线程都需要进入该临界</w:t>
      </w:r>
      <w:r w:rsidRPr="00B70095">
        <w:rPr>
          <w:b/>
          <w:bCs/>
        </w:rPr>
        <w:lastRenderedPageBreak/>
        <w:t>区等待，等待会导致线程挂起，一直不能工作，这种情况就是阻塞</w:t>
      </w:r>
      <w:r w:rsidRPr="00B70095">
        <w:t>，</w:t>
      </w:r>
      <w:r w:rsidRPr="00B70095">
        <w:rPr>
          <w:b/>
          <w:bCs/>
        </w:rPr>
        <w:t>如果某一线程一直都不释放资源，将会导致其他所有等待在这个临界区的线程都不能工作</w:t>
      </w:r>
      <w:r w:rsidRPr="00B70095">
        <w:t>。当我们使用</w:t>
      </w:r>
      <w:r w:rsidRPr="00B70095">
        <w:t>synchronized</w:t>
      </w:r>
      <w:r w:rsidRPr="00B70095">
        <w:t>或重入锁时，我们得到的就是阻塞线程，如论是</w:t>
      </w:r>
      <w:r w:rsidRPr="00B70095">
        <w:t>synchronized</w:t>
      </w:r>
      <w:r w:rsidRPr="00B70095">
        <w:t>或者重入锁，都会在试图执行代码前，得到临界区的锁，如果得不到锁，线程将会被挂起等待，知道其他线程执行完成并释放锁且拿到锁为止。</w:t>
      </w:r>
    </w:p>
    <w:p w:rsidR="00B70095" w:rsidRPr="00B70095" w:rsidRDefault="00B70095" w:rsidP="00B70095">
      <w:pPr>
        <w:ind w:firstLine="480"/>
      </w:pPr>
      <w:r w:rsidRPr="00B70095">
        <w:t xml:space="preserve">　　解决方法：</w:t>
      </w:r>
    </w:p>
    <w:p w:rsidR="00B70095" w:rsidRPr="00B70095" w:rsidRDefault="00B70095" w:rsidP="00B70095">
      <w:pPr>
        <w:ind w:firstLine="480"/>
      </w:pPr>
      <w:r w:rsidRPr="00B70095">
        <w:t xml:space="preserve">　　</w:t>
      </w:r>
      <w:r w:rsidRPr="00B70095">
        <w:rPr>
          <w:b/>
          <w:bCs/>
        </w:rPr>
        <w:t>可以通过减少锁持有时间，读写锁分离，减小锁的粒度，锁分离，锁粗化等方式来优化锁的性能</w:t>
      </w:r>
      <w:r w:rsidRPr="00B70095">
        <w:t>。</w:t>
      </w:r>
    </w:p>
    <w:p w:rsidR="00B70095" w:rsidRPr="00B70095" w:rsidRDefault="00B70095" w:rsidP="00B70095">
      <w:pPr>
        <w:ind w:firstLine="480"/>
      </w:pPr>
      <w:r w:rsidRPr="00B70095">
        <w:t>临界区：</w:t>
      </w:r>
    </w:p>
    <w:p w:rsidR="00B70095" w:rsidRPr="00B70095" w:rsidRDefault="00B70095" w:rsidP="00B70095">
      <w:pPr>
        <w:ind w:firstLine="480"/>
      </w:pPr>
      <w:r w:rsidRPr="00B70095">
        <w:t xml:space="preserve">　　临界区是用来表示一种公共的资源（共享数据），它可以被多个线程使用，但是在每次只能有一个线程能够使用它，当临界区资源正在被一个线程使用时，其他的线程就只能等待当前线程执行完之后才能使用该临界区资源。</w:t>
      </w:r>
    </w:p>
    <w:p w:rsidR="00B70095" w:rsidRPr="00B70095" w:rsidRDefault="00B70095" w:rsidP="00B70095">
      <w:pPr>
        <w:ind w:firstLine="480"/>
      </w:pPr>
      <w:r w:rsidRPr="00B70095">
        <w:t xml:space="preserve">　　比如办公室办公室里有一支笔，它一次只能被一个人使用，假如它正在被甲使用时，其他想要使用这支笔的人只能等甲使用完这支笔之后才能允许另一个人去使用。这就是临界区的概念。</w:t>
      </w:r>
    </w:p>
    <w:p w:rsidR="00B70095" w:rsidRPr="00B70095" w:rsidRDefault="00B70095" w:rsidP="00B70095">
      <w:pPr>
        <w:ind w:firstLine="480"/>
      </w:pPr>
      <w:r w:rsidRPr="00B70095">
        <w:t>参考</w:t>
      </w:r>
      <w:r w:rsidRPr="00B70095">
        <w:t> </w:t>
      </w:r>
      <w:hyperlink r:id="rId11" w:history="1">
        <w:r w:rsidRPr="00B70095">
          <w:rPr>
            <w:rStyle w:val="aa"/>
          </w:rPr>
          <w:t>https://www.cnblogs.com/Eternally-dream/p/9678314.html</w:t>
        </w:r>
      </w:hyperlink>
    </w:p>
    <w:p w:rsidR="00B70095" w:rsidRPr="00B70095" w:rsidRDefault="00B70095" w:rsidP="00B70095">
      <w:pPr>
        <w:ind w:firstLine="482"/>
        <w:rPr>
          <w:b/>
          <w:bCs/>
        </w:rPr>
      </w:pPr>
      <w:r w:rsidRPr="00B70095">
        <w:rPr>
          <w:b/>
          <w:bCs/>
        </w:rPr>
        <w:t>9</w:t>
      </w:r>
      <w:r w:rsidRPr="00B70095">
        <w:rPr>
          <w:b/>
          <w:bCs/>
        </w:rPr>
        <w:t>、</w:t>
      </w:r>
      <w:r w:rsidRPr="00B70095">
        <w:rPr>
          <w:b/>
          <w:bCs/>
        </w:rPr>
        <w:t xml:space="preserve"> synchronized </w:t>
      </w:r>
      <w:r w:rsidRPr="00B70095">
        <w:rPr>
          <w:b/>
          <w:bCs/>
        </w:rPr>
        <w:t>关键字</w:t>
      </w:r>
    </w:p>
    <w:p w:rsidR="00B70095" w:rsidRPr="00B70095" w:rsidRDefault="00B70095" w:rsidP="00B70095">
      <w:pPr>
        <w:ind w:firstLine="480"/>
      </w:pPr>
      <w:r w:rsidRPr="00B70095">
        <w:t>synchronized</w:t>
      </w:r>
      <w:r w:rsidRPr="00B70095">
        <w:t>关键字可以保证被它修饰的方法或者代码块在任意时刻只能有一个线程执行。</w:t>
      </w:r>
    </w:p>
    <w:p w:rsidR="00B70095" w:rsidRPr="00B70095" w:rsidRDefault="00B70095" w:rsidP="00B70095">
      <w:pPr>
        <w:ind w:firstLine="480"/>
      </w:pPr>
      <w:r w:rsidRPr="00B70095">
        <w:t>synchronized</w:t>
      </w:r>
      <w:r w:rsidRPr="00B70095">
        <w:t>关键字最主要的三种使用方式：</w:t>
      </w:r>
      <w:r w:rsidRPr="00B70095">
        <w:rPr>
          <w:b/>
          <w:bCs/>
        </w:rPr>
        <w:t>修饰实例方法</w:t>
      </w:r>
      <w:r w:rsidRPr="00B70095">
        <w:rPr>
          <w:b/>
          <w:bCs/>
        </w:rPr>
        <w:t>:</w:t>
      </w:r>
      <w:r w:rsidRPr="00B70095">
        <w:rPr>
          <w:b/>
          <w:bCs/>
        </w:rPr>
        <w:t>、修饰静态方法、修饰代码块。</w:t>
      </w:r>
    </w:p>
    <w:p w:rsidR="00B70095" w:rsidRPr="00B70095" w:rsidRDefault="00B70095" w:rsidP="00B70095">
      <w:pPr>
        <w:numPr>
          <w:ilvl w:val="0"/>
          <w:numId w:val="20"/>
        </w:numPr>
        <w:ind w:firstLine="482"/>
      </w:pPr>
      <w:r w:rsidRPr="00B70095">
        <w:rPr>
          <w:b/>
          <w:bCs/>
        </w:rPr>
        <w:t>对于普通同步方法，锁是当前实例对象。</w:t>
      </w:r>
    </w:p>
    <w:p w:rsidR="00B70095" w:rsidRPr="00B70095" w:rsidRDefault="00B70095" w:rsidP="00B70095">
      <w:pPr>
        <w:numPr>
          <w:ilvl w:val="0"/>
          <w:numId w:val="20"/>
        </w:numPr>
        <w:ind w:firstLine="482"/>
      </w:pPr>
      <w:r w:rsidRPr="00B70095">
        <w:rPr>
          <w:b/>
          <w:bCs/>
        </w:rPr>
        <w:t>对于静态同步方法，锁是当前类的</w:t>
      </w:r>
      <w:r w:rsidRPr="00B70095">
        <w:rPr>
          <w:b/>
          <w:bCs/>
        </w:rPr>
        <w:t>Class</w:t>
      </w:r>
      <w:r w:rsidRPr="00B70095">
        <w:rPr>
          <w:b/>
          <w:bCs/>
        </w:rPr>
        <w:t>对象。</w:t>
      </w:r>
    </w:p>
    <w:p w:rsidR="00B70095" w:rsidRPr="00B70095" w:rsidRDefault="00B70095" w:rsidP="00B70095">
      <w:pPr>
        <w:numPr>
          <w:ilvl w:val="0"/>
          <w:numId w:val="20"/>
        </w:numPr>
        <w:ind w:firstLine="482"/>
      </w:pPr>
      <w:r w:rsidRPr="00B70095">
        <w:rPr>
          <w:b/>
          <w:bCs/>
        </w:rPr>
        <w:t>对于同步代码块，锁是</w:t>
      </w:r>
      <w:r w:rsidRPr="00B70095">
        <w:rPr>
          <w:b/>
          <w:bCs/>
        </w:rPr>
        <w:t>synchronized</w:t>
      </w:r>
      <w:r w:rsidRPr="00B70095">
        <w:rPr>
          <w:b/>
          <w:bCs/>
        </w:rPr>
        <w:t>括号里配置的对象。</w:t>
      </w:r>
    </w:p>
    <w:p w:rsidR="00B70095" w:rsidRPr="00B70095" w:rsidRDefault="00B70095" w:rsidP="00B70095">
      <w:pPr>
        <w:ind w:firstLine="480"/>
      </w:pPr>
      <w:r w:rsidRPr="00B70095">
        <w:t xml:space="preserve">　　当一个线程试图访问同步代码块时，它首先必须得到锁，退出或抛出异常时必须释放锁。</w:t>
      </w:r>
    </w:p>
    <w:p w:rsidR="00B70095" w:rsidRPr="00B70095" w:rsidRDefault="00B70095" w:rsidP="00B70095">
      <w:pPr>
        <w:ind w:firstLine="482"/>
      </w:pPr>
      <w:r w:rsidRPr="00B70095">
        <w:rPr>
          <w:b/>
          <w:bCs/>
        </w:rPr>
        <w:t>synchronized</w:t>
      </w:r>
      <w:r w:rsidRPr="00B70095">
        <w:rPr>
          <w:b/>
          <w:bCs/>
        </w:rPr>
        <w:t>在</w:t>
      </w:r>
      <w:r w:rsidRPr="00B70095">
        <w:rPr>
          <w:b/>
          <w:bCs/>
        </w:rPr>
        <w:t>JVM</w:t>
      </w:r>
      <w:r w:rsidRPr="00B70095">
        <w:rPr>
          <w:b/>
          <w:bCs/>
        </w:rPr>
        <w:t>里是怎么实现的？</w:t>
      </w:r>
    </w:p>
    <w:p w:rsidR="00B70095" w:rsidRPr="00B70095" w:rsidRDefault="00B70095" w:rsidP="00B70095">
      <w:pPr>
        <w:ind w:firstLine="482"/>
      </w:pPr>
      <w:r w:rsidRPr="00B70095">
        <w:rPr>
          <w:b/>
          <w:bCs/>
        </w:rPr>
        <w:t xml:space="preserve">　　</w:t>
      </w:r>
      <w:r w:rsidRPr="00B70095">
        <w:rPr>
          <w:b/>
          <w:bCs/>
        </w:rPr>
        <w:t xml:space="preserve">synchronized </w:t>
      </w:r>
      <w:r w:rsidRPr="00B70095">
        <w:rPr>
          <w:b/>
          <w:bCs/>
        </w:rPr>
        <w:t>同步语句块的实现使用的是</w:t>
      </w:r>
      <w:r w:rsidRPr="00B70095">
        <w:rPr>
          <w:b/>
          <w:bCs/>
        </w:rPr>
        <w:t xml:space="preserve"> monitorenter </w:t>
      </w:r>
      <w:r w:rsidRPr="00B70095">
        <w:rPr>
          <w:b/>
          <w:bCs/>
        </w:rPr>
        <w:t>和</w:t>
      </w:r>
      <w:r w:rsidRPr="00B70095">
        <w:rPr>
          <w:b/>
          <w:bCs/>
        </w:rPr>
        <w:t xml:space="preserve"> </w:t>
      </w:r>
      <w:r w:rsidRPr="00B70095">
        <w:rPr>
          <w:b/>
          <w:bCs/>
        </w:rPr>
        <w:lastRenderedPageBreak/>
        <w:t xml:space="preserve">monitorexit </w:t>
      </w:r>
      <w:r w:rsidRPr="00B70095">
        <w:rPr>
          <w:b/>
          <w:bCs/>
        </w:rPr>
        <w:t>指令，其中</w:t>
      </w:r>
      <w:r w:rsidRPr="00B70095">
        <w:rPr>
          <w:b/>
          <w:bCs/>
        </w:rPr>
        <w:t xml:space="preserve"> monitorenter </w:t>
      </w:r>
      <w:r w:rsidRPr="00B70095">
        <w:rPr>
          <w:b/>
          <w:bCs/>
        </w:rPr>
        <w:t>指令指向同步代码块的开始位置，</w:t>
      </w:r>
      <w:r w:rsidRPr="00B70095">
        <w:rPr>
          <w:b/>
          <w:bCs/>
        </w:rPr>
        <w:t xml:space="preserve">monitorexit </w:t>
      </w:r>
      <w:r w:rsidRPr="00B70095">
        <w:rPr>
          <w:b/>
          <w:bCs/>
        </w:rPr>
        <w:t>指令则指明同步代码块的结束位置</w:t>
      </w:r>
      <w:r w:rsidRPr="00B70095">
        <w:t>。</w:t>
      </w:r>
      <w:r w:rsidRPr="00B70095">
        <w:t> </w:t>
      </w:r>
      <w:r w:rsidRPr="00B70095">
        <w:t>当执行</w:t>
      </w:r>
      <w:r w:rsidRPr="00B70095">
        <w:t xml:space="preserve"> monitorenter </w:t>
      </w:r>
      <w:r w:rsidRPr="00B70095">
        <w:t>指令时，线程试图获取锁也就是获取</w:t>
      </w:r>
      <w:r w:rsidRPr="00B70095">
        <w:t xml:space="preserve"> monitor</w:t>
      </w:r>
      <w:r w:rsidRPr="00B70095">
        <w:t>的持有权。当计数器为</w:t>
      </w:r>
      <w:r w:rsidRPr="00B70095">
        <w:t>0</w:t>
      </w:r>
      <w:r w:rsidRPr="00B70095">
        <w:t>则可以成功获取，获取后将锁计数器设为</w:t>
      </w:r>
      <w:r w:rsidRPr="00B70095">
        <w:t>1</w:t>
      </w:r>
      <w:r w:rsidRPr="00B70095">
        <w:t>也就是加</w:t>
      </w:r>
      <w:r w:rsidRPr="00B70095">
        <w:t>1</w:t>
      </w:r>
      <w:r w:rsidRPr="00B70095">
        <w:t>。相应的在执行</w:t>
      </w:r>
      <w:r w:rsidRPr="00B70095">
        <w:t xml:space="preserve"> monitorexit </w:t>
      </w:r>
      <w:r w:rsidRPr="00B70095">
        <w:t>指令后，将锁计数器设为</w:t>
      </w:r>
      <w:r w:rsidRPr="00B70095">
        <w:t>0</w:t>
      </w:r>
      <w:r w:rsidRPr="00B70095">
        <w:t>，表明锁被释放。如果获取对象锁失败，那当前线程就要阻塞等待，直到锁被另外一个线程释放为止。</w:t>
      </w:r>
    </w:p>
    <w:p w:rsidR="00B70095" w:rsidRPr="00B70095" w:rsidRDefault="00B70095" w:rsidP="00B70095">
      <w:pPr>
        <w:ind w:firstLine="480"/>
      </w:pPr>
      <w:r w:rsidRPr="00B70095">
        <w:t>(monitor</w:t>
      </w:r>
      <w:r w:rsidRPr="00B70095">
        <w:t>对象存在于每个</w:t>
      </w:r>
      <w:r w:rsidRPr="00B70095">
        <w:t>Java</w:t>
      </w:r>
      <w:r w:rsidRPr="00B70095">
        <w:t>对象的对象头中，</w:t>
      </w:r>
      <w:r w:rsidRPr="00B70095">
        <w:t xml:space="preserve">synchronized </w:t>
      </w:r>
      <w:r w:rsidRPr="00B70095">
        <w:t>锁便是通过这种方式获取锁的，也是为什么</w:t>
      </w:r>
      <w:r w:rsidRPr="00B70095">
        <w:t>Java</w:t>
      </w:r>
      <w:r w:rsidRPr="00B70095">
        <w:t>中任意对象可以作为锁的原因</w:t>
      </w:r>
      <w:r w:rsidRPr="00B70095">
        <w:t>) </w:t>
      </w:r>
    </w:p>
    <w:p w:rsidR="00B70095" w:rsidRPr="00B70095" w:rsidRDefault="00B70095" w:rsidP="00B70095">
      <w:pPr>
        <w:ind w:firstLine="482"/>
      </w:pPr>
      <w:r w:rsidRPr="00B70095">
        <w:rPr>
          <w:b/>
          <w:bCs/>
        </w:rPr>
        <w:t>synchronized</w:t>
      </w:r>
      <w:r w:rsidRPr="00B70095">
        <w:rPr>
          <w:b/>
          <w:bCs/>
        </w:rPr>
        <w:t>用的锁是存在哪里的？</w:t>
      </w:r>
    </w:p>
    <w:p w:rsidR="00B70095" w:rsidRPr="00B70095" w:rsidRDefault="00B70095" w:rsidP="00B70095">
      <w:pPr>
        <w:ind w:firstLine="480"/>
      </w:pPr>
      <w:r w:rsidRPr="00B70095">
        <w:t xml:space="preserve">　　</w:t>
      </w:r>
      <w:r w:rsidRPr="00B70095">
        <w:t>synchronized</w:t>
      </w:r>
      <w:r w:rsidRPr="00B70095">
        <w:t>用到的锁是存在</w:t>
      </w:r>
      <w:r w:rsidRPr="00B70095">
        <w:rPr>
          <w:b/>
          <w:bCs/>
        </w:rPr>
        <w:t>Java</w:t>
      </w:r>
      <w:r w:rsidRPr="00B70095">
        <w:rPr>
          <w:b/>
          <w:bCs/>
        </w:rPr>
        <w:t>对象头</w:t>
      </w:r>
      <w:r w:rsidRPr="00B70095">
        <w:t>里的。</w:t>
      </w:r>
    </w:p>
    <w:p w:rsidR="00B70095" w:rsidRPr="00B70095" w:rsidRDefault="00B70095" w:rsidP="00B70095">
      <w:pPr>
        <w:ind w:firstLine="482"/>
        <w:rPr>
          <w:b/>
          <w:bCs/>
        </w:rPr>
      </w:pPr>
      <w:r w:rsidRPr="00B70095">
        <w:rPr>
          <w:b/>
          <w:bCs/>
        </w:rPr>
        <w:t>10</w:t>
      </w:r>
      <w:r w:rsidRPr="00B70095">
        <w:rPr>
          <w:b/>
          <w:bCs/>
        </w:rPr>
        <w:t>、说说</w:t>
      </w:r>
      <w:r w:rsidRPr="00B70095">
        <w:rPr>
          <w:b/>
          <w:bCs/>
        </w:rPr>
        <w:t xml:space="preserve"> JDK1.6 </w:t>
      </w:r>
      <w:r w:rsidRPr="00B70095">
        <w:rPr>
          <w:b/>
          <w:bCs/>
        </w:rPr>
        <w:t>之后的</w:t>
      </w:r>
      <w:r w:rsidRPr="00B70095">
        <w:rPr>
          <w:b/>
          <w:bCs/>
        </w:rPr>
        <w:t xml:space="preserve">synchronized </w:t>
      </w:r>
      <w:r w:rsidRPr="00B70095">
        <w:rPr>
          <w:b/>
          <w:bCs/>
        </w:rPr>
        <w:t>关键字底层做了哪些优化，可以详细介绍一下这些优化吗</w:t>
      </w:r>
    </w:p>
    <w:p w:rsidR="00B70095" w:rsidRPr="00B70095" w:rsidRDefault="00B70095" w:rsidP="00B70095">
      <w:pPr>
        <w:ind w:firstLine="480"/>
      </w:pPr>
      <w:r w:rsidRPr="00B70095">
        <w:t xml:space="preserve">　　</w:t>
      </w:r>
      <w:r w:rsidRPr="00B70095">
        <w:t xml:space="preserve">JDK1.6 </w:t>
      </w:r>
      <w:r w:rsidRPr="00B70095">
        <w:t>对锁的实现引入了大量的优化，如</w:t>
      </w:r>
      <w:r w:rsidRPr="00B70095">
        <w:rPr>
          <w:b/>
          <w:bCs/>
        </w:rPr>
        <w:t>偏向锁、轻量级锁、自旋锁、适应性自旋锁、锁消除、锁粗化</w:t>
      </w:r>
      <w:r w:rsidRPr="00B70095">
        <w:t>等技术来减少锁操作的开销。</w:t>
      </w:r>
    </w:p>
    <w:p w:rsidR="00B70095" w:rsidRPr="00B70095" w:rsidRDefault="00B70095" w:rsidP="00B70095">
      <w:pPr>
        <w:ind w:firstLine="480"/>
      </w:pPr>
      <w:r w:rsidRPr="00B70095">
        <w:t xml:space="preserve">　　</w:t>
      </w:r>
      <w:r w:rsidRPr="00B70095">
        <w:rPr>
          <w:b/>
          <w:bCs/>
        </w:rPr>
        <w:t>锁主要存在四种状态，依次是：无锁状态、偏向锁状态、轻量级锁状态、重量级锁状态</w:t>
      </w:r>
      <w:r w:rsidRPr="00B70095">
        <w:t>，他们会随着竞争的激烈而逐渐升级。注意</w:t>
      </w:r>
      <w:r w:rsidRPr="00B70095">
        <w:rPr>
          <w:b/>
          <w:bCs/>
        </w:rPr>
        <w:t>锁可以升级不可降级</w:t>
      </w:r>
      <w:r w:rsidRPr="00B70095">
        <w:t>，这种策略是为了提高获得锁和释放锁的效率。</w:t>
      </w:r>
    </w:p>
    <w:p w:rsidR="00B70095" w:rsidRPr="00B70095" w:rsidRDefault="00B70095" w:rsidP="00B70095">
      <w:pPr>
        <w:ind w:firstLine="480"/>
      </w:pPr>
      <w:r w:rsidRPr="00B70095">
        <w:t xml:space="preserve">　　关于这几种优化的详细信息可以查看这篇文章：</w:t>
      </w:r>
      <w:hyperlink r:id="rId12" w:history="1">
        <w:r w:rsidRPr="00B70095">
          <w:rPr>
            <w:rStyle w:val="aa"/>
          </w:rPr>
          <w:t>https://gitee.com/SnailClimb/JavaGuide/blob/master/docs/java/Multithread/synchronized.md</w:t>
        </w:r>
      </w:hyperlink>
    </w:p>
    <w:p w:rsidR="00B70095" w:rsidRPr="00B70095" w:rsidRDefault="00B70095" w:rsidP="00B70095">
      <w:pPr>
        <w:ind w:firstLine="482"/>
        <w:rPr>
          <w:b/>
          <w:bCs/>
        </w:rPr>
      </w:pPr>
      <w:r w:rsidRPr="00B70095">
        <w:rPr>
          <w:b/>
          <w:bCs/>
        </w:rPr>
        <w:t>11</w:t>
      </w:r>
      <w:r w:rsidRPr="00B70095">
        <w:rPr>
          <w:b/>
          <w:bCs/>
        </w:rPr>
        <w:t>、</w:t>
      </w:r>
      <w:r w:rsidRPr="00B70095">
        <w:rPr>
          <w:b/>
          <w:bCs/>
        </w:rPr>
        <w:t>synchronized</w:t>
      </w:r>
      <w:r w:rsidRPr="00B70095">
        <w:rPr>
          <w:b/>
          <w:bCs/>
        </w:rPr>
        <w:t>和</w:t>
      </w:r>
      <w:r w:rsidRPr="00B70095">
        <w:rPr>
          <w:b/>
          <w:bCs/>
        </w:rPr>
        <w:t> Lock </w:t>
      </w:r>
      <w:r w:rsidRPr="00B70095">
        <w:rPr>
          <w:b/>
          <w:bCs/>
        </w:rPr>
        <w:t>的区别？（重要）</w:t>
      </w:r>
    </w:p>
    <w:p w:rsidR="00B70095" w:rsidRPr="00B70095" w:rsidRDefault="00B70095" w:rsidP="00B70095">
      <w:pPr>
        <w:ind w:firstLine="480"/>
      </w:pPr>
      <w:r w:rsidRPr="00B70095">
        <w:t>1</w:t>
      </w:r>
      <w:r w:rsidRPr="00B70095">
        <w:t>）</w:t>
      </w:r>
      <w:r w:rsidRPr="00B70095">
        <w:rPr>
          <w:b/>
          <w:bCs/>
        </w:rPr>
        <w:t>Lock</w:t>
      </w:r>
      <w:r w:rsidRPr="00B70095">
        <w:rPr>
          <w:b/>
          <w:bCs/>
        </w:rPr>
        <w:t>是一个接口，而</w:t>
      </w:r>
      <w:r w:rsidRPr="00B70095">
        <w:rPr>
          <w:b/>
          <w:bCs/>
        </w:rPr>
        <w:t>synchronized</w:t>
      </w:r>
      <w:r w:rsidRPr="00B70095">
        <w:rPr>
          <w:b/>
          <w:bCs/>
        </w:rPr>
        <w:t>是</w:t>
      </w:r>
      <w:r w:rsidRPr="00B70095">
        <w:rPr>
          <w:b/>
          <w:bCs/>
        </w:rPr>
        <w:t>Java</w:t>
      </w:r>
      <w:r w:rsidRPr="00B70095">
        <w:rPr>
          <w:b/>
          <w:bCs/>
        </w:rPr>
        <w:t>中的关键字</w:t>
      </w:r>
      <w:r w:rsidRPr="00B70095">
        <w:t>，</w:t>
      </w:r>
      <w:r w:rsidRPr="00B70095">
        <w:t>synchronized</w:t>
      </w:r>
      <w:r w:rsidRPr="00B70095">
        <w:t>是内置的语言实现；</w:t>
      </w:r>
    </w:p>
    <w:p w:rsidR="00B70095" w:rsidRPr="00B70095" w:rsidRDefault="00B70095" w:rsidP="00B70095">
      <w:pPr>
        <w:ind w:firstLine="480"/>
      </w:pPr>
      <w:r w:rsidRPr="00B70095">
        <w:t>2</w:t>
      </w:r>
      <w:r w:rsidRPr="00B70095">
        <w:t>）</w:t>
      </w:r>
      <w:r w:rsidRPr="00B70095">
        <w:rPr>
          <w:b/>
          <w:bCs/>
        </w:rPr>
        <w:t>synchronized</w:t>
      </w:r>
      <w:r w:rsidRPr="00B70095">
        <w:rPr>
          <w:b/>
          <w:bCs/>
        </w:rPr>
        <w:t>在发生异常时，会自动释放线程占有的锁，因此不会导致死锁现象发生</w:t>
      </w:r>
      <w:r w:rsidRPr="00B70095">
        <w:t>；而</w:t>
      </w:r>
      <w:r w:rsidRPr="00B70095">
        <w:rPr>
          <w:b/>
          <w:bCs/>
        </w:rPr>
        <w:t>Lock</w:t>
      </w:r>
      <w:r w:rsidRPr="00B70095">
        <w:rPr>
          <w:b/>
          <w:bCs/>
        </w:rPr>
        <w:t>在发生异常时，如果没有主动通过</w:t>
      </w:r>
      <w:r w:rsidRPr="00B70095">
        <w:rPr>
          <w:b/>
          <w:bCs/>
        </w:rPr>
        <w:t>unLock()</w:t>
      </w:r>
      <w:r w:rsidRPr="00B70095">
        <w:rPr>
          <w:b/>
          <w:bCs/>
        </w:rPr>
        <w:t>去释放锁，则很可能造成死锁现象，因此使用</w:t>
      </w:r>
      <w:r w:rsidRPr="00B70095">
        <w:rPr>
          <w:b/>
          <w:bCs/>
        </w:rPr>
        <w:t>Lock</w:t>
      </w:r>
      <w:r w:rsidRPr="00B70095">
        <w:rPr>
          <w:b/>
          <w:bCs/>
        </w:rPr>
        <w:t>时需要在</w:t>
      </w:r>
      <w:r w:rsidRPr="00B70095">
        <w:rPr>
          <w:b/>
          <w:bCs/>
        </w:rPr>
        <w:t>finally</w:t>
      </w:r>
      <w:r w:rsidRPr="00B70095">
        <w:rPr>
          <w:b/>
          <w:bCs/>
        </w:rPr>
        <w:t>块中释放锁</w:t>
      </w:r>
      <w:r w:rsidRPr="00B70095">
        <w:t>；</w:t>
      </w:r>
    </w:p>
    <w:p w:rsidR="00B70095" w:rsidRPr="00B70095" w:rsidRDefault="00B70095" w:rsidP="00B70095">
      <w:pPr>
        <w:ind w:firstLine="480"/>
      </w:pPr>
      <w:r w:rsidRPr="00B70095">
        <w:t>3</w:t>
      </w:r>
      <w:r w:rsidRPr="00B70095">
        <w:t>）</w:t>
      </w:r>
      <w:r w:rsidRPr="00B70095">
        <w:rPr>
          <w:b/>
          <w:bCs/>
        </w:rPr>
        <w:t>Lock</w:t>
      </w:r>
      <w:r w:rsidRPr="00B70095">
        <w:rPr>
          <w:b/>
          <w:bCs/>
        </w:rPr>
        <w:t>可以让等待锁的线程响应中断</w:t>
      </w:r>
      <w:r w:rsidRPr="00B70095">
        <w:t>，而</w:t>
      </w:r>
      <w:r w:rsidRPr="00B70095">
        <w:rPr>
          <w:b/>
          <w:bCs/>
        </w:rPr>
        <w:t>synchronized</w:t>
      </w:r>
      <w:r w:rsidRPr="00B70095">
        <w:rPr>
          <w:b/>
          <w:bCs/>
        </w:rPr>
        <w:t>却不行，使用</w:t>
      </w:r>
      <w:r w:rsidRPr="00B70095">
        <w:rPr>
          <w:b/>
          <w:bCs/>
        </w:rPr>
        <w:t>synchronized</w:t>
      </w:r>
      <w:r w:rsidRPr="00B70095">
        <w:rPr>
          <w:b/>
          <w:bCs/>
        </w:rPr>
        <w:t>时，等待的线程会一直等待下去，不能够响应中断</w:t>
      </w:r>
      <w:r w:rsidRPr="00B70095">
        <w:t>；</w:t>
      </w:r>
    </w:p>
    <w:p w:rsidR="00B70095" w:rsidRPr="00B70095" w:rsidRDefault="00B70095" w:rsidP="00B70095">
      <w:pPr>
        <w:ind w:firstLine="480"/>
      </w:pPr>
      <w:r w:rsidRPr="00B70095">
        <w:t>4</w:t>
      </w:r>
      <w:r w:rsidRPr="00B70095">
        <w:t>）</w:t>
      </w:r>
      <w:r w:rsidRPr="00B70095">
        <w:rPr>
          <w:b/>
          <w:bCs/>
        </w:rPr>
        <w:t>通过</w:t>
      </w:r>
      <w:r w:rsidRPr="00B70095">
        <w:rPr>
          <w:b/>
          <w:bCs/>
        </w:rPr>
        <w:t>Lock</w:t>
      </w:r>
      <w:r w:rsidRPr="00B70095">
        <w:rPr>
          <w:b/>
          <w:bCs/>
        </w:rPr>
        <w:t>可以知道有没有成功获取锁（</w:t>
      </w:r>
      <w:r w:rsidRPr="00B70095">
        <w:rPr>
          <w:b/>
          <w:bCs/>
        </w:rPr>
        <w:t>tryLock()</w:t>
      </w:r>
      <w:r w:rsidRPr="00B70095">
        <w:rPr>
          <w:b/>
          <w:bCs/>
        </w:rPr>
        <w:t>方法：如果获取锁成功，则返回</w:t>
      </w:r>
      <w:r w:rsidRPr="00B70095">
        <w:rPr>
          <w:b/>
          <w:bCs/>
        </w:rPr>
        <w:t>true</w:t>
      </w:r>
      <w:r w:rsidRPr="00B70095">
        <w:rPr>
          <w:b/>
          <w:bCs/>
        </w:rPr>
        <w:t>）</w:t>
      </w:r>
      <w:r w:rsidRPr="00B70095">
        <w:t>，而</w:t>
      </w:r>
      <w:r w:rsidRPr="00B70095">
        <w:rPr>
          <w:b/>
          <w:bCs/>
        </w:rPr>
        <w:t>synchronized</w:t>
      </w:r>
      <w:r w:rsidRPr="00B70095">
        <w:rPr>
          <w:b/>
          <w:bCs/>
        </w:rPr>
        <w:t>却无法办到</w:t>
      </w:r>
      <w:r w:rsidRPr="00B70095">
        <w:t>。</w:t>
      </w:r>
    </w:p>
    <w:p w:rsidR="00B70095" w:rsidRPr="00B70095" w:rsidRDefault="00B70095" w:rsidP="00B70095">
      <w:pPr>
        <w:ind w:firstLine="480"/>
      </w:pPr>
      <w:r w:rsidRPr="00B70095">
        <w:lastRenderedPageBreak/>
        <w:t>5</w:t>
      </w:r>
      <w:r w:rsidRPr="00B70095">
        <w:t>）</w:t>
      </w:r>
      <w:r w:rsidRPr="00B70095">
        <w:rPr>
          <w:b/>
          <w:bCs/>
        </w:rPr>
        <w:t>Lock</w:t>
      </w:r>
      <w:r w:rsidRPr="00B70095">
        <w:rPr>
          <w:b/>
          <w:bCs/>
        </w:rPr>
        <w:t>可以提高多个线程进行读操作的效率</w:t>
      </w:r>
      <w:r w:rsidRPr="00B70095">
        <w:t>。</w:t>
      </w:r>
    </w:p>
    <w:p w:rsidR="00B70095" w:rsidRPr="00B70095" w:rsidRDefault="00B70095" w:rsidP="00B70095">
      <w:pPr>
        <w:ind w:firstLine="480"/>
      </w:pPr>
      <w:r w:rsidRPr="00B70095">
        <w:t xml:space="preserve">　　在性能上来说，如果</w:t>
      </w:r>
      <w:r w:rsidRPr="00B70095">
        <w:rPr>
          <w:b/>
          <w:bCs/>
        </w:rPr>
        <w:t>竞争资源不激烈，两者的性能是差不多的</w:t>
      </w:r>
      <w:r w:rsidRPr="00B70095">
        <w:t>，而当</w:t>
      </w:r>
      <w:r w:rsidRPr="00B70095">
        <w:rPr>
          <w:b/>
          <w:bCs/>
        </w:rPr>
        <w:t>竞争资源非常激烈时（即有大量线程同时竞争），此时</w:t>
      </w:r>
      <w:r w:rsidRPr="00B70095">
        <w:rPr>
          <w:b/>
          <w:bCs/>
        </w:rPr>
        <w:t>Lock</w:t>
      </w:r>
      <w:r w:rsidRPr="00B70095">
        <w:rPr>
          <w:b/>
          <w:bCs/>
        </w:rPr>
        <w:t>的性能要远远优于</w:t>
      </w:r>
      <w:r w:rsidRPr="00B70095">
        <w:rPr>
          <w:b/>
          <w:bCs/>
        </w:rPr>
        <w:t>synchronized</w:t>
      </w:r>
      <w:r w:rsidRPr="00B70095">
        <w:t>。所以说，在具体使用时要根据适当情况选择。</w:t>
      </w:r>
    </w:p>
    <w:p w:rsidR="00B70095" w:rsidRPr="00B70095" w:rsidRDefault="00B70095" w:rsidP="00B70095">
      <w:pPr>
        <w:ind w:firstLine="480"/>
      </w:pPr>
      <w:r w:rsidRPr="00B70095">
        <w:t>参考</w:t>
      </w:r>
      <w:hyperlink r:id="rId13" w:tgtFrame="_blank" w:history="1">
        <w:r w:rsidRPr="00B70095">
          <w:rPr>
            <w:rStyle w:val="aa"/>
          </w:rPr>
          <w:t>https://blog.csdn.net/qq_38200548/article/details/82943222</w:t>
        </w:r>
      </w:hyperlink>
      <w:r w:rsidRPr="00B70095">
        <w:t> </w:t>
      </w:r>
    </w:p>
    <w:p w:rsidR="00B70095" w:rsidRPr="00B70095" w:rsidRDefault="00B70095" w:rsidP="00B70095">
      <w:pPr>
        <w:ind w:firstLine="482"/>
        <w:rPr>
          <w:b/>
          <w:bCs/>
        </w:rPr>
      </w:pPr>
      <w:r w:rsidRPr="00B70095">
        <w:rPr>
          <w:b/>
          <w:bCs/>
        </w:rPr>
        <w:t>12</w:t>
      </w:r>
      <w:r w:rsidRPr="00B70095">
        <w:rPr>
          <w:b/>
          <w:bCs/>
        </w:rPr>
        <w:t>、</w:t>
      </w:r>
      <w:r w:rsidRPr="00B70095">
        <w:rPr>
          <w:b/>
          <w:bCs/>
        </w:rPr>
        <w:t>synchronized</w:t>
      </w:r>
      <w:r w:rsidRPr="00B70095">
        <w:rPr>
          <w:b/>
          <w:bCs/>
        </w:rPr>
        <w:t>和</w:t>
      </w:r>
      <w:r w:rsidRPr="00B70095">
        <w:rPr>
          <w:b/>
          <w:bCs/>
        </w:rPr>
        <w:t>ReentrantLock</w:t>
      </w:r>
      <w:r w:rsidRPr="00B70095">
        <w:rPr>
          <w:b/>
          <w:bCs/>
        </w:rPr>
        <w:t>（重入锁）</w:t>
      </w:r>
      <w:r w:rsidRPr="00B70095">
        <w:rPr>
          <w:b/>
          <w:bCs/>
        </w:rPr>
        <w:t xml:space="preserve"> </w:t>
      </w:r>
      <w:r w:rsidRPr="00B70095">
        <w:rPr>
          <w:b/>
          <w:bCs/>
        </w:rPr>
        <w:t>的区别？</w:t>
      </w:r>
    </w:p>
    <w:p w:rsidR="00B70095" w:rsidRPr="00B70095" w:rsidRDefault="00B70095" w:rsidP="00B70095">
      <w:pPr>
        <w:numPr>
          <w:ilvl w:val="0"/>
          <w:numId w:val="21"/>
        </w:numPr>
        <w:ind w:firstLine="480"/>
      </w:pPr>
      <w:r w:rsidRPr="00B70095">
        <w:t>两者都是</w:t>
      </w:r>
      <w:r w:rsidRPr="00B70095">
        <w:rPr>
          <w:b/>
          <w:bCs/>
        </w:rPr>
        <w:t>可重进入锁</w:t>
      </w:r>
      <w:r w:rsidRPr="00B70095">
        <w:t>，就是</w:t>
      </w:r>
      <w:r w:rsidRPr="00B70095">
        <w:rPr>
          <w:b/>
          <w:bCs/>
        </w:rPr>
        <w:t>能够支持一个线程对资源的重复加锁。</w:t>
      </w:r>
      <w:r w:rsidRPr="00B70095">
        <w:rPr>
          <w:b/>
          <w:bCs/>
        </w:rPr>
        <w:t>sychnronized</w:t>
      </w:r>
      <w:r w:rsidRPr="00B70095">
        <w:rPr>
          <w:b/>
          <w:bCs/>
        </w:rPr>
        <w:t>关键字隐式的支持重进入</w:t>
      </w:r>
      <w:r w:rsidRPr="00B70095">
        <w:t>，比如一个</w:t>
      </w:r>
      <w:r w:rsidRPr="00B70095">
        <w:t>sychnronized</w:t>
      </w:r>
      <w:r w:rsidRPr="00B70095">
        <w:t>修饰的递归方法，在方法执行时，执行线程在获取了锁之后仍能连续多次地获取该锁。</w:t>
      </w:r>
      <w:r w:rsidRPr="00B70095">
        <w:rPr>
          <w:b/>
          <w:bCs/>
        </w:rPr>
        <w:t>ReentrantLock</w:t>
      </w:r>
      <w:r w:rsidRPr="00B70095">
        <w:t>虽然没能像</w:t>
      </w:r>
      <w:r w:rsidRPr="00B70095">
        <w:t>sychnronized</w:t>
      </w:r>
      <w:r w:rsidRPr="00B70095">
        <w:t>关键字一样隐式的重进入，但是</w:t>
      </w:r>
      <w:r w:rsidRPr="00B70095">
        <w:rPr>
          <w:b/>
          <w:bCs/>
        </w:rPr>
        <w:t>在调用</w:t>
      </w:r>
      <w:r w:rsidRPr="00B70095">
        <w:rPr>
          <w:b/>
          <w:bCs/>
        </w:rPr>
        <w:t>lock()</w:t>
      </w:r>
      <w:r w:rsidRPr="00B70095">
        <w:rPr>
          <w:b/>
          <w:bCs/>
        </w:rPr>
        <w:t>方法时，已经获取到锁的线程，能够再次调用</w:t>
      </w:r>
      <w:r w:rsidRPr="00B70095">
        <w:rPr>
          <w:b/>
          <w:bCs/>
        </w:rPr>
        <w:t>lock()</w:t>
      </w:r>
      <w:r w:rsidRPr="00B70095">
        <w:rPr>
          <w:b/>
          <w:bCs/>
        </w:rPr>
        <w:t>方法获取锁而不被阻塞</w:t>
      </w:r>
      <w:r w:rsidRPr="00B70095">
        <w:t>。</w:t>
      </w:r>
    </w:p>
    <w:p w:rsidR="00B70095" w:rsidRPr="00B70095" w:rsidRDefault="00B70095" w:rsidP="00B70095">
      <w:pPr>
        <w:numPr>
          <w:ilvl w:val="1"/>
          <w:numId w:val="21"/>
        </w:numPr>
        <w:ind w:firstLine="480"/>
      </w:pPr>
      <w:r w:rsidRPr="00B70095">
        <w:t>线程重复</w:t>
      </w:r>
      <w:r w:rsidRPr="00B70095">
        <w:t>n</w:t>
      </w:r>
      <w:r w:rsidRPr="00B70095">
        <w:t>次获取了锁，随后在第</w:t>
      </w:r>
      <w:r w:rsidRPr="00B70095">
        <w:t>n</w:t>
      </w:r>
      <w:r w:rsidRPr="00B70095">
        <w:t>次释放该锁后，其他线程能够获取到该锁。锁的最终释放要求</w:t>
      </w:r>
      <w:r w:rsidRPr="00B70095">
        <w:rPr>
          <w:b/>
          <w:bCs/>
        </w:rPr>
        <w:t>锁对于获取进行计数自增，计数表示当前锁被重复获取的次数，而锁被释放时，计数自减，当计数等于</w:t>
      </w:r>
      <w:r w:rsidRPr="00B70095">
        <w:rPr>
          <w:b/>
          <w:bCs/>
        </w:rPr>
        <w:t>0</w:t>
      </w:r>
      <w:r w:rsidRPr="00B70095">
        <w:rPr>
          <w:b/>
          <w:bCs/>
        </w:rPr>
        <w:t>时表示锁已经成功被释放</w:t>
      </w:r>
      <w:r w:rsidRPr="00B70095">
        <w:t>。</w:t>
      </w:r>
    </w:p>
    <w:p w:rsidR="00B70095" w:rsidRPr="00B70095" w:rsidRDefault="00B70095" w:rsidP="00B70095">
      <w:pPr>
        <w:numPr>
          <w:ilvl w:val="0"/>
          <w:numId w:val="21"/>
        </w:numPr>
        <w:ind w:firstLine="482"/>
      </w:pPr>
      <w:r w:rsidRPr="00B70095">
        <w:rPr>
          <w:b/>
          <w:bCs/>
        </w:rPr>
        <w:t xml:space="preserve">synchronized </w:t>
      </w:r>
      <w:r w:rsidRPr="00B70095">
        <w:rPr>
          <w:b/>
          <w:bCs/>
        </w:rPr>
        <w:t>依赖于</w:t>
      </w:r>
      <w:r w:rsidRPr="00B70095">
        <w:rPr>
          <w:b/>
          <w:bCs/>
        </w:rPr>
        <w:t xml:space="preserve"> JVM </w:t>
      </w:r>
      <w:r w:rsidRPr="00B70095">
        <w:rPr>
          <w:b/>
          <w:bCs/>
        </w:rPr>
        <w:t>而</w:t>
      </w:r>
      <w:r w:rsidRPr="00B70095">
        <w:rPr>
          <w:b/>
          <w:bCs/>
        </w:rPr>
        <w:t xml:space="preserve"> ReentrantLock </w:t>
      </w:r>
      <w:r w:rsidRPr="00B70095">
        <w:rPr>
          <w:b/>
          <w:bCs/>
        </w:rPr>
        <w:t>依赖于</w:t>
      </w:r>
      <w:r w:rsidRPr="00B70095">
        <w:rPr>
          <w:b/>
          <w:bCs/>
        </w:rPr>
        <w:t xml:space="preserve"> API</w:t>
      </w:r>
      <w:r w:rsidRPr="00B70095">
        <w:t>。</w:t>
      </w:r>
      <w:r w:rsidRPr="00B70095">
        <w:t xml:space="preserve">ReentrantLock </w:t>
      </w:r>
      <w:r w:rsidRPr="00B70095">
        <w:t>是</w:t>
      </w:r>
      <w:r w:rsidRPr="00B70095">
        <w:t xml:space="preserve"> JDK </w:t>
      </w:r>
      <w:r w:rsidRPr="00B70095">
        <w:t>层面实现的（也就是</w:t>
      </w:r>
      <w:r w:rsidRPr="00B70095">
        <w:t xml:space="preserve"> API </w:t>
      </w:r>
      <w:r w:rsidRPr="00B70095">
        <w:t>层面，需要</w:t>
      </w:r>
      <w:r w:rsidRPr="00B70095">
        <w:t xml:space="preserve"> lock() </w:t>
      </w:r>
      <w:r w:rsidRPr="00B70095">
        <w:t>和</w:t>
      </w:r>
      <w:r w:rsidRPr="00B70095">
        <w:t xml:space="preserve"> unlock() </w:t>
      </w:r>
      <w:r w:rsidRPr="00B70095">
        <w:t>方法配合</w:t>
      </w:r>
      <w:r w:rsidRPr="00B70095">
        <w:t xml:space="preserve"> try/finally </w:t>
      </w:r>
      <w:r w:rsidRPr="00B70095">
        <w:t>语句块来完成）</w:t>
      </w:r>
    </w:p>
    <w:p w:rsidR="00B70095" w:rsidRPr="00B70095" w:rsidRDefault="00B70095" w:rsidP="00B70095">
      <w:pPr>
        <w:numPr>
          <w:ilvl w:val="0"/>
          <w:numId w:val="21"/>
        </w:numPr>
        <w:ind w:firstLine="482"/>
      </w:pPr>
      <w:r w:rsidRPr="00B70095">
        <w:rPr>
          <w:b/>
          <w:bCs/>
        </w:rPr>
        <w:t xml:space="preserve">ReentrantLock </w:t>
      </w:r>
      <w:r w:rsidRPr="00B70095">
        <w:rPr>
          <w:b/>
          <w:bCs/>
        </w:rPr>
        <w:t>比</w:t>
      </w:r>
      <w:r w:rsidRPr="00B70095">
        <w:rPr>
          <w:b/>
          <w:bCs/>
        </w:rPr>
        <w:t xml:space="preserve"> synchronized </w:t>
      </w:r>
      <w:r w:rsidRPr="00B70095">
        <w:rPr>
          <w:b/>
          <w:bCs/>
        </w:rPr>
        <w:t>增加了一些高级功能，主要有</w:t>
      </w:r>
      <w:r w:rsidRPr="00B70095">
        <w:rPr>
          <w:b/>
          <w:bCs/>
        </w:rPr>
        <w:t>3</w:t>
      </w:r>
      <w:r w:rsidRPr="00B70095">
        <w:rPr>
          <w:b/>
          <w:bCs/>
        </w:rPr>
        <w:t>点：</w:t>
      </w:r>
      <w:r w:rsidRPr="00B70095">
        <w:rPr>
          <w:rFonts w:ascii="宋体" w:hAnsi="宋体" w:cs="宋体" w:hint="eastAsia"/>
          <w:b/>
          <w:bCs/>
        </w:rPr>
        <w:t>①</w:t>
      </w:r>
      <w:r w:rsidRPr="00B70095">
        <w:rPr>
          <w:b/>
          <w:bCs/>
        </w:rPr>
        <w:t>等待可中断；</w:t>
      </w:r>
      <w:r w:rsidRPr="00B70095">
        <w:rPr>
          <w:rFonts w:ascii="宋体" w:hAnsi="宋体" w:cs="宋体" w:hint="eastAsia"/>
          <w:b/>
          <w:bCs/>
        </w:rPr>
        <w:t>②</w:t>
      </w:r>
      <w:r w:rsidRPr="00B70095">
        <w:rPr>
          <w:b/>
          <w:bCs/>
        </w:rPr>
        <w:t>可实现公平锁；</w:t>
      </w:r>
      <w:r w:rsidRPr="00B70095">
        <w:rPr>
          <w:rFonts w:ascii="宋体" w:hAnsi="宋体" w:cs="宋体" w:hint="eastAsia"/>
          <w:b/>
          <w:bCs/>
        </w:rPr>
        <w:t>③</w:t>
      </w:r>
      <w:r w:rsidRPr="00B70095">
        <w:rPr>
          <w:b/>
          <w:bCs/>
        </w:rPr>
        <w:t>可实现选择性通知（锁可以绑定多个条件）</w:t>
      </w:r>
    </w:p>
    <w:p w:rsidR="00B70095" w:rsidRPr="00B70095" w:rsidRDefault="00B70095" w:rsidP="00B70095">
      <w:pPr>
        <w:numPr>
          <w:ilvl w:val="1"/>
          <w:numId w:val="21"/>
        </w:numPr>
        <w:ind w:firstLine="482"/>
      </w:pPr>
      <w:r w:rsidRPr="00B70095">
        <w:rPr>
          <w:b/>
          <w:bCs/>
        </w:rPr>
        <w:t>ReentrantLock</w:t>
      </w:r>
      <w:r w:rsidRPr="00B70095">
        <w:rPr>
          <w:b/>
          <w:bCs/>
        </w:rPr>
        <w:t>提供了一种能够中断等待锁的线程的机制</w:t>
      </w:r>
      <w:r w:rsidRPr="00B70095">
        <w:t>，也就是说正在等待的线程可以选择放弃等待，改为处理其他事情。通过</w:t>
      </w:r>
      <w:r w:rsidRPr="00B70095">
        <w:t>lock.lockInterruptibly()</w:t>
      </w:r>
      <w:r w:rsidRPr="00B70095">
        <w:t>来实现这个机制。</w:t>
      </w:r>
    </w:p>
    <w:p w:rsidR="00B70095" w:rsidRPr="00B70095" w:rsidRDefault="00B70095" w:rsidP="00B70095">
      <w:pPr>
        <w:numPr>
          <w:ilvl w:val="1"/>
          <w:numId w:val="21"/>
        </w:numPr>
        <w:ind w:firstLine="482"/>
      </w:pPr>
      <w:r w:rsidRPr="00B70095">
        <w:rPr>
          <w:b/>
          <w:bCs/>
        </w:rPr>
        <w:t>ReentrantLock</w:t>
      </w:r>
      <w:r w:rsidRPr="00B70095">
        <w:rPr>
          <w:b/>
          <w:bCs/>
        </w:rPr>
        <w:t>可以指定是公平锁还是非公平锁。而</w:t>
      </w:r>
      <w:r w:rsidRPr="00B70095">
        <w:rPr>
          <w:b/>
          <w:bCs/>
        </w:rPr>
        <w:t>synchronized</w:t>
      </w:r>
      <w:r w:rsidRPr="00B70095">
        <w:rPr>
          <w:b/>
          <w:bCs/>
        </w:rPr>
        <w:t>只能是非公平锁。</w:t>
      </w:r>
      <w:r w:rsidRPr="00B70095">
        <w:t>（公平锁就是先等待的线程先获得锁）</w:t>
      </w:r>
    </w:p>
    <w:p w:rsidR="00B70095" w:rsidRPr="00B70095" w:rsidRDefault="00B70095" w:rsidP="00B70095">
      <w:pPr>
        <w:numPr>
          <w:ilvl w:val="1"/>
          <w:numId w:val="21"/>
        </w:numPr>
        <w:ind w:firstLine="480"/>
      </w:pPr>
      <w:r w:rsidRPr="00B70095">
        <w:t>synchronized</w:t>
      </w:r>
      <w:r w:rsidRPr="00B70095">
        <w:t>关键字与</w:t>
      </w:r>
      <w:r w:rsidRPr="00B70095">
        <w:t>wait()</w:t>
      </w:r>
      <w:r w:rsidRPr="00B70095">
        <w:t>和</w:t>
      </w:r>
      <w:r w:rsidRPr="00B70095">
        <w:t>notify()/notifyAll()</w:t>
      </w:r>
      <w:r w:rsidRPr="00B70095">
        <w:t>方法相结合可以实现等待</w:t>
      </w:r>
      <w:r w:rsidRPr="00B70095">
        <w:t>/</w:t>
      </w:r>
      <w:r w:rsidRPr="00B70095">
        <w:t>通知机制。</w:t>
      </w:r>
      <w:r w:rsidRPr="00B70095">
        <w:t>ReentrantLock</w:t>
      </w:r>
      <w:r w:rsidRPr="00B70095">
        <w:t>类当然也可以实现，但是需要借助于</w:t>
      </w:r>
      <w:r w:rsidRPr="00B70095">
        <w:t>Condition</w:t>
      </w:r>
      <w:r w:rsidRPr="00B70095">
        <w:t>接口与</w:t>
      </w:r>
      <w:r w:rsidRPr="00B70095">
        <w:t xml:space="preserve">newCondition() </w:t>
      </w:r>
      <w:r w:rsidRPr="00B70095">
        <w:t>方法。用</w:t>
      </w:r>
      <w:r w:rsidRPr="00B70095">
        <w:lastRenderedPageBreak/>
        <w:t>ReentrantLock</w:t>
      </w:r>
      <w:r w:rsidRPr="00B70095">
        <w:t>类结合</w:t>
      </w:r>
      <w:r w:rsidRPr="00B70095">
        <w:t>Condition</w:t>
      </w:r>
      <w:r w:rsidRPr="00B70095">
        <w:t>实例可以实现</w:t>
      </w:r>
      <w:r w:rsidRPr="00B70095">
        <w:t>“</w:t>
      </w:r>
      <w:r w:rsidRPr="00B70095">
        <w:t>选择性通知</w:t>
      </w:r>
      <w:r w:rsidRPr="00B70095">
        <w:t xml:space="preserve">” </w:t>
      </w:r>
      <w:r w:rsidRPr="00B70095">
        <w:t>。如果执行</w:t>
      </w:r>
      <w:r w:rsidRPr="00B70095">
        <w:t>notifyAll()</w:t>
      </w:r>
      <w:r w:rsidRPr="00B70095">
        <w:t>方法的话就会通知所有处于等待状态的线程这样会造成很大的效率问题，而</w:t>
      </w:r>
      <w:r w:rsidRPr="00B70095">
        <w:t>Condition</w:t>
      </w:r>
      <w:r w:rsidRPr="00B70095">
        <w:t>实例的</w:t>
      </w:r>
      <w:r w:rsidRPr="00B70095">
        <w:t>signalAll()</w:t>
      </w:r>
      <w:r w:rsidRPr="00B70095">
        <w:t>方法</w:t>
      </w:r>
      <w:r w:rsidRPr="00B70095">
        <w:t xml:space="preserve"> </w:t>
      </w:r>
      <w:r w:rsidRPr="00B70095">
        <w:t>只会唤醒注册在该</w:t>
      </w:r>
      <w:r w:rsidRPr="00B70095">
        <w:t>Condition</w:t>
      </w:r>
      <w:r w:rsidRPr="00B70095">
        <w:t>实例中的所有等待线程</w:t>
      </w:r>
    </w:p>
    <w:p w:rsidR="00B70095" w:rsidRPr="00B70095" w:rsidRDefault="00B70095" w:rsidP="00B70095">
      <w:pPr>
        <w:ind w:firstLine="482"/>
        <w:rPr>
          <w:b/>
          <w:bCs/>
        </w:rPr>
      </w:pPr>
      <w:r w:rsidRPr="00B70095">
        <w:rPr>
          <w:b/>
          <w:bCs/>
        </w:rPr>
        <w:t>13</w:t>
      </w:r>
      <w:r w:rsidRPr="00B70095">
        <w:rPr>
          <w:b/>
          <w:bCs/>
        </w:rPr>
        <w:t>、</w:t>
      </w:r>
      <w:r w:rsidRPr="00B70095">
        <w:rPr>
          <w:b/>
          <w:bCs/>
        </w:rPr>
        <w:t>volatile</w:t>
      </w:r>
      <w:r w:rsidRPr="00B70095">
        <w:rPr>
          <w:b/>
          <w:bCs/>
        </w:rPr>
        <w:t>关键字</w:t>
      </w:r>
    </w:p>
    <w:p w:rsidR="00B70095" w:rsidRPr="00B70095" w:rsidRDefault="00B70095" w:rsidP="00B70095">
      <w:pPr>
        <w:ind w:firstLine="482"/>
      </w:pPr>
      <w:r w:rsidRPr="00B70095">
        <w:rPr>
          <w:b/>
          <w:bCs/>
        </w:rPr>
        <w:t xml:space="preserve">　　保证共享变量的</w:t>
      </w:r>
      <w:r w:rsidRPr="00B70095">
        <w:rPr>
          <w:b/>
          <w:bCs/>
        </w:rPr>
        <w:t>“</w:t>
      </w:r>
      <w:r w:rsidRPr="00B70095">
        <w:rPr>
          <w:b/>
          <w:bCs/>
        </w:rPr>
        <w:t>可见性</w:t>
      </w:r>
      <w:r w:rsidRPr="00B70095">
        <w:rPr>
          <w:b/>
          <w:bCs/>
        </w:rPr>
        <w:t>”</w:t>
      </w:r>
      <w:r w:rsidRPr="00B70095">
        <w:t>。可见性的意思是当一个线程修改一个共享变量时，另外一个线程能读到这个修改的值。</w:t>
      </w:r>
    </w:p>
    <w:p w:rsidR="00B70095" w:rsidRPr="00B70095" w:rsidRDefault="00B70095" w:rsidP="00B70095">
      <w:pPr>
        <w:ind w:firstLine="480"/>
      </w:pPr>
      <w:r w:rsidRPr="00B70095">
        <w:t xml:space="preserve">　　把变量声明为</w:t>
      </w:r>
      <w:r w:rsidRPr="00B70095">
        <w:t>volatile</w:t>
      </w:r>
      <w:r w:rsidRPr="00B70095">
        <w:t>，这就指示</w:t>
      </w:r>
      <w:r w:rsidRPr="00B70095">
        <w:t xml:space="preserve"> JVM</w:t>
      </w:r>
      <w:r w:rsidRPr="00B70095">
        <w:t>每次使用它都到主存中进行读取。</w:t>
      </w:r>
    </w:p>
    <w:p w:rsidR="00B70095" w:rsidRPr="00B70095" w:rsidRDefault="00B70095" w:rsidP="00B70095">
      <w:pPr>
        <w:ind w:firstLine="482"/>
        <w:rPr>
          <w:b/>
          <w:bCs/>
        </w:rPr>
      </w:pPr>
      <w:r w:rsidRPr="00B70095">
        <w:rPr>
          <w:b/>
          <w:bCs/>
        </w:rPr>
        <w:t>14</w:t>
      </w:r>
      <w:r w:rsidRPr="00B70095">
        <w:rPr>
          <w:b/>
          <w:bCs/>
        </w:rPr>
        <w:t>、</w:t>
      </w:r>
      <w:r w:rsidRPr="00B70095">
        <w:rPr>
          <w:b/>
          <w:bCs/>
        </w:rPr>
        <w:t xml:space="preserve">synchronized </w:t>
      </w:r>
      <w:r w:rsidRPr="00B70095">
        <w:rPr>
          <w:b/>
          <w:bCs/>
        </w:rPr>
        <w:t>关键字和</w:t>
      </w:r>
      <w:r w:rsidRPr="00B70095">
        <w:rPr>
          <w:b/>
          <w:bCs/>
        </w:rPr>
        <w:t xml:space="preserve"> volatile </w:t>
      </w:r>
      <w:r w:rsidRPr="00B70095">
        <w:rPr>
          <w:b/>
          <w:bCs/>
        </w:rPr>
        <w:t>关键字的区别</w:t>
      </w:r>
    </w:p>
    <w:p w:rsidR="00B70095" w:rsidRPr="00B70095" w:rsidRDefault="00B70095" w:rsidP="00B70095">
      <w:pPr>
        <w:numPr>
          <w:ilvl w:val="0"/>
          <w:numId w:val="22"/>
        </w:numPr>
        <w:ind w:firstLine="480"/>
      </w:pPr>
      <w:r w:rsidRPr="00B70095">
        <w:t>volatile</w:t>
      </w:r>
      <w:r w:rsidRPr="00B70095">
        <w:t>关键字是线程同步的轻量级实现，所以</w:t>
      </w:r>
      <w:r w:rsidRPr="00B70095">
        <w:rPr>
          <w:b/>
          <w:bCs/>
        </w:rPr>
        <w:t>volatile</w:t>
      </w:r>
      <w:r w:rsidRPr="00B70095">
        <w:rPr>
          <w:b/>
          <w:bCs/>
        </w:rPr>
        <w:t>性能比</w:t>
      </w:r>
      <w:r w:rsidRPr="00B70095">
        <w:rPr>
          <w:b/>
          <w:bCs/>
        </w:rPr>
        <w:t>synchronized</w:t>
      </w:r>
      <w:r w:rsidRPr="00B70095">
        <w:rPr>
          <w:b/>
          <w:bCs/>
        </w:rPr>
        <w:t>关键字要好</w:t>
      </w:r>
      <w:r w:rsidRPr="00B70095">
        <w:t>。但是</w:t>
      </w:r>
      <w:r w:rsidRPr="00B70095">
        <w:rPr>
          <w:b/>
          <w:bCs/>
        </w:rPr>
        <w:t>volatile</w:t>
      </w:r>
      <w:r w:rsidRPr="00B70095">
        <w:rPr>
          <w:b/>
          <w:bCs/>
        </w:rPr>
        <w:t>关键字只能用于变量而</w:t>
      </w:r>
      <w:r w:rsidRPr="00B70095">
        <w:rPr>
          <w:b/>
          <w:bCs/>
        </w:rPr>
        <w:t>synchronized</w:t>
      </w:r>
      <w:r w:rsidRPr="00B70095">
        <w:rPr>
          <w:b/>
          <w:bCs/>
        </w:rPr>
        <w:t>关键字可以修饰方法以及代码块</w:t>
      </w:r>
      <w:r w:rsidRPr="00B70095">
        <w:t>。</w:t>
      </w:r>
    </w:p>
    <w:p w:rsidR="00B70095" w:rsidRPr="00B70095" w:rsidRDefault="00B70095" w:rsidP="00B70095">
      <w:pPr>
        <w:numPr>
          <w:ilvl w:val="0"/>
          <w:numId w:val="22"/>
        </w:numPr>
        <w:ind w:firstLine="482"/>
      </w:pPr>
      <w:r w:rsidRPr="00B70095">
        <w:rPr>
          <w:b/>
          <w:bCs/>
        </w:rPr>
        <w:t>多线程访问</w:t>
      </w:r>
      <w:r w:rsidRPr="00B70095">
        <w:rPr>
          <w:b/>
          <w:bCs/>
        </w:rPr>
        <w:t>volatile</w:t>
      </w:r>
      <w:r w:rsidRPr="00B70095">
        <w:rPr>
          <w:b/>
          <w:bCs/>
        </w:rPr>
        <w:t>关键字不会发生阻塞，而</w:t>
      </w:r>
      <w:r w:rsidRPr="00B70095">
        <w:rPr>
          <w:b/>
          <w:bCs/>
        </w:rPr>
        <w:t>synchronized</w:t>
      </w:r>
      <w:r w:rsidRPr="00B70095">
        <w:rPr>
          <w:b/>
          <w:bCs/>
        </w:rPr>
        <w:t>关键字可能会发生阻塞</w:t>
      </w:r>
      <w:r w:rsidRPr="00B70095">
        <w:t>。、</w:t>
      </w:r>
    </w:p>
    <w:p w:rsidR="00B70095" w:rsidRPr="00B70095" w:rsidRDefault="00B70095" w:rsidP="00B70095">
      <w:pPr>
        <w:numPr>
          <w:ilvl w:val="0"/>
          <w:numId w:val="22"/>
        </w:numPr>
        <w:ind w:firstLine="482"/>
      </w:pPr>
      <w:r w:rsidRPr="00B70095">
        <w:rPr>
          <w:b/>
          <w:bCs/>
        </w:rPr>
        <w:t>volatile</w:t>
      </w:r>
      <w:r w:rsidRPr="00B70095">
        <w:t>关键字主要用于</w:t>
      </w:r>
      <w:r w:rsidRPr="00B70095">
        <w:rPr>
          <w:b/>
          <w:bCs/>
        </w:rPr>
        <w:t>解决变量在多个线程之间的可见性</w:t>
      </w:r>
      <w:r w:rsidRPr="00B70095">
        <w:t>，而</w:t>
      </w:r>
      <w:r w:rsidRPr="00B70095">
        <w:t> </w:t>
      </w:r>
      <w:r w:rsidRPr="00B70095">
        <w:rPr>
          <w:b/>
          <w:bCs/>
        </w:rPr>
        <w:t>synchronized</w:t>
      </w:r>
      <w:r w:rsidRPr="00B70095">
        <w:t>关键字解决的是</w:t>
      </w:r>
      <w:r w:rsidRPr="00B70095">
        <w:rPr>
          <w:b/>
          <w:bCs/>
        </w:rPr>
        <w:t>多个线程之间访问资源的同步性</w:t>
      </w:r>
      <w:r w:rsidRPr="00B70095">
        <w:t>。</w:t>
      </w:r>
    </w:p>
    <w:p w:rsidR="00B70095" w:rsidRPr="00B70095" w:rsidRDefault="00B70095" w:rsidP="00B70095">
      <w:pPr>
        <w:numPr>
          <w:ilvl w:val="0"/>
          <w:numId w:val="22"/>
        </w:numPr>
        <w:ind w:firstLine="480"/>
      </w:pPr>
      <w:r w:rsidRPr="00B70095">
        <w:t>volatile</w:t>
      </w:r>
      <w:r w:rsidRPr="00B70095">
        <w:t>关键字能保证数据的可见性，但不能保证数据的原子性。</w:t>
      </w:r>
      <w:r w:rsidRPr="00B70095">
        <w:t>synchronized</w:t>
      </w:r>
      <w:r w:rsidRPr="00B70095">
        <w:t>关键字两者都能保证。</w:t>
      </w:r>
    </w:p>
    <w:p w:rsidR="00B70095" w:rsidRPr="00B70095" w:rsidRDefault="00B70095" w:rsidP="00B70095">
      <w:pPr>
        <w:ind w:firstLine="482"/>
        <w:rPr>
          <w:b/>
          <w:bCs/>
        </w:rPr>
      </w:pPr>
      <w:r w:rsidRPr="00B70095">
        <w:rPr>
          <w:b/>
          <w:bCs/>
        </w:rPr>
        <w:t>15</w:t>
      </w:r>
      <w:r w:rsidRPr="00B70095">
        <w:rPr>
          <w:b/>
          <w:bCs/>
        </w:rPr>
        <w:t>、使用线程池的好处？</w:t>
      </w:r>
    </w:p>
    <w:p w:rsidR="00B70095" w:rsidRPr="00B70095" w:rsidRDefault="00B70095" w:rsidP="00B70095">
      <w:pPr>
        <w:numPr>
          <w:ilvl w:val="0"/>
          <w:numId w:val="23"/>
        </w:numPr>
        <w:ind w:firstLine="482"/>
      </w:pPr>
      <w:r w:rsidRPr="00B70095">
        <w:rPr>
          <w:b/>
          <w:bCs/>
        </w:rPr>
        <w:t>降低资源消耗</w:t>
      </w:r>
      <w:r w:rsidRPr="00B70095">
        <w:t>。通过</w:t>
      </w:r>
      <w:r w:rsidRPr="00B70095">
        <w:rPr>
          <w:b/>
          <w:bCs/>
        </w:rPr>
        <w:t>重复利用已创建的线程，降低线程创建和销毁造成的消耗</w:t>
      </w:r>
      <w:r w:rsidRPr="00B70095">
        <w:t>。</w:t>
      </w:r>
    </w:p>
    <w:p w:rsidR="00B70095" w:rsidRPr="00B70095" w:rsidRDefault="00B70095" w:rsidP="00B70095">
      <w:pPr>
        <w:numPr>
          <w:ilvl w:val="0"/>
          <w:numId w:val="23"/>
        </w:numPr>
        <w:ind w:firstLine="482"/>
      </w:pPr>
      <w:r w:rsidRPr="00B70095">
        <w:rPr>
          <w:b/>
          <w:bCs/>
        </w:rPr>
        <w:t>提高响应速度</w:t>
      </w:r>
      <w:r w:rsidRPr="00B70095">
        <w:t>。</w:t>
      </w:r>
      <w:r w:rsidRPr="00B70095">
        <w:rPr>
          <w:b/>
          <w:bCs/>
        </w:rPr>
        <w:t>当任务到达时，任务可以不需要等到线程创建就能立即执行</w:t>
      </w:r>
      <w:r w:rsidRPr="00B70095">
        <w:t>。</w:t>
      </w:r>
    </w:p>
    <w:p w:rsidR="00B70095" w:rsidRPr="00B70095" w:rsidRDefault="00B70095" w:rsidP="00B70095">
      <w:pPr>
        <w:numPr>
          <w:ilvl w:val="0"/>
          <w:numId w:val="23"/>
        </w:numPr>
        <w:ind w:firstLine="482"/>
      </w:pPr>
      <w:r w:rsidRPr="00B70095">
        <w:rPr>
          <w:b/>
          <w:bCs/>
        </w:rPr>
        <w:t>提高线程的可管理性</w:t>
      </w:r>
      <w:r w:rsidRPr="00B70095">
        <w:t>。</w:t>
      </w:r>
      <w:r w:rsidRPr="00B70095">
        <w:rPr>
          <w:b/>
          <w:bCs/>
        </w:rPr>
        <w:t>线程是稀缺资源，如果无限制地创建，不仅会消耗系统资源，还会降低系统的稳定性，使用线程池可以进行统一分配、调优和监控</w:t>
      </w:r>
      <w:r w:rsidRPr="00B70095">
        <w:t>。</w:t>
      </w:r>
    </w:p>
    <w:p w:rsidR="00B70095" w:rsidRPr="00B70095" w:rsidRDefault="00B70095" w:rsidP="00B70095">
      <w:pPr>
        <w:ind w:firstLine="482"/>
        <w:rPr>
          <w:b/>
          <w:bCs/>
        </w:rPr>
      </w:pPr>
      <w:r w:rsidRPr="00B70095">
        <w:rPr>
          <w:b/>
          <w:bCs/>
        </w:rPr>
        <w:t>16</w:t>
      </w:r>
      <w:r w:rsidRPr="00B70095">
        <w:rPr>
          <w:b/>
          <w:bCs/>
        </w:rPr>
        <w:t>、说一说几种常见的线程池及适用场景？（重要）</w:t>
      </w:r>
    </w:p>
    <w:p w:rsidR="00B70095" w:rsidRPr="00B70095" w:rsidRDefault="00B70095" w:rsidP="00B70095">
      <w:pPr>
        <w:ind w:firstLine="480"/>
      </w:pPr>
      <w:r w:rsidRPr="00B70095">
        <w:t xml:space="preserve">　　可以创建（</w:t>
      </w:r>
      <w:r w:rsidRPr="00B70095">
        <w:rPr>
          <w:b/>
          <w:bCs/>
        </w:rPr>
        <w:t>Executors.newXXX</w:t>
      </w:r>
      <w:r w:rsidRPr="00B70095">
        <w:t>）</w:t>
      </w:r>
      <w:r w:rsidRPr="00B70095">
        <w:t>3</w:t>
      </w:r>
      <w:r w:rsidRPr="00B70095">
        <w:t>种类型的</w:t>
      </w:r>
      <w:r w:rsidRPr="00B70095">
        <w:t>ThreadPoolExecutor</w:t>
      </w:r>
      <w:r w:rsidRPr="00B70095">
        <w:t>：</w:t>
      </w:r>
      <w:r w:rsidRPr="00B70095">
        <w:rPr>
          <w:b/>
          <w:bCs/>
        </w:rPr>
        <w:lastRenderedPageBreak/>
        <w:t>FixedThreadPool</w:t>
      </w:r>
      <w:r w:rsidRPr="00B70095">
        <w:t>、</w:t>
      </w:r>
      <w:r w:rsidRPr="00B70095">
        <w:rPr>
          <w:b/>
          <w:bCs/>
        </w:rPr>
        <w:t>SingleThreadExecutor</w:t>
      </w:r>
      <w:r w:rsidRPr="00B70095">
        <w:t>、</w:t>
      </w:r>
      <w:r w:rsidRPr="00B70095">
        <w:rPr>
          <w:b/>
          <w:bCs/>
        </w:rPr>
        <w:t>CachedThreadPool</w:t>
      </w:r>
      <w:r w:rsidRPr="00B70095">
        <w:t>。</w:t>
      </w:r>
    </w:p>
    <w:p w:rsidR="00B70095" w:rsidRPr="00B70095" w:rsidRDefault="00B70095" w:rsidP="00B70095">
      <w:pPr>
        <w:numPr>
          <w:ilvl w:val="0"/>
          <w:numId w:val="24"/>
        </w:numPr>
        <w:ind w:firstLine="482"/>
      </w:pPr>
      <w:r w:rsidRPr="00B70095">
        <w:rPr>
          <w:b/>
          <w:bCs/>
        </w:rPr>
        <w:t>FixedThreadPool</w:t>
      </w:r>
      <w:r w:rsidRPr="00B70095">
        <w:t>：</w:t>
      </w:r>
      <w:r w:rsidRPr="00B70095">
        <w:rPr>
          <w:b/>
          <w:bCs/>
        </w:rPr>
        <w:t>可重用固定线程数的线程池</w:t>
      </w:r>
      <w:r w:rsidRPr="00B70095">
        <w:t>。（适用于负载比较重的服务器）</w:t>
      </w:r>
    </w:p>
    <w:p w:rsidR="00B70095" w:rsidRPr="00B70095" w:rsidRDefault="00B70095" w:rsidP="00B70095">
      <w:pPr>
        <w:numPr>
          <w:ilvl w:val="1"/>
          <w:numId w:val="24"/>
        </w:numPr>
        <w:ind w:firstLine="482"/>
      </w:pPr>
      <w:r w:rsidRPr="00B70095">
        <w:rPr>
          <w:b/>
          <w:bCs/>
        </w:rPr>
        <w:t>FixedThreadPool</w:t>
      </w:r>
      <w:r w:rsidRPr="00B70095">
        <w:rPr>
          <w:b/>
          <w:bCs/>
        </w:rPr>
        <w:t>使用无界队列</w:t>
      </w:r>
      <w:r w:rsidRPr="00B70095">
        <w:rPr>
          <w:b/>
          <w:bCs/>
        </w:rPr>
        <w:t>LinkedBlockingQueue</w:t>
      </w:r>
      <w:r w:rsidRPr="00B70095">
        <w:rPr>
          <w:b/>
          <w:bCs/>
        </w:rPr>
        <w:t>作为线程池的工作队列</w:t>
      </w:r>
    </w:p>
    <w:p w:rsidR="00B70095" w:rsidRPr="00B70095" w:rsidRDefault="00B70095" w:rsidP="00B70095">
      <w:pPr>
        <w:numPr>
          <w:ilvl w:val="1"/>
          <w:numId w:val="24"/>
        </w:numPr>
        <w:ind w:firstLine="480"/>
      </w:pPr>
      <w:r w:rsidRPr="00B70095">
        <w:t>该线程池中的线程数量始终不变。当有一个新的任务提交时，线程池中若有空闲线程，则立即执行。若没有，则新的任务会被暂存在一个任务队列中，待有线程空闲时，便处理在任务队列中的任务。</w:t>
      </w:r>
    </w:p>
    <w:p w:rsidR="00B70095" w:rsidRPr="00B70095" w:rsidRDefault="00B70095" w:rsidP="00B70095">
      <w:pPr>
        <w:numPr>
          <w:ilvl w:val="0"/>
          <w:numId w:val="24"/>
        </w:numPr>
        <w:ind w:firstLine="482"/>
      </w:pPr>
      <w:r w:rsidRPr="00B70095">
        <w:rPr>
          <w:b/>
          <w:bCs/>
        </w:rPr>
        <w:t>SingleThreadExecutor</w:t>
      </w:r>
      <w:r w:rsidRPr="00B70095">
        <w:t>：</w:t>
      </w:r>
      <w:r w:rsidRPr="00B70095">
        <w:rPr>
          <w:b/>
          <w:bCs/>
        </w:rPr>
        <w:t>只会创建一个线程执行任务。</w:t>
      </w:r>
      <w:r w:rsidRPr="00B70095">
        <w:t>（适用于需要保证顺序执行各个任务；并且在任意时间点，没有多线程活动的场景。）</w:t>
      </w:r>
    </w:p>
    <w:p w:rsidR="00B70095" w:rsidRPr="00B70095" w:rsidRDefault="00B70095" w:rsidP="00B70095">
      <w:pPr>
        <w:numPr>
          <w:ilvl w:val="1"/>
          <w:numId w:val="24"/>
        </w:numPr>
        <w:ind w:firstLine="482"/>
      </w:pPr>
      <w:r w:rsidRPr="00B70095">
        <w:rPr>
          <w:b/>
          <w:bCs/>
        </w:rPr>
        <w:t>SingleThreadExecutorl</w:t>
      </w:r>
      <w:r w:rsidRPr="00B70095">
        <w:rPr>
          <w:b/>
          <w:bCs/>
        </w:rPr>
        <w:t>也使用无界队列</w:t>
      </w:r>
      <w:r w:rsidRPr="00B70095">
        <w:rPr>
          <w:b/>
          <w:bCs/>
        </w:rPr>
        <w:t>LinkedBlockingQueue</w:t>
      </w:r>
      <w:r w:rsidRPr="00B70095">
        <w:rPr>
          <w:b/>
          <w:bCs/>
        </w:rPr>
        <w:t>作为工作队列</w:t>
      </w:r>
    </w:p>
    <w:p w:rsidR="00B70095" w:rsidRPr="00B70095" w:rsidRDefault="00B70095" w:rsidP="00B70095">
      <w:pPr>
        <w:numPr>
          <w:ilvl w:val="1"/>
          <w:numId w:val="24"/>
        </w:numPr>
        <w:ind w:firstLine="480"/>
      </w:pPr>
      <w:r w:rsidRPr="00B70095">
        <w:t>若多余一个任务被提交到该线程池，任务会被保存在一个任务队列中，待线程空闲，按先入先出的顺序执行队列中的任务。</w:t>
      </w:r>
    </w:p>
    <w:p w:rsidR="00B70095" w:rsidRPr="00B70095" w:rsidRDefault="00B70095" w:rsidP="00B70095">
      <w:pPr>
        <w:numPr>
          <w:ilvl w:val="0"/>
          <w:numId w:val="24"/>
        </w:numPr>
        <w:ind w:firstLine="482"/>
      </w:pPr>
      <w:r w:rsidRPr="00B70095">
        <w:rPr>
          <w:b/>
          <w:bCs/>
        </w:rPr>
        <w:t>CachedThreadPool</w:t>
      </w:r>
      <w:r w:rsidRPr="00B70095">
        <w:rPr>
          <w:b/>
          <w:bCs/>
        </w:rPr>
        <w:t>：是一个会根据需要调整线程数量的线程池。</w:t>
      </w:r>
      <w:r w:rsidRPr="00B70095">
        <w:t>（大小无界，适用于执行很多的短期异步任务的小程序，或负载较轻的服务器）</w:t>
      </w:r>
    </w:p>
    <w:p w:rsidR="00B70095" w:rsidRPr="00B70095" w:rsidRDefault="00B70095" w:rsidP="00B70095">
      <w:pPr>
        <w:numPr>
          <w:ilvl w:val="1"/>
          <w:numId w:val="24"/>
        </w:numPr>
        <w:ind w:firstLine="482"/>
      </w:pPr>
      <w:r w:rsidRPr="00B70095">
        <w:rPr>
          <w:b/>
          <w:bCs/>
        </w:rPr>
        <w:t>CachedThreadPool</w:t>
      </w:r>
      <w:r w:rsidRPr="00B70095">
        <w:rPr>
          <w:b/>
          <w:bCs/>
        </w:rPr>
        <w:t>使用没有容量的</w:t>
      </w:r>
      <w:r w:rsidRPr="00B70095">
        <w:rPr>
          <w:b/>
          <w:bCs/>
        </w:rPr>
        <w:t>SynchronousQueue</w:t>
      </w:r>
      <w:r w:rsidRPr="00B70095">
        <w:rPr>
          <w:b/>
          <w:bCs/>
        </w:rPr>
        <w:t>作为线程池的工作队列，但</w:t>
      </w:r>
      <w:r w:rsidRPr="00B70095">
        <w:rPr>
          <w:b/>
          <w:bCs/>
        </w:rPr>
        <w:t>CachedThreadPool</w:t>
      </w:r>
      <w:r w:rsidRPr="00B70095">
        <w:rPr>
          <w:b/>
          <w:bCs/>
        </w:rPr>
        <w:t>的</w:t>
      </w:r>
      <w:r w:rsidRPr="00B70095">
        <w:rPr>
          <w:b/>
          <w:bCs/>
        </w:rPr>
        <w:t>maximumPool</w:t>
      </w:r>
      <w:r w:rsidRPr="00B70095">
        <w:rPr>
          <w:b/>
          <w:bCs/>
        </w:rPr>
        <w:t>是无界的。</w:t>
      </w:r>
    </w:p>
    <w:p w:rsidR="00B70095" w:rsidRPr="00B70095" w:rsidRDefault="00B70095" w:rsidP="00B70095">
      <w:pPr>
        <w:numPr>
          <w:ilvl w:val="1"/>
          <w:numId w:val="24"/>
        </w:numPr>
        <w:ind w:firstLine="480"/>
      </w:pPr>
      <w:r w:rsidRPr="00B70095">
        <w:t>线程池的线程数量不确定，但若有空闲线程可以复用，则会优先使用可复用的线程。若所有线程均在工作，又有新的任务提交，则会创建新的线程处理任务。所有线程在当前任务执行完毕后，将返回线程池进行复用。</w:t>
      </w:r>
    </w:p>
    <w:p w:rsidR="00B70095" w:rsidRPr="00B70095" w:rsidRDefault="00B70095" w:rsidP="00B70095">
      <w:pPr>
        <w:numPr>
          <w:ilvl w:val="0"/>
          <w:numId w:val="25"/>
        </w:numPr>
        <w:ind w:firstLine="482"/>
      </w:pPr>
      <w:r w:rsidRPr="00B70095">
        <w:rPr>
          <w:b/>
          <w:bCs/>
        </w:rPr>
        <w:t>ScheduledThreadPool</w:t>
      </w:r>
      <w:r w:rsidRPr="00B70095">
        <w:t>：继承自</w:t>
      </w:r>
      <w:r w:rsidRPr="00B70095">
        <w:t>ThreadPoolExecutor</w:t>
      </w:r>
      <w:r w:rsidRPr="00B70095">
        <w:t>。它主要用来</w:t>
      </w:r>
      <w:r w:rsidRPr="00B70095">
        <w:rPr>
          <w:b/>
          <w:bCs/>
        </w:rPr>
        <w:t>在给定的延迟之后运行任务，或者定期执行任务</w:t>
      </w:r>
      <w:r w:rsidRPr="00B70095">
        <w:t>。使用</w:t>
      </w:r>
      <w:r w:rsidRPr="00B70095">
        <w:t>DelayQueue</w:t>
      </w:r>
      <w:r w:rsidRPr="00B70095">
        <w:t>作为任务队列。</w:t>
      </w:r>
    </w:p>
    <w:p w:rsidR="00B70095" w:rsidRPr="00B70095" w:rsidRDefault="00B70095" w:rsidP="00B70095">
      <w:pPr>
        <w:ind w:firstLine="482"/>
        <w:rPr>
          <w:b/>
          <w:bCs/>
        </w:rPr>
      </w:pPr>
      <w:r w:rsidRPr="00B70095">
        <w:rPr>
          <w:b/>
          <w:bCs/>
        </w:rPr>
        <w:t>16</w:t>
      </w:r>
      <w:r w:rsidRPr="00B70095">
        <w:rPr>
          <w:b/>
          <w:bCs/>
        </w:rPr>
        <w:t>、线程池都有哪几种工作队列？（重要）</w:t>
      </w:r>
    </w:p>
    <w:p w:rsidR="00B70095" w:rsidRPr="00B70095" w:rsidRDefault="00B70095" w:rsidP="00B70095">
      <w:pPr>
        <w:numPr>
          <w:ilvl w:val="0"/>
          <w:numId w:val="26"/>
        </w:numPr>
        <w:ind w:firstLine="482"/>
      </w:pPr>
      <w:r w:rsidRPr="00B70095">
        <w:rPr>
          <w:b/>
          <w:bCs/>
        </w:rPr>
        <w:t>ArrayBlockingQueue</w:t>
      </w:r>
      <w:r w:rsidRPr="00B70095">
        <w:t>：是一个</w:t>
      </w:r>
      <w:r w:rsidRPr="00B70095">
        <w:rPr>
          <w:b/>
          <w:bCs/>
        </w:rPr>
        <w:t>基于数组结构的有界阻塞队列</w:t>
      </w:r>
      <w:r w:rsidRPr="00B70095">
        <w:t>，此</w:t>
      </w:r>
      <w:r w:rsidRPr="00B70095">
        <w:lastRenderedPageBreak/>
        <w:t>队列按</w:t>
      </w:r>
      <w:r w:rsidRPr="00B70095">
        <w:t>FIFO</w:t>
      </w:r>
      <w:r w:rsidRPr="00B70095">
        <w:t>（先进先出）原则对元素进行排序。</w:t>
      </w:r>
    </w:p>
    <w:p w:rsidR="00B70095" w:rsidRPr="00B70095" w:rsidRDefault="00B70095" w:rsidP="00B70095">
      <w:pPr>
        <w:numPr>
          <w:ilvl w:val="0"/>
          <w:numId w:val="26"/>
        </w:numPr>
        <w:ind w:firstLine="482"/>
      </w:pPr>
      <w:r w:rsidRPr="00B70095">
        <w:rPr>
          <w:b/>
          <w:bCs/>
        </w:rPr>
        <w:t>LinkedBlockingQueue</w:t>
      </w:r>
      <w:r w:rsidRPr="00B70095">
        <w:t>：是一个</w:t>
      </w:r>
      <w:r w:rsidRPr="00B70095">
        <w:rPr>
          <w:b/>
          <w:bCs/>
        </w:rPr>
        <w:t>基于链表结构的阻塞队列</w:t>
      </w:r>
      <w:r w:rsidRPr="00B70095">
        <w:t>，此队列按</w:t>
      </w:r>
      <w:r w:rsidRPr="00B70095">
        <w:t>FIFO</w:t>
      </w:r>
      <w:r w:rsidRPr="00B70095">
        <w:t>排序元素，吞吐量通常要高于</w:t>
      </w:r>
      <w:r w:rsidRPr="00B70095">
        <w:t>ArrayBlockingQueue</w:t>
      </w:r>
      <w:r w:rsidRPr="00B70095">
        <w:t>。静态工厂方法</w:t>
      </w:r>
      <w:r w:rsidRPr="00B70095">
        <w:t>Executors.newFixedThreadPool()</w:t>
      </w:r>
      <w:r w:rsidRPr="00B70095">
        <w:t>使用了这个队列。</w:t>
      </w:r>
    </w:p>
    <w:p w:rsidR="00B70095" w:rsidRPr="00B70095" w:rsidRDefault="00B70095" w:rsidP="00B70095">
      <w:pPr>
        <w:numPr>
          <w:ilvl w:val="0"/>
          <w:numId w:val="26"/>
        </w:numPr>
        <w:ind w:firstLine="482"/>
      </w:pPr>
      <w:r w:rsidRPr="00B70095">
        <w:rPr>
          <w:b/>
          <w:bCs/>
        </w:rPr>
        <w:t>SynchronousQueue</w:t>
      </w:r>
      <w:r w:rsidRPr="00B70095">
        <w:t>：是一个</w:t>
      </w:r>
      <w:r w:rsidRPr="00B70095">
        <w:rPr>
          <w:b/>
          <w:bCs/>
        </w:rPr>
        <w:t>不存储元素的阻塞队列</w:t>
      </w:r>
      <w:r w:rsidRPr="00B70095">
        <w:t>。每个插入操作必须等到另一个线程调用移除操作，否则插入操作一直处于阻塞状态，吞吐量通常要高于</w:t>
      </w:r>
      <w:r w:rsidRPr="00B70095">
        <w:t>Linked-BlockingQueue</w:t>
      </w:r>
      <w:r w:rsidRPr="00B70095">
        <w:t>，静态工厂方法</w:t>
      </w:r>
      <w:r w:rsidRPr="00B70095">
        <w:t>Executors.newCachedThreadPool</w:t>
      </w:r>
      <w:r w:rsidRPr="00B70095">
        <w:t>使用了这个队列。</w:t>
      </w:r>
    </w:p>
    <w:p w:rsidR="00B70095" w:rsidRPr="00B70095" w:rsidRDefault="00B70095" w:rsidP="00B70095">
      <w:pPr>
        <w:numPr>
          <w:ilvl w:val="0"/>
          <w:numId w:val="26"/>
        </w:numPr>
        <w:ind w:firstLine="482"/>
      </w:pPr>
      <w:r w:rsidRPr="00B70095">
        <w:rPr>
          <w:b/>
          <w:bCs/>
        </w:rPr>
        <w:t>PriorityBlockingQueue</w:t>
      </w:r>
      <w:r w:rsidRPr="00B70095">
        <w:t>：一个</w:t>
      </w:r>
      <w:r w:rsidRPr="00B70095">
        <w:rPr>
          <w:b/>
          <w:bCs/>
        </w:rPr>
        <w:t>具有优先级的无限阻塞队列</w:t>
      </w:r>
      <w:r w:rsidRPr="00B70095">
        <w:t>。</w:t>
      </w:r>
    </w:p>
    <w:p w:rsidR="00B70095" w:rsidRPr="00B70095" w:rsidRDefault="00B70095" w:rsidP="00B70095">
      <w:pPr>
        <w:ind w:firstLine="482"/>
        <w:rPr>
          <w:b/>
          <w:bCs/>
        </w:rPr>
      </w:pPr>
      <w:r w:rsidRPr="00B70095">
        <w:rPr>
          <w:b/>
          <w:bCs/>
        </w:rPr>
        <w:t>17</w:t>
      </w:r>
      <w:r w:rsidRPr="00B70095">
        <w:rPr>
          <w:b/>
          <w:bCs/>
        </w:rPr>
        <w:t>、创建线程的几种方式？（重要）</w:t>
      </w:r>
    </w:p>
    <w:p w:rsidR="00B70095" w:rsidRPr="00B70095" w:rsidRDefault="00B70095" w:rsidP="00B70095">
      <w:pPr>
        <w:ind w:firstLine="480"/>
      </w:pPr>
      <w:r w:rsidRPr="00B70095">
        <w:t>有</w:t>
      </w:r>
      <w:r w:rsidRPr="00B70095">
        <w:t>4</w:t>
      </w:r>
      <w:r w:rsidRPr="00B70095">
        <w:t>种方式：</w:t>
      </w:r>
      <w:r w:rsidRPr="00B70095">
        <w:rPr>
          <w:b/>
          <w:bCs/>
        </w:rPr>
        <w:t>继承</w:t>
      </w:r>
      <w:r w:rsidRPr="00B70095">
        <w:rPr>
          <w:b/>
          <w:bCs/>
        </w:rPr>
        <w:t>Thread</w:t>
      </w:r>
      <w:r w:rsidRPr="00B70095">
        <w:rPr>
          <w:b/>
          <w:bCs/>
        </w:rPr>
        <w:t>类</w:t>
      </w:r>
      <w:r w:rsidRPr="00B70095">
        <w:t>、</w:t>
      </w:r>
      <w:r w:rsidRPr="00B70095">
        <w:rPr>
          <w:b/>
          <w:bCs/>
        </w:rPr>
        <w:t>实现</w:t>
      </w:r>
      <w:r w:rsidRPr="00B70095">
        <w:rPr>
          <w:b/>
          <w:bCs/>
        </w:rPr>
        <w:t>Runnable</w:t>
      </w:r>
      <w:r w:rsidRPr="00B70095">
        <w:rPr>
          <w:b/>
          <w:bCs/>
        </w:rPr>
        <w:t>接口</w:t>
      </w:r>
      <w:r w:rsidRPr="00B70095">
        <w:t>、</w:t>
      </w:r>
      <w:r w:rsidRPr="00B70095">
        <w:rPr>
          <w:b/>
          <w:bCs/>
        </w:rPr>
        <w:t>实现</w:t>
      </w:r>
      <w:r w:rsidRPr="00B70095">
        <w:rPr>
          <w:b/>
          <w:bCs/>
        </w:rPr>
        <w:t>Callable</w:t>
      </w:r>
      <w:r w:rsidRPr="00B70095">
        <w:rPr>
          <w:b/>
          <w:bCs/>
        </w:rPr>
        <w:t>接口</w:t>
      </w:r>
      <w:r w:rsidRPr="00B70095">
        <w:t>、</w:t>
      </w:r>
      <w:r w:rsidRPr="00B70095">
        <w:rPr>
          <w:b/>
          <w:bCs/>
        </w:rPr>
        <w:t>使用</w:t>
      </w:r>
      <w:r w:rsidRPr="00B70095">
        <w:rPr>
          <w:b/>
          <w:bCs/>
        </w:rPr>
        <w:t>Executor</w:t>
      </w:r>
      <w:r w:rsidRPr="00B70095">
        <w:rPr>
          <w:b/>
          <w:bCs/>
        </w:rPr>
        <w:t>框架来创建线程池</w:t>
      </w:r>
      <w:r w:rsidRPr="00B70095">
        <w:t>。</w:t>
      </w:r>
    </w:p>
    <w:p w:rsidR="00B70095" w:rsidRPr="00B70095" w:rsidRDefault="00B70095" w:rsidP="00B70095">
      <w:pPr>
        <w:ind w:firstLine="482"/>
      </w:pPr>
      <w:r w:rsidRPr="00B70095">
        <w:rPr>
          <w:b/>
          <w:bCs/>
        </w:rPr>
        <w:t>（</w:t>
      </w:r>
      <w:r w:rsidRPr="00B70095">
        <w:rPr>
          <w:b/>
          <w:bCs/>
        </w:rPr>
        <w:t>1</w:t>
      </w:r>
      <w:r w:rsidRPr="00B70095">
        <w:rPr>
          <w:b/>
          <w:bCs/>
        </w:rPr>
        <w:t>）通过继承</w:t>
      </w:r>
      <w:r w:rsidRPr="00B70095">
        <w:rPr>
          <w:b/>
          <w:bCs/>
        </w:rPr>
        <w:t>Thread</w:t>
      </w:r>
      <w:r w:rsidRPr="00B70095">
        <w:rPr>
          <w:b/>
          <w:bCs/>
        </w:rPr>
        <w:t>类创建线程</w:t>
      </w:r>
    </w:p>
    <w:p w:rsidR="00B70095" w:rsidRPr="00B70095" w:rsidRDefault="00B70095" w:rsidP="00B70095">
      <w:pPr>
        <w:ind w:firstLine="480"/>
      </w:pPr>
      <w:r w:rsidRPr="00B70095">
        <w:t>public class MyThread </w:t>
      </w:r>
      <w:r w:rsidRPr="00B70095">
        <w:rPr>
          <w:b/>
          <w:bCs/>
        </w:rPr>
        <w:t>extends Thread </w:t>
      </w:r>
      <w:r w:rsidRPr="00B70095">
        <w:t>{//</w:t>
      </w:r>
      <w:r w:rsidRPr="00B70095">
        <w:t>继承</w:t>
      </w:r>
      <w:r w:rsidRPr="00B70095">
        <w:t>Thread</w:t>
      </w:r>
      <w:r w:rsidRPr="00B70095">
        <w:t>类</w:t>
      </w:r>
    </w:p>
    <w:p w:rsidR="00B70095" w:rsidRPr="00B70095" w:rsidRDefault="00B70095" w:rsidP="00B70095">
      <w:pPr>
        <w:ind w:firstLine="480"/>
      </w:pPr>
      <w:r w:rsidRPr="00B70095">
        <w:t xml:space="preserve">　　</w:t>
      </w:r>
      <w:r w:rsidRPr="00B70095">
        <w:rPr>
          <w:b/>
          <w:bCs/>
        </w:rPr>
        <w:t>//</w:t>
      </w:r>
      <w:r w:rsidRPr="00B70095">
        <w:rPr>
          <w:b/>
          <w:bCs/>
        </w:rPr>
        <w:t>重写</w:t>
      </w:r>
      <w:r w:rsidRPr="00B70095">
        <w:rPr>
          <w:b/>
          <w:bCs/>
        </w:rPr>
        <w:t>run</w:t>
      </w:r>
      <w:r w:rsidRPr="00B70095">
        <w:rPr>
          <w:b/>
          <w:bCs/>
        </w:rPr>
        <w:t>方法</w:t>
      </w:r>
    </w:p>
    <w:p w:rsidR="00B70095" w:rsidRPr="00B70095" w:rsidRDefault="00B70095" w:rsidP="00B70095">
      <w:pPr>
        <w:ind w:firstLine="480"/>
      </w:pPr>
      <w:r w:rsidRPr="00B70095">
        <w:t xml:space="preserve">　　</w:t>
      </w:r>
      <w:r w:rsidRPr="00B70095">
        <w:t>public void run(){</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w:t>
      </w:r>
    </w:p>
    <w:p w:rsidR="00B70095" w:rsidRPr="00B70095" w:rsidRDefault="00B70095" w:rsidP="00B70095">
      <w:pPr>
        <w:ind w:firstLine="480"/>
      </w:pPr>
      <w:r w:rsidRPr="00B70095">
        <w:t>----------------------------------------------------------------------------------</w:t>
      </w:r>
    </w:p>
    <w:p w:rsidR="00B70095" w:rsidRPr="00B70095" w:rsidRDefault="00B70095" w:rsidP="00B70095">
      <w:pPr>
        <w:ind w:firstLine="480"/>
      </w:pPr>
      <w:r w:rsidRPr="00B70095">
        <w:t>public class Main {</w:t>
      </w:r>
    </w:p>
    <w:p w:rsidR="00B70095" w:rsidRPr="00B70095" w:rsidRDefault="00B70095" w:rsidP="00B70095">
      <w:pPr>
        <w:ind w:firstLine="480"/>
      </w:pPr>
      <w:r w:rsidRPr="00B70095">
        <w:t xml:space="preserve">　　</w:t>
      </w:r>
      <w:r w:rsidRPr="00B70095">
        <w:t>public static void main(String[] args){</w:t>
      </w:r>
    </w:p>
    <w:p w:rsidR="00B70095" w:rsidRPr="00B70095" w:rsidRDefault="00B70095" w:rsidP="00B70095">
      <w:pPr>
        <w:ind w:firstLine="480"/>
      </w:pPr>
      <w:r w:rsidRPr="00B70095">
        <w:t xml:space="preserve">　　　　</w:t>
      </w:r>
      <w:r w:rsidRPr="00B70095">
        <w:t>new MyThread()</w:t>
      </w:r>
      <w:r w:rsidRPr="00B70095">
        <w:rPr>
          <w:b/>
          <w:bCs/>
        </w:rPr>
        <w:t>.start()</w:t>
      </w:r>
      <w:r w:rsidRPr="00B70095">
        <w:t>; //</w:t>
      </w:r>
      <w:r w:rsidRPr="00B70095">
        <w:t>创建并启动线程</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w:t>
      </w:r>
    </w:p>
    <w:p w:rsidR="00B70095" w:rsidRPr="00B70095" w:rsidRDefault="00B70095" w:rsidP="00B70095">
      <w:pPr>
        <w:ind w:firstLine="482"/>
      </w:pPr>
      <w:r w:rsidRPr="00B70095">
        <w:rPr>
          <w:b/>
          <w:bCs/>
        </w:rPr>
        <w:t>（</w:t>
      </w:r>
      <w:r w:rsidRPr="00B70095">
        <w:rPr>
          <w:b/>
          <w:bCs/>
        </w:rPr>
        <w:t>2</w:t>
      </w:r>
      <w:r w:rsidRPr="00B70095">
        <w:rPr>
          <w:b/>
          <w:bCs/>
        </w:rPr>
        <w:t>）通过实现</w:t>
      </w:r>
      <w:r w:rsidRPr="00B70095">
        <w:rPr>
          <w:b/>
          <w:bCs/>
        </w:rPr>
        <w:t>Runnable</w:t>
      </w:r>
      <w:r w:rsidRPr="00B70095">
        <w:rPr>
          <w:b/>
          <w:bCs/>
        </w:rPr>
        <w:t>接口来创建线程</w:t>
      </w:r>
    </w:p>
    <w:p w:rsidR="00B70095" w:rsidRPr="00B70095" w:rsidRDefault="00B70095" w:rsidP="00B70095">
      <w:pPr>
        <w:ind w:firstLine="480"/>
      </w:pPr>
      <w:r w:rsidRPr="00B70095">
        <w:t> </w:t>
      </w:r>
    </w:p>
    <w:p w:rsidR="00B70095" w:rsidRPr="00B70095" w:rsidRDefault="00B70095" w:rsidP="00B70095">
      <w:pPr>
        <w:ind w:firstLine="480"/>
      </w:pPr>
      <w:r w:rsidRPr="00B70095">
        <w:lastRenderedPageBreak/>
        <w:t>public class MyThread2 </w:t>
      </w:r>
      <w:r w:rsidRPr="00B70095">
        <w:rPr>
          <w:b/>
          <w:bCs/>
        </w:rPr>
        <w:t>implements Runnable</w:t>
      </w:r>
      <w:r w:rsidRPr="00B70095">
        <w:t> {//</w:t>
      </w:r>
      <w:r w:rsidRPr="00B70095">
        <w:t>实现</w:t>
      </w:r>
      <w:r w:rsidRPr="00B70095">
        <w:t>Runnable</w:t>
      </w:r>
      <w:r w:rsidRPr="00B70095">
        <w:t>接口</w:t>
      </w:r>
    </w:p>
    <w:p w:rsidR="00B70095" w:rsidRPr="00B70095" w:rsidRDefault="00B70095" w:rsidP="00B70095">
      <w:pPr>
        <w:ind w:firstLine="480"/>
      </w:pPr>
      <w:r w:rsidRPr="00B70095">
        <w:t xml:space="preserve">　　</w:t>
      </w:r>
      <w:r w:rsidRPr="00B70095">
        <w:rPr>
          <w:b/>
          <w:bCs/>
        </w:rPr>
        <w:t>//</w:t>
      </w:r>
      <w:r w:rsidRPr="00B70095">
        <w:rPr>
          <w:b/>
          <w:bCs/>
        </w:rPr>
        <w:t>重写</w:t>
      </w:r>
      <w:r w:rsidRPr="00B70095">
        <w:rPr>
          <w:b/>
          <w:bCs/>
        </w:rPr>
        <w:t>run</w:t>
      </w:r>
      <w:r w:rsidRPr="00B70095">
        <w:rPr>
          <w:b/>
          <w:bCs/>
        </w:rPr>
        <w:t>方法</w:t>
      </w:r>
    </w:p>
    <w:p w:rsidR="00B70095" w:rsidRPr="00B70095" w:rsidRDefault="00B70095" w:rsidP="00B70095">
      <w:pPr>
        <w:ind w:firstLine="480"/>
      </w:pPr>
      <w:r w:rsidRPr="00B70095">
        <w:t xml:space="preserve">　　</w:t>
      </w:r>
      <w:r w:rsidRPr="00B70095">
        <w:t>public void run(){</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w:t>
      </w:r>
    </w:p>
    <w:p w:rsidR="00B70095" w:rsidRPr="00B70095" w:rsidRDefault="00B70095" w:rsidP="00B70095">
      <w:pPr>
        <w:ind w:firstLine="480"/>
      </w:pPr>
      <w:r w:rsidRPr="00B70095">
        <w:t>------------------------------------------------------------------------------------------</w:t>
      </w:r>
    </w:p>
    <w:p w:rsidR="00B70095" w:rsidRPr="00B70095" w:rsidRDefault="00B70095" w:rsidP="00B70095">
      <w:pPr>
        <w:ind w:firstLine="480"/>
      </w:pPr>
      <w:r w:rsidRPr="00B70095">
        <w:t>public class Main {</w:t>
      </w:r>
    </w:p>
    <w:p w:rsidR="00B70095" w:rsidRPr="00B70095" w:rsidRDefault="00B70095" w:rsidP="00B70095">
      <w:pPr>
        <w:ind w:firstLine="480"/>
      </w:pPr>
      <w:r w:rsidRPr="00B70095">
        <w:t xml:space="preserve">　　</w:t>
      </w:r>
      <w:r w:rsidRPr="00B70095">
        <w:t>public static void main(String[] args){</w:t>
      </w:r>
    </w:p>
    <w:p w:rsidR="00B70095" w:rsidRPr="00B70095" w:rsidRDefault="00B70095" w:rsidP="00B70095">
      <w:pPr>
        <w:ind w:firstLine="480"/>
      </w:pPr>
      <w:r w:rsidRPr="00B70095">
        <w:t xml:space="preserve">　　　　</w:t>
      </w:r>
      <w:r w:rsidRPr="00B70095">
        <w:t>//</w:t>
      </w:r>
      <w:r w:rsidRPr="00B70095">
        <w:t>创建并启动线程</w:t>
      </w:r>
    </w:p>
    <w:p w:rsidR="00B70095" w:rsidRPr="00B70095" w:rsidRDefault="00B70095" w:rsidP="00B70095">
      <w:pPr>
        <w:ind w:firstLine="480"/>
      </w:pPr>
      <w:r w:rsidRPr="00B70095">
        <w:t xml:space="preserve">　　　　</w:t>
      </w:r>
      <w:r w:rsidRPr="00B70095">
        <w:t>MyThread2 myThread=new MyThread2();</w:t>
      </w:r>
    </w:p>
    <w:p w:rsidR="00B70095" w:rsidRPr="00B70095" w:rsidRDefault="00B70095" w:rsidP="00B70095">
      <w:pPr>
        <w:ind w:firstLine="480"/>
      </w:pPr>
      <w:r w:rsidRPr="00B70095">
        <w:t xml:space="preserve">　　　　</w:t>
      </w:r>
      <w:r w:rsidRPr="00B70095">
        <w:t>Thread thread=new Thread(myThread);</w:t>
      </w:r>
    </w:p>
    <w:p w:rsidR="00B70095" w:rsidRPr="00B70095" w:rsidRDefault="00B70095" w:rsidP="00B70095">
      <w:pPr>
        <w:ind w:firstLine="480"/>
      </w:pPr>
      <w:r w:rsidRPr="00B70095">
        <w:t xml:space="preserve">　　　　</w:t>
      </w:r>
      <w:r w:rsidRPr="00B70095">
        <w:t>thread()</w:t>
      </w:r>
      <w:r w:rsidRPr="00B70095">
        <w:rPr>
          <w:b/>
          <w:bCs/>
        </w:rPr>
        <w:t>.start()</w:t>
      </w:r>
      <w:r w:rsidRPr="00B70095">
        <w:t>;</w:t>
      </w:r>
    </w:p>
    <w:p w:rsidR="00B70095" w:rsidRPr="00B70095" w:rsidRDefault="00B70095" w:rsidP="00B70095">
      <w:pPr>
        <w:ind w:firstLine="480"/>
      </w:pPr>
      <w:r w:rsidRPr="00B70095">
        <w:t xml:space="preserve">　　　　</w:t>
      </w:r>
      <w:r w:rsidRPr="00B70095">
        <w:t>//</w:t>
      </w:r>
      <w:r w:rsidRPr="00B70095">
        <w:t>或者</w:t>
      </w:r>
      <w:r w:rsidRPr="00B70095">
        <w:t xml:space="preserve">    new Thread(new MyThread2()).start();</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w:t>
      </w:r>
    </w:p>
    <w:p w:rsidR="00B70095" w:rsidRPr="00B70095" w:rsidRDefault="00B70095" w:rsidP="00B70095">
      <w:pPr>
        <w:ind w:firstLine="480"/>
      </w:pPr>
      <w:r w:rsidRPr="00B70095">
        <w:t>不管是继承</w:t>
      </w:r>
      <w:r w:rsidRPr="00B70095">
        <w:t>Thread</w:t>
      </w:r>
      <w:r w:rsidRPr="00B70095">
        <w:t>还是实现</w:t>
      </w:r>
      <w:r w:rsidRPr="00B70095">
        <w:t>Runnable</w:t>
      </w:r>
      <w:r w:rsidRPr="00B70095">
        <w:t>接口，多线程代码都是通过运行</w:t>
      </w:r>
      <w:r w:rsidRPr="00B70095">
        <w:t>Thread</w:t>
      </w:r>
      <w:r w:rsidRPr="00B70095">
        <w:t>的</w:t>
      </w:r>
      <w:r w:rsidRPr="00B70095">
        <w:t>start()</w:t>
      </w:r>
      <w:r w:rsidRPr="00B70095">
        <w:t>方法来运行的。</w:t>
      </w:r>
    </w:p>
    <w:p w:rsidR="00B70095" w:rsidRPr="00B70095" w:rsidRDefault="00B70095" w:rsidP="00B70095">
      <w:pPr>
        <w:ind w:firstLine="482"/>
      </w:pPr>
      <w:r w:rsidRPr="00B70095">
        <w:rPr>
          <w:b/>
          <w:bCs/>
        </w:rPr>
        <w:t>（</w:t>
      </w:r>
      <w:r w:rsidRPr="00B70095">
        <w:rPr>
          <w:b/>
          <w:bCs/>
        </w:rPr>
        <w:t>3</w:t>
      </w:r>
      <w:r w:rsidRPr="00B70095">
        <w:rPr>
          <w:b/>
          <w:bCs/>
        </w:rPr>
        <w:t>）实现</w:t>
      </w:r>
      <w:r w:rsidRPr="00B70095">
        <w:rPr>
          <w:b/>
          <w:bCs/>
        </w:rPr>
        <w:t>Callable</w:t>
      </w:r>
      <w:r w:rsidRPr="00B70095">
        <w:rPr>
          <w:b/>
          <w:bCs/>
        </w:rPr>
        <w:t>接口来创建线程</w:t>
      </w:r>
    </w:p>
    <w:p w:rsidR="00B70095" w:rsidRPr="00B70095" w:rsidRDefault="00B70095" w:rsidP="00B70095">
      <w:pPr>
        <w:ind w:firstLine="482"/>
      </w:pPr>
      <w:r w:rsidRPr="00B70095">
        <w:rPr>
          <w:b/>
          <w:bCs/>
        </w:rPr>
        <w:t xml:space="preserve">　　</w:t>
      </w:r>
      <w:r w:rsidRPr="00B70095">
        <w:t>与实现</w:t>
      </w:r>
      <w:r w:rsidRPr="00B70095">
        <w:t>Runnable</w:t>
      </w:r>
      <w:r w:rsidRPr="00B70095">
        <w:t>接口类似，和</w:t>
      </w:r>
      <w:r w:rsidRPr="00B70095">
        <w:t>Runnable</w:t>
      </w:r>
      <w:r w:rsidRPr="00B70095">
        <w:t>接口不同的是，</w:t>
      </w:r>
      <w:r w:rsidRPr="00B70095">
        <w:t>Callable</w:t>
      </w:r>
      <w:r w:rsidRPr="00B70095">
        <w:t>接口提供了一个</w:t>
      </w:r>
      <w:r w:rsidRPr="00B70095">
        <w:t xml:space="preserve">call() </w:t>
      </w:r>
      <w:r w:rsidRPr="00B70095">
        <w:t>方法作为线程执行体，</w:t>
      </w:r>
      <w:r w:rsidRPr="00B70095">
        <w:t>call()</w:t>
      </w:r>
      <w:r w:rsidRPr="00B70095">
        <w:t>方法比</w:t>
      </w:r>
      <w:r w:rsidRPr="00B70095">
        <w:t>run()</w:t>
      </w:r>
      <w:r w:rsidRPr="00B70095">
        <w:t>方法功能要强大：</w:t>
      </w:r>
      <w:r w:rsidRPr="00B70095">
        <w:t>call()</w:t>
      </w:r>
      <w:r w:rsidRPr="00B70095">
        <w:t>方法可以有返回值、</w:t>
      </w:r>
      <w:r w:rsidRPr="00B70095">
        <w:t>call()</w:t>
      </w:r>
      <w:r w:rsidRPr="00B70095">
        <w:t>方法可以声明抛出异常。</w:t>
      </w:r>
    </w:p>
    <w:p w:rsidR="00B70095" w:rsidRPr="00B70095" w:rsidRDefault="00B70095" w:rsidP="00B70095">
      <w:pPr>
        <w:ind w:firstLine="480"/>
      </w:pPr>
      <w:r w:rsidRPr="00B70095">
        <w:t>public class Main {</w:t>
      </w:r>
    </w:p>
    <w:p w:rsidR="00B70095" w:rsidRPr="00B70095" w:rsidRDefault="00B70095" w:rsidP="00B70095">
      <w:pPr>
        <w:ind w:firstLine="480"/>
      </w:pPr>
      <w:r w:rsidRPr="00B70095">
        <w:t xml:space="preserve">　　</w:t>
      </w:r>
      <w:r w:rsidRPr="00B70095">
        <w:t>public static void main(String[] args){</w:t>
      </w:r>
    </w:p>
    <w:p w:rsidR="00B70095" w:rsidRPr="00B70095" w:rsidRDefault="00B70095" w:rsidP="00B70095">
      <w:pPr>
        <w:ind w:firstLine="480"/>
      </w:pPr>
      <w:r w:rsidRPr="00B70095">
        <w:t xml:space="preserve">　　　</w:t>
      </w:r>
      <w:r w:rsidRPr="00B70095">
        <w:t>MyThread3 th=new MyThread3();</w:t>
      </w:r>
    </w:p>
    <w:p w:rsidR="00B70095" w:rsidRPr="00B70095" w:rsidRDefault="00B70095" w:rsidP="00B70095">
      <w:pPr>
        <w:ind w:firstLine="480"/>
      </w:pPr>
      <w:r w:rsidRPr="00B70095">
        <w:t xml:space="preserve">　　　</w:t>
      </w:r>
      <w:r w:rsidRPr="00B70095">
        <w:t>//</w:t>
      </w:r>
      <w:r w:rsidRPr="00B70095">
        <w:t>使用</w:t>
      </w:r>
      <w:r w:rsidRPr="00B70095">
        <w:t>Lambda</w:t>
      </w:r>
      <w:r w:rsidRPr="00B70095">
        <w:t>表达式创建</w:t>
      </w:r>
      <w:r w:rsidRPr="00B70095">
        <w:t>Callable</w:t>
      </w:r>
      <w:r w:rsidRPr="00B70095">
        <w:t>对象</w:t>
      </w:r>
    </w:p>
    <w:p w:rsidR="00B70095" w:rsidRPr="00B70095" w:rsidRDefault="00B70095" w:rsidP="00B70095">
      <w:pPr>
        <w:ind w:firstLine="480"/>
      </w:pPr>
      <w:r w:rsidRPr="00B70095">
        <w:lastRenderedPageBreak/>
        <w:t xml:space="preserve">　　</w:t>
      </w:r>
      <w:r w:rsidRPr="00B70095">
        <w:t xml:space="preserve">   //</w:t>
      </w:r>
      <w:r w:rsidRPr="00B70095">
        <w:t>使用</w:t>
      </w:r>
      <w:r w:rsidRPr="00B70095">
        <w:t>FutureTask</w:t>
      </w:r>
      <w:r w:rsidRPr="00B70095">
        <w:t>类来包装</w:t>
      </w:r>
      <w:r w:rsidRPr="00B70095">
        <w:t>Callable</w:t>
      </w:r>
      <w:r w:rsidRPr="00B70095">
        <w:t>对象</w:t>
      </w:r>
    </w:p>
    <w:p w:rsidR="00B70095" w:rsidRPr="00B70095" w:rsidRDefault="00B70095" w:rsidP="00B70095">
      <w:pPr>
        <w:ind w:firstLine="480"/>
      </w:pPr>
      <w:r w:rsidRPr="00B70095">
        <w:t xml:space="preserve">　　　</w:t>
      </w:r>
      <w:r w:rsidRPr="00B70095">
        <w:rPr>
          <w:b/>
          <w:bCs/>
        </w:rPr>
        <w:t>Future</w:t>
      </w:r>
      <w:r w:rsidRPr="00B70095">
        <w:t>Task&lt;Integer&gt; future=new FutureTask&lt;Integer&gt;(</w:t>
      </w:r>
    </w:p>
    <w:p w:rsidR="00B70095" w:rsidRPr="00B70095" w:rsidRDefault="00B70095" w:rsidP="00B70095">
      <w:pPr>
        <w:ind w:firstLine="480"/>
      </w:pPr>
      <w:r w:rsidRPr="00B70095">
        <w:t xml:space="preserve">　　　　</w:t>
      </w:r>
      <w:r w:rsidRPr="00B70095">
        <w:t>(Callable&lt;Integer&gt;)()-&gt;{</w:t>
      </w:r>
    </w:p>
    <w:p w:rsidR="00B70095" w:rsidRPr="00B70095" w:rsidRDefault="00B70095" w:rsidP="00B70095">
      <w:pPr>
        <w:ind w:firstLine="480"/>
      </w:pPr>
      <w:r w:rsidRPr="00B70095">
        <w:t xml:space="preserve">　　　　　　</w:t>
      </w:r>
      <w:r w:rsidRPr="00B70095">
        <w:t>return 5;</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 xml:space="preserve">　　</w:t>
      </w:r>
      <w:r w:rsidRPr="00B70095">
        <w:t xml:space="preserve">  );</w:t>
      </w:r>
    </w:p>
    <w:p w:rsidR="00B70095" w:rsidRPr="00B70095" w:rsidRDefault="00B70095" w:rsidP="00B70095">
      <w:pPr>
        <w:ind w:firstLine="480"/>
      </w:pPr>
      <w:r w:rsidRPr="00B70095">
        <w:t xml:space="preserve">　　　</w:t>
      </w:r>
      <w:r w:rsidRPr="00B70095">
        <w:t>new Thread(task,"</w:t>
      </w:r>
      <w:r w:rsidRPr="00B70095">
        <w:t>有返回值的线程</w:t>
      </w:r>
      <w:r w:rsidRPr="00B70095">
        <w:t>")</w:t>
      </w:r>
      <w:r w:rsidRPr="00B70095">
        <w:rPr>
          <w:b/>
          <w:bCs/>
        </w:rPr>
        <w:t>.start()</w:t>
      </w:r>
      <w:r w:rsidRPr="00B70095">
        <w:t>;//</w:t>
      </w:r>
      <w:r w:rsidRPr="00B70095">
        <w:t>实质上还是以</w:t>
      </w:r>
      <w:r w:rsidRPr="00B70095">
        <w:t>Callable</w:t>
      </w:r>
      <w:r w:rsidRPr="00B70095">
        <w:t>对象来创建并启动线程</w:t>
      </w:r>
    </w:p>
    <w:p w:rsidR="00B70095" w:rsidRPr="00B70095" w:rsidRDefault="00B70095" w:rsidP="00B70095">
      <w:pPr>
        <w:ind w:firstLine="480"/>
      </w:pPr>
      <w:r w:rsidRPr="00B70095">
        <w:t xml:space="preserve">　　</w:t>
      </w:r>
      <w:r w:rsidRPr="00B70095">
        <w:t xml:space="preserve">  try{</w:t>
      </w:r>
    </w:p>
    <w:p w:rsidR="00B70095" w:rsidRPr="00B70095" w:rsidRDefault="00B70095" w:rsidP="00B70095">
      <w:pPr>
        <w:ind w:firstLine="480"/>
      </w:pPr>
      <w:r w:rsidRPr="00B70095">
        <w:t xml:space="preserve">　　　　</w:t>
      </w:r>
      <w:r w:rsidRPr="00B70095">
        <w:t>System.out.println("</w:t>
      </w:r>
      <w:r w:rsidRPr="00B70095">
        <w:t>子线程的返回值：</w:t>
      </w:r>
      <w:r w:rsidRPr="00B70095">
        <w:t>"+future.get());//get()</w:t>
      </w:r>
      <w:r w:rsidRPr="00B70095">
        <w:t>方法会阻塞，直到子线程执行结束才返回</w:t>
      </w:r>
    </w:p>
    <w:p w:rsidR="00B70095" w:rsidRPr="00B70095" w:rsidRDefault="00B70095" w:rsidP="00B70095">
      <w:pPr>
        <w:ind w:firstLine="480"/>
      </w:pPr>
      <w:r w:rsidRPr="00B70095">
        <w:t> </w:t>
      </w:r>
      <w:r w:rsidRPr="00B70095">
        <w:t xml:space="preserve">　　</w:t>
      </w:r>
      <w:r w:rsidRPr="00B70095">
        <w:t xml:space="preserve"> }catch(Exception e){</w:t>
      </w:r>
    </w:p>
    <w:p w:rsidR="00B70095" w:rsidRPr="00B70095" w:rsidRDefault="00B70095" w:rsidP="00B70095">
      <w:pPr>
        <w:ind w:firstLine="480"/>
      </w:pPr>
      <w:r w:rsidRPr="00B70095">
        <w:t xml:space="preserve">　　　　</w:t>
      </w:r>
      <w:r w:rsidRPr="00B70095">
        <w:t>ex.printStackTrace();</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 xml:space="preserve">　　</w:t>
      </w:r>
      <w:r w:rsidRPr="00B70095">
        <w:t>}</w:t>
      </w:r>
    </w:p>
    <w:p w:rsidR="00B70095" w:rsidRPr="00B70095" w:rsidRDefault="00B70095" w:rsidP="00B70095">
      <w:pPr>
        <w:ind w:firstLine="480"/>
      </w:pPr>
      <w:r w:rsidRPr="00B70095">
        <w:t>}</w:t>
      </w:r>
    </w:p>
    <w:p w:rsidR="00B70095" w:rsidRPr="00B70095" w:rsidRDefault="00B70095" w:rsidP="00B70095">
      <w:pPr>
        <w:ind w:firstLine="482"/>
      </w:pPr>
      <w:r w:rsidRPr="00B70095">
        <w:rPr>
          <w:b/>
          <w:bCs/>
        </w:rPr>
        <w:t>（</w:t>
      </w:r>
      <w:r w:rsidRPr="00B70095">
        <w:rPr>
          <w:b/>
          <w:bCs/>
        </w:rPr>
        <w:t>4</w:t>
      </w:r>
      <w:r w:rsidRPr="00B70095">
        <w:rPr>
          <w:b/>
          <w:bCs/>
        </w:rPr>
        <w:t>）使用</w:t>
      </w:r>
      <w:r w:rsidRPr="00B70095">
        <w:rPr>
          <w:b/>
          <w:bCs/>
        </w:rPr>
        <w:t>Executor</w:t>
      </w:r>
      <w:r w:rsidRPr="00B70095">
        <w:rPr>
          <w:b/>
          <w:bCs/>
        </w:rPr>
        <w:t>框架来创建线程池</w:t>
      </w:r>
    </w:p>
    <w:p w:rsidR="00B70095" w:rsidRPr="00B70095" w:rsidRDefault="00B70095" w:rsidP="00B70095">
      <w:pPr>
        <w:ind w:firstLine="482"/>
      </w:pPr>
      <w:r w:rsidRPr="00B70095">
        <w:rPr>
          <w:b/>
          <w:bCs/>
        </w:rPr>
        <w:t xml:space="preserve">　　</w:t>
      </w:r>
      <w:r w:rsidRPr="00B70095">
        <w:rPr>
          <w:b/>
          <w:bCs/>
        </w:rPr>
        <w:t>Executors.newXXXX</w:t>
      </w:r>
      <w:r w:rsidRPr="00B70095">
        <w:rPr>
          <w:b/>
          <w:bCs/>
        </w:rPr>
        <w:t>：</w:t>
      </w:r>
      <w:r w:rsidRPr="00B70095">
        <w:rPr>
          <w:b/>
          <w:bCs/>
        </w:rPr>
        <w:t xml:space="preserve"> newFixedThreadPool(int )</w:t>
      </w:r>
      <w:r w:rsidRPr="00B70095">
        <w:rPr>
          <w:b/>
          <w:bCs/>
        </w:rPr>
        <w:t>、</w:t>
      </w:r>
      <w:r w:rsidRPr="00B70095">
        <w:rPr>
          <w:b/>
          <w:bCs/>
        </w:rPr>
        <w:t>newSingleThreadExecutor</w:t>
      </w:r>
      <w:r w:rsidRPr="00B70095">
        <w:rPr>
          <w:b/>
          <w:bCs/>
        </w:rPr>
        <w:t>、</w:t>
      </w:r>
      <w:r w:rsidRPr="00B70095">
        <w:rPr>
          <w:b/>
          <w:bCs/>
        </w:rPr>
        <w:t>newCachedThreadPool</w:t>
      </w:r>
      <w:r w:rsidRPr="00B70095">
        <w:rPr>
          <w:b/>
          <w:bCs/>
        </w:rPr>
        <w:t>、</w:t>
      </w:r>
      <w:r w:rsidRPr="00B70095">
        <w:rPr>
          <w:b/>
          <w:bCs/>
        </w:rPr>
        <w:t>newScheduledThreadPool(int)</w:t>
      </w:r>
    </w:p>
    <w:p w:rsidR="00B70095" w:rsidRPr="00B70095" w:rsidRDefault="00B70095" w:rsidP="00B70095">
      <w:pPr>
        <w:ind w:firstLine="482"/>
      </w:pPr>
      <w:r w:rsidRPr="00B70095">
        <w:rPr>
          <w:b/>
          <w:bCs/>
        </w:rPr>
        <w:t> </w:t>
      </w:r>
      <w:r w:rsidRPr="00B70095">
        <w:rPr>
          <w:b/>
          <w:bCs/>
        </w:rPr>
        <w:t xml:space="preserve">　　</w:t>
      </w:r>
      <w:r w:rsidRPr="00B70095">
        <w:t>通过</w:t>
      </w:r>
      <w:r w:rsidRPr="00B70095">
        <w:t>Executors</w:t>
      </w:r>
      <w:r w:rsidRPr="00B70095">
        <w:t>的以上四个静态工厂方法获得</w:t>
      </w:r>
      <w:r w:rsidRPr="00B70095">
        <w:rPr>
          <w:b/>
          <w:bCs/>
        </w:rPr>
        <w:t> ExecutorService</w:t>
      </w:r>
      <w:r w:rsidRPr="00B70095">
        <w:t>实例</w:t>
      </w:r>
      <w:r w:rsidRPr="00B70095">
        <w:rPr>
          <w:b/>
          <w:bCs/>
        </w:rPr>
        <w:t>，</w:t>
      </w:r>
      <w:r w:rsidRPr="00B70095">
        <w:t>而后可以执行</w:t>
      </w:r>
      <w:r w:rsidRPr="00B70095">
        <w:t>Runnable</w:t>
      </w:r>
      <w:r w:rsidRPr="00B70095">
        <w:t>任务或</w:t>
      </w:r>
      <w:r w:rsidRPr="00B70095">
        <w:t>Callable</w:t>
      </w:r>
      <w:r w:rsidRPr="00B70095">
        <w:t>任务。</w:t>
      </w:r>
    </w:p>
    <w:p w:rsidR="00B70095" w:rsidRPr="00B70095" w:rsidRDefault="00B70095" w:rsidP="00B70095">
      <w:pPr>
        <w:numPr>
          <w:ilvl w:val="0"/>
          <w:numId w:val="27"/>
        </w:numPr>
        <w:ind w:firstLine="482"/>
      </w:pPr>
      <w:r w:rsidRPr="00B70095">
        <w:rPr>
          <w:b/>
          <w:bCs/>
        </w:rPr>
        <w:t>Executor</w:t>
      </w:r>
      <w:r w:rsidRPr="00B70095">
        <w:rPr>
          <w:b/>
          <w:bCs/>
        </w:rPr>
        <w:t>执行</w:t>
      </w:r>
      <w:r w:rsidRPr="00B70095">
        <w:rPr>
          <w:b/>
          <w:bCs/>
        </w:rPr>
        <w:t>Runnable</w:t>
      </w:r>
      <w:r w:rsidRPr="00B70095">
        <w:rPr>
          <w:b/>
          <w:bCs/>
        </w:rPr>
        <w:t>任务</w:t>
      </w:r>
      <w:r w:rsidRPr="00B70095">
        <w:t>：</w:t>
      </w:r>
    </w:p>
    <w:p w:rsidR="00B70095" w:rsidRPr="00B70095" w:rsidRDefault="00B70095" w:rsidP="00B70095">
      <w:pPr>
        <w:ind w:firstLine="480"/>
      </w:pPr>
      <w:r w:rsidRPr="00B70095">
        <w:t xml:space="preserve">　　通过</w:t>
      </w:r>
      <w:r w:rsidRPr="00B70095">
        <w:t>Executors</w:t>
      </w:r>
      <w:r w:rsidRPr="00B70095">
        <w:t>的以上四个静态工厂方法获得</w:t>
      </w:r>
      <w:r w:rsidRPr="00B70095">
        <w:t> ExecutorService</w:t>
      </w:r>
      <w:r w:rsidRPr="00B70095">
        <w:t>实例，而后调用该实例的</w:t>
      </w:r>
      <w:r w:rsidRPr="00B70095">
        <w:t>execute</w:t>
      </w:r>
      <w:r w:rsidRPr="00B70095">
        <w:t>（</w:t>
      </w:r>
      <w:r w:rsidRPr="00B70095">
        <w:t>Runnable command</w:t>
      </w:r>
      <w:r w:rsidRPr="00B70095">
        <w:t>）方法即可。一旦</w:t>
      </w:r>
      <w:r w:rsidRPr="00B70095">
        <w:t>Runnable</w:t>
      </w:r>
      <w:r w:rsidRPr="00B70095">
        <w:t>任务传递到</w:t>
      </w:r>
      <w:r w:rsidRPr="00B70095">
        <w:t>execute</w:t>
      </w:r>
      <w:r w:rsidRPr="00B70095">
        <w:t>（）方法，该方法便会自动在一个线程上。</w:t>
      </w:r>
    </w:p>
    <w:p w:rsidR="00B70095" w:rsidRPr="00B70095" w:rsidRDefault="00B70095" w:rsidP="00B70095">
      <w:pPr>
        <w:ind w:firstLine="480"/>
      </w:pPr>
      <w:r w:rsidRPr="00B70095">
        <w:drawing>
          <wp:inline distT="0" distB="0" distL="0" distR="0">
            <wp:extent cx="190500" cy="190500"/>
            <wp:effectExtent l="0" t="0" r="0" b="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0095" w:rsidRPr="00B70095" w:rsidRDefault="00B70095" w:rsidP="00B70095">
      <w:pPr>
        <w:ind w:firstLine="480"/>
      </w:pPr>
      <w:r w:rsidRPr="00B70095">
        <w:lastRenderedPageBreak/>
        <w:t xml:space="preserve">public class TestCachedThreadPool{   </w:t>
      </w:r>
    </w:p>
    <w:p w:rsidR="00B70095" w:rsidRPr="00B70095" w:rsidRDefault="00B70095" w:rsidP="00B70095">
      <w:pPr>
        <w:ind w:firstLine="480"/>
      </w:pPr>
      <w:r w:rsidRPr="00B70095">
        <w:t xml:space="preserve">    public static void main(String[] args){   </w:t>
      </w:r>
    </w:p>
    <w:p w:rsidR="00B70095" w:rsidRPr="00B70095" w:rsidRDefault="00B70095" w:rsidP="00B70095">
      <w:pPr>
        <w:ind w:firstLine="480"/>
      </w:pPr>
      <w:r w:rsidRPr="00B70095">
        <w:t xml:space="preserve">        ExecutorService executorService = Executors.newCachedThreadPool();    </w:t>
      </w:r>
    </w:p>
    <w:p w:rsidR="00B70095" w:rsidRPr="00B70095" w:rsidRDefault="00B70095" w:rsidP="00B70095">
      <w:pPr>
        <w:ind w:firstLine="480"/>
      </w:pPr>
      <w:r w:rsidRPr="00B70095">
        <w:t xml:space="preserve">        for (int i = 0; i &lt; 5; i++){   </w:t>
      </w:r>
    </w:p>
    <w:p w:rsidR="00B70095" w:rsidRPr="00B70095" w:rsidRDefault="00B70095" w:rsidP="00B70095">
      <w:pPr>
        <w:ind w:firstLine="480"/>
      </w:pPr>
      <w:r w:rsidRPr="00B70095">
        <w:t xml:space="preserve">            executorService.execute(new TestRunnable());   </w:t>
      </w:r>
    </w:p>
    <w:p w:rsidR="00B70095" w:rsidRPr="00B70095" w:rsidRDefault="00B70095" w:rsidP="00B70095">
      <w:pPr>
        <w:ind w:firstLine="480"/>
      </w:pPr>
      <w:r w:rsidRPr="00B70095">
        <w:t xml:space="preserve">            System.out.println("************* a" + i + " *************");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executorService.shutdown();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class TestRunnable implements Runnable{  </w:t>
      </w:r>
      <w:r w:rsidRPr="00B70095">
        <w:br/>
        <w:t xml:space="preserve">    //</w:t>
      </w:r>
      <w:r w:rsidRPr="00B70095">
        <w:t>重写</w:t>
      </w:r>
      <w:r w:rsidRPr="00B70095">
        <w:t>run</w:t>
      </w:r>
      <w:r w:rsidRPr="00B70095">
        <w:t>方法</w:t>
      </w:r>
      <w:r w:rsidRPr="00B70095">
        <w:t xml:space="preserve"> </w:t>
      </w:r>
    </w:p>
    <w:p w:rsidR="00B70095" w:rsidRPr="00B70095" w:rsidRDefault="00B70095" w:rsidP="00B70095">
      <w:pPr>
        <w:ind w:firstLine="480"/>
      </w:pPr>
      <w:r w:rsidRPr="00B70095">
        <w:t xml:space="preserve">public void run(){   </w:t>
      </w:r>
    </w:p>
    <w:p w:rsidR="00B70095" w:rsidRPr="00B70095" w:rsidRDefault="00B70095" w:rsidP="00B70095">
      <w:pPr>
        <w:ind w:firstLine="480"/>
      </w:pPr>
      <w:r w:rsidRPr="00B70095">
        <w:t xml:space="preserve">        System.out.println(Thread.currentThread().getName() + "</w:t>
      </w:r>
      <w:r w:rsidRPr="00B70095">
        <w:t>线程被调用了。</w:t>
      </w:r>
      <w:r w:rsidRPr="00B70095">
        <w:t xml:space="preserve">");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drawing>
          <wp:inline distT="0" distB="0" distL="0" distR="0">
            <wp:extent cx="190500" cy="190500"/>
            <wp:effectExtent l="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0095" w:rsidRPr="00B70095" w:rsidRDefault="00B70095" w:rsidP="00B70095">
      <w:pPr>
        <w:numPr>
          <w:ilvl w:val="0"/>
          <w:numId w:val="28"/>
        </w:numPr>
        <w:ind w:firstLine="482"/>
      </w:pPr>
      <w:r w:rsidRPr="00B70095">
        <w:rPr>
          <w:b/>
          <w:bCs/>
        </w:rPr>
        <w:t>Executor</w:t>
      </w:r>
      <w:r w:rsidRPr="00B70095">
        <w:rPr>
          <w:b/>
          <w:bCs/>
        </w:rPr>
        <w:t>执行</w:t>
      </w:r>
      <w:r w:rsidRPr="00B70095">
        <w:rPr>
          <w:b/>
          <w:bCs/>
        </w:rPr>
        <w:t>Callable</w:t>
      </w:r>
      <w:r w:rsidRPr="00B70095">
        <w:rPr>
          <w:b/>
          <w:bCs/>
        </w:rPr>
        <w:t>任务：</w:t>
      </w:r>
    </w:p>
    <w:p w:rsidR="00B70095" w:rsidRPr="00B70095" w:rsidRDefault="00B70095" w:rsidP="00B70095">
      <w:pPr>
        <w:ind w:firstLine="480"/>
      </w:pPr>
      <w:r w:rsidRPr="00B70095">
        <w:t xml:space="preserve">　　当将一个</w:t>
      </w:r>
      <w:r w:rsidRPr="00B70095">
        <w:t>Callable</w:t>
      </w:r>
      <w:r w:rsidRPr="00B70095">
        <w:t>的对象传递给</w:t>
      </w:r>
      <w:r w:rsidRPr="00B70095">
        <w:t>ExecutorService</w:t>
      </w:r>
      <w:r w:rsidRPr="00B70095">
        <w:t>的</w:t>
      </w:r>
      <w:r w:rsidRPr="00B70095">
        <w:t>submit</w:t>
      </w:r>
      <w:r w:rsidRPr="00B70095">
        <w:t>方法，则该</w:t>
      </w:r>
      <w:r w:rsidRPr="00B70095">
        <w:t>call</w:t>
      </w:r>
      <w:r w:rsidRPr="00B70095">
        <w:t>方法自动在一个线程上执行，并且</w:t>
      </w:r>
      <w:r w:rsidRPr="00B70095">
        <w:rPr>
          <w:b/>
          <w:bCs/>
        </w:rPr>
        <w:t>会返回执行结果</w:t>
      </w:r>
      <w:r w:rsidRPr="00B70095">
        <w:rPr>
          <w:b/>
          <w:bCs/>
        </w:rPr>
        <w:t>Future</w:t>
      </w:r>
      <w:r w:rsidRPr="00B70095">
        <w:rPr>
          <w:b/>
          <w:bCs/>
        </w:rPr>
        <w:t>对象</w:t>
      </w:r>
      <w:r w:rsidRPr="00B70095">
        <w:t>。同样，将</w:t>
      </w:r>
      <w:r w:rsidRPr="00B70095">
        <w:t>Runnable</w:t>
      </w:r>
      <w:r w:rsidRPr="00B70095">
        <w:t>的对象传递给</w:t>
      </w:r>
      <w:r w:rsidRPr="00B70095">
        <w:t>ExecutorService</w:t>
      </w:r>
      <w:r w:rsidRPr="00B70095">
        <w:t>的</w:t>
      </w:r>
      <w:r w:rsidRPr="00B70095">
        <w:t>submit</w:t>
      </w:r>
      <w:r w:rsidRPr="00B70095">
        <w:t>方法，则该</w:t>
      </w:r>
      <w:r w:rsidRPr="00B70095">
        <w:t>run</w:t>
      </w:r>
      <w:r w:rsidRPr="00B70095">
        <w:t>方法自动在一个线程上执行，并且会返回执行结果</w:t>
      </w:r>
      <w:r w:rsidRPr="00B70095">
        <w:t>Future</w:t>
      </w:r>
      <w:r w:rsidRPr="00B70095">
        <w:t>对象，但是在该</w:t>
      </w:r>
      <w:r w:rsidRPr="00B70095">
        <w:t>Future</w:t>
      </w:r>
      <w:r w:rsidRPr="00B70095">
        <w:t>对象上调用</w:t>
      </w:r>
      <w:r w:rsidRPr="00B70095">
        <w:t>get</w:t>
      </w:r>
      <w:r w:rsidRPr="00B70095">
        <w:t>方法，将返回</w:t>
      </w:r>
      <w:r w:rsidRPr="00B70095">
        <w:t>null</w:t>
      </w:r>
      <w:r w:rsidRPr="00B70095">
        <w:t>。</w:t>
      </w:r>
    </w:p>
    <w:p w:rsidR="00B70095" w:rsidRPr="00B70095" w:rsidRDefault="00B70095" w:rsidP="00B70095">
      <w:pPr>
        <w:ind w:firstLine="480"/>
      </w:pPr>
      <w:r w:rsidRPr="00B70095">
        <w:drawing>
          <wp:inline distT="0" distB="0" distL="0" distR="0">
            <wp:extent cx="190500" cy="190500"/>
            <wp:effectExtent l="0" t="0" r="0" b="0"/>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0095" w:rsidRPr="00B70095" w:rsidRDefault="00B70095" w:rsidP="00B70095">
      <w:pPr>
        <w:ind w:firstLine="480"/>
      </w:pPr>
      <w:r w:rsidRPr="00B70095">
        <w:t xml:space="preserve">public class CallableDemo{   </w:t>
      </w:r>
    </w:p>
    <w:p w:rsidR="00B70095" w:rsidRPr="00B70095" w:rsidRDefault="00B70095" w:rsidP="00B70095">
      <w:pPr>
        <w:ind w:firstLine="480"/>
      </w:pPr>
      <w:r w:rsidRPr="00B70095">
        <w:t xml:space="preserve">    public static void main(String[] args){   </w:t>
      </w:r>
    </w:p>
    <w:p w:rsidR="00B70095" w:rsidRPr="00B70095" w:rsidRDefault="00B70095" w:rsidP="00B70095">
      <w:pPr>
        <w:ind w:firstLine="480"/>
      </w:pPr>
      <w:r w:rsidRPr="00B70095">
        <w:lastRenderedPageBreak/>
        <w:t xml:space="preserve">        ExecutorService executorService = Executors.newCachedThreadPool();   </w:t>
      </w:r>
    </w:p>
    <w:p w:rsidR="00B70095" w:rsidRPr="00B70095" w:rsidRDefault="00B70095" w:rsidP="00B70095">
      <w:pPr>
        <w:ind w:firstLine="480"/>
      </w:pPr>
      <w:r w:rsidRPr="00B70095">
        <w:t xml:space="preserve">        List&lt;Future&lt;String&gt;&gt; resultList = new ArrayList&lt;Future&lt;String&gt;&gt;();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        //</w:t>
      </w:r>
      <w:r w:rsidRPr="00B70095">
        <w:t>创建</w:t>
      </w:r>
      <w:r w:rsidRPr="00B70095">
        <w:t>10</w:t>
      </w:r>
      <w:r w:rsidRPr="00B70095">
        <w:t>个任务并执行</w:t>
      </w:r>
      <w:r w:rsidRPr="00B70095">
        <w:t xml:space="preserve">   </w:t>
      </w:r>
    </w:p>
    <w:p w:rsidR="00B70095" w:rsidRPr="00B70095" w:rsidRDefault="00B70095" w:rsidP="00B70095">
      <w:pPr>
        <w:ind w:firstLine="480"/>
      </w:pPr>
      <w:r w:rsidRPr="00B70095">
        <w:t xml:space="preserve">        for (int i = 0; i &lt; 10; i++){   </w:t>
      </w:r>
    </w:p>
    <w:p w:rsidR="00B70095" w:rsidRPr="00B70095" w:rsidRDefault="00B70095" w:rsidP="00B70095">
      <w:pPr>
        <w:ind w:firstLine="480"/>
      </w:pPr>
      <w:r w:rsidRPr="00B70095">
        <w:t xml:space="preserve">            //</w:t>
      </w:r>
      <w:r w:rsidRPr="00B70095">
        <w:t>使用</w:t>
      </w:r>
      <w:r w:rsidRPr="00B70095">
        <w:t>ExecutorService</w:t>
      </w:r>
      <w:r w:rsidRPr="00B70095">
        <w:t>执行</w:t>
      </w:r>
      <w:r w:rsidRPr="00B70095">
        <w:t>Callable</w:t>
      </w:r>
      <w:r w:rsidRPr="00B70095">
        <w:t>类型的任务，并将结果保存在</w:t>
      </w:r>
      <w:r w:rsidRPr="00B70095">
        <w:t>future</w:t>
      </w:r>
      <w:r w:rsidRPr="00B70095">
        <w:t>变量中</w:t>
      </w:r>
      <w:r w:rsidRPr="00B70095">
        <w:t xml:space="preserve">   </w:t>
      </w:r>
    </w:p>
    <w:p w:rsidR="00B70095" w:rsidRPr="00B70095" w:rsidRDefault="00B70095" w:rsidP="00B70095">
      <w:pPr>
        <w:ind w:firstLine="480"/>
      </w:pPr>
      <w:r w:rsidRPr="00B70095">
        <w:t xml:space="preserve">            Future&lt;String&gt; future = executorService.submit(new TaskWithResult(i));   </w:t>
      </w:r>
    </w:p>
    <w:p w:rsidR="00B70095" w:rsidRPr="00B70095" w:rsidRDefault="00B70095" w:rsidP="00B70095">
      <w:pPr>
        <w:ind w:firstLine="480"/>
      </w:pPr>
      <w:r w:rsidRPr="00B70095">
        <w:t xml:space="preserve">            //</w:t>
      </w:r>
      <w:r w:rsidRPr="00B70095">
        <w:t>将任务执行结果存储到</w:t>
      </w:r>
      <w:r w:rsidRPr="00B70095">
        <w:t>List</w:t>
      </w:r>
      <w:r w:rsidRPr="00B70095">
        <w:t>中</w:t>
      </w:r>
      <w:r w:rsidRPr="00B70095">
        <w:t xml:space="preserve">   </w:t>
      </w:r>
    </w:p>
    <w:p w:rsidR="00B70095" w:rsidRPr="00B70095" w:rsidRDefault="00B70095" w:rsidP="00B70095">
      <w:pPr>
        <w:ind w:firstLine="480"/>
      </w:pPr>
      <w:r w:rsidRPr="00B70095">
        <w:t xml:space="preserve">            resultList.add(future);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        //</w:t>
      </w:r>
      <w:r w:rsidRPr="00B70095">
        <w:t>遍历任务的结果</w:t>
      </w:r>
      <w:r w:rsidRPr="00B70095">
        <w:t xml:space="preserve">   </w:t>
      </w:r>
    </w:p>
    <w:p w:rsidR="00B70095" w:rsidRPr="00B70095" w:rsidRDefault="00B70095" w:rsidP="00B70095">
      <w:pPr>
        <w:ind w:firstLine="480"/>
      </w:pPr>
      <w:r w:rsidRPr="00B70095">
        <w:t xml:space="preserve">        for (Future&lt;String&gt; fs : resultList){   </w:t>
      </w:r>
    </w:p>
    <w:p w:rsidR="00B70095" w:rsidRPr="00B70095" w:rsidRDefault="00B70095" w:rsidP="00B70095">
      <w:pPr>
        <w:ind w:firstLine="480"/>
      </w:pPr>
      <w:r w:rsidRPr="00B70095">
        <w:t xml:space="preserve">                try{   </w:t>
      </w:r>
    </w:p>
    <w:p w:rsidR="00B70095" w:rsidRPr="00B70095" w:rsidRDefault="00B70095" w:rsidP="00B70095">
      <w:pPr>
        <w:ind w:firstLine="480"/>
      </w:pPr>
      <w:r w:rsidRPr="00B70095">
        <w:t xml:space="preserve">                    while(!fs.isDone);//Future</w:t>
      </w:r>
      <w:r w:rsidRPr="00B70095">
        <w:t>返回如果没有完成，则一直循环等待，直到</w:t>
      </w:r>
      <w:r w:rsidRPr="00B70095">
        <w:t>Future</w:t>
      </w:r>
      <w:r w:rsidRPr="00B70095">
        <w:t>返回完成</w:t>
      </w:r>
      <w:r w:rsidRPr="00B70095">
        <w:t xml:space="preserve">  </w:t>
      </w:r>
    </w:p>
    <w:p w:rsidR="00B70095" w:rsidRPr="00B70095" w:rsidRDefault="00B70095" w:rsidP="00B70095">
      <w:pPr>
        <w:ind w:firstLine="480"/>
      </w:pPr>
      <w:r w:rsidRPr="00B70095">
        <w:t xml:space="preserve">                    System.out.println(fs.get());     //</w:t>
      </w:r>
      <w:r w:rsidRPr="00B70095">
        <w:t>打印各个线程（任务）执行的结果</w:t>
      </w:r>
      <w:r w:rsidRPr="00B70095">
        <w:t xml:space="preserve">   </w:t>
      </w:r>
    </w:p>
    <w:p w:rsidR="00B70095" w:rsidRPr="00B70095" w:rsidRDefault="00B70095" w:rsidP="00B70095">
      <w:pPr>
        <w:ind w:firstLine="480"/>
      </w:pPr>
      <w:r w:rsidRPr="00B70095">
        <w:t xml:space="preserve">                }catch(InterruptedException e){   </w:t>
      </w:r>
    </w:p>
    <w:p w:rsidR="00B70095" w:rsidRPr="00B70095" w:rsidRDefault="00B70095" w:rsidP="00B70095">
      <w:pPr>
        <w:ind w:firstLine="480"/>
      </w:pPr>
      <w:r w:rsidRPr="00B70095">
        <w:t xml:space="preserve">                    e.printStackTrace();   </w:t>
      </w:r>
    </w:p>
    <w:p w:rsidR="00B70095" w:rsidRPr="00B70095" w:rsidRDefault="00B70095" w:rsidP="00B70095">
      <w:pPr>
        <w:ind w:firstLine="480"/>
      </w:pPr>
      <w:r w:rsidRPr="00B70095">
        <w:t xml:space="preserve">                }catch(ExecutionException e){   </w:t>
      </w:r>
    </w:p>
    <w:p w:rsidR="00B70095" w:rsidRPr="00B70095" w:rsidRDefault="00B70095" w:rsidP="00B70095">
      <w:pPr>
        <w:ind w:firstLine="480"/>
      </w:pPr>
      <w:r w:rsidRPr="00B70095">
        <w:t xml:space="preserve">                    e.printStackTrace();   </w:t>
      </w:r>
    </w:p>
    <w:p w:rsidR="00B70095" w:rsidRPr="00B70095" w:rsidRDefault="00B70095" w:rsidP="00B70095">
      <w:pPr>
        <w:ind w:firstLine="480"/>
      </w:pPr>
      <w:r w:rsidRPr="00B70095">
        <w:t xml:space="preserve">                }finally{   </w:t>
      </w:r>
    </w:p>
    <w:p w:rsidR="00B70095" w:rsidRPr="00B70095" w:rsidRDefault="00B70095" w:rsidP="00B70095">
      <w:pPr>
        <w:ind w:firstLine="480"/>
      </w:pPr>
      <w:r w:rsidRPr="00B70095">
        <w:t xml:space="preserve">                    //</w:t>
      </w:r>
      <w:r w:rsidRPr="00B70095">
        <w:t>启动一次顺序关闭，执行以前提交的任务，但不接</w:t>
      </w:r>
      <w:r w:rsidRPr="00B70095">
        <w:lastRenderedPageBreak/>
        <w:t>受新任务</w:t>
      </w:r>
      <w:r w:rsidRPr="00B70095">
        <w:t xml:space="preserve">  </w:t>
      </w:r>
    </w:p>
    <w:p w:rsidR="00B70095" w:rsidRPr="00B70095" w:rsidRDefault="00B70095" w:rsidP="00B70095">
      <w:pPr>
        <w:ind w:firstLine="480"/>
      </w:pPr>
      <w:r w:rsidRPr="00B70095">
        <w:t xml:space="preserve">                    executorService.shutdown();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class TaskWithResult implements Callable&lt;String&gt;{   </w:t>
      </w:r>
    </w:p>
    <w:p w:rsidR="00B70095" w:rsidRPr="00B70095" w:rsidRDefault="00B70095" w:rsidP="00B70095">
      <w:pPr>
        <w:ind w:firstLine="480"/>
      </w:pPr>
      <w:r w:rsidRPr="00B70095">
        <w:t xml:space="preserve">    private int id;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    public TaskWithResult(int id){   </w:t>
      </w:r>
    </w:p>
    <w:p w:rsidR="00B70095" w:rsidRPr="00B70095" w:rsidRDefault="00B70095" w:rsidP="00B70095">
      <w:pPr>
        <w:ind w:firstLine="480"/>
      </w:pPr>
      <w:r w:rsidRPr="00B70095">
        <w:t xml:space="preserve">        this.id = id;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t xml:space="preserve">    // </w:t>
      </w:r>
      <w:r w:rsidRPr="00B70095">
        <w:t>重写</w:t>
      </w:r>
      <w:r w:rsidRPr="00B70095">
        <w:t>call()</w:t>
      </w:r>
      <w:r w:rsidRPr="00B70095">
        <w:t>方法</w:t>
      </w:r>
    </w:p>
    <w:p w:rsidR="00B70095" w:rsidRPr="00B70095" w:rsidRDefault="00B70095" w:rsidP="00B70095">
      <w:pPr>
        <w:ind w:firstLine="480"/>
      </w:pPr>
      <w:r w:rsidRPr="00B70095">
        <w:t xml:space="preserve">    public String call() throws Exception {  </w:t>
      </w:r>
    </w:p>
    <w:p w:rsidR="00B70095" w:rsidRPr="00B70095" w:rsidRDefault="00B70095" w:rsidP="00B70095">
      <w:pPr>
        <w:ind w:firstLine="480"/>
      </w:pPr>
      <w:r w:rsidRPr="00B70095">
        <w:t xml:space="preserve">        System.out.println("call()</w:t>
      </w:r>
      <w:r w:rsidRPr="00B70095">
        <w:t>方法被自动调用！！！</w:t>
      </w:r>
      <w:r w:rsidRPr="00B70095">
        <w:t xml:space="preserve">    " + Thread.currentThread().getName());   </w:t>
      </w:r>
    </w:p>
    <w:p w:rsidR="00B70095" w:rsidRPr="00B70095" w:rsidRDefault="00B70095" w:rsidP="00B70095">
      <w:pPr>
        <w:ind w:firstLine="480"/>
      </w:pPr>
      <w:r w:rsidRPr="00B70095">
        <w:t xml:space="preserve">        //</w:t>
      </w:r>
      <w:r w:rsidRPr="00B70095">
        <w:t>该返回结果将被</w:t>
      </w:r>
      <w:r w:rsidRPr="00B70095">
        <w:t>Future</w:t>
      </w:r>
      <w:r w:rsidRPr="00B70095">
        <w:t>的</w:t>
      </w:r>
      <w:r w:rsidRPr="00B70095">
        <w:t>get</w:t>
      </w:r>
      <w:r w:rsidRPr="00B70095">
        <w:t>方法得到</w:t>
      </w:r>
      <w:r w:rsidRPr="00B70095">
        <w:t xml:space="preserve">  </w:t>
      </w:r>
    </w:p>
    <w:p w:rsidR="00B70095" w:rsidRPr="00B70095" w:rsidRDefault="00B70095" w:rsidP="00B70095">
      <w:pPr>
        <w:ind w:firstLine="480"/>
      </w:pPr>
      <w:r w:rsidRPr="00B70095">
        <w:t xml:space="preserve">        return "call()</w:t>
      </w:r>
      <w:r w:rsidRPr="00B70095">
        <w:t>方法被自动调用，任务返回的结果是：</w:t>
      </w:r>
      <w:r w:rsidRPr="00B70095">
        <w:t xml:space="preserve">" + id + "    " + Thread.currentThread().getName();   </w:t>
      </w:r>
    </w:p>
    <w:p w:rsidR="00B70095" w:rsidRPr="00B70095" w:rsidRDefault="00B70095" w:rsidP="00B70095">
      <w:pPr>
        <w:ind w:firstLine="480"/>
      </w:pPr>
      <w:r w:rsidRPr="00B70095">
        <w:t xml:space="preserve">    }   </w:t>
      </w:r>
    </w:p>
    <w:p w:rsidR="00B70095" w:rsidRPr="00B70095" w:rsidRDefault="00B70095" w:rsidP="00B70095">
      <w:pPr>
        <w:ind w:firstLine="480"/>
      </w:pPr>
      <w:r w:rsidRPr="00B70095">
        <w:t xml:space="preserve">}  </w:t>
      </w:r>
    </w:p>
    <w:p w:rsidR="00B70095" w:rsidRPr="00B70095" w:rsidRDefault="00B70095" w:rsidP="00B70095">
      <w:pPr>
        <w:ind w:firstLine="480"/>
      </w:pPr>
      <w:r w:rsidRPr="00B70095">
        <w:drawing>
          <wp:inline distT="0" distB="0" distL="0" distR="0">
            <wp:extent cx="190500" cy="190500"/>
            <wp:effectExtent l="0" t="0" r="0" b="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0095" w:rsidRPr="00B70095" w:rsidRDefault="00B70095" w:rsidP="00B70095">
      <w:pPr>
        <w:ind w:firstLine="480"/>
      </w:pPr>
      <w:r w:rsidRPr="00B70095">
        <w:t> </w:t>
      </w:r>
    </w:p>
    <w:p w:rsidR="00B70095" w:rsidRPr="00B70095" w:rsidRDefault="00B70095" w:rsidP="00B70095">
      <w:pPr>
        <w:ind w:firstLine="480"/>
      </w:pPr>
      <w:r w:rsidRPr="00B70095">
        <w:t>实现</w:t>
      </w:r>
      <w:r w:rsidRPr="00B70095">
        <w:t>Runnable</w:t>
      </w:r>
      <w:r w:rsidRPr="00B70095">
        <w:t>接口和</w:t>
      </w:r>
      <w:r w:rsidRPr="00B70095">
        <w:t>Callable</w:t>
      </w:r>
      <w:r w:rsidRPr="00B70095">
        <w:t>接口的区别？</w:t>
      </w:r>
    </w:p>
    <w:p w:rsidR="00B70095" w:rsidRPr="00B70095" w:rsidRDefault="00B70095" w:rsidP="00B70095">
      <w:pPr>
        <w:ind w:firstLine="480"/>
      </w:pPr>
      <w:r w:rsidRPr="00B70095">
        <w:lastRenderedPageBreak/>
        <w:t> Runnable</w:t>
      </w:r>
      <w:r w:rsidRPr="00B70095">
        <w:t>接口或</w:t>
      </w:r>
      <w:r w:rsidRPr="00B70095">
        <w:t>Callable</w:t>
      </w:r>
      <w:r w:rsidRPr="00B70095">
        <w:t>接口实现类都可以被</w:t>
      </w:r>
      <w:r w:rsidRPr="00B70095">
        <w:t>ThreadPoolExecutor</w:t>
      </w:r>
      <w:r w:rsidRPr="00B70095">
        <w:t>或</w:t>
      </w:r>
      <w:r w:rsidRPr="00B70095">
        <w:t>ScheduledThreadPoolExecutor</w:t>
      </w:r>
      <w:r w:rsidRPr="00B70095">
        <w:t>执行。两者的区别在于</w:t>
      </w:r>
      <w:r w:rsidRPr="00B70095">
        <w:t> </w:t>
      </w:r>
      <w:r w:rsidRPr="00B70095">
        <w:rPr>
          <w:b/>
          <w:bCs/>
        </w:rPr>
        <w:t xml:space="preserve">Runnable </w:t>
      </w:r>
      <w:r w:rsidRPr="00B70095">
        <w:rPr>
          <w:b/>
          <w:bCs/>
        </w:rPr>
        <w:t>接口不会返回结果但是</w:t>
      </w:r>
      <w:r w:rsidRPr="00B70095">
        <w:rPr>
          <w:b/>
          <w:bCs/>
        </w:rPr>
        <w:t xml:space="preserve"> Callable </w:t>
      </w:r>
      <w:r w:rsidRPr="00B70095">
        <w:rPr>
          <w:b/>
          <w:bCs/>
        </w:rPr>
        <w:t>接口可以返回结果</w:t>
      </w:r>
      <w:r w:rsidRPr="00B70095">
        <w:t>。</w:t>
      </w:r>
    </w:p>
    <w:p w:rsidR="00B70095" w:rsidRPr="00B70095" w:rsidRDefault="00B70095" w:rsidP="00B70095">
      <w:pPr>
        <w:ind w:firstLine="482"/>
      </w:pPr>
      <w:r w:rsidRPr="00B70095">
        <w:rPr>
          <w:b/>
          <w:bCs/>
        </w:rPr>
        <w:t>执行</w:t>
      </w:r>
      <w:r w:rsidRPr="00B70095">
        <w:rPr>
          <w:b/>
          <w:bCs/>
        </w:rPr>
        <w:t>execute()</w:t>
      </w:r>
      <w:r w:rsidRPr="00B70095">
        <w:rPr>
          <w:b/>
          <w:bCs/>
        </w:rPr>
        <w:t>方法和</w:t>
      </w:r>
      <w:r w:rsidRPr="00B70095">
        <w:rPr>
          <w:b/>
          <w:bCs/>
        </w:rPr>
        <w:t>submit()</w:t>
      </w:r>
      <w:r w:rsidRPr="00B70095">
        <w:rPr>
          <w:b/>
          <w:bCs/>
        </w:rPr>
        <w:t>方法的区别是什么呢？</w:t>
      </w:r>
    </w:p>
    <w:p w:rsidR="00B70095" w:rsidRPr="00B70095" w:rsidRDefault="00B70095" w:rsidP="00B70095">
      <w:pPr>
        <w:ind w:firstLine="480"/>
      </w:pPr>
      <w:r w:rsidRPr="00B70095">
        <w:t>1)</w:t>
      </w:r>
      <w:r w:rsidRPr="00B70095">
        <w:rPr>
          <w:b/>
          <w:bCs/>
        </w:rPr>
        <w:t> execute() </w:t>
      </w:r>
      <w:r w:rsidRPr="00B70095">
        <w:rPr>
          <w:b/>
          <w:bCs/>
        </w:rPr>
        <w:t>方法用于提交不需要返回值的任务</w:t>
      </w:r>
      <w:r w:rsidRPr="00B70095">
        <w:t>，所以无法判断任务是否被线程池执行成功与否；</w:t>
      </w:r>
    </w:p>
    <w:p w:rsidR="00B70095" w:rsidRPr="00B70095" w:rsidRDefault="00B70095" w:rsidP="00B70095">
      <w:pPr>
        <w:ind w:firstLine="480"/>
      </w:pPr>
      <w:r w:rsidRPr="00B70095">
        <w:t>2) </w:t>
      </w:r>
      <w:r w:rsidRPr="00B70095">
        <w:rPr>
          <w:b/>
          <w:bCs/>
        </w:rPr>
        <w:t>submit() </w:t>
      </w:r>
      <w:r w:rsidRPr="00B70095">
        <w:rPr>
          <w:b/>
          <w:bCs/>
        </w:rPr>
        <w:t>方法用于提交需要返回值的任务</w:t>
      </w:r>
      <w:r w:rsidRPr="00B70095">
        <w:t>。线程池会返回一个</w:t>
      </w:r>
      <w:r w:rsidRPr="00B70095">
        <w:rPr>
          <w:b/>
          <w:bCs/>
        </w:rPr>
        <w:t>Future</w:t>
      </w:r>
      <w:r w:rsidRPr="00B70095">
        <w:t>类型的对象，通过这个</w:t>
      </w:r>
      <w:r w:rsidRPr="00B70095">
        <w:t>Future</w:t>
      </w:r>
      <w:r w:rsidRPr="00B70095">
        <w:t>对象可以判断任务是否执行成功，并且可以通过</w:t>
      </w:r>
      <w:r w:rsidRPr="00B70095">
        <w:t>future</w:t>
      </w:r>
      <w:r w:rsidRPr="00B70095">
        <w:t>的</w:t>
      </w:r>
      <w:r w:rsidRPr="00B70095">
        <w:t>get()</w:t>
      </w:r>
      <w:r w:rsidRPr="00B70095">
        <w:t>方法来获取返回值，</w:t>
      </w:r>
      <w:r w:rsidRPr="00B70095">
        <w:t>get()</w:t>
      </w:r>
      <w:r w:rsidRPr="00B70095">
        <w:t>方法会阻塞当前线程直到任务完成，而使用</w:t>
      </w:r>
      <w:r w:rsidRPr="00B70095">
        <w:t> get</w:t>
      </w:r>
      <w:r w:rsidRPr="00B70095">
        <w:t>（</w:t>
      </w:r>
      <w:r w:rsidRPr="00B70095">
        <w:t>long timeout</w:t>
      </w:r>
      <w:r w:rsidRPr="00B70095">
        <w:t>，</w:t>
      </w:r>
      <w:r w:rsidRPr="00B70095">
        <w:t>TimeUnit unit</w:t>
      </w:r>
      <w:r w:rsidRPr="00B70095">
        <w:t>）方法则会阻塞当前线程一段时间后立即返回，这时候有可能任务没有执行完。</w:t>
      </w:r>
    </w:p>
    <w:p w:rsidR="00B70095" w:rsidRPr="00B70095" w:rsidRDefault="00B70095" w:rsidP="00B70095">
      <w:pPr>
        <w:ind w:firstLine="482"/>
        <w:rPr>
          <w:b/>
          <w:bCs/>
        </w:rPr>
      </w:pPr>
      <w:r w:rsidRPr="00B70095">
        <w:rPr>
          <w:b/>
          <w:bCs/>
        </w:rPr>
        <w:t>18.</w:t>
      </w:r>
      <w:r w:rsidRPr="00B70095">
        <w:rPr>
          <w:b/>
          <w:bCs/>
        </w:rPr>
        <w:t>线程池参数？</w:t>
      </w:r>
    </w:p>
    <w:p w:rsidR="00B70095" w:rsidRPr="00B70095" w:rsidRDefault="00B70095" w:rsidP="00B70095">
      <w:pPr>
        <w:ind w:firstLine="480"/>
      </w:pPr>
      <w:r w:rsidRPr="00B70095">
        <w:rPr>
          <w:rFonts w:ascii="宋体" w:hAnsi="宋体" w:cs="宋体" w:hint="eastAsia"/>
        </w:rPr>
        <w:t>①</w:t>
      </w:r>
      <w:r w:rsidRPr="00B70095">
        <w:rPr>
          <w:b/>
          <w:bCs/>
        </w:rPr>
        <w:t>corePoolSize</w:t>
      </w:r>
      <w:r w:rsidRPr="00B70095">
        <w:rPr>
          <w:b/>
          <w:bCs/>
        </w:rPr>
        <w:t>：线程池的基本大小</w:t>
      </w:r>
      <w:r w:rsidRPr="00B70095">
        <w:t>，当提交一个任务到线程池时，线程池会创建一个线程来执行任务，即使其他空闲的基本线程能够执行新任务也会创建线程，等到需要执行的任务数大于线程池基本大小时就不再创建。说白了就是，即便是线程池里没有任何任务，也会有</w:t>
      </w:r>
      <w:r w:rsidRPr="00B70095">
        <w:t>corePoolSize</w:t>
      </w:r>
      <w:r w:rsidRPr="00B70095">
        <w:t>个线程在候着等任务。</w:t>
      </w:r>
    </w:p>
    <w:p w:rsidR="00B70095" w:rsidRPr="00B70095" w:rsidRDefault="00B70095" w:rsidP="00B70095">
      <w:pPr>
        <w:ind w:firstLine="480"/>
      </w:pPr>
      <w:r w:rsidRPr="00B70095">
        <w:rPr>
          <w:rFonts w:ascii="宋体" w:hAnsi="宋体" w:cs="宋体" w:hint="eastAsia"/>
        </w:rPr>
        <w:t>②</w:t>
      </w:r>
      <w:r w:rsidRPr="00B70095">
        <w:rPr>
          <w:b/>
          <w:bCs/>
        </w:rPr>
        <w:t>maximumPoolSize:</w:t>
      </w:r>
      <w:r w:rsidRPr="00B70095">
        <w:rPr>
          <w:b/>
          <w:bCs/>
        </w:rPr>
        <w:t>最大线程数</w:t>
      </w:r>
      <w:r w:rsidRPr="00B70095">
        <w:t>，不管你提交多少任务，线程池里最多工作线程数就是</w:t>
      </w:r>
      <w:r w:rsidRPr="00B70095">
        <w:t>maximumPoolSize</w:t>
      </w:r>
      <w:r w:rsidRPr="00B70095">
        <w:t>。</w:t>
      </w:r>
    </w:p>
    <w:p w:rsidR="00B70095" w:rsidRPr="00B70095" w:rsidRDefault="00B70095" w:rsidP="00B70095">
      <w:pPr>
        <w:ind w:firstLine="480"/>
      </w:pPr>
      <w:r w:rsidRPr="00B70095">
        <w:rPr>
          <w:rFonts w:ascii="宋体" w:hAnsi="宋体" w:cs="宋体" w:hint="eastAsia"/>
        </w:rPr>
        <w:t>③</w:t>
      </w:r>
      <w:r w:rsidRPr="00B70095">
        <w:rPr>
          <w:b/>
          <w:bCs/>
        </w:rPr>
        <w:t>keepAliveTime:</w:t>
      </w:r>
      <w:r w:rsidRPr="00B70095">
        <w:rPr>
          <w:b/>
          <w:bCs/>
        </w:rPr>
        <w:t>线程的存活时间</w:t>
      </w:r>
      <w:r w:rsidRPr="00B70095">
        <w:t>。当线程池里的线程数大于</w:t>
      </w:r>
      <w:r w:rsidRPr="00B70095">
        <w:t>corePoolSize</w:t>
      </w:r>
      <w:r w:rsidRPr="00B70095">
        <w:t>时，如果等了</w:t>
      </w:r>
      <w:r w:rsidRPr="00B70095">
        <w:t>keepAliveTime</w:t>
      </w:r>
      <w:r w:rsidRPr="00B70095">
        <w:t>时长还没有任务可执行，则线程退出。</w:t>
      </w:r>
    </w:p>
    <w:p w:rsidR="00B70095" w:rsidRPr="00B70095" w:rsidRDefault="00B70095" w:rsidP="00B70095">
      <w:pPr>
        <w:ind w:firstLine="480"/>
      </w:pPr>
      <w:r w:rsidRPr="00B70095">
        <w:rPr>
          <w:rFonts w:ascii="宋体" w:hAnsi="宋体" w:cs="宋体" w:hint="eastAsia"/>
        </w:rPr>
        <w:t>⑤</w:t>
      </w:r>
      <w:r w:rsidRPr="00B70095">
        <w:rPr>
          <w:b/>
          <w:bCs/>
        </w:rPr>
        <w:t>unit</w:t>
      </w:r>
      <w:r w:rsidRPr="00B70095">
        <w:t>：这个用来指定</w:t>
      </w:r>
      <w:r w:rsidRPr="00B70095">
        <w:t>keepAliveTime</w:t>
      </w:r>
      <w:r w:rsidRPr="00B70095">
        <w:t>的单位，比如秒</w:t>
      </w:r>
      <w:r w:rsidRPr="00B70095">
        <w:t>:TimeUnit.SECONDS</w:t>
      </w:r>
      <w:r w:rsidRPr="00B70095">
        <w:t>。</w:t>
      </w:r>
    </w:p>
    <w:p w:rsidR="00B70095" w:rsidRPr="00B70095" w:rsidRDefault="00B70095" w:rsidP="00B70095">
      <w:pPr>
        <w:ind w:firstLine="480"/>
      </w:pPr>
      <w:r w:rsidRPr="00B70095">
        <w:rPr>
          <w:rFonts w:ascii="宋体" w:hAnsi="宋体" w:cs="宋体" w:hint="eastAsia"/>
        </w:rPr>
        <w:t>⑥</w:t>
      </w:r>
      <w:r w:rsidRPr="00B70095">
        <w:rPr>
          <w:b/>
          <w:bCs/>
        </w:rPr>
        <w:t>workQueu</w:t>
      </w:r>
      <w:r w:rsidRPr="00B70095">
        <w:t>e</w:t>
      </w:r>
      <w:r w:rsidRPr="00B70095">
        <w:t>：用于保存等待执行任务的</w:t>
      </w:r>
      <w:r w:rsidRPr="00B70095">
        <w:rPr>
          <w:b/>
          <w:bCs/>
        </w:rPr>
        <w:t>阻塞队列</w:t>
      </w:r>
      <w:r w:rsidRPr="00B70095">
        <w:t>，提交的任务将会被放到这个队列里。</w:t>
      </w:r>
    </w:p>
    <w:p w:rsidR="00B70095" w:rsidRPr="00B70095" w:rsidRDefault="00B70095" w:rsidP="00B70095">
      <w:pPr>
        <w:ind w:firstLine="480"/>
      </w:pPr>
      <w:r w:rsidRPr="00B70095">
        <w:rPr>
          <w:rFonts w:ascii="宋体" w:hAnsi="宋体" w:cs="宋体" w:hint="eastAsia"/>
        </w:rPr>
        <w:t>⑦</w:t>
      </w:r>
      <w:r w:rsidRPr="00B70095">
        <w:rPr>
          <w:b/>
          <w:bCs/>
        </w:rPr>
        <w:t>threadFactory</w:t>
      </w:r>
      <w:r w:rsidRPr="00B70095">
        <w:rPr>
          <w:b/>
          <w:bCs/>
        </w:rPr>
        <w:t>：线程工厂，用来创建线程</w:t>
      </w:r>
      <w:r w:rsidRPr="00B70095">
        <w:t>。主要是为了给线程起名字，默认工厂的线程名字：</w:t>
      </w:r>
      <w:r w:rsidRPr="00B70095">
        <w:t>pool-1-thread-3</w:t>
      </w:r>
      <w:r w:rsidRPr="00B70095">
        <w:t>。</w:t>
      </w:r>
    </w:p>
    <w:p w:rsidR="00B70095" w:rsidRPr="00B70095" w:rsidRDefault="00B70095" w:rsidP="00B70095">
      <w:pPr>
        <w:ind w:firstLine="480"/>
      </w:pPr>
      <w:r w:rsidRPr="00B70095">
        <w:rPr>
          <w:rFonts w:ascii="宋体" w:hAnsi="宋体" w:cs="宋体" w:hint="eastAsia"/>
        </w:rPr>
        <w:t>⑧</w:t>
      </w:r>
      <w:r w:rsidRPr="00B70095">
        <w:rPr>
          <w:b/>
          <w:bCs/>
        </w:rPr>
        <w:t>handler</w:t>
      </w:r>
      <w:r w:rsidRPr="00B70095">
        <w:rPr>
          <w:b/>
          <w:bCs/>
        </w:rPr>
        <w:t>：拒绝策略</w:t>
      </w:r>
      <w:r w:rsidRPr="00B70095">
        <w:t>，即当线程和队列都已经满了的时候，应该采取什么样的策略来处理新提交的任务。默认策略是</w:t>
      </w:r>
      <w:r w:rsidRPr="00B70095">
        <w:t>AbortPolicy</w:t>
      </w:r>
      <w:r w:rsidRPr="00B70095">
        <w:t>（抛出异常），其他的策略还有：</w:t>
      </w:r>
      <w:r w:rsidRPr="00B70095">
        <w:t>CallerRunsPolicy(</w:t>
      </w:r>
      <w:r w:rsidRPr="00B70095">
        <w:t>只用调用者所在线程来运行任务</w:t>
      </w:r>
      <w:r w:rsidRPr="00B70095">
        <w:t>)</w:t>
      </w:r>
      <w:r w:rsidRPr="00B70095">
        <w:t>、</w:t>
      </w:r>
      <w:r w:rsidRPr="00B70095">
        <w:t>DiscardOldestPolicy(</w:t>
      </w:r>
      <w:r w:rsidRPr="00B70095">
        <w:t>丢弃队列里最近的一个任务，并执行当前任务</w:t>
      </w:r>
      <w:r w:rsidRPr="00B70095">
        <w:t>)</w:t>
      </w:r>
      <w:r w:rsidRPr="00B70095">
        <w:t>、</w:t>
      </w:r>
      <w:r w:rsidRPr="00B70095">
        <w:t>DiscardPolicy(</w:t>
      </w:r>
      <w:r w:rsidRPr="00B70095">
        <w:t>不处理，丢弃掉</w:t>
      </w:r>
      <w:r w:rsidRPr="00B70095">
        <w:t>)</w:t>
      </w:r>
    </w:p>
    <w:p w:rsidR="00B70095" w:rsidRPr="00B70095" w:rsidRDefault="00B70095" w:rsidP="00B70095">
      <w:pPr>
        <w:ind w:firstLine="482"/>
        <w:rPr>
          <w:b/>
          <w:bCs/>
        </w:rPr>
      </w:pPr>
      <w:r w:rsidRPr="00B70095">
        <w:rPr>
          <w:b/>
          <w:bCs/>
        </w:rPr>
        <w:t>19.</w:t>
      </w:r>
      <w:r w:rsidRPr="00B70095">
        <w:rPr>
          <w:b/>
          <w:bCs/>
        </w:rPr>
        <w:t>线程池执行流程</w:t>
      </w:r>
      <w:r w:rsidRPr="00B70095">
        <w:rPr>
          <w:b/>
          <w:bCs/>
        </w:rPr>
        <w:t>?</w:t>
      </w:r>
    </w:p>
    <w:p w:rsidR="00B70095" w:rsidRPr="00B70095" w:rsidRDefault="00B70095" w:rsidP="00B70095">
      <w:pPr>
        <w:ind w:firstLine="480"/>
      </w:pPr>
      <w:r w:rsidRPr="00B70095">
        <w:lastRenderedPageBreak/>
        <w:t xml:space="preserve">　　任务被提交到线程池，会先判断当前线程数量是否小于</w:t>
      </w:r>
      <w:r w:rsidRPr="00B70095">
        <w:t>corePoolSize</w:t>
      </w:r>
      <w:r w:rsidRPr="00B70095">
        <w:t>，如果小于则创建线程来执行提交的任务，否则将任务放入</w:t>
      </w:r>
      <w:r w:rsidRPr="00B70095">
        <w:t>workQueue</w:t>
      </w:r>
      <w:r w:rsidRPr="00B70095">
        <w:t>队列，如果</w:t>
      </w:r>
      <w:r w:rsidRPr="00B70095">
        <w:t>workQueue</w:t>
      </w:r>
      <w:r w:rsidRPr="00B70095">
        <w:t>满了，则判断当前线程数量是否小于</w:t>
      </w:r>
      <w:r w:rsidRPr="00B70095">
        <w:t>maximumPoolSize,</w:t>
      </w:r>
      <w:r w:rsidRPr="00B70095">
        <w:t>如果小于则创建线程执行任务，否则就会调用</w:t>
      </w:r>
      <w:r w:rsidRPr="00B70095">
        <w:t>handler</w:t>
      </w:r>
      <w:r w:rsidRPr="00B70095">
        <w:t>，以表示线程池拒绝接收任务。</w:t>
      </w:r>
    </w:p>
    <w:p w:rsidR="00101A75" w:rsidRPr="00B70095" w:rsidRDefault="00101A75" w:rsidP="00963D80">
      <w:pPr>
        <w:ind w:firstLine="480"/>
      </w:pPr>
    </w:p>
    <w:sectPr w:rsidR="00101A75" w:rsidRPr="00B7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50A" w:rsidRDefault="00DE050A" w:rsidP="000D6722">
      <w:pPr>
        <w:ind w:firstLine="480"/>
      </w:pPr>
      <w:r>
        <w:separator/>
      </w:r>
    </w:p>
  </w:endnote>
  <w:endnote w:type="continuationSeparator" w:id="0">
    <w:p w:rsidR="00DE050A" w:rsidRDefault="00DE050A"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50A" w:rsidRDefault="00DE050A" w:rsidP="000D6722">
      <w:pPr>
        <w:ind w:firstLine="480"/>
      </w:pPr>
      <w:r>
        <w:separator/>
      </w:r>
    </w:p>
  </w:footnote>
  <w:footnote w:type="continuationSeparator" w:id="0">
    <w:p w:rsidR="00DE050A" w:rsidRDefault="00DE050A"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45806"/>
    <w:multiLevelType w:val="multilevel"/>
    <w:tmpl w:val="5EDC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25F1"/>
    <w:multiLevelType w:val="multilevel"/>
    <w:tmpl w:val="973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A3414"/>
    <w:multiLevelType w:val="multilevel"/>
    <w:tmpl w:val="538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135A9"/>
    <w:multiLevelType w:val="multilevel"/>
    <w:tmpl w:val="AB3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03316"/>
    <w:multiLevelType w:val="multilevel"/>
    <w:tmpl w:val="145A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14F85"/>
    <w:multiLevelType w:val="multilevel"/>
    <w:tmpl w:val="ACAC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A158B"/>
    <w:multiLevelType w:val="multilevel"/>
    <w:tmpl w:val="645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9C3387"/>
    <w:multiLevelType w:val="multilevel"/>
    <w:tmpl w:val="00CA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325978"/>
    <w:multiLevelType w:val="multilevel"/>
    <w:tmpl w:val="0DE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96345"/>
    <w:multiLevelType w:val="multilevel"/>
    <w:tmpl w:val="211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3F48C7"/>
    <w:multiLevelType w:val="multilevel"/>
    <w:tmpl w:val="573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7796C"/>
    <w:multiLevelType w:val="multilevel"/>
    <w:tmpl w:val="12D2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B545A"/>
    <w:multiLevelType w:val="multilevel"/>
    <w:tmpl w:val="6C9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B0611"/>
    <w:multiLevelType w:val="multilevel"/>
    <w:tmpl w:val="E04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57CB0"/>
    <w:multiLevelType w:val="multilevel"/>
    <w:tmpl w:val="6CB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E29C3"/>
    <w:multiLevelType w:val="multilevel"/>
    <w:tmpl w:val="8F5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7D058E"/>
    <w:multiLevelType w:val="multilevel"/>
    <w:tmpl w:val="732E3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832C5"/>
    <w:multiLevelType w:val="multilevel"/>
    <w:tmpl w:val="E66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5"/>
  </w:num>
  <w:num w:numId="4">
    <w:abstractNumId w:val="11"/>
  </w:num>
  <w:num w:numId="5">
    <w:abstractNumId w:val="14"/>
  </w:num>
  <w:num w:numId="6">
    <w:abstractNumId w:val="10"/>
  </w:num>
  <w:num w:numId="7">
    <w:abstractNumId w:val="0"/>
  </w:num>
  <w:num w:numId="8">
    <w:abstractNumId w:val="1"/>
  </w:num>
  <w:num w:numId="9">
    <w:abstractNumId w:val="12"/>
  </w:num>
  <w:num w:numId="10">
    <w:abstractNumId w:val="25"/>
  </w:num>
  <w:num w:numId="11">
    <w:abstractNumId w:val="21"/>
  </w:num>
  <w:num w:numId="12">
    <w:abstractNumId w:val="26"/>
  </w:num>
  <w:num w:numId="13">
    <w:abstractNumId w:val="6"/>
  </w:num>
  <w:num w:numId="14">
    <w:abstractNumId w:val="22"/>
  </w:num>
  <w:num w:numId="15">
    <w:abstractNumId w:val="27"/>
  </w:num>
  <w:num w:numId="16">
    <w:abstractNumId w:val="8"/>
  </w:num>
  <w:num w:numId="17">
    <w:abstractNumId w:val="20"/>
  </w:num>
  <w:num w:numId="18">
    <w:abstractNumId w:val="16"/>
  </w:num>
  <w:num w:numId="19">
    <w:abstractNumId w:val="17"/>
  </w:num>
  <w:num w:numId="20">
    <w:abstractNumId w:val="7"/>
  </w:num>
  <w:num w:numId="21">
    <w:abstractNumId w:val="13"/>
  </w:num>
  <w:num w:numId="22">
    <w:abstractNumId w:val="9"/>
  </w:num>
  <w:num w:numId="23">
    <w:abstractNumId w:val="19"/>
  </w:num>
  <w:num w:numId="24">
    <w:abstractNumId w:val="2"/>
  </w:num>
  <w:num w:numId="25">
    <w:abstractNumId w:val="3"/>
  </w:num>
  <w:num w:numId="26">
    <w:abstractNumId w:val="23"/>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95"/>
    <w:rsid w:val="00074E94"/>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72D8"/>
    <w:rsid w:val="003A635E"/>
    <w:rsid w:val="003C01BA"/>
    <w:rsid w:val="00446726"/>
    <w:rsid w:val="004510C8"/>
    <w:rsid w:val="004975E2"/>
    <w:rsid w:val="004C2B84"/>
    <w:rsid w:val="004D2EDE"/>
    <w:rsid w:val="00575E46"/>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0095"/>
    <w:rsid w:val="00B72ED6"/>
    <w:rsid w:val="00BA11ED"/>
    <w:rsid w:val="00C31F83"/>
    <w:rsid w:val="00C31F93"/>
    <w:rsid w:val="00C65076"/>
    <w:rsid w:val="00C76589"/>
    <w:rsid w:val="00CB6BC9"/>
    <w:rsid w:val="00DD6DEA"/>
    <w:rsid w:val="00DE050A"/>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78C1F651-6728-40B0-AF12-158CEEDA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 w:type="character" w:styleId="aa">
    <w:name w:val="Hyperlink"/>
    <w:basedOn w:val="a0"/>
    <w:uiPriority w:val="99"/>
    <w:unhideWhenUsed/>
    <w:rsid w:val="00B70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31944">
      <w:bodyDiv w:val="1"/>
      <w:marLeft w:val="0"/>
      <w:marRight w:val="0"/>
      <w:marTop w:val="0"/>
      <w:marBottom w:val="0"/>
      <w:divBdr>
        <w:top w:val="none" w:sz="0" w:space="0" w:color="auto"/>
        <w:left w:val="none" w:sz="0" w:space="0" w:color="auto"/>
        <w:bottom w:val="none" w:sz="0" w:space="0" w:color="auto"/>
        <w:right w:val="none" w:sz="0" w:space="0" w:color="auto"/>
      </w:divBdr>
      <w:divsChild>
        <w:div w:id="302082770">
          <w:blockQuote w:val="1"/>
          <w:marLeft w:val="0"/>
          <w:marRight w:val="0"/>
          <w:marTop w:val="0"/>
          <w:marBottom w:val="0"/>
          <w:divBdr>
            <w:top w:val="none" w:sz="0" w:space="3" w:color="auto"/>
            <w:left w:val="single" w:sz="48" w:space="3" w:color="CCCCCC"/>
            <w:bottom w:val="none" w:sz="0" w:space="3" w:color="auto"/>
            <w:right w:val="none" w:sz="0" w:space="3" w:color="auto"/>
          </w:divBdr>
        </w:div>
        <w:div w:id="485511685">
          <w:blockQuote w:val="1"/>
          <w:marLeft w:val="0"/>
          <w:marRight w:val="0"/>
          <w:marTop w:val="0"/>
          <w:marBottom w:val="0"/>
          <w:divBdr>
            <w:top w:val="none" w:sz="0" w:space="3" w:color="auto"/>
            <w:left w:val="single" w:sz="48" w:space="3" w:color="CCCCCC"/>
            <w:bottom w:val="none" w:sz="0" w:space="3" w:color="auto"/>
            <w:right w:val="none" w:sz="0" w:space="3" w:color="auto"/>
          </w:divBdr>
        </w:div>
        <w:div w:id="15618395">
          <w:blockQuote w:val="1"/>
          <w:marLeft w:val="0"/>
          <w:marRight w:val="0"/>
          <w:marTop w:val="0"/>
          <w:marBottom w:val="0"/>
          <w:divBdr>
            <w:top w:val="none" w:sz="0" w:space="3" w:color="auto"/>
            <w:left w:val="single" w:sz="48" w:space="3" w:color="CCCCCC"/>
            <w:bottom w:val="none" w:sz="0" w:space="3" w:color="auto"/>
            <w:right w:val="none" w:sz="0" w:space="3" w:color="auto"/>
          </w:divBdr>
        </w:div>
        <w:div w:id="943339880">
          <w:blockQuote w:val="1"/>
          <w:marLeft w:val="0"/>
          <w:marRight w:val="0"/>
          <w:marTop w:val="0"/>
          <w:marBottom w:val="0"/>
          <w:divBdr>
            <w:top w:val="none" w:sz="0" w:space="3" w:color="auto"/>
            <w:left w:val="single" w:sz="48" w:space="3" w:color="CCCCCC"/>
            <w:bottom w:val="none" w:sz="0" w:space="3" w:color="auto"/>
            <w:right w:val="none" w:sz="0" w:space="3" w:color="auto"/>
          </w:divBdr>
        </w:div>
        <w:div w:id="1825975023">
          <w:blockQuote w:val="1"/>
          <w:marLeft w:val="0"/>
          <w:marRight w:val="0"/>
          <w:marTop w:val="0"/>
          <w:marBottom w:val="0"/>
          <w:divBdr>
            <w:top w:val="none" w:sz="0" w:space="3" w:color="auto"/>
            <w:left w:val="single" w:sz="48" w:space="3" w:color="CCCCCC"/>
            <w:bottom w:val="none" w:sz="0" w:space="3" w:color="auto"/>
            <w:right w:val="none" w:sz="0" w:space="3" w:color="auto"/>
          </w:divBdr>
        </w:div>
        <w:div w:id="1937903503">
          <w:marLeft w:val="0"/>
          <w:marRight w:val="0"/>
          <w:marTop w:val="75"/>
          <w:marBottom w:val="75"/>
          <w:divBdr>
            <w:top w:val="single" w:sz="6" w:space="4" w:color="CCCCCC"/>
            <w:left w:val="single" w:sz="6" w:space="4" w:color="CCCCCC"/>
            <w:bottom w:val="single" w:sz="6" w:space="4" w:color="CCCCCC"/>
            <w:right w:val="single" w:sz="6" w:space="4" w:color="CCCCCC"/>
          </w:divBdr>
          <w:divsChild>
            <w:div w:id="266083831">
              <w:marLeft w:val="0"/>
              <w:marRight w:val="0"/>
              <w:marTop w:val="75"/>
              <w:marBottom w:val="0"/>
              <w:divBdr>
                <w:top w:val="none" w:sz="0" w:space="0" w:color="auto"/>
                <w:left w:val="none" w:sz="0" w:space="0" w:color="auto"/>
                <w:bottom w:val="none" w:sz="0" w:space="0" w:color="auto"/>
                <w:right w:val="none" w:sz="0" w:space="0" w:color="auto"/>
              </w:divBdr>
            </w:div>
            <w:div w:id="346831369">
              <w:marLeft w:val="0"/>
              <w:marRight w:val="0"/>
              <w:marTop w:val="75"/>
              <w:marBottom w:val="0"/>
              <w:divBdr>
                <w:top w:val="none" w:sz="0" w:space="0" w:color="auto"/>
                <w:left w:val="none" w:sz="0" w:space="0" w:color="auto"/>
                <w:bottom w:val="none" w:sz="0" w:space="0" w:color="auto"/>
                <w:right w:val="none" w:sz="0" w:space="0" w:color="auto"/>
              </w:divBdr>
            </w:div>
          </w:divsChild>
        </w:div>
        <w:div w:id="71973859">
          <w:marLeft w:val="0"/>
          <w:marRight w:val="0"/>
          <w:marTop w:val="75"/>
          <w:marBottom w:val="75"/>
          <w:divBdr>
            <w:top w:val="single" w:sz="6" w:space="4" w:color="CCCCCC"/>
            <w:left w:val="single" w:sz="6" w:space="4" w:color="CCCCCC"/>
            <w:bottom w:val="single" w:sz="6" w:space="4" w:color="CCCCCC"/>
            <w:right w:val="single" w:sz="6" w:space="4" w:color="CCCCCC"/>
          </w:divBdr>
          <w:divsChild>
            <w:div w:id="1825513946">
              <w:marLeft w:val="0"/>
              <w:marRight w:val="0"/>
              <w:marTop w:val="75"/>
              <w:marBottom w:val="0"/>
              <w:divBdr>
                <w:top w:val="none" w:sz="0" w:space="0" w:color="auto"/>
                <w:left w:val="none" w:sz="0" w:space="0" w:color="auto"/>
                <w:bottom w:val="none" w:sz="0" w:space="0" w:color="auto"/>
                <w:right w:val="none" w:sz="0" w:space="0" w:color="auto"/>
              </w:divBdr>
            </w:div>
            <w:div w:id="806898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5025543">
      <w:bodyDiv w:val="1"/>
      <w:marLeft w:val="0"/>
      <w:marRight w:val="0"/>
      <w:marTop w:val="0"/>
      <w:marBottom w:val="0"/>
      <w:divBdr>
        <w:top w:val="none" w:sz="0" w:space="0" w:color="auto"/>
        <w:left w:val="none" w:sz="0" w:space="0" w:color="auto"/>
        <w:bottom w:val="none" w:sz="0" w:space="0" w:color="auto"/>
        <w:right w:val="none" w:sz="0" w:space="0" w:color="auto"/>
      </w:divBdr>
      <w:divsChild>
        <w:div w:id="144029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qq_38200548/article/details/829432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ee.com/SnailClimb/JavaGuide/blob/master/docs/java/Multithread/synchronized.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Eternally-dream/p/9678314.html" TargetMode="External"/><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1</TotalTime>
  <Pages>59</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1</cp:revision>
  <cp:lastPrinted>2018-09-13T08:46:00Z</cp:lastPrinted>
  <dcterms:created xsi:type="dcterms:W3CDTF">2020-08-02T05:45:00Z</dcterms:created>
  <dcterms:modified xsi:type="dcterms:W3CDTF">2020-08-02T05:46:00Z</dcterms:modified>
</cp:coreProperties>
</file>