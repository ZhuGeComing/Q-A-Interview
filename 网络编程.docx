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809" w:rsidRPr="00373809" w:rsidRDefault="00373809" w:rsidP="00373809">
      <w:pPr>
        <w:ind w:firstLine="482"/>
        <w:rPr>
          <w:b/>
          <w:bCs/>
        </w:rPr>
      </w:pPr>
      <w:r w:rsidRPr="00373809">
        <w:rPr>
          <w:b/>
          <w:bCs/>
        </w:rPr>
        <w:t>1</w:t>
      </w:r>
      <w:r w:rsidRPr="00373809">
        <w:rPr>
          <w:b/>
          <w:bCs/>
        </w:rPr>
        <w:t>：</w:t>
      </w:r>
      <w:r w:rsidRPr="00373809">
        <w:rPr>
          <w:b/>
          <w:bCs/>
        </w:rPr>
        <w:t>tcp</w:t>
      </w:r>
      <w:r w:rsidRPr="00373809">
        <w:rPr>
          <w:b/>
          <w:bCs/>
        </w:rPr>
        <w:t>和</w:t>
      </w:r>
      <w:r w:rsidRPr="00373809">
        <w:rPr>
          <w:b/>
          <w:bCs/>
        </w:rPr>
        <w:t>udp</w:t>
      </w:r>
      <w:r w:rsidRPr="00373809">
        <w:rPr>
          <w:b/>
          <w:bCs/>
        </w:rPr>
        <w:t>的区别</w:t>
      </w:r>
    </w:p>
    <w:p w:rsidR="00373809" w:rsidRPr="00373809" w:rsidRDefault="00373809" w:rsidP="00373809">
      <w:pPr>
        <w:ind w:firstLine="480"/>
      </w:pPr>
      <w:r w:rsidRPr="00373809">
        <w:t>TCP</w:t>
      </w:r>
      <w:r w:rsidRPr="00373809">
        <w:t>：是面向连接的流传输控制协议，具有高可靠性，确保传输数据的正确性，有验证重发机制，因此不会出现丢失或乱序。</w:t>
      </w:r>
    </w:p>
    <w:p w:rsidR="00373809" w:rsidRPr="00373809" w:rsidRDefault="00373809" w:rsidP="00373809">
      <w:pPr>
        <w:ind w:firstLine="480"/>
      </w:pPr>
      <w:r w:rsidRPr="00373809">
        <w:t>UDP</w:t>
      </w:r>
      <w:r w:rsidRPr="00373809">
        <w:t>：是无连接的数据报服务，不对数据报进行检查与修改，无须等待对方的应答，会出现分组丢失、重复、乱序，但具有较好的实时性，</w:t>
      </w:r>
      <w:r w:rsidRPr="00373809">
        <w:t>UDP</w:t>
      </w:r>
      <w:r w:rsidRPr="00373809">
        <w:t>段结构比</w:t>
      </w:r>
      <w:r w:rsidRPr="00373809">
        <w:t>TCP</w:t>
      </w:r>
      <w:r w:rsidRPr="00373809">
        <w:t>的段结构简单，因此网络开销也小。</w:t>
      </w:r>
      <w:r w:rsidRPr="00373809">
        <w:br/>
      </w:r>
    </w:p>
    <w:p w:rsidR="00373809" w:rsidRPr="00373809" w:rsidRDefault="00373809" w:rsidP="00373809">
      <w:pPr>
        <w:ind w:firstLine="482"/>
        <w:rPr>
          <w:b/>
          <w:bCs/>
        </w:rPr>
      </w:pPr>
      <w:bookmarkStart w:id="0" w:name="t1"/>
      <w:bookmarkStart w:id="1" w:name="t2"/>
      <w:bookmarkEnd w:id="0"/>
      <w:r w:rsidRPr="00373809">
        <w:rPr>
          <w:b/>
          <w:bCs/>
        </w:rPr>
        <w:t>2</w:t>
      </w:r>
      <w:r w:rsidRPr="00373809">
        <w:rPr>
          <w:b/>
          <w:bCs/>
        </w:rPr>
        <w:t>：流量控制和拥塞控制</w:t>
      </w:r>
    </w:p>
    <w:p w:rsidR="00373809" w:rsidRPr="00373809" w:rsidRDefault="00373809" w:rsidP="00373809">
      <w:pPr>
        <w:ind w:firstLine="480"/>
      </w:pPr>
      <w:r w:rsidRPr="00373809">
        <w:t>拥塞控制</w:t>
      </w:r>
      <w:r w:rsidRPr="00373809">
        <w:br/>
      </w:r>
      <w:r w:rsidRPr="00373809">
        <w:t>网络拥塞现象是指到达通信子网中某一部分的分组数量过多</w:t>
      </w:r>
      <w:r w:rsidRPr="00373809">
        <w:t>,</w:t>
      </w:r>
      <w:r w:rsidRPr="00373809">
        <w:t>使得该部分网络来不及处理</w:t>
      </w:r>
      <w:r w:rsidRPr="00373809">
        <w:t>,</w:t>
      </w:r>
      <w:r w:rsidRPr="00373809">
        <w:t>以致引起这部分乃至整个网络性能下降的现象</w:t>
      </w:r>
      <w:r w:rsidRPr="00373809">
        <w:t>,</w:t>
      </w:r>
      <w:r w:rsidRPr="00373809">
        <w:t>严重时甚至会导致网络通信业务陷入停顿</w:t>
      </w:r>
      <w:r w:rsidRPr="00373809">
        <w:t>,</w:t>
      </w:r>
      <w:r w:rsidRPr="00373809">
        <w:t>即出现死锁现象。拥塞控制是处理网络拥塞现象的一种机制。</w:t>
      </w:r>
      <w:r w:rsidRPr="00373809">
        <w:br/>
      </w:r>
      <w:r w:rsidRPr="00373809">
        <w:t>流量控制</w:t>
      </w:r>
      <w:r w:rsidRPr="00373809">
        <w:br/>
      </w:r>
      <w:r w:rsidRPr="00373809">
        <w:t>数据的传送与接收过程当中很可能出现收方来不及接收的情况</w:t>
      </w:r>
      <w:r w:rsidRPr="00373809">
        <w:t>,</w:t>
      </w:r>
      <w:r w:rsidRPr="00373809">
        <w:t>这时就需要对发方进行控制</w:t>
      </w:r>
      <w:r w:rsidRPr="00373809">
        <w:t>,</w:t>
      </w:r>
      <w:r w:rsidRPr="00373809">
        <w:t>以免数据丢失。</w:t>
      </w:r>
    </w:p>
    <w:p w:rsidR="00373809" w:rsidRPr="00373809" w:rsidRDefault="00373809" w:rsidP="00373809">
      <w:pPr>
        <w:ind w:firstLine="482"/>
        <w:rPr>
          <w:b/>
          <w:bCs/>
        </w:rPr>
      </w:pPr>
      <w:bookmarkStart w:id="2" w:name="t3"/>
      <w:bookmarkEnd w:id="1"/>
      <w:r w:rsidRPr="00373809">
        <w:rPr>
          <w:b/>
          <w:bCs/>
        </w:rPr>
        <w:t>3</w:t>
      </w:r>
      <w:r w:rsidRPr="00373809">
        <w:rPr>
          <w:b/>
          <w:bCs/>
        </w:rPr>
        <w:t>：多线程如何同步</w:t>
      </w:r>
    </w:p>
    <w:p w:rsidR="00373809" w:rsidRPr="00373809" w:rsidRDefault="00373809" w:rsidP="00373809">
      <w:pPr>
        <w:ind w:firstLine="480"/>
      </w:pPr>
      <w:r w:rsidRPr="00373809">
        <w:t>windows</w:t>
      </w:r>
    </w:p>
    <w:p w:rsidR="00373809" w:rsidRPr="00373809" w:rsidRDefault="00373809" w:rsidP="00373809">
      <w:pPr>
        <w:ind w:firstLine="480"/>
      </w:pPr>
      <w:r w:rsidRPr="00373809">
        <w:t>线程同步有四种方式：</w:t>
      </w:r>
      <w:hyperlink r:id="rId7" w:history="1">
        <w:r w:rsidRPr="00373809">
          <w:rPr>
            <w:rStyle w:val="aa"/>
            <w:rFonts w:hint="eastAsia"/>
          </w:rPr>
          <w:t>临界区、内核对象、互斥量、信号量</w:t>
        </w:r>
      </w:hyperlink>
      <w:r w:rsidRPr="00373809">
        <w:t>。</w:t>
      </w:r>
    </w:p>
    <w:p w:rsidR="00373809" w:rsidRPr="00373809" w:rsidRDefault="00373809" w:rsidP="00373809">
      <w:pPr>
        <w:ind w:firstLine="480"/>
      </w:pPr>
      <w:r w:rsidRPr="00373809">
        <w:t>Linux</w:t>
      </w:r>
    </w:p>
    <w:p w:rsidR="00373809" w:rsidRPr="00373809" w:rsidRDefault="00373809" w:rsidP="00373809">
      <w:pPr>
        <w:ind w:firstLine="480"/>
      </w:pPr>
      <w:r w:rsidRPr="00373809">
        <w:t>线程同步有最常用的是：</w:t>
      </w:r>
      <w:hyperlink r:id="rId8" w:history="1">
        <w:r w:rsidRPr="00373809">
          <w:rPr>
            <w:rStyle w:val="aa"/>
            <w:rFonts w:hint="eastAsia"/>
          </w:rPr>
          <w:t>互斥锁、条件变量和信号量。</w:t>
        </w:r>
      </w:hyperlink>
    </w:p>
    <w:p w:rsidR="00373809" w:rsidRPr="00373809" w:rsidRDefault="00373809" w:rsidP="00373809">
      <w:pPr>
        <w:ind w:firstLine="482"/>
        <w:rPr>
          <w:b/>
          <w:bCs/>
        </w:rPr>
      </w:pPr>
      <w:bookmarkStart w:id="3" w:name="t4"/>
      <w:bookmarkEnd w:id="2"/>
      <w:r w:rsidRPr="00373809">
        <w:rPr>
          <w:b/>
          <w:bCs/>
        </w:rPr>
        <w:t>4</w:t>
      </w:r>
      <w:r w:rsidRPr="00373809">
        <w:rPr>
          <w:b/>
          <w:bCs/>
        </w:rPr>
        <w:t>：进程间通讯的方式有哪些，各有什么优缺点</w:t>
      </w:r>
    </w:p>
    <w:bookmarkStart w:id="4" w:name="t5"/>
    <w:bookmarkEnd w:id="3"/>
    <w:p w:rsidR="00373809" w:rsidRPr="00373809" w:rsidRDefault="00373809" w:rsidP="00373809">
      <w:pPr>
        <w:ind w:firstLine="480"/>
        <w:rPr>
          <w:b/>
          <w:bCs/>
        </w:rPr>
      </w:pPr>
      <w:r w:rsidRPr="00373809">
        <w:fldChar w:fldCharType="begin"/>
      </w:r>
      <w:r w:rsidRPr="00373809">
        <w:instrText xml:space="preserve"> HYPERLINK "http://blog.csdn.net/windows_nt/article/details/28682333" </w:instrText>
      </w:r>
      <w:r w:rsidRPr="00373809">
        <w:fldChar w:fldCharType="separate"/>
      </w:r>
      <w:r w:rsidRPr="00373809">
        <w:rPr>
          <w:rStyle w:val="aa"/>
          <w:rFonts w:hint="eastAsia"/>
        </w:rPr>
        <w:t>进程间通信</w:t>
      </w:r>
      <w:r w:rsidRPr="00373809">
        <w:fldChar w:fldCharType="end"/>
      </w:r>
    </w:p>
    <w:p w:rsidR="00373809" w:rsidRPr="00373809" w:rsidRDefault="00373809" w:rsidP="00373809">
      <w:pPr>
        <w:ind w:firstLine="480"/>
      </w:pPr>
      <w:r w:rsidRPr="00373809">
        <w:t xml:space="preserve">Linux </w:t>
      </w:r>
      <w:r w:rsidRPr="00373809">
        <w:t>进程间通信（</w:t>
      </w:r>
      <w:r w:rsidRPr="00373809">
        <w:t>IPC</w:t>
      </w:r>
      <w:r w:rsidRPr="00373809">
        <w:t>）以下以几部分发展而来：</w:t>
      </w:r>
      <w:r w:rsidRPr="00373809">
        <w:br/>
      </w:r>
      <w:r w:rsidRPr="00373809">
        <w:t>早期</w:t>
      </w:r>
      <w:r w:rsidRPr="00373809">
        <w:t>UNIX</w:t>
      </w:r>
      <w:r w:rsidRPr="00373809">
        <w:t>进程间通信、基于</w:t>
      </w:r>
      <w:r w:rsidRPr="00373809">
        <w:t>System V</w:t>
      </w:r>
      <w:r w:rsidRPr="00373809">
        <w:t>进程间通信、基于</w:t>
      </w:r>
      <w:r w:rsidRPr="00373809">
        <w:t>Socket</w:t>
      </w:r>
      <w:r w:rsidRPr="00373809">
        <w:t>进程间通信和</w:t>
      </w:r>
      <w:r w:rsidRPr="00373809">
        <w:t>POSIX</w:t>
      </w:r>
      <w:r w:rsidRPr="00373809">
        <w:t>进程间通信。</w:t>
      </w:r>
      <w:r w:rsidRPr="00373809">
        <w:br/>
        <w:t>UNIX</w:t>
      </w:r>
      <w:r w:rsidRPr="00373809">
        <w:t>进程间通信方式包括：管道、</w:t>
      </w:r>
      <w:r w:rsidRPr="00373809">
        <w:t>FIFO</w:t>
      </w:r>
      <w:r w:rsidRPr="00373809">
        <w:t>、信号。</w:t>
      </w:r>
      <w:r w:rsidRPr="00373809">
        <w:br/>
        <w:t>System V</w:t>
      </w:r>
      <w:r w:rsidRPr="00373809">
        <w:t>进程间通信方式包括：</w:t>
      </w:r>
      <w:r w:rsidRPr="00373809">
        <w:t>System V</w:t>
      </w:r>
      <w:r w:rsidRPr="00373809">
        <w:t>消息队列、</w:t>
      </w:r>
      <w:r w:rsidRPr="00373809">
        <w:t>System V</w:t>
      </w:r>
      <w:r w:rsidRPr="00373809">
        <w:t>信号灯、</w:t>
      </w:r>
      <w:r w:rsidRPr="00373809">
        <w:t>System V</w:t>
      </w:r>
      <w:r w:rsidRPr="00373809">
        <w:t>共享内存、</w:t>
      </w:r>
      <w:r w:rsidRPr="00373809">
        <w:br/>
        <w:t>POSIX</w:t>
      </w:r>
      <w:r w:rsidRPr="00373809">
        <w:t>进程间通信包括：</w:t>
      </w:r>
      <w:r w:rsidRPr="00373809">
        <w:t>posix</w:t>
      </w:r>
      <w:r w:rsidRPr="00373809">
        <w:t>消息队列、</w:t>
      </w:r>
      <w:r w:rsidRPr="00373809">
        <w:t>posix</w:t>
      </w:r>
      <w:r w:rsidRPr="00373809">
        <w:t>信号灯、</w:t>
      </w:r>
      <w:r w:rsidRPr="00373809">
        <w:t>posix</w:t>
      </w:r>
      <w:r w:rsidRPr="00373809">
        <w:t>共享内存。</w:t>
      </w:r>
      <w:r w:rsidRPr="00373809">
        <w:br/>
      </w:r>
      <w:r w:rsidRPr="00373809">
        <w:lastRenderedPageBreak/>
        <w:t>现在</w:t>
      </w:r>
      <w:r w:rsidRPr="00373809">
        <w:t>linux</w:t>
      </w:r>
      <w:r w:rsidRPr="00373809">
        <w:t>使用的进程间通信方式：</w:t>
      </w:r>
      <w:r w:rsidRPr="00373809">
        <w:br/>
      </w:r>
      <w:r w:rsidRPr="00373809">
        <w:t>（</w:t>
      </w:r>
      <w:r w:rsidRPr="00373809">
        <w:t>1</w:t>
      </w:r>
      <w:r w:rsidRPr="00373809">
        <w:t>）管道（</w:t>
      </w:r>
      <w:r w:rsidRPr="00373809">
        <w:t>pipe</w:t>
      </w:r>
      <w:r w:rsidRPr="00373809">
        <w:t>）和有名管道（</w:t>
      </w:r>
      <w:r w:rsidRPr="00373809">
        <w:t>FIFO</w:t>
      </w:r>
      <w:r w:rsidRPr="00373809">
        <w:t>）</w:t>
      </w:r>
      <w:r w:rsidRPr="00373809">
        <w:br/>
      </w:r>
      <w:r w:rsidRPr="00373809">
        <w:t>（</w:t>
      </w:r>
      <w:r w:rsidRPr="00373809">
        <w:t>2</w:t>
      </w:r>
      <w:r w:rsidRPr="00373809">
        <w:t>）信号（</w:t>
      </w:r>
      <w:r w:rsidRPr="00373809">
        <w:t>signal</w:t>
      </w:r>
      <w:r w:rsidRPr="00373809">
        <w:t>）</w:t>
      </w:r>
      <w:r w:rsidRPr="00373809">
        <w:br/>
      </w:r>
      <w:r w:rsidRPr="00373809">
        <w:t>（</w:t>
      </w:r>
      <w:r w:rsidRPr="00373809">
        <w:t>3</w:t>
      </w:r>
      <w:r w:rsidRPr="00373809">
        <w:t>）消息队列</w:t>
      </w:r>
      <w:r w:rsidRPr="00373809">
        <w:br/>
      </w:r>
      <w:r w:rsidRPr="00373809">
        <w:t>（</w:t>
      </w:r>
      <w:r w:rsidRPr="00373809">
        <w:t>4</w:t>
      </w:r>
      <w:r w:rsidRPr="00373809">
        <w:t>）共享内存</w:t>
      </w:r>
      <w:r w:rsidRPr="00373809">
        <w:br/>
      </w:r>
      <w:r w:rsidRPr="00373809">
        <w:t>（</w:t>
      </w:r>
      <w:r w:rsidRPr="00373809">
        <w:t>5</w:t>
      </w:r>
      <w:r w:rsidRPr="00373809">
        <w:t>）信号量</w:t>
      </w:r>
      <w:r w:rsidRPr="00373809">
        <w:br/>
      </w:r>
      <w:r w:rsidRPr="00373809">
        <w:t>（</w:t>
      </w:r>
      <w:r w:rsidRPr="00373809">
        <w:t>6</w:t>
      </w:r>
      <w:r w:rsidRPr="00373809">
        <w:t>）套接字（</w:t>
      </w:r>
      <w:r w:rsidRPr="00373809">
        <w:t>socket)</w:t>
      </w:r>
      <w:r w:rsidRPr="00373809">
        <w:rPr>
          <w:rFonts w:hint="eastAsia"/>
        </w:rPr>
        <w:br/>
      </w:r>
    </w:p>
    <w:p w:rsidR="00373809" w:rsidRPr="00373809" w:rsidRDefault="00373809" w:rsidP="00373809">
      <w:pPr>
        <w:ind w:firstLine="482"/>
        <w:rPr>
          <w:b/>
          <w:bCs/>
        </w:rPr>
      </w:pPr>
      <w:bookmarkStart w:id="5" w:name="t6"/>
      <w:bookmarkEnd w:id="4"/>
      <w:r w:rsidRPr="00373809">
        <w:rPr>
          <w:b/>
          <w:bCs/>
        </w:rPr>
        <w:t>5</w:t>
      </w:r>
      <w:r w:rsidRPr="00373809">
        <w:rPr>
          <w:b/>
          <w:bCs/>
        </w:rPr>
        <w:t>：</w:t>
      </w:r>
      <w:r w:rsidRPr="00373809">
        <w:rPr>
          <w:b/>
          <w:bCs/>
        </w:rPr>
        <w:t>tcp</w:t>
      </w:r>
      <w:r w:rsidRPr="00373809">
        <w:rPr>
          <w:b/>
          <w:bCs/>
        </w:rPr>
        <w:t>连接建立的时候</w:t>
      </w:r>
      <w:r w:rsidRPr="00373809">
        <w:rPr>
          <w:b/>
          <w:bCs/>
        </w:rPr>
        <w:t>3</w:t>
      </w:r>
      <w:r w:rsidRPr="00373809">
        <w:rPr>
          <w:b/>
          <w:bCs/>
        </w:rPr>
        <w:t>次握手，</w:t>
      </w:r>
      <w:r w:rsidRPr="00373809">
        <w:rPr>
          <w:rFonts w:hint="eastAsia"/>
        </w:rPr>
        <w:t>断开连接的</w:t>
      </w:r>
      <w:r w:rsidRPr="00373809">
        <w:rPr>
          <w:rFonts w:hint="eastAsia"/>
        </w:rPr>
        <w:t>4</w:t>
      </w:r>
      <w:r w:rsidRPr="00373809">
        <w:rPr>
          <w:rFonts w:hint="eastAsia"/>
        </w:rPr>
        <w:t>次握手</w:t>
      </w:r>
      <w:r w:rsidRPr="00373809">
        <w:rPr>
          <w:b/>
          <w:bCs/>
        </w:rPr>
        <w:t>的具体过程</w:t>
      </w:r>
    </w:p>
    <w:p w:rsidR="00373809" w:rsidRPr="00373809" w:rsidRDefault="00373809" w:rsidP="00373809">
      <w:pPr>
        <w:ind w:firstLine="480"/>
      </w:pPr>
      <w:r w:rsidRPr="00373809">
        <w:rPr>
          <w:rFonts w:hint="eastAsia"/>
        </w:rPr>
        <w:t>建立连接采用的</w:t>
      </w:r>
      <w:r w:rsidRPr="00373809">
        <w:rPr>
          <w:rFonts w:hint="eastAsia"/>
        </w:rPr>
        <w:t>3</w:t>
      </w:r>
      <w:r w:rsidRPr="00373809">
        <w:rPr>
          <w:rFonts w:hint="eastAsia"/>
        </w:rPr>
        <w:t>次握手协议，具体是指：</w:t>
      </w:r>
      <w:r w:rsidRPr="00373809">
        <w:rPr>
          <w:rFonts w:hint="eastAsia"/>
        </w:rPr>
        <w:br/>
      </w:r>
      <w:r w:rsidRPr="00373809">
        <w:rPr>
          <w:rFonts w:hint="eastAsia"/>
        </w:rPr>
        <w:t>第一次握手是客户端</w:t>
      </w:r>
      <w:r w:rsidRPr="00373809">
        <w:rPr>
          <w:rFonts w:hint="eastAsia"/>
        </w:rPr>
        <w:t>connect</w:t>
      </w:r>
      <w:r w:rsidRPr="00373809">
        <w:rPr>
          <w:rFonts w:hint="eastAsia"/>
        </w:rPr>
        <w:t>连接到</w:t>
      </w:r>
      <w:r w:rsidRPr="00373809">
        <w:rPr>
          <w:rFonts w:hint="eastAsia"/>
        </w:rPr>
        <w:t>server</w:t>
      </w:r>
      <w:r w:rsidRPr="00373809">
        <w:rPr>
          <w:rFonts w:hint="eastAsia"/>
        </w:rPr>
        <w:t>，</w:t>
      </w:r>
      <w:r w:rsidRPr="00373809">
        <w:rPr>
          <w:rFonts w:hint="eastAsia"/>
        </w:rPr>
        <w:t>server accept client</w:t>
      </w:r>
      <w:r w:rsidRPr="00373809">
        <w:rPr>
          <w:rFonts w:hint="eastAsia"/>
        </w:rPr>
        <w:t>的请求之后，向</w:t>
      </w:r>
      <w:r w:rsidRPr="00373809">
        <w:rPr>
          <w:rFonts w:hint="eastAsia"/>
        </w:rPr>
        <w:t>client</w:t>
      </w:r>
      <w:r w:rsidRPr="00373809">
        <w:rPr>
          <w:rFonts w:hint="eastAsia"/>
        </w:rPr>
        <w:t>端发送一个消息，相当于说我都准备好了，你连接上我了，这是第二次握手，第</w:t>
      </w:r>
      <w:r w:rsidRPr="00373809">
        <w:rPr>
          <w:rFonts w:hint="eastAsia"/>
        </w:rPr>
        <w:t>3</w:t>
      </w:r>
      <w:r w:rsidRPr="00373809">
        <w:rPr>
          <w:rFonts w:hint="eastAsia"/>
        </w:rPr>
        <w:t>次握手就是</w:t>
      </w:r>
      <w:r w:rsidRPr="00373809">
        <w:rPr>
          <w:rFonts w:hint="eastAsia"/>
        </w:rPr>
        <w:t>client</w:t>
      </w:r>
      <w:r w:rsidRPr="00373809">
        <w:rPr>
          <w:rFonts w:hint="eastAsia"/>
        </w:rPr>
        <w:t>向</w:t>
      </w:r>
      <w:r w:rsidRPr="00373809">
        <w:rPr>
          <w:rFonts w:hint="eastAsia"/>
        </w:rPr>
        <w:t>server</w:t>
      </w:r>
      <w:r w:rsidRPr="00373809">
        <w:rPr>
          <w:rFonts w:hint="eastAsia"/>
        </w:rPr>
        <w:t>发送的，就是对第二次握手消息的确认。之后</w:t>
      </w:r>
      <w:r w:rsidRPr="00373809">
        <w:rPr>
          <w:rFonts w:hint="eastAsia"/>
        </w:rPr>
        <w:t>client</w:t>
      </w:r>
      <w:r w:rsidRPr="00373809">
        <w:rPr>
          <w:rFonts w:hint="eastAsia"/>
        </w:rPr>
        <w:t>和</w:t>
      </w:r>
      <w:r w:rsidRPr="00373809">
        <w:rPr>
          <w:rFonts w:hint="eastAsia"/>
        </w:rPr>
        <w:t>server</w:t>
      </w:r>
      <w:r w:rsidRPr="00373809">
        <w:rPr>
          <w:rFonts w:hint="eastAsia"/>
        </w:rPr>
        <w:t>就开始通讯了。</w:t>
      </w:r>
      <w:r w:rsidRPr="00373809">
        <w:rPr>
          <w:rFonts w:hint="eastAsia"/>
        </w:rPr>
        <w:br/>
      </w:r>
      <w:r w:rsidRPr="00373809">
        <w:rPr>
          <w:rFonts w:hint="eastAsia"/>
        </w:rPr>
        <w:t>断开连接的</w:t>
      </w:r>
      <w:r w:rsidRPr="00373809">
        <w:rPr>
          <w:rFonts w:hint="eastAsia"/>
        </w:rPr>
        <w:t>4</w:t>
      </w:r>
      <w:r w:rsidRPr="00373809">
        <w:rPr>
          <w:rFonts w:hint="eastAsia"/>
        </w:rPr>
        <w:t>次握手</w:t>
      </w:r>
      <w:r w:rsidRPr="00373809">
        <w:rPr>
          <w:rFonts w:hint="eastAsia"/>
        </w:rPr>
        <w:t>,</w:t>
      </w:r>
      <w:r w:rsidRPr="00373809">
        <w:rPr>
          <w:rFonts w:hint="eastAsia"/>
        </w:rPr>
        <w:t>具体如下：</w:t>
      </w:r>
      <w:r w:rsidRPr="00373809">
        <w:rPr>
          <w:rFonts w:hint="eastAsia"/>
        </w:rPr>
        <w:br/>
      </w:r>
      <w:r w:rsidRPr="00373809">
        <w:rPr>
          <w:rFonts w:hint="eastAsia"/>
        </w:rPr>
        <w:t>断开连接的一端发送</w:t>
      </w:r>
      <w:r w:rsidRPr="00373809">
        <w:rPr>
          <w:rFonts w:hint="eastAsia"/>
        </w:rPr>
        <w:t>close</w:t>
      </w:r>
      <w:r w:rsidRPr="00373809">
        <w:rPr>
          <w:rFonts w:hint="eastAsia"/>
        </w:rPr>
        <w:t>请求是第一次握手，另外一端接收到断开连接的请求之后需要对</w:t>
      </w:r>
      <w:r w:rsidRPr="00373809">
        <w:rPr>
          <w:rFonts w:hint="eastAsia"/>
        </w:rPr>
        <w:t>close</w:t>
      </w:r>
      <w:r w:rsidRPr="00373809">
        <w:rPr>
          <w:rFonts w:hint="eastAsia"/>
        </w:rPr>
        <w:t>进行确认，发送一个消息，这是第二次握手，发送了确认消息之后还要向对端发送</w:t>
      </w:r>
      <w:r w:rsidRPr="00373809">
        <w:rPr>
          <w:rFonts w:hint="eastAsia"/>
        </w:rPr>
        <w:t>close</w:t>
      </w:r>
      <w:r w:rsidRPr="00373809">
        <w:rPr>
          <w:rFonts w:hint="eastAsia"/>
        </w:rPr>
        <w:t>消息，要关闭对对端的连接，这是第</w:t>
      </w:r>
      <w:r w:rsidRPr="00373809">
        <w:rPr>
          <w:rFonts w:hint="eastAsia"/>
        </w:rPr>
        <w:t>3</w:t>
      </w:r>
      <w:r w:rsidRPr="00373809">
        <w:rPr>
          <w:rFonts w:hint="eastAsia"/>
        </w:rPr>
        <w:t>次握手，而在最初发送断开连接的一端接收到消息之后，进入到一个很重要的状态</w:t>
      </w:r>
      <w:r w:rsidRPr="00373809">
        <w:rPr>
          <w:rFonts w:hint="eastAsia"/>
        </w:rPr>
        <w:t>time_wait</w:t>
      </w:r>
      <w:r w:rsidRPr="00373809">
        <w:rPr>
          <w:rFonts w:hint="eastAsia"/>
        </w:rPr>
        <w:t>状态，这个状态也是面试官经常问道的问题，最后一次握手是最初发送断开连接的一端接收到消息之后。对消息的确认。</w:t>
      </w:r>
    </w:p>
    <w:p w:rsidR="00373809" w:rsidRPr="00373809" w:rsidRDefault="00373809" w:rsidP="00373809">
      <w:pPr>
        <w:ind w:firstLine="482"/>
        <w:rPr>
          <w:b/>
          <w:bCs/>
        </w:rPr>
      </w:pPr>
      <w:bookmarkStart w:id="6" w:name="t7"/>
      <w:bookmarkEnd w:id="5"/>
      <w:r w:rsidRPr="00373809">
        <w:rPr>
          <w:b/>
          <w:bCs/>
        </w:rPr>
        <w:t>6</w:t>
      </w:r>
      <w:r w:rsidRPr="00373809">
        <w:rPr>
          <w:b/>
          <w:bCs/>
        </w:rPr>
        <w:t>：</w:t>
      </w:r>
      <w:r w:rsidRPr="00373809">
        <w:rPr>
          <w:b/>
          <w:bCs/>
        </w:rPr>
        <w:t>epoll</w:t>
      </w:r>
      <w:r w:rsidRPr="00373809">
        <w:rPr>
          <w:b/>
          <w:bCs/>
        </w:rPr>
        <w:t>与</w:t>
      </w:r>
      <w:r w:rsidRPr="00373809">
        <w:rPr>
          <w:b/>
          <w:bCs/>
        </w:rPr>
        <w:t>select</w:t>
      </w:r>
      <w:r w:rsidRPr="00373809">
        <w:rPr>
          <w:b/>
          <w:bCs/>
        </w:rPr>
        <w:t>的区别</w:t>
      </w:r>
    </w:p>
    <w:p w:rsidR="00373809" w:rsidRPr="00373809" w:rsidRDefault="00373809" w:rsidP="00373809">
      <w:pPr>
        <w:ind w:firstLine="480"/>
      </w:pPr>
      <w:r w:rsidRPr="00373809">
        <w:t>select</w:t>
      </w:r>
      <w:r w:rsidRPr="00373809">
        <w:t>在一个进程中打开的最大</w:t>
      </w:r>
      <w:r w:rsidRPr="00373809">
        <w:t>fd</w:t>
      </w:r>
      <w:r w:rsidRPr="00373809">
        <w:t>是有限制的，由</w:t>
      </w:r>
      <w:r w:rsidRPr="00373809">
        <w:t>FD_SETSIZE</w:t>
      </w:r>
      <w:r w:rsidRPr="00373809">
        <w:t>设置，默认值是</w:t>
      </w:r>
      <w:r w:rsidRPr="00373809">
        <w:t>2048</w:t>
      </w:r>
      <w:r w:rsidRPr="00373809">
        <w:t>。不过</w:t>
      </w:r>
      <w:r w:rsidRPr="00373809">
        <w:t> epoll</w:t>
      </w:r>
      <w:r w:rsidRPr="00373809">
        <w:t>则没有这个限制，它所支持的</w:t>
      </w:r>
      <w:r w:rsidRPr="00373809">
        <w:t>fd</w:t>
      </w:r>
      <w:r w:rsidRPr="00373809">
        <w:t>上限是最大可以打开文件的数目，这个数字一般远大于</w:t>
      </w:r>
      <w:r w:rsidRPr="00373809">
        <w:t>2048</w:t>
      </w:r>
      <w:r w:rsidRPr="00373809">
        <w:t>，一般来说内存越大，</w:t>
      </w:r>
      <w:r w:rsidRPr="00373809">
        <w:t>fd</w:t>
      </w:r>
      <w:r w:rsidRPr="00373809">
        <w:t>上限越大，</w:t>
      </w:r>
      <w:r w:rsidRPr="00373809">
        <w:t>1G</w:t>
      </w:r>
      <w:r w:rsidRPr="00373809">
        <w:t>内存都能达到大约</w:t>
      </w:r>
      <w:r w:rsidRPr="00373809">
        <w:t>10w</w:t>
      </w:r>
      <w:r w:rsidRPr="00373809">
        <w:t>左右。</w:t>
      </w:r>
      <w:r w:rsidRPr="00373809">
        <w:br/>
      </w:r>
      <w:r w:rsidRPr="00373809">
        <w:br/>
        <w:t>select</w:t>
      </w:r>
      <w:r w:rsidRPr="00373809">
        <w:t>的轮询机制是系统会去查找每个</w:t>
      </w:r>
      <w:r w:rsidRPr="00373809">
        <w:t>fd</w:t>
      </w:r>
      <w:r w:rsidRPr="00373809">
        <w:t>是否数据已准备好，当</w:t>
      </w:r>
      <w:r w:rsidRPr="00373809">
        <w:t>fd</w:t>
      </w:r>
      <w:r w:rsidRPr="00373809">
        <w:t>很多的时候，效率当然就直线下降了，</w:t>
      </w:r>
      <w:r w:rsidRPr="00373809">
        <w:t>epoll</w:t>
      </w:r>
      <w:r w:rsidRPr="00373809">
        <w:t>采用基于事件的通知方式，一旦某个</w:t>
      </w:r>
      <w:r w:rsidRPr="00373809">
        <w:t>fd</w:t>
      </w:r>
      <w:r w:rsidRPr="00373809">
        <w:t>数据就绪时，内核会采用类似</w:t>
      </w:r>
      <w:r w:rsidRPr="00373809">
        <w:t>callback</w:t>
      </w:r>
      <w:r w:rsidRPr="00373809">
        <w:t>的回调机制，迅速激活这个文件描述符，而不需要不断的去轮询查找就绪的描述符，这就是</w:t>
      </w:r>
      <w:r w:rsidRPr="00373809">
        <w:t>epoll</w:t>
      </w:r>
      <w:r w:rsidRPr="00373809">
        <w:t>高效最本质的原因。</w:t>
      </w:r>
      <w:r w:rsidRPr="00373809">
        <w:br/>
      </w:r>
      <w:r w:rsidRPr="00373809">
        <w:br/>
      </w:r>
      <w:r w:rsidRPr="00373809">
        <w:t>无论是</w:t>
      </w:r>
      <w:r w:rsidRPr="00373809">
        <w:t>select</w:t>
      </w:r>
      <w:r w:rsidRPr="00373809">
        <w:t>还是</w:t>
      </w:r>
      <w:r w:rsidRPr="00373809">
        <w:t>epoll</w:t>
      </w:r>
      <w:r w:rsidRPr="00373809">
        <w:t>都需要内核把</w:t>
      </w:r>
      <w:r w:rsidRPr="00373809">
        <w:t>FD</w:t>
      </w:r>
      <w:r w:rsidRPr="00373809">
        <w:t>消息通知给用户空间，如何避免不必要的内存拷贝就很重要，在这点上，</w:t>
      </w:r>
      <w:r w:rsidRPr="00373809">
        <w:t>epoll</w:t>
      </w:r>
      <w:r w:rsidRPr="00373809">
        <w:t>是通过内核于用户空间</w:t>
      </w:r>
      <w:r w:rsidRPr="00373809">
        <w:t>mmap</w:t>
      </w:r>
      <w:r w:rsidRPr="00373809">
        <w:t>同一块</w:t>
      </w:r>
      <w:r w:rsidRPr="00373809">
        <w:lastRenderedPageBreak/>
        <w:t>内存实现的，而</w:t>
      </w:r>
      <w:r w:rsidRPr="00373809">
        <w:t>select</w:t>
      </w:r>
      <w:r w:rsidRPr="00373809">
        <w:t>则做了不必要的拷贝</w:t>
      </w:r>
    </w:p>
    <w:p w:rsidR="00373809" w:rsidRPr="00373809" w:rsidRDefault="00373809" w:rsidP="00373809">
      <w:pPr>
        <w:ind w:firstLine="482"/>
        <w:rPr>
          <w:b/>
          <w:bCs/>
        </w:rPr>
      </w:pPr>
      <w:bookmarkStart w:id="7" w:name="t8"/>
      <w:bookmarkEnd w:id="6"/>
      <w:bookmarkEnd w:id="7"/>
      <w:r w:rsidRPr="00373809">
        <w:rPr>
          <w:b/>
          <w:bCs/>
        </w:rPr>
        <w:t>7</w:t>
      </w:r>
      <w:r w:rsidRPr="00373809">
        <w:rPr>
          <w:b/>
          <w:bCs/>
        </w:rPr>
        <w:t>：</w:t>
      </w:r>
      <w:r w:rsidRPr="00373809">
        <w:rPr>
          <w:b/>
          <w:bCs/>
        </w:rPr>
        <w:t>epoll</w:t>
      </w:r>
      <w:r w:rsidRPr="00373809">
        <w:rPr>
          <w:b/>
          <w:bCs/>
        </w:rPr>
        <w:t>中</w:t>
      </w:r>
      <w:r w:rsidRPr="00373809">
        <w:rPr>
          <w:b/>
          <w:bCs/>
        </w:rPr>
        <w:t>et</w:t>
      </w:r>
      <w:r w:rsidRPr="00373809">
        <w:rPr>
          <w:b/>
          <w:bCs/>
        </w:rPr>
        <w:t>和</w:t>
      </w:r>
      <w:r w:rsidRPr="00373809">
        <w:rPr>
          <w:b/>
          <w:bCs/>
        </w:rPr>
        <w:t>lt</w:t>
      </w:r>
      <w:r w:rsidRPr="00373809">
        <w:rPr>
          <w:b/>
          <w:bCs/>
        </w:rPr>
        <w:t>的区别与实现原理</w:t>
      </w:r>
    </w:p>
    <w:p w:rsidR="00373809" w:rsidRPr="00373809" w:rsidRDefault="00373809" w:rsidP="00373809">
      <w:pPr>
        <w:ind w:firstLine="480"/>
      </w:pPr>
      <w:r w:rsidRPr="00373809">
        <w:t>LT</w:t>
      </w:r>
      <w:r w:rsidRPr="00373809">
        <w:t>：水平触发，效率会低于</w:t>
      </w:r>
      <w:r w:rsidRPr="00373809">
        <w:t>ET</w:t>
      </w:r>
      <w:r w:rsidRPr="00373809">
        <w:t>触发，尤其在大并发，大流量的情况下。但是</w:t>
      </w:r>
      <w:r w:rsidRPr="00373809">
        <w:t>LT</w:t>
      </w:r>
      <w:r w:rsidRPr="00373809">
        <w:t>对代码编写要求比较低，不容易出现问题。</w:t>
      </w:r>
      <w:r w:rsidRPr="00373809">
        <w:t>LT</w:t>
      </w:r>
      <w:r w:rsidRPr="00373809">
        <w:t>模式服务编写上的表现是：只要有数据没有被获取，内核就不断通知你，因此不用担心事件丢失的情况。</w:t>
      </w:r>
      <w:r w:rsidRPr="00373809">
        <w:br/>
        <w:t>ET</w:t>
      </w:r>
      <w:r w:rsidRPr="00373809">
        <w:t>：边缘触发，效率非常高，在并发，大流量的情况下，会比</w:t>
      </w:r>
      <w:r w:rsidRPr="00373809">
        <w:t>LT</w:t>
      </w:r>
      <w:r w:rsidRPr="00373809">
        <w:t>少很多</w:t>
      </w:r>
      <w:r w:rsidRPr="00373809">
        <w:t>epoll</w:t>
      </w:r>
      <w:r w:rsidRPr="00373809">
        <w:t>的系统调用，因此效率高。但是对编程要求高，需要细致的处理每个请求，否则容易发生丢失事件的情况。</w:t>
      </w:r>
    </w:p>
    <w:p w:rsidR="00373809" w:rsidRPr="00373809" w:rsidRDefault="00373809" w:rsidP="00373809">
      <w:pPr>
        <w:ind w:firstLine="480"/>
      </w:pPr>
    </w:p>
    <w:p w:rsidR="00373809" w:rsidRPr="00373809" w:rsidRDefault="00373809" w:rsidP="00373809">
      <w:pPr>
        <w:ind w:firstLine="480"/>
      </w:pPr>
      <w:r w:rsidRPr="00373809">
        <w:t>=======================================================================</w:t>
      </w:r>
    </w:p>
    <w:p w:rsidR="00373809" w:rsidRPr="00373809" w:rsidRDefault="00373809" w:rsidP="00373809">
      <w:pPr>
        <w:ind w:firstLine="480"/>
      </w:pPr>
      <w:r w:rsidRPr="00373809">
        <w:t>1</w:t>
      </w:r>
      <w:r w:rsidRPr="00373809">
        <w:t>、</w:t>
      </w:r>
      <w:r w:rsidRPr="00373809">
        <w:t>connect</w:t>
      </w:r>
      <w:r w:rsidRPr="00373809">
        <w:t>方法会阻塞，请问有什么方法可以避免其长时间阻塞？</w:t>
      </w:r>
      <w:r w:rsidRPr="00373809">
        <w:br/>
      </w:r>
      <w:r w:rsidRPr="00373809">
        <w:t>答</w:t>
      </w:r>
      <w:r w:rsidRPr="00373809">
        <w:t>:</w:t>
      </w:r>
      <w:r w:rsidRPr="00373809">
        <w:t>最通常的方法最有效的是加定时器；也可以采用非阻塞模式。</w:t>
      </w:r>
      <w:r w:rsidRPr="00373809">
        <w:br/>
      </w:r>
      <w:r w:rsidRPr="00373809">
        <w:br/>
        <w:t>2</w:t>
      </w:r>
      <w:r w:rsidRPr="00373809">
        <w:t>、网络中，如果客户端突然掉线或者重启，服务器端怎么样才能立刻知道？</w:t>
      </w:r>
      <w:r w:rsidRPr="00373809">
        <w:br/>
      </w:r>
      <w:r w:rsidRPr="00373809">
        <w:t>答</w:t>
      </w:r>
      <w:r w:rsidRPr="00373809">
        <w:t>:</w:t>
      </w:r>
      <w:r w:rsidRPr="00373809">
        <w:t>若客户端掉线或者重新启动，服务器端会收到复位信号，每一种</w:t>
      </w:r>
      <w:r w:rsidRPr="00373809">
        <w:t>tcp/ip</w:t>
      </w:r>
      <w:r w:rsidRPr="00373809">
        <w:t>得实现不一样，控制机制也不一样。</w:t>
      </w:r>
      <w:r w:rsidRPr="00373809">
        <w:br/>
      </w:r>
      <w:r w:rsidRPr="00373809">
        <w:br/>
        <w:t>3.</w:t>
      </w:r>
      <w:r w:rsidRPr="00373809">
        <w:t>在子网</w:t>
      </w:r>
      <w:r w:rsidRPr="00373809">
        <w:t>210.27.48.21/30</w:t>
      </w:r>
      <w:r w:rsidRPr="00373809">
        <w:t>种有多少个可用地址？分别是什么？</w:t>
      </w:r>
      <w:r w:rsidRPr="00373809">
        <w:br/>
      </w:r>
      <w:r w:rsidRPr="00373809">
        <w:t>答</w:t>
      </w:r>
      <w:r w:rsidRPr="00373809">
        <w:t>:</w:t>
      </w:r>
      <w:r w:rsidRPr="00373809">
        <w:br/>
      </w:r>
      <w:r w:rsidRPr="00373809">
        <w:br/>
      </w:r>
      <w:r w:rsidRPr="00373809">
        <w:t>简</w:t>
      </w:r>
      <w:r w:rsidRPr="00373809">
        <w:t>:</w:t>
      </w:r>
      <w:r w:rsidRPr="00373809">
        <w:br/>
        <w:t>30</w:t>
      </w:r>
      <w:r w:rsidRPr="00373809">
        <w:t>表示的是网络号</w:t>
      </w:r>
      <w:r w:rsidRPr="00373809">
        <w:t>(network number)</w:t>
      </w:r>
      <w:r w:rsidRPr="00373809">
        <w:t>是</w:t>
      </w:r>
      <w:r w:rsidRPr="00373809">
        <w:t>30</w:t>
      </w:r>
      <w:r w:rsidRPr="00373809">
        <w:t>位，剩下</w:t>
      </w:r>
      <w:r w:rsidRPr="00373809">
        <w:t>2</w:t>
      </w:r>
      <w:r w:rsidRPr="00373809">
        <w:t>位中</w:t>
      </w:r>
      <w:r w:rsidRPr="00373809">
        <w:t>11</w:t>
      </w:r>
      <w:r w:rsidRPr="00373809">
        <w:t>是广播</w:t>
      </w:r>
      <w:r w:rsidRPr="00373809">
        <w:t>(broadcast)</w:t>
      </w:r>
      <w:r w:rsidRPr="00373809">
        <w:t>地址，</w:t>
      </w:r>
      <w:r w:rsidRPr="00373809">
        <w:t>00</w:t>
      </w:r>
      <w:r w:rsidRPr="00373809">
        <w:t>是</w:t>
      </w:r>
      <w:r w:rsidRPr="00373809">
        <w:t>multicast</w:t>
      </w:r>
      <w:r w:rsidRPr="00373809">
        <w:t>地址，只有</w:t>
      </w:r>
      <w:r w:rsidRPr="00373809">
        <w:t>01</w:t>
      </w:r>
      <w:r w:rsidRPr="00373809">
        <w:t>和</w:t>
      </w:r>
      <w:r w:rsidRPr="00373809">
        <w:t>10</w:t>
      </w:r>
      <w:r w:rsidRPr="00373809">
        <w:t>可以作为</w:t>
      </w:r>
      <w:r w:rsidRPr="00373809">
        <w:t>host address</w:t>
      </w:r>
      <w:r w:rsidRPr="00373809">
        <w:t>。</w:t>
      </w:r>
      <w:r w:rsidRPr="00373809">
        <w:br/>
      </w:r>
      <w:r w:rsidRPr="00373809">
        <w:br/>
      </w:r>
      <w:r w:rsidRPr="00373809">
        <w:t>详</w:t>
      </w:r>
      <w:r w:rsidRPr="00373809">
        <w:t>:</w:t>
      </w:r>
      <w:r w:rsidRPr="00373809">
        <w:br/>
        <w:t>210.27.48.21/30</w:t>
      </w:r>
      <w:r w:rsidRPr="00373809">
        <w:t>代表的子网的网络号是</w:t>
      </w:r>
      <w:r w:rsidRPr="00373809">
        <w:t>30</w:t>
      </w:r>
      <w:r w:rsidRPr="00373809">
        <w:t>位，即网络号是</w:t>
      </w:r>
      <w:r w:rsidRPr="00373809">
        <w:t>210.27.48.21 &amp; 255.255.255.251=210.27.48.20</w:t>
      </w:r>
      <w:r w:rsidRPr="00373809">
        <w:t>，此子网的地址空间是</w:t>
      </w:r>
      <w:r w:rsidRPr="00373809">
        <w:t>2</w:t>
      </w:r>
      <w:r w:rsidRPr="00373809">
        <w:t>位，即可以有</w:t>
      </w:r>
      <w:r w:rsidRPr="00373809">
        <w:t>4</w:t>
      </w:r>
      <w:r w:rsidRPr="00373809">
        <w:t>个地址：</w:t>
      </w:r>
      <w:r w:rsidRPr="00373809">
        <w:t>210.27.48.20, 210.27.48.21, 210.27.48.22, 210.27.48.23</w:t>
      </w:r>
      <w:r w:rsidRPr="00373809">
        <w:t>。第一个地址的主机号</w:t>
      </w:r>
      <w:r w:rsidRPr="00373809">
        <w:t>(host number/id)</w:t>
      </w:r>
      <w:r w:rsidRPr="00373809">
        <w:t>是</w:t>
      </w:r>
      <w:r w:rsidRPr="00373809">
        <w:t>0</w:t>
      </w:r>
      <w:r w:rsidRPr="00373809">
        <w:t>，而主机号</w:t>
      </w:r>
      <w:r w:rsidRPr="00373809">
        <w:t>0</w:t>
      </w:r>
      <w:r w:rsidRPr="00373809">
        <w:t>代表的是</w:t>
      </w:r>
      <w:r w:rsidRPr="00373809">
        <w:t>multicast</w:t>
      </w:r>
      <w:r w:rsidRPr="00373809">
        <w:t>地址。最后一个地址的最后两位是</w:t>
      </w:r>
      <w:r w:rsidRPr="00373809">
        <w:t>11</w:t>
      </w:r>
      <w:r w:rsidRPr="00373809">
        <w:t>，主机号每一位都为</w:t>
      </w:r>
      <w:r w:rsidRPr="00373809">
        <w:t>1</w:t>
      </w:r>
      <w:r w:rsidRPr="00373809">
        <w:t>代表的是广播</w:t>
      </w:r>
      <w:r w:rsidRPr="00373809">
        <w:t>(broadcast)</w:t>
      </w:r>
      <w:r w:rsidRPr="00373809">
        <w:t>地址。所以只有中间两个地址可以给</w:t>
      </w:r>
      <w:r w:rsidRPr="00373809">
        <w:t>host</w:t>
      </w:r>
      <w:r w:rsidRPr="00373809">
        <w:t>使用。其实那个问题本身不准确，广播或</w:t>
      </w:r>
      <w:r w:rsidRPr="00373809">
        <w:t>multicast</w:t>
      </w:r>
      <w:r w:rsidRPr="00373809">
        <w:t>地止也是可以使用的地址，所以回答</w:t>
      </w:r>
      <w:r w:rsidRPr="00373809">
        <w:t>4</w:t>
      </w:r>
      <w:r w:rsidRPr="00373809">
        <w:t>也应该正确，当然问的人也可能是想要你回答</w:t>
      </w:r>
      <w:r w:rsidRPr="00373809">
        <w:t>2</w:t>
      </w:r>
      <w:r w:rsidRPr="00373809">
        <w:t>。我个</w:t>
      </w:r>
      <w:r w:rsidRPr="00373809">
        <w:lastRenderedPageBreak/>
        <w:t>人觉得最好的回答是一个广播地址，一个</w:t>
      </w:r>
      <w:r w:rsidRPr="00373809">
        <w:t>multicast</w:t>
      </w:r>
      <w:r w:rsidRPr="00373809">
        <w:t>地址，</w:t>
      </w:r>
      <w:r w:rsidRPr="00373809">
        <w:t>2</w:t>
      </w:r>
      <w:r w:rsidRPr="00373809">
        <w:t>个</w:t>
      </w:r>
      <w:r w:rsidRPr="00373809">
        <w:t>unicast</w:t>
      </w:r>
      <w:r w:rsidRPr="00373809">
        <w:t>地址。</w:t>
      </w:r>
      <w:r w:rsidRPr="00373809">
        <w:br/>
      </w:r>
      <w:r w:rsidRPr="00373809">
        <w:br/>
        <w:t>4.TTL</w:t>
      </w:r>
      <w:r w:rsidRPr="00373809">
        <w:t>是什么？有什么用处，通常那些工具会用到它？（</w:t>
      </w:r>
      <w:r w:rsidRPr="00373809">
        <w:t>ping? traceroute? ifconfig? netstat?</w:t>
      </w:r>
      <w:r w:rsidRPr="00373809">
        <w:t>）</w:t>
      </w:r>
      <w:r w:rsidRPr="00373809">
        <w:br/>
      </w:r>
      <w:r w:rsidRPr="00373809">
        <w:t>答</w:t>
      </w:r>
      <w:r w:rsidRPr="00373809">
        <w:t>:</w:t>
      </w:r>
      <w:r w:rsidRPr="00373809">
        <w:br/>
      </w:r>
      <w:r w:rsidRPr="00373809">
        <w:t>简</w:t>
      </w:r>
      <w:r w:rsidRPr="00373809">
        <w:t>:TTL</w:t>
      </w:r>
      <w:r w:rsidRPr="00373809">
        <w:t>是</w:t>
      </w:r>
      <w:r w:rsidRPr="00373809">
        <w:t>Time To Live</w:t>
      </w:r>
      <w:r w:rsidRPr="00373809">
        <w:t>，一般是</w:t>
      </w:r>
      <w:r w:rsidRPr="00373809">
        <w:t>hup count</w:t>
      </w:r>
      <w:r w:rsidRPr="00373809">
        <w:t>，每经过一个路由就会被减去一，如果它变成</w:t>
      </w:r>
      <w:r w:rsidRPr="00373809">
        <w:t>0</w:t>
      </w:r>
      <w:r w:rsidRPr="00373809">
        <w:t>，包会被丢掉。它的主要目的是防止包在有回路的网络上死转，浪费网络资源。</w:t>
      </w:r>
      <w:r w:rsidRPr="00373809">
        <w:t>ping</w:t>
      </w:r>
      <w:r w:rsidRPr="00373809">
        <w:t>和</w:t>
      </w:r>
      <w:r w:rsidRPr="00373809">
        <w:t>traceroute</w:t>
      </w:r>
      <w:r w:rsidRPr="00373809">
        <w:t>用到它。</w:t>
      </w:r>
      <w:r w:rsidRPr="00373809">
        <w:br/>
      </w:r>
      <w:r w:rsidRPr="00373809">
        <w:br/>
      </w:r>
      <w:r w:rsidRPr="00373809">
        <w:t>详</w:t>
      </w:r>
      <w:r w:rsidRPr="00373809">
        <w:t>:TTL</w:t>
      </w:r>
      <w:r w:rsidRPr="00373809">
        <w:t>是</w:t>
      </w:r>
      <w:r w:rsidRPr="00373809">
        <w:t>Time To Live</w:t>
      </w:r>
      <w:r w:rsidRPr="00373809">
        <w:t>，目前是</w:t>
      </w:r>
      <w:r w:rsidRPr="00373809">
        <w:t>hup count</w:t>
      </w:r>
      <w:r w:rsidRPr="00373809">
        <w:t>，当包每经过一个路由器它就会被减去一，如果它变成</w:t>
      </w:r>
      <w:r w:rsidRPr="00373809">
        <w:t>0</w:t>
      </w:r>
      <w:r w:rsidRPr="00373809">
        <w:t>，路由器就会把包丢掉。</w:t>
      </w:r>
      <w:r w:rsidRPr="00373809">
        <w:t>IP</w:t>
      </w:r>
      <w:r w:rsidRPr="00373809">
        <w:t>网络往往带有环</w:t>
      </w:r>
      <w:r w:rsidRPr="00373809">
        <w:t>(loop)</w:t>
      </w:r>
      <w:r w:rsidRPr="00373809">
        <w:t>，比如子网</w:t>
      </w:r>
      <w:r w:rsidRPr="00373809">
        <w:t>A</w:t>
      </w:r>
      <w:r w:rsidRPr="00373809">
        <w:t>和子网</w:t>
      </w:r>
      <w:r w:rsidRPr="00373809">
        <w:t>B</w:t>
      </w:r>
      <w:r w:rsidRPr="00373809">
        <w:t>有两个路由器相连，它就是一个</w:t>
      </w:r>
      <w:r w:rsidRPr="00373809">
        <w:t>loop</w:t>
      </w:r>
      <w:r w:rsidRPr="00373809">
        <w:t>。</w:t>
      </w:r>
      <w:r w:rsidRPr="00373809">
        <w:t>TTL</w:t>
      </w:r>
      <w:r w:rsidRPr="00373809">
        <w:t>的主要目的是防止包在有回路的网络上死转，因为包的</w:t>
      </w:r>
      <w:r w:rsidRPr="00373809">
        <w:t>TTL</w:t>
      </w:r>
      <w:r w:rsidRPr="00373809">
        <w:t>最终后变成</w:t>
      </w:r>
      <w:r w:rsidRPr="00373809">
        <w:t>0</w:t>
      </w:r>
      <w:r w:rsidRPr="00373809">
        <w:t>而使得此包从网上消失</w:t>
      </w:r>
      <w:r w:rsidRPr="00373809">
        <w:t>(</w:t>
      </w:r>
      <w:r w:rsidRPr="00373809">
        <w:t>此时往往路由器会送一个</w:t>
      </w:r>
      <w:r w:rsidRPr="00373809">
        <w:t>ICMP</w:t>
      </w:r>
      <w:r w:rsidRPr="00373809">
        <w:t>包回来，</w:t>
      </w:r>
      <w:r w:rsidRPr="00373809">
        <w:t>traceroute</w:t>
      </w:r>
      <w:r w:rsidRPr="00373809">
        <w:t>就是根据这个做的</w:t>
      </w:r>
      <w:r w:rsidRPr="00373809">
        <w:t>)</w:t>
      </w:r>
      <w:r w:rsidRPr="00373809">
        <w:t>。</w:t>
      </w:r>
      <w:r w:rsidRPr="00373809">
        <w:t>ping</w:t>
      </w:r>
      <w:r w:rsidRPr="00373809">
        <w:t>会送包出去，所以里面有它，但是</w:t>
      </w:r>
      <w:r w:rsidRPr="00373809">
        <w:t>ping</w:t>
      </w:r>
      <w:r w:rsidRPr="00373809">
        <w:t>不一定非要不可它。</w:t>
      </w:r>
      <w:r w:rsidRPr="00373809">
        <w:t>traceroute</w:t>
      </w:r>
      <w:r w:rsidRPr="00373809">
        <w:t>则是完全因为有它才能成的。</w:t>
      </w:r>
      <w:r w:rsidRPr="00373809">
        <w:t>ifconfig</w:t>
      </w:r>
      <w:r w:rsidRPr="00373809">
        <w:t>是用来配置网卡的，</w:t>
      </w:r>
      <w:r w:rsidRPr="00373809">
        <w:t xml:space="preserve">netstat -rn </w:t>
      </w:r>
      <w:r w:rsidRPr="00373809">
        <w:t>是用来列路由表的，所以都用不着它</w:t>
      </w:r>
      <w:r w:rsidRPr="00373809">
        <w:br/>
      </w:r>
      <w:r w:rsidRPr="00373809">
        <w:br/>
        <w:t>5.</w:t>
      </w:r>
      <w:r w:rsidRPr="00373809">
        <w:t>路由表示做什么用的？在</w:t>
      </w:r>
      <w:r w:rsidRPr="00373809">
        <w:t>linux</w:t>
      </w:r>
      <w:r w:rsidRPr="00373809">
        <w:t>环境中怎么来配置一条默认路由？</w:t>
      </w:r>
      <w:r w:rsidRPr="00373809">
        <w:br/>
      </w:r>
      <w:r w:rsidRPr="00373809">
        <w:t>答</w:t>
      </w:r>
      <w:r w:rsidRPr="00373809">
        <w:t>:</w:t>
      </w:r>
      <w:r w:rsidRPr="00373809">
        <w:br/>
      </w:r>
      <w:r w:rsidRPr="00373809">
        <w:t>简</w:t>
      </w:r>
      <w:r w:rsidRPr="00373809">
        <w:t>:</w:t>
      </w:r>
      <w:r w:rsidRPr="00373809">
        <w:t>路由表是用来决定如何将包从一个子网传送到另一个子网的，换局话说就是用来决定从一个网卡接收到的包应该送的哪一张网卡上的。在</w:t>
      </w:r>
      <w:r w:rsidRPr="00373809">
        <w:t>Linux</w:t>
      </w:r>
      <w:r w:rsidRPr="00373809">
        <w:t>上可以用</w:t>
      </w:r>
      <w:r w:rsidRPr="00373809">
        <w:t>“route add default gw &lt;</w:t>
      </w:r>
      <w:r w:rsidRPr="00373809">
        <w:t>默认路由器</w:t>
      </w:r>
      <w:r w:rsidRPr="00373809">
        <w:t>IP&gt;”</w:t>
      </w:r>
      <w:r w:rsidRPr="00373809">
        <w:t>来配置一条默认路由。</w:t>
      </w:r>
      <w:r w:rsidRPr="00373809">
        <w:br/>
      </w:r>
      <w:r w:rsidRPr="00373809">
        <w:br/>
      </w:r>
      <w:r w:rsidRPr="00373809">
        <w:t>详</w:t>
      </w:r>
      <w:r w:rsidRPr="00373809">
        <w:t>:</w:t>
      </w:r>
      <w:r w:rsidRPr="00373809">
        <w:t>路由表是用来决定如何将包从一个子网传送到另一个子网的，换局话说就是用来决定从一个网卡接收到的包应该送的哪一张网卡上的。路由表的每一行至少有目标网络号、</w:t>
      </w:r>
      <w:r w:rsidRPr="00373809">
        <w:t>netmask</w:t>
      </w:r>
      <w:r w:rsidRPr="00373809">
        <w:t>、到这个子网应该使用的网卡。当路由器从一个网卡接收到一个包时，它扫描路由表的每一行，用里面的</w:t>
      </w:r>
      <w:r w:rsidRPr="00373809">
        <w:t>netmask</w:t>
      </w:r>
      <w:r w:rsidRPr="00373809">
        <w:t>和包里的目标</w:t>
      </w:r>
      <w:r w:rsidRPr="00373809">
        <w:t>IP</w:t>
      </w:r>
      <w:r w:rsidRPr="00373809">
        <w:t>地址做并逻辑运算</w:t>
      </w:r>
      <w:r w:rsidRPr="00373809">
        <w:t>(&amp;)</w:t>
      </w:r>
      <w:r w:rsidRPr="00373809">
        <w:t>找出目标网络号，如果此网络号和这一行里的网络号相同就将这条路由保留下来做为备用路由，如果已经有备用路由了就在这两条路由里将网络号最长的留下来，另一条丢掉，如此接着扫描下一行直到结束。如果扫描结束任没有找到任何路由，就用默认路由。确定路由后，直接将包送到对应的网卡上去。在具体的实现中，路由表可能包含更多的信息为选路由算法的细节所用。题外话：路由算法其实效率很差，而且不</w:t>
      </w:r>
      <w:r w:rsidRPr="00373809">
        <w:t>scalable</w:t>
      </w:r>
      <w:r w:rsidRPr="00373809">
        <w:t>，解决办法是使用</w:t>
      </w:r>
      <w:r w:rsidRPr="00373809">
        <w:t>IP</w:t>
      </w:r>
      <w:r w:rsidRPr="00373809">
        <w:t>交换机，比如</w:t>
      </w:r>
      <w:r w:rsidRPr="00373809">
        <w:t>MPLS</w:t>
      </w:r>
      <w:r w:rsidRPr="00373809">
        <w:t>。</w:t>
      </w:r>
      <w:r w:rsidRPr="00373809">
        <w:br/>
      </w:r>
      <w:r w:rsidRPr="00373809">
        <w:lastRenderedPageBreak/>
        <w:t>在</w:t>
      </w:r>
      <w:r w:rsidRPr="00373809">
        <w:t>Linux</w:t>
      </w:r>
      <w:r w:rsidRPr="00373809">
        <w:t>上可以用</w:t>
      </w:r>
      <w:r w:rsidRPr="00373809">
        <w:t>“route add default gw &lt;</w:t>
      </w:r>
      <w:r w:rsidRPr="00373809">
        <w:t>默认路由器</w:t>
      </w:r>
      <w:r w:rsidRPr="00373809">
        <w:t>IP&gt;”</w:t>
      </w:r>
      <w:r w:rsidRPr="00373809">
        <w:t>来配置一条默认路由。</w:t>
      </w:r>
      <w:r w:rsidRPr="00373809">
        <w:br/>
      </w:r>
      <w:r w:rsidRPr="00373809">
        <w:br/>
        <w:t>6.</w:t>
      </w:r>
      <w:r w:rsidRPr="00373809">
        <w:t>在网络中有两台主机</w:t>
      </w:r>
      <w:r w:rsidRPr="00373809">
        <w:t>A</w:t>
      </w:r>
      <w:r w:rsidRPr="00373809">
        <w:t>和</w:t>
      </w:r>
      <w:r w:rsidRPr="00373809">
        <w:t>B</w:t>
      </w:r>
      <w:r w:rsidRPr="00373809">
        <w:t>，并通过路由器和其他交换设备连接起来，已经确认物理连接正确无误，怎么来测试这两台机器是否连通？如果不通，怎么来判断故障点？怎么排除故障？</w:t>
      </w:r>
      <w:r w:rsidRPr="00373809">
        <w:br/>
      </w:r>
      <w:r w:rsidRPr="00373809">
        <w:t>答</w:t>
      </w:r>
      <w:r w:rsidRPr="00373809">
        <w:t>:</w:t>
      </w:r>
      <w:r w:rsidRPr="00373809">
        <w:t>测试这两台机器是否连通：从一台机器</w:t>
      </w:r>
      <w:r w:rsidRPr="00373809">
        <w:t>ping</w:t>
      </w:r>
      <w:r w:rsidRPr="00373809">
        <w:t>另一台机器</w:t>
      </w:r>
      <w:r w:rsidRPr="00373809">
        <w:br/>
        <w:t xml:space="preserve">     </w:t>
      </w:r>
      <w:r w:rsidRPr="00373809">
        <w:t>如果</w:t>
      </w:r>
      <w:r w:rsidRPr="00373809">
        <w:t>ping</w:t>
      </w:r>
      <w:r w:rsidRPr="00373809">
        <w:t>不通，用</w:t>
      </w:r>
      <w:r w:rsidRPr="00373809">
        <w:t>traceroute</w:t>
      </w:r>
      <w:r w:rsidRPr="00373809">
        <w:t>可以确定是哪个路由器不能连通，然后再找问题是在交换设备</w:t>
      </w:r>
      <w:r w:rsidRPr="00373809">
        <w:t>/hup/cable</w:t>
      </w:r>
      <w:r w:rsidRPr="00373809">
        <w:t>等。</w:t>
      </w:r>
      <w:r w:rsidRPr="00373809">
        <w:br/>
      </w:r>
      <w:r w:rsidRPr="00373809">
        <w:br/>
        <w:t>7.</w:t>
      </w:r>
      <w:r w:rsidRPr="00373809">
        <w:t>网络编程中设计并发服务器，使用多进程</w:t>
      </w:r>
      <w:r w:rsidRPr="00373809">
        <w:t xml:space="preserve"> </w:t>
      </w:r>
      <w:r w:rsidRPr="00373809">
        <w:t>与</w:t>
      </w:r>
      <w:r w:rsidRPr="00373809">
        <w:t xml:space="preserve"> </w:t>
      </w:r>
      <w:r w:rsidRPr="00373809">
        <w:t>多线程</w:t>
      </w:r>
      <w:r w:rsidRPr="00373809">
        <w:t xml:space="preserve"> </w:t>
      </w:r>
      <w:r w:rsidRPr="00373809">
        <w:t>，请问有什么区别？</w:t>
      </w:r>
      <w:r w:rsidRPr="00373809">
        <w:t> </w:t>
      </w:r>
      <w:r w:rsidRPr="00373809">
        <w:br/>
      </w:r>
      <w:r w:rsidRPr="00373809">
        <w:t>答案一</w:t>
      </w:r>
      <w:r w:rsidRPr="00373809">
        <w:t>:</w:t>
      </w:r>
      <w:r w:rsidRPr="00373809">
        <w:br/>
        <w:t>1</w:t>
      </w:r>
      <w:r w:rsidRPr="00373809">
        <w:t>，进程：子进程是父进程的复制品。子进程获得父进程数据空间、堆和栈的复制品。</w:t>
      </w:r>
      <w:r w:rsidRPr="00373809">
        <w:br/>
        <w:t>2</w:t>
      </w:r>
      <w:r w:rsidRPr="00373809">
        <w:t>，线程：相对与进程而言，线程是一个更加接近与执行体的概念，它可以与同进程的其他线程共享数据，但拥有自己的栈空间，拥有独立的执行序列。</w:t>
      </w:r>
      <w:r w:rsidRPr="00373809">
        <w:br/>
      </w:r>
      <w:r w:rsidRPr="00373809">
        <w:t>两者都可以提高程序的并发度，提高程序运行效率和响应时间。</w:t>
      </w:r>
      <w:r w:rsidRPr="00373809">
        <w:br/>
      </w:r>
      <w:r w:rsidRPr="00373809">
        <w:t>线程和进程在使用上各有优缺点：线程执行开销小，但不利于资源管理和保护；而进程正相反。同时，线程适合于在</w:t>
      </w:r>
      <w:r w:rsidRPr="00373809">
        <w:t>SMP</w:t>
      </w:r>
      <w:r w:rsidRPr="00373809">
        <w:t>机器上运行，而进程则可以跨机器迁移。</w:t>
      </w:r>
      <w:r w:rsidRPr="00373809">
        <w:br/>
      </w:r>
      <w:r w:rsidRPr="00373809">
        <w:br/>
      </w:r>
      <w:r w:rsidRPr="00373809">
        <w:t>答案二</w:t>
      </w:r>
      <w:r w:rsidRPr="00373809">
        <w:t>:</w:t>
      </w:r>
      <w:r w:rsidRPr="00373809">
        <w:br/>
      </w:r>
      <w:r w:rsidRPr="00373809">
        <w:t>根本区别就一点：用多进程每个进程有自己的地址空间</w:t>
      </w:r>
      <w:r w:rsidRPr="00373809">
        <w:t>(address space)</w:t>
      </w:r>
      <w:r w:rsidRPr="00373809">
        <w:t>，线程则共享地址空间。所有其它区别都是由此而来的：</w:t>
      </w:r>
      <w:r w:rsidRPr="00373809">
        <w:br/>
        <w:t>1</w:t>
      </w:r>
      <w:r w:rsidRPr="00373809">
        <w:t>。速度：线程产生的速度快，线程间的通讯快、切换快等，因为他们在同一个地址空间内。</w:t>
      </w:r>
      <w:r w:rsidRPr="00373809">
        <w:br/>
        <w:t>2</w:t>
      </w:r>
      <w:r w:rsidRPr="00373809">
        <w:t>。资源利用率：线程的资源利用率比较好也是因为他们在同一个地址空间内。</w:t>
      </w:r>
      <w:r w:rsidRPr="00373809">
        <w:br/>
        <w:t>3</w:t>
      </w:r>
      <w:r w:rsidRPr="00373809">
        <w:t>。同步问题：线程使用公共变量</w:t>
      </w:r>
      <w:r w:rsidRPr="00373809">
        <w:t>/</w:t>
      </w:r>
      <w:r w:rsidRPr="00373809">
        <w:t>内存时需要使用同步机制还是因为他们在同一个地址空间内。</w:t>
      </w:r>
      <w:r w:rsidRPr="00373809">
        <w:br/>
      </w:r>
      <w:r w:rsidRPr="00373809">
        <w:t>等等</w:t>
      </w:r>
    </w:p>
    <w:p w:rsidR="00373809" w:rsidRPr="00373809" w:rsidRDefault="00373809" w:rsidP="00373809">
      <w:pPr>
        <w:ind w:firstLine="480"/>
      </w:pPr>
      <w:r w:rsidRPr="00373809">
        <w:br/>
      </w:r>
    </w:p>
    <w:p w:rsidR="00373809" w:rsidRPr="00373809" w:rsidRDefault="00373809" w:rsidP="00373809">
      <w:pPr>
        <w:ind w:firstLine="482"/>
      </w:pPr>
      <w:r w:rsidRPr="00373809">
        <w:rPr>
          <w:rFonts w:hint="eastAsia"/>
          <w:b/>
          <w:bCs/>
        </w:rPr>
        <w:t>3. </w:t>
      </w:r>
      <w:r w:rsidRPr="00373809">
        <w:rPr>
          <w:rFonts w:hint="eastAsia"/>
          <w:b/>
          <w:bCs/>
        </w:rPr>
        <w:t>网络编程的一般步骤</w:t>
      </w:r>
    </w:p>
    <w:p w:rsidR="00373809" w:rsidRPr="00373809" w:rsidRDefault="00373809" w:rsidP="00373809">
      <w:pPr>
        <w:ind w:firstLine="482"/>
      </w:pPr>
      <w:r w:rsidRPr="00373809">
        <w:rPr>
          <w:rFonts w:hint="eastAsia"/>
          <w:b/>
          <w:bCs/>
        </w:rPr>
        <w:t>对于</w:t>
      </w:r>
      <w:r w:rsidRPr="00373809">
        <w:rPr>
          <w:rFonts w:hint="eastAsia"/>
          <w:b/>
          <w:bCs/>
        </w:rPr>
        <w:t>TCP</w:t>
      </w:r>
      <w:r w:rsidRPr="00373809">
        <w:rPr>
          <w:rFonts w:hint="eastAsia"/>
          <w:b/>
          <w:bCs/>
        </w:rPr>
        <w:t>连接：</w:t>
      </w:r>
    </w:p>
    <w:p w:rsidR="00373809" w:rsidRPr="00373809" w:rsidRDefault="00373809" w:rsidP="00373809">
      <w:pPr>
        <w:ind w:firstLine="480"/>
      </w:pPr>
      <w:r w:rsidRPr="00373809">
        <w:rPr>
          <w:rFonts w:hint="eastAsia"/>
        </w:rPr>
        <w:t>1.</w:t>
      </w:r>
      <w:r w:rsidRPr="00373809">
        <w:rPr>
          <w:rFonts w:hint="eastAsia"/>
        </w:rPr>
        <w:t>服务器端</w:t>
      </w:r>
      <w:r w:rsidRPr="00373809">
        <w:rPr>
          <w:rFonts w:hint="eastAsia"/>
        </w:rPr>
        <w:t>1</w:t>
      </w:r>
      <w:r w:rsidRPr="00373809">
        <w:rPr>
          <w:rFonts w:hint="eastAsia"/>
        </w:rPr>
        <w:t>）创建套接字</w:t>
      </w:r>
      <w:r w:rsidRPr="00373809">
        <w:rPr>
          <w:rFonts w:hint="eastAsia"/>
        </w:rPr>
        <w:t>create</w:t>
      </w:r>
      <w:r w:rsidRPr="00373809">
        <w:rPr>
          <w:rFonts w:hint="eastAsia"/>
        </w:rPr>
        <w:t>；</w:t>
      </w:r>
      <w:r w:rsidRPr="00373809">
        <w:rPr>
          <w:rFonts w:hint="eastAsia"/>
        </w:rPr>
        <w:t>2</w:t>
      </w:r>
      <w:r w:rsidRPr="00373809">
        <w:rPr>
          <w:rFonts w:hint="eastAsia"/>
        </w:rPr>
        <w:t>）绑定端口号</w:t>
      </w:r>
      <w:r w:rsidRPr="00373809">
        <w:rPr>
          <w:rFonts w:hint="eastAsia"/>
        </w:rPr>
        <w:t>bind</w:t>
      </w:r>
      <w:r w:rsidRPr="00373809">
        <w:rPr>
          <w:rFonts w:hint="eastAsia"/>
        </w:rPr>
        <w:t>；</w:t>
      </w:r>
      <w:r w:rsidRPr="00373809">
        <w:rPr>
          <w:rFonts w:hint="eastAsia"/>
        </w:rPr>
        <w:t>3</w:t>
      </w:r>
      <w:r w:rsidRPr="00373809">
        <w:rPr>
          <w:rFonts w:hint="eastAsia"/>
        </w:rPr>
        <w:t>）监听连接</w:t>
      </w:r>
      <w:r w:rsidRPr="00373809">
        <w:rPr>
          <w:rFonts w:hint="eastAsia"/>
        </w:rPr>
        <w:t>listen</w:t>
      </w:r>
      <w:r w:rsidRPr="00373809">
        <w:rPr>
          <w:rFonts w:hint="eastAsia"/>
        </w:rPr>
        <w:t>；</w:t>
      </w:r>
      <w:r w:rsidRPr="00373809">
        <w:rPr>
          <w:rFonts w:hint="eastAsia"/>
        </w:rPr>
        <w:lastRenderedPageBreak/>
        <w:t>4</w:t>
      </w:r>
      <w:r w:rsidRPr="00373809">
        <w:rPr>
          <w:rFonts w:hint="eastAsia"/>
        </w:rPr>
        <w:t>）接受连接请求</w:t>
      </w:r>
      <w:r w:rsidRPr="00373809">
        <w:rPr>
          <w:rFonts w:hint="eastAsia"/>
        </w:rPr>
        <w:t>accept</w:t>
      </w:r>
      <w:r w:rsidRPr="00373809">
        <w:rPr>
          <w:rFonts w:hint="eastAsia"/>
        </w:rPr>
        <w:t>，并返回新的套接字；</w:t>
      </w:r>
      <w:r w:rsidRPr="00373809">
        <w:rPr>
          <w:rFonts w:hint="eastAsia"/>
        </w:rPr>
        <w:t>5</w:t>
      </w:r>
      <w:r w:rsidRPr="00373809">
        <w:rPr>
          <w:rFonts w:hint="eastAsia"/>
        </w:rPr>
        <w:t>）用新返回的套接字</w:t>
      </w:r>
      <w:r w:rsidRPr="00373809">
        <w:rPr>
          <w:rFonts w:hint="eastAsia"/>
        </w:rPr>
        <w:t>recv/send</w:t>
      </w:r>
      <w:r w:rsidRPr="00373809">
        <w:rPr>
          <w:rFonts w:hint="eastAsia"/>
        </w:rPr>
        <w:t>；</w:t>
      </w:r>
      <w:r w:rsidRPr="00373809">
        <w:rPr>
          <w:rFonts w:hint="eastAsia"/>
        </w:rPr>
        <w:t>6</w:t>
      </w:r>
      <w:r w:rsidRPr="00373809">
        <w:rPr>
          <w:rFonts w:hint="eastAsia"/>
        </w:rPr>
        <w:t>）关闭套接字。</w:t>
      </w:r>
    </w:p>
    <w:p w:rsidR="00373809" w:rsidRPr="00373809" w:rsidRDefault="00373809" w:rsidP="00373809">
      <w:pPr>
        <w:ind w:firstLine="480"/>
      </w:pPr>
      <w:r w:rsidRPr="00373809">
        <w:rPr>
          <w:rFonts w:hint="eastAsia"/>
        </w:rPr>
        <w:t>2.</w:t>
      </w:r>
      <w:r w:rsidRPr="00373809">
        <w:rPr>
          <w:rFonts w:hint="eastAsia"/>
        </w:rPr>
        <w:t>客户端</w:t>
      </w:r>
      <w:r w:rsidRPr="00373809">
        <w:rPr>
          <w:rFonts w:hint="eastAsia"/>
        </w:rPr>
        <w:t>1</w:t>
      </w:r>
      <w:r w:rsidRPr="00373809">
        <w:rPr>
          <w:rFonts w:hint="eastAsia"/>
        </w:rPr>
        <w:t>）创建套接字</w:t>
      </w:r>
      <w:r w:rsidRPr="00373809">
        <w:rPr>
          <w:rFonts w:hint="eastAsia"/>
        </w:rPr>
        <w:t>create; 2</w:t>
      </w:r>
      <w:r w:rsidRPr="00373809">
        <w:rPr>
          <w:rFonts w:hint="eastAsia"/>
        </w:rPr>
        <w:t>）发起建立连接请求</w:t>
      </w:r>
      <w:r w:rsidRPr="00373809">
        <w:rPr>
          <w:rFonts w:hint="eastAsia"/>
        </w:rPr>
        <w:t>connect; 3</w:t>
      </w:r>
      <w:r w:rsidRPr="00373809">
        <w:rPr>
          <w:rFonts w:hint="eastAsia"/>
        </w:rPr>
        <w:t>）发送</w:t>
      </w:r>
      <w:r w:rsidRPr="00373809">
        <w:rPr>
          <w:rFonts w:hint="eastAsia"/>
        </w:rPr>
        <w:t>/</w:t>
      </w:r>
      <w:r w:rsidRPr="00373809">
        <w:rPr>
          <w:rFonts w:hint="eastAsia"/>
        </w:rPr>
        <w:t>接收数据</w:t>
      </w:r>
      <w:r w:rsidRPr="00373809">
        <w:rPr>
          <w:rFonts w:hint="eastAsia"/>
        </w:rPr>
        <w:t>send/recv</w:t>
      </w:r>
      <w:r w:rsidRPr="00373809">
        <w:rPr>
          <w:rFonts w:hint="eastAsia"/>
        </w:rPr>
        <w:t>；</w:t>
      </w:r>
      <w:r w:rsidRPr="00373809">
        <w:rPr>
          <w:rFonts w:hint="eastAsia"/>
        </w:rPr>
        <w:t>4</w:t>
      </w:r>
      <w:r w:rsidRPr="00373809">
        <w:rPr>
          <w:rFonts w:hint="eastAsia"/>
        </w:rPr>
        <w:t>）关闭套接字。</w:t>
      </w:r>
    </w:p>
    <w:p w:rsidR="00373809" w:rsidRPr="00373809" w:rsidRDefault="00373809" w:rsidP="00373809">
      <w:pPr>
        <w:ind w:firstLine="480"/>
      </w:pPr>
      <w:r w:rsidRPr="00373809">
        <w:rPr>
          <w:rFonts w:hint="eastAsia"/>
        </w:rPr>
        <w:t>TCP</w:t>
      </w:r>
      <w:r w:rsidRPr="00373809">
        <w:rPr>
          <w:rFonts w:hint="eastAsia"/>
        </w:rPr>
        <w:t>总结：</w:t>
      </w:r>
    </w:p>
    <w:p w:rsidR="00373809" w:rsidRPr="00373809" w:rsidRDefault="00373809" w:rsidP="00373809">
      <w:pPr>
        <w:ind w:firstLine="480"/>
      </w:pPr>
      <w:r w:rsidRPr="00373809">
        <w:rPr>
          <w:rFonts w:hint="eastAsia"/>
        </w:rPr>
        <w:t>Server</w:t>
      </w:r>
      <w:r w:rsidRPr="00373809">
        <w:rPr>
          <w:rFonts w:hint="eastAsia"/>
        </w:rPr>
        <w:t>端：</w:t>
      </w:r>
      <w:r w:rsidRPr="00373809">
        <w:rPr>
          <w:rFonts w:hint="eastAsia"/>
        </w:rPr>
        <w:t>create -- bind -- listen--  accept--  recv/send-- close</w:t>
      </w:r>
    </w:p>
    <w:p w:rsidR="00373809" w:rsidRPr="00373809" w:rsidRDefault="00373809" w:rsidP="00373809">
      <w:pPr>
        <w:ind w:firstLine="480"/>
      </w:pPr>
      <w:r w:rsidRPr="00373809">
        <w:rPr>
          <w:rFonts w:hint="eastAsia"/>
        </w:rPr>
        <w:t>Client</w:t>
      </w:r>
      <w:r w:rsidRPr="00373809">
        <w:rPr>
          <w:rFonts w:hint="eastAsia"/>
        </w:rPr>
        <w:t>端：</w:t>
      </w:r>
      <w:r w:rsidRPr="00373809">
        <w:rPr>
          <w:rFonts w:hint="eastAsia"/>
        </w:rPr>
        <w:t>create------- conncet------send/recv------close.</w:t>
      </w:r>
    </w:p>
    <w:p w:rsidR="00373809" w:rsidRPr="00373809" w:rsidRDefault="00373809" w:rsidP="00373809">
      <w:pPr>
        <w:ind w:firstLine="480"/>
      </w:pPr>
      <w:r w:rsidRPr="00373809">
        <w:rPr>
          <w:rFonts w:hint="eastAsia"/>
        </w:rPr>
        <w:br/>
      </w:r>
    </w:p>
    <w:p w:rsidR="00373809" w:rsidRPr="00373809" w:rsidRDefault="00373809" w:rsidP="00373809">
      <w:pPr>
        <w:ind w:firstLine="482"/>
      </w:pPr>
      <w:r w:rsidRPr="00373809">
        <w:rPr>
          <w:rFonts w:hint="eastAsia"/>
          <w:b/>
          <w:bCs/>
        </w:rPr>
        <w:t>对于</w:t>
      </w:r>
      <w:r w:rsidRPr="00373809">
        <w:rPr>
          <w:rFonts w:hint="eastAsia"/>
          <w:b/>
          <w:bCs/>
        </w:rPr>
        <w:t>UDP</w:t>
      </w:r>
      <w:r w:rsidRPr="00373809">
        <w:rPr>
          <w:rFonts w:hint="eastAsia"/>
          <w:b/>
          <w:bCs/>
        </w:rPr>
        <w:t>连接：</w:t>
      </w:r>
    </w:p>
    <w:p w:rsidR="00373809" w:rsidRPr="00373809" w:rsidRDefault="00373809" w:rsidP="00373809">
      <w:pPr>
        <w:ind w:firstLine="480"/>
      </w:pPr>
      <w:r w:rsidRPr="00373809">
        <w:rPr>
          <w:rFonts w:hint="eastAsia"/>
        </w:rPr>
        <w:t>1.</w:t>
      </w:r>
      <w:r w:rsidRPr="00373809">
        <w:rPr>
          <w:rFonts w:hint="eastAsia"/>
        </w:rPr>
        <w:t>服务器端</w:t>
      </w:r>
      <w:r w:rsidRPr="00373809">
        <w:rPr>
          <w:rFonts w:hint="eastAsia"/>
        </w:rPr>
        <w:t>:1</w:t>
      </w:r>
      <w:r w:rsidRPr="00373809">
        <w:rPr>
          <w:rFonts w:hint="eastAsia"/>
        </w:rPr>
        <w:t>）创建套接字</w:t>
      </w:r>
      <w:r w:rsidRPr="00373809">
        <w:rPr>
          <w:rFonts w:hint="eastAsia"/>
        </w:rPr>
        <w:t>create</w:t>
      </w:r>
      <w:r w:rsidRPr="00373809">
        <w:rPr>
          <w:rFonts w:hint="eastAsia"/>
        </w:rPr>
        <w:t>；</w:t>
      </w:r>
      <w:r w:rsidRPr="00373809">
        <w:rPr>
          <w:rFonts w:hint="eastAsia"/>
        </w:rPr>
        <w:t>2</w:t>
      </w:r>
      <w:r w:rsidRPr="00373809">
        <w:rPr>
          <w:rFonts w:hint="eastAsia"/>
        </w:rPr>
        <w:t>）绑定端口号</w:t>
      </w:r>
      <w:r w:rsidRPr="00373809">
        <w:rPr>
          <w:rFonts w:hint="eastAsia"/>
        </w:rPr>
        <w:t>bind</w:t>
      </w:r>
      <w:r w:rsidRPr="00373809">
        <w:rPr>
          <w:rFonts w:hint="eastAsia"/>
        </w:rPr>
        <w:t>；</w:t>
      </w:r>
      <w:r w:rsidRPr="00373809">
        <w:rPr>
          <w:rFonts w:hint="eastAsia"/>
        </w:rPr>
        <w:t>3</w:t>
      </w:r>
      <w:r w:rsidRPr="00373809">
        <w:rPr>
          <w:rFonts w:hint="eastAsia"/>
        </w:rPr>
        <w:t>）接收</w:t>
      </w:r>
      <w:r w:rsidRPr="00373809">
        <w:rPr>
          <w:rFonts w:hint="eastAsia"/>
        </w:rPr>
        <w:t>/</w:t>
      </w:r>
      <w:r w:rsidRPr="00373809">
        <w:rPr>
          <w:rFonts w:hint="eastAsia"/>
        </w:rPr>
        <w:t>发送消息</w:t>
      </w:r>
      <w:r w:rsidRPr="00373809">
        <w:rPr>
          <w:rFonts w:hint="eastAsia"/>
        </w:rPr>
        <w:t>recvfrom/sendto</w:t>
      </w:r>
      <w:r w:rsidRPr="00373809">
        <w:rPr>
          <w:rFonts w:hint="eastAsia"/>
        </w:rPr>
        <w:t>；</w:t>
      </w:r>
      <w:r w:rsidRPr="00373809">
        <w:rPr>
          <w:rFonts w:hint="eastAsia"/>
        </w:rPr>
        <w:t>4</w:t>
      </w:r>
      <w:r w:rsidRPr="00373809">
        <w:rPr>
          <w:rFonts w:hint="eastAsia"/>
        </w:rPr>
        <w:t>）关闭套接字。</w:t>
      </w:r>
    </w:p>
    <w:p w:rsidR="00373809" w:rsidRPr="00373809" w:rsidRDefault="00373809" w:rsidP="00373809">
      <w:pPr>
        <w:ind w:firstLine="480"/>
      </w:pPr>
      <w:r w:rsidRPr="00373809">
        <w:rPr>
          <w:rFonts w:hint="eastAsia"/>
        </w:rPr>
        <w:t>2.</w:t>
      </w:r>
      <w:r w:rsidRPr="00373809">
        <w:rPr>
          <w:rFonts w:hint="eastAsia"/>
        </w:rPr>
        <w:t>客户端</w:t>
      </w:r>
      <w:r w:rsidRPr="00373809">
        <w:rPr>
          <w:rFonts w:hint="eastAsia"/>
        </w:rPr>
        <w:t>:1</w:t>
      </w:r>
      <w:r w:rsidRPr="00373809">
        <w:rPr>
          <w:rFonts w:hint="eastAsia"/>
        </w:rPr>
        <w:t>）创建套接字</w:t>
      </w:r>
      <w:r w:rsidRPr="00373809">
        <w:rPr>
          <w:rFonts w:hint="eastAsia"/>
        </w:rPr>
        <w:t>create</w:t>
      </w:r>
      <w:r w:rsidRPr="00373809">
        <w:rPr>
          <w:rFonts w:hint="eastAsia"/>
        </w:rPr>
        <w:t>；</w:t>
      </w:r>
      <w:r w:rsidRPr="00373809">
        <w:rPr>
          <w:rFonts w:hint="eastAsia"/>
        </w:rPr>
        <w:t>2</w:t>
      </w:r>
      <w:r w:rsidRPr="00373809">
        <w:rPr>
          <w:rFonts w:hint="eastAsia"/>
        </w:rPr>
        <w:t>）发送</w:t>
      </w:r>
      <w:r w:rsidRPr="00373809">
        <w:rPr>
          <w:rFonts w:hint="eastAsia"/>
        </w:rPr>
        <w:t>/</w:t>
      </w:r>
      <w:r w:rsidRPr="00373809">
        <w:rPr>
          <w:rFonts w:hint="eastAsia"/>
        </w:rPr>
        <w:t>接收消息</w:t>
      </w:r>
      <w:r w:rsidRPr="00373809">
        <w:rPr>
          <w:rFonts w:hint="eastAsia"/>
        </w:rPr>
        <w:t>sendto/recvfrom</w:t>
      </w:r>
      <w:r w:rsidRPr="00373809">
        <w:rPr>
          <w:rFonts w:hint="eastAsia"/>
        </w:rPr>
        <w:t>；</w:t>
      </w:r>
      <w:r w:rsidRPr="00373809">
        <w:rPr>
          <w:rFonts w:hint="eastAsia"/>
        </w:rPr>
        <w:t>3</w:t>
      </w:r>
      <w:r w:rsidRPr="00373809">
        <w:rPr>
          <w:rFonts w:hint="eastAsia"/>
        </w:rPr>
        <w:t>）关闭套接字</w:t>
      </w:r>
      <w:r w:rsidRPr="00373809">
        <w:rPr>
          <w:rFonts w:hint="eastAsia"/>
        </w:rPr>
        <w:t>.</w:t>
      </w:r>
    </w:p>
    <w:p w:rsidR="00373809" w:rsidRPr="00373809" w:rsidRDefault="00373809" w:rsidP="00373809">
      <w:pPr>
        <w:ind w:firstLine="480"/>
      </w:pPr>
      <w:r w:rsidRPr="00373809">
        <w:rPr>
          <w:rFonts w:hint="eastAsia"/>
        </w:rPr>
        <w:t>UDP</w:t>
      </w:r>
      <w:r w:rsidRPr="00373809">
        <w:rPr>
          <w:rFonts w:hint="eastAsia"/>
        </w:rPr>
        <w:t>总结</w:t>
      </w:r>
      <w:r w:rsidRPr="00373809">
        <w:rPr>
          <w:rFonts w:hint="eastAsia"/>
        </w:rPr>
        <w:t>:</w:t>
      </w:r>
    </w:p>
    <w:p w:rsidR="00373809" w:rsidRPr="00373809" w:rsidRDefault="00373809" w:rsidP="00373809">
      <w:pPr>
        <w:ind w:firstLine="480"/>
      </w:pPr>
      <w:r w:rsidRPr="00373809">
        <w:rPr>
          <w:rFonts w:hint="eastAsia"/>
        </w:rPr>
        <w:t>Server</w:t>
      </w:r>
      <w:r w:rsidRPr="00373809">
        <w:rPr>
          <w:rFonts w:hint="eastAsia"/>
        </w:rPr>
        <w:t>端：</w:t>
      </w:r>
      <w:r w:rsidRPr="00373809">
        <w:rPr>
          <w:rFonts w:hint="eastAsia"/>
        </w:rPr>
        <w:t>create----bind ----recvfrom/sendto----close</w:t>
      </w:r>
    </w:p>
    <w:p w:rsidR="00373809" w:rsidRPr="00373809" w:rsidRDefault="00373809" w:rsidP="00373809">
      <w:pPr>
        <w:ind w:firstLine="480"/>
      </w:pPr>
      <w:r w:rsidRPr="00373809">
        <w:rPr>
          <w:rFonts w:hint="eastAsia"/>
        </w:rPr>
        <w:t>Client</w:t>
      </w:r>
      <w:r w:rsidRPr="00373809">
        <w:rPr>
          <w:rFonts w:hint="eastAsia"/>
        </w:rPr>
        <w:t>端：</w:t>
      </w:r>
      <w:r w:rsidRPr="00373809">
        <w:rPr>
          <w:rFonts w:hint="eastAsia"/>
        </w:rPr>
        <w:t>create----  sendto/recvfrom----close.</w:t>
      </w:r>
    </w:p>
    <w:p w:rsidR="00373809" w:rsidRPr="00373809" w:rsidRDefault="00373809" w:rsidP="00373809">
      <w:pPr>
        <w:ind w:firstLine="480"/>
      </w:pPr>
      <w:r w:rsidRPr="00373809">
        <w:br/>
      </w:r>
    </w:p>
    <w:p w:rsidR="00373809" w:rsidRPr="00373809" w:rsidRDefault="00373809" w:rsidP="00373809">
      <w:pPr>
        <w:ind w:firstLine="482"/>
      </w:pPr>
      <w:r w:rsidRPr="00373809">
        <w:rPr>
          <w:rFonts w:hint="eastAsia"/>
          <w:b/>
          <w:bCs/>
        </w:rPr>
        <w:t>5. TCP</w:t>
      </w:r>
      <w:r w:rsidRPr="00373809">
        <w:rPr>
          <w:rFonts w:hint="eastAsia"/>
          <w:b/>
          <w:bCs/>
        </w:rPr>
        <w:t>的重发机制是怎么实现的？</w:t>
      </w:r>
    </w:p>
    <w:p w:rsidR="00373809" w:rsidRPr="00373809" w:rsidRDefault="00373809" w:rsidP="00373809">
      <w:pPr>
        <w:ind w:firstLine="480"/>
      </w:pPr>
      <w:r w:rsidRPr="00373809">
        <w:rPr>
          <w:rFonts w:hint="eastAsia"/>
        </w:rPr>
        <w:t>       1.</w:t>
      </w:r>
      <w:r w:rsidRPr="00373809">
        <w:rPr>
          <w:rFonts w:hint="eastAsia"/>
        </w:rPr>
        <w:t>滑动窗口机制，确立收发的边界，能让发送方知道已经发送了多少（已确认）、尚未确认的字节数、尚待发送的字节数；让接收方知道（已经确认收到的字节数）。</w:t>
      </w:r>
    </w:p>
    <w:p w:rsidR="00373809" w:rsidRPr="00373809" w:rsidRDefault="00373809" w:rsidP="00373809">
      <w:pPr>
        <w:ind w:firstLine="480"/>
      </w:pPr>
      <w:r w:rsidRPr="00373809">
        <w:rPr>
          <w:rFonts w:hint="eastAsia"/>
        </w:rPr>
        <w:t>       2.</w:t>
      </w:r>
      <w:r w:rsidRPr="00373809">
        <w:rPr>
          <w:rFonts w:hint="eastAsia"/>
        </w:rPr>
        <w:t>选择重传，用于对传输出错的序列进行重传。</w:t>
      </w:r>
    </w:p>
    <w:p w:rsidR="00373809" w:rsidRPr="00373809" w:rsidRDefault="00373809" w:rsidP="00373809">
      <w:pPr>
        <w:ind w:firstLine="482"/>
      </w:pPr>
      <w:r w:rsidRPr="00373809">
        <w:rPr>
          <w:rFonts w:hint="eastAsia"/>
          <w:b/>
          <w:bCs/>
        </w:rPr>
        <w:t>6. TCP</w:t>
      </w:r>
      <w:r w:rsidRPr="00373809">
        <w:rPr>
          <w:rFonts w:hint="eastAsia"/>
          <w:b/>
          <w:bCs/>
        </w:rPr>
        <w:t>和</w:t>
      </w:r>
      <w:r w:rsidRPr="00373809">
        <w:rPr>
          <w:rFonts w:hint="eastAsia"/>
          <w:b/>
          <w:bCs/>
        </w:rPr>
        <w:t>UDP</w:t>
      </w:r>
      <w:r w:rsidRPr="00373809">
        <w:rPr>
          <w:rFonts w:hint="eastAsia"/>
          <w:b/>
          <w:bCs/>
        </w:rPr>
        <w:t>的区别？</w:t>
      </w:r>
    </w:p>
    <w:p w:rsidR="00373809" w:rsidRPr="00373809" w:rsidRDefault="00373809" w:rsidP="00373809">
      <w:pPr>
        <w:ind w:firstLine="480"/>
      </w:pPr>
      <w:r w:rsidRPr="00373809">
        <w:rPr>
          <w:rFonts w:hint="eastAsia"/>
        </w:rPr>
        <w:t>       1</w:t>
      </w:r>
      <w:r w:rsidRPr="00373809">
        <w:rPr>
          <w:rFonts w:hint="eastAsia"/>
        </w:rPr>
        <w:t>）</w:t>
      </w:r>
      <w:r w:rsidRPr="00373809">
        <w:rPr>
          <w:rFonts w:hint="eastAsia"/>
        </w:rPr>
        <w:t>TCP</w:t>
      </w:r>
      <w:r w:rsidRPr="00373809">
        <w:rPr>
          <w:rFonts w:hint="eastAsia"/>
        </w:rPr>
        <w:t>面向连接（三次握手机制），通信前需要先建立连接；</w:t>
      </w:r>
      <w:r w:rsidRPr="00373809">
        <w:rPr>
          <w:rFonts w:hint="eastAsia"/>
        </w:rPr>
        <w:t>UDP</w:t>
      </w:r>
      <w:r w:rsidRPr="00373809">
        <w:rPr>
          <w:rFonts w:hint="eastAsia"/>
        </w:rPr>
        <w:t>面向无连接，通信前不需要建立连接；</w:t>
      </w:r>
    </w:p>
    <w:p w:rsidR="00373809" w:rsidRPr="00373809" w:rsidRDefault="00373809" w:rsidP="00373809">
      <w:pPr>
        <w:ind w:firstLine="480"/>
      </w:pPr>
      <w:r w:rsidRPr="00373809">
        <w:rPr>
          <w:rFonts w:hint="eastAsia"/>
        </w:rPr>
        <w:lastRenderedPageBreak/>
        <w:t>       2</w:t>
      </w:r>
      <w:r w:rsidRPr="00373809">
        <w:rPr>
          <w:rFonts w:hint="eastAsia"/>
        </w:rPr>
        <w:t>）</w:t>
      </w:r>
      <w:r w:rsidRPr="00373809">
        <w:rPr>
          <w:rFonts w:hint="eastAsia"/>
        </w:rPr>
        <w:t>TCP</w:t>
      </w:r>
      <w:r w:rsidRPr="00373809">
        <w:rPr>
          <w:rFonts w:hint="eastAsia"/>
        </w:rPr>
        <w:t>保障可靠传输（按序、</w:t>
      </w:r>
      <w:r w:rsidRPr="00373809">
        <w:rPr>
          <w:rFonts w:hint="eastAsia"/>
          <w:b/>
          <w:bCs/>
        </w:rPr>
        <w:t>无差错、不丢失、不重复</w:t>
      </w:r>
      <w:r w:rsidRPr="00373809">
        <w:rPr>
          <w:rFonts w:hint="eastAsia"/>
        </w:rPr>
        <w:t>）；</w:t>
      </w:r>
      <w:r w:rsidRPr="00373809">
        <w:rPr>
          <w:rFonts w:hint="eastAsia"/>
        </w:rPr>
        <w:t>UDP</w:t>
      </w:r>
      <w:r w:rsidRPr="00373809">
        <w:rPr>
          <w:rFonts w:hint="eastAsia"/>
        </w:rPr>
        <w:t>不保障可靠传输，使用最大努力交付；</w:t>
      </w:r>
    </w:p>
    <w:p w:rsidR="00373809" w:rsidRPr="00373809" w:rsidRDefault="00373809" w:rsidP="00373809">
      <w:pPr>
        <w:ind w:firstLine="480"/>
      </w:pPr>
      <w:r w:rsidRPr="00373809">
        <w:rPr>
          <w:rFonts w:hint="eastAsia"/>
        </w:rPr>
        <w:t>       3</w:t>
      </w:r>
      <w:r w:rsidRPr="00373809">
        <w:rPr>
          <w:rFonts w:hint="eastAsia"/>
        </w:rPr>
        <w:t>）</w:t>
      </w:r>
      <w:r w:rsidRPr="00373809">
        <w:rPr>
          <w:rFonts w:hint="eastAsia"/>
        </w:rPr>
        <w:t>TCP</w:t>
      </w:r>
      <w:r w:rsidRPr="00373809">
        <w:rPr>
          <w:rFonts w:hint="eastAsia"/>
        </w:rPr>
        <w:t>面向字节流的传输，</w:t>
      </w:r>
      <w:r w:rsidRPr="00373809">
        <w:rPr>
          <w:rFonts w:hint="eastAsia"/>
        </w:rPr>
        <w:t>UDP</w:t>
      </w:r>
      <w:r w:rsidRPr="00373809">
        <w:rPr>
          <w:rFonts w:hint="eastAsia"/>
        </w:rPr>
        <w:t>面向数据报的传输。</w:t>
      </w:r>
    </w:p>
    <w:p w:rsidR="00373809" w:rsidRPr="00373809" w:rsidRDefault="00373809" w:rsidP="00373809">
      <w:pPr>
        <w:ind w:firstLine="480"/>
      </w:pPr>
      <w:r w:rsidRPr="00373809">
        <w:rPr>
          <w:rFonts w:hint="eastAsia"/>
        </w:rPr>
        <w:t>   TCP---</w:t>
      </w:r>
      <w:r w:rsidRPr="00373809">
        <w:rPr>
          <w:rFonts w:hint="eastAsia"/>
        </w:rPr>
        <w:t>传输控制协议</w:t>
      </w:r>
      <w:r w:rsidRPr="00373809">
        <w:rPr>
          <w:rFonts w:hint="eastAsia"/>
        </w:rPr>
        <w:t>,</w:t>
      </w:r>
      <w:r w:rsidRPr="00373809">
        <w:rPr>
          <w:rFonts w:hint="eastAsia"/>
        </w:rPr>
        <w:t>提供的是面向连接、可靠的字节流服务。当客户和</w:t>
      </w:r>
      <w:hyperlink r:id="rId9" w:tooltip="服务器" w:history="1">
        <w:r w:rsidRPr="00373809">
          <w:rPr>
            <w:rStyle w:val="aa"/>
            <w:rFonts w:hint="eastAsia"/>
          </w:rPr>
          <w:t>服务器</w:t>
        </w:r>
      </w:hyperlink>
      <w:r w:rsidRPr="00373809">
        <w:rPr>
          <w:rFonts w:hint="eastAsia"/>
        </w:rPr>
        <w:t>彼此交换</w:t>
      </w:r>
      <w:hyperlink r:id="rId10" w:tooltip="数据" w:history="1">
        <w:r w:rsidRPr="00373809">
          <w:rPr>
            <w:rStyle w:val="aa"/>
            <w:rFonts w:hint="eastAsia"/>
          </w:rPr>
          <w:t>数据</w:t>
        </w:r>
      </w:hyperlink>
      <w:r w:rsidRPr="00373809">
        <w:rPr>
          <w:rFonts w:hint="eastAsia"/>
        </w:rPr>
        <w:t>前，必须先在双方之间建立一个</w:t>
      </w:r>
      <w:r w:rsidRPr="00373809">
        <w:rPr>
          <w:rFonts w:hint="eastAsia"/>
        </w:rPr>
        <w:t>TCP</w:t>
      </w:r>
      <w:r w:rsidRPr="00373809">
        <w:rPr>
          <w:rFonts w:hint="eastAsia"/>
        </w:rPr>
        <w:t>连接，之后才能传输数据。</w:t>
      </w:r>
      <w:r w:rsidRPr="00373809">
        <w:rPr>
          <w:rFonts w:hint="eastAsia"/>
        </w:rPr>
        <w:t>TCP</w:t>
      </w:r>
      <w:r w:rsidRPr="00373809">
        <w:rPr>
          <w:rFonts w:hint="eastAsia"/>
        </w:rPr>
        <w:t>提供超时重发，丢弃重复数据，检验数据，流量控制等功能，保证数据能从一端传到另一端。</w:t>
      </w:r>
      <w:r w:rsidRPr="00373809">
        <w:rPr>
          <w:rFonts w:hint="eastAsia"/>
        </w:rPr>
        <w:br/>
        <w:t>UDP---</w:t>
      </w:r>
      <w:hyperlink r:id="rId11" w:tooltip="用户" w:history="1">
        <w:r w:rsidRPr="00373809">
          <w:rPr>
            <w:rStyle w:val="aa"/>
            <w:rFonts w:hint="eastAsia"/>
          </w:rPr>
          <w:t>用户</w:t>
        </w:r>
      </w:hyperlink>
      <w:r w:rsidRPr="00373809">
        <w:rPr>
          <w:rFonts w:hint="eastAsia"/>
        </w:rPr>
        <w:t>数据报协议，是一个简单的面向数据报的运输层协议。</w:t>
      </w:r>
      <w:r w:rsidRPr="00373809">
        <w:rPr>
          <w:rFonts w:hint="eastAsia"/>
        </w:rPr>
        <w:t>UDP</w:t>
      </w:r>
      <w:r w:rsidRPr="00373809">
        <w:rPr>
          <w:rFonts w:hint="eastAsia"/>
        </w:rPr>
        <w:t>不提供可靠性，它只是把</w:t>
      </w:r>
      <w:hyperlink r:id="rId12" w:tooltip="应用程序" w:history="1">
        <w:r w:rsidRPr="00373809">
          <w:rPr>
            <w:rStyle w:val="aa"/>
            <w:rFonts w:hint="eastAsia"/>
          </w:rPr>
          <w:t>应用程序</w:t>
        </w:r>
      </w:hyperlink>
      <w:r w:rsidRPr="00373809">
        <w:rPr>
          <w:rFonts w:hint="eastAsia"/>
        </w:rPr>
        <w:t>传给</w:t>
      </w:r>
      <w:hyperlink r:id="rId13" w:tooltip="IP" w:history="1">
        <w:r w:rsidRPr="00373809">
          <w:rPr>
            <w:rStyle w:val="aa"/>
            <w:rFonts w:hint="eastAsia"/>
          </w:rPr>
          <w:t>IP</w:t>
        </w:r>
      </w:hyperlink>
      <w:r w:rsidRPr="00373809">
        <w:rPr>
          <w:rFonts w:hint="eastAsia"/>
        </w:rPr>
        <w:t>层的数据报发送出去，但是并不能保证它们能到达目的地。由于</w:t>
      </w:r>
      <w:r w:rsidRPr="00373809">
        <w:rPr>
          <w:rFonts w:hint="eastAsia"/>
        </w:rPr>
        <w:t>UDP</w:t>
      </w:r>
      <w:r w:rsidRPr="00373809">
        <w:rPr>
          <w:rFonts w:hint="eastAsia"/>
        </w:rPr>
        <w:t>在传输数据报前不用在客户和服务器之间建立一个连接，且没有超时重发等机制，故而传输速度很快</w:t>
      </w:r>
    </w:p>
    <w:p w:rsidR="00373809" w:rsidRPr="00373809" w:rsidRDefault="00373809" w:rsidP="00373809">
      <w:pPr>
        <w:ind w:firstLine="480"/>
      </w:pPr>
      <w:r w:rsidRPr="00373809">
        <w:br/>
      </w:r>
    </w:p>
    <w:p w:rsidR="00373809" w:rsidRPr="00373809" w:rsidRDefault="00373809" w:rsidP="00373809">
      <w:pPr>
        <w:ind w:firstLine="482"/>
      </w:pPr>
      <w:r w:rsidRPr="00373809">
        <w:rPr>
          <w:rFonts w:hint="eastAsia"/>
          <w:b/>
          <w:bCs/>
        </w:rPr>
        <w:t>8.TCP</w:t>
      </w:r>
      <w:r w:rsidRPr="00373809">
        <w:rPr>
          <w:rFonts w:hint="eastAsia"/>
          <w:b/>
          <w:bCs/>
        </w:rPr>
        <w:t>为什么不是两次连接？而是三次握手？</w:t>
      </w:r>
    </w:p>
    <w:p w:rsidR="00373809" w:rsidRPr="00373809" w:rsidRDefault="00373809" w:rsidP="00373809">
      <w:pPr>
        <w:ind w:firstLine="480"/>
      </w:pPr>
      <w:r w:rsidRPr="00373809">
        <w:rPr>
          <w:rFonts w:hint="eastAsia"/>
        </w:rPr>
        <w:t>如果</w:t>
      </w:r>
      <w:r w:rsidRPr="00373809">
        <w:rPr>
          <w:rFonts w:hint="eastAsia"/>
        </w:rPr>
        <w:t>A</w:t>
      </w:r>
      <w:r w:rsidRPr="00373809">
        <w:rPr>
          <w:rFonts w:hint="eastAsia"/>
        </w:rPr>
        <w:t>与</w:t>
      </w:r>
      <w:r w:rsidRPr="00373809">
        <w:rPr>
          <w:rFonts w:hint="eastAsia"/>
        </w:rPr>
        <w:t>B</w:t>
      </w:r>
      <w:r w:rsidRPr="00373809">
        <w:rPr>
          <w:rFonts w:hint="eastAsia"/>
        </w:rPr>
        <w:t>两个进程通信，如果仅是两次连接。</w:t>
      </w:r>
      <w:r w:rsidRPr="00373809">
        <w:rPr>
          <w:rFonts w:hint="eastAsia"/>
          <w:b/>
          <w:bCs/>
        </w:rPr>
        <w:t>可能出现的一种情况</w:t>
      </w:r>
      <w:r w:rsidRPr="00373809">
        <w:rPr>
          <w:rFonts w:hint="eastAsia"/>
        </w:rPr>
        <w:t>就是：</w:t>
      </w:r>
      <w:r w:rsidRPr="00373809">
        <w:rPr>
          <w:rFonts w:hint="eastAsia"/>
        </w:rPr>
        <w:t>A</w:t>
      </w:r>
      <w:r w:rsidRPr="00373809">
        <w:rPr>
          <w:rFonts w:hint="eastAsia"/>
        </w:rPr>
        <w:t>发送完请报文以后，由于网络情况不好，出现了网络拥塞，即</w:t>
      </w:r>
      <w:r w:rsidRPr="00373809">
        <w:rPr>
          <w:rFonts w:hint="eastAsia"/>
        </w:rPr>
        <w:t>B</w:t>
      </w:r>
      <w:r w:rsidRPr="00373809">
        <w:rPr>
          <w:rFonts w:hint="eastAsia"/>
        </w:rPr>
        <w:t>延时很长时间后收到报文，即此时</w:t>
      </w:r>
      <w:r w:rsidRPr="00373809">
        <w:rPr>
          <w:rFonts w:hint="eastAsia"/>
        </w:rPr>
        <w:t>A</w:t>
      </w:r>
      <w:r w:rsidRPr="00373809">
        <w:rPr>
          <w:rFonts w:hint="eastAsia"/>
        </w:rPr>
        <w:t>将此报文认定为失效的报文。</w:t>
      </w:r>
      <w:r w:rsidRPr="00373809">
        <w:rPr>
          <w:rFonts w:hint="eastAsia"/>
        </w:rPr>
        <w:t>B</w:t>
      </w:r>
      <w:r w:rsidRPr="00373809">
        <w:rPr>
          <w:rFonts w:hint="eastAsia"/>
        </w:rPr>
        <w:t>收到报文后，会向</w:t>
      </w:r>
      <w:r w:rsidRPr="00373809">
        <w:rPr>
          <w:rFonts w:hint="eastAsia"/>
        </w:rPr>
        <w:t>A</w:t>
      </w:r>
      <w:r w:rsidRPr="00373809">
        <w:rPr>
          <w:rFonts w:hint="eastAsia"/>
        </w:rPr>
        <w:t>发起连接。此时两次握手完毕，</w:t>
      </w:r>
      <w:r w:rsidRPr="00373809">
        <w:rPr>
          <w:rFonts w:hint="eastAsia"/>
        </w:rPr>
        <w:t>B</w:t>
      </w:r>
      <w:r w:rsidRPr="00373809">
        <w:rPr>
          <w:rFonts w:hint="eastAsia"/>
        </w:rPr>
        <w:t>会认为已经建立了连接可以通信，</w:t>
      </w:r>
      <w:r w:rsidRPr="00373809">
        <w:rPr>
          <w:rFonts w:hint="eastAsia"/>
        </w:rPr>
        <w:t>B</w:t>
      </w:r>
      <w:r w:rsidRPr="00373809">
        <w:rPr>
          <w:rFonts w:hint="eastAsia"/>
        </w:rPr>
        <w:t>会一直等到</w:t>
      </w:r>
      <w:r w:rsidRPr="00373809">
        <w:rPr>
          <w:rFonts w:hint="eastAsia"/>
        </w:rPr>
        <w:t>A</w:t>
      </w:r>
      <w:r w:rsidRPr="00373809">
        <w:rPr>
          <w:rFonts w:hint="eastAsia"/>
        </w:rPr>
        <w:t>发送的连接请求，而</w:t>
      </w:r>
      <w:r w:rsidRPr="00373809">
        <w:rPr>
          <w:rFonts w:hint="eastAsia"/>
        </w:rPr>
        <w:t>A</w:t>
      </w:r>
      <w:r w:rsidRPr="00373809">
        <w:rPr>
          <w:rFonts w:hint="eastAsia"/>
        </w:rPr>
        <w:t>对失效的报文回复自然不会处理。依次会陷入</w:t>
      </w:r>
      <w:r w:rsidRPr="00373809">
        <w:rPr>
          <w:rFonts w:hint="eastAsia"/>
        </w:rPr>
        <w:t>B</w:t>
      </w:r>
      <w:r w:rsidRPr="00373809">
        <w:rPr>
          <w:rFonts w:hint="eastAsia"/>
        </w:rPr>
        <w:t>忙等的僵局，造成资源的浪费。</w:t>
      </w:r>
    </w:p>
    <w:p w:rsidR="00373809" w:rsidRPr="00373809" w:rsidRDefault="00373809" w:rsidP="00373809">
      <w:pPr>
        <w:ind w:firstLine="480"/>
      </w:pPr>
      <w:r w:rsidRPr="00373809">
        <w:rPr>
          <w:rFonts w:hint="eastAsia"/>
        </w:rPr>
        <w:t>9. </w:t>
      </w:r>
      <w:r w:rsidRPr="00373809">
        <w:rPr>
          <w:rFonts w:hint="eastAsia"/>
          <w:b/>
          <w:bCs/>
        </w:rPr>
        <w:t>connect</w:t>
      </w:r>
      <w:r w:rsidRPr="00373809">
        <w:rPr>
          <w:rFonts w:hint="eastAsia"/>
          <w:b/>
          <w:bCs/>
        </w:rPr>
        <w:t>方法会阻塞，请问有什么方法可以避免其长时间阻塞？</w:t>
      </w:r>
    </w:p>
    <w:p w:rsidR="00373809" w:rsidRPr="00373809" w:rsidRDefault="00373809" w:rsidP="00373809">
      <w:pPr>
        <w:ind w:firstLine="480"/>
      </w:pPr>
      <w:r w:rsidRPr="00373809">
        <w:rPr>
          <w:rFonts w:hint="eastAsia"/>
        </w:rPr>
        <w:t>可以考虑采用异步传输机制，同步传输与异步传输的主要区别在于同步传输中，如果调用</w:t>
      </w:r>
      <w:r w:rsidRPr="00373809">
        <w:rPr>
          <w:rFonts w:hint="eastAsia"/>
        </w:rPr>
        <w:t>recvfrom</w:t>
      </w:r>
      <w:r w:rsidRPr="00373809">
        <w:rPr>
          <w:rFonts w:hint="eastAsia"/>
        </w:rPr>
        <w:t>后会一致阻塞运行，从而导致调用线程暂停运行；异步传输机制则不然，会立即返回。</w:t>
      </w:r>
    </w:p>
    <w:p w:rsidR="00373809" w:rsidRPr="00373809" w:rsidRDefault="00373809" w:rsidP="00373809">
      <w:pPr>
        <w:ind w:firstLine="480"/>
      </w:pPr>
      <w:r w:rsidRPr="00373809">
        <w:br/>
      </w:r>
    </w:p>
    <w:p w:rsidR="00373809" w:rsidRPr="00373809" w:rsidRDefault="00373809" w:rsidP="00373809">
      <w:pPr>
        <w:ind w:firstLine="482"/>
      </w:pPr>
      <w:r w:rsidRPr="00373809">
        <w:rPr>
          <w:rFonts w:hint="eastAsia"/>
          <w:b/>
          <w:bCs/>
        </w:rPr>
        <w:t>8.</w:t>
      </w:r>
      <w:r w:rsidRPr="00373809">
        <w:rPr>
          <w:rFonts w:hint="eastAsia"/>
          <w:b/>
          <w:bCs/>
        </w:rPr>
        <w:t>网络编程中设计并发服务器，使用多进程与多线程，请问有什么区别？</w:t>
      </w:r>
    </w:p>
    <w:p w:rsidR="00373809" w:rsidRPr="00373809" w:rsidRDefault="00373809" w:rsidP="00373809">
      <w:pPr>
        <w:ind w:firstLine="480"/>
      </w:pPr>
      <w:r w:rsidRPr="00373809">
        <w:rPr>
          <w:rFonts w:hint="eastAsia"/>
        </w:rPr>
        <w:t>答案一</w:t>
      </w:r>
      <w:r w:rsidRPr="00373809">
        <w:rPr>
          <w:rFonts w:hint="eastAsia"/>
        </w:rPr>
        <w:t>:</w:t>
      </w:r>
    </w:p>
    <w:p w:rsidR="00373809" w:rsidRPr="00373809" w:rsidRDefault="00373809" w:rsidP="00373809">
      <w:pPr>
        <w:ind w:firstLine="480"/>
      </w:pPr>
      <w:r w:rsidRPr="00373809">
        <w:rPr>
          <w:rFonts w:hint="eastAsia"/>
        </w:rPr>
        <w:t>1</w:t>
      </w:r>
      <w:r w:rsidRPr="00373809">
        <w:rPr>
          <w:rFonts w:hint="eastAsia"/>
        </w:rPr>
        <w:t>，进程：子进程是父进程的复制品。子进程获得父进程数据空间、堆和栈的复制品。</w:t>
      </w:r>
    </w:p>
    <w:p w:rsidR="00373809" w:rsidRPr="00373809" w:rsidRDefault="00373809" w:rsidP="00373809">
      <w:pPr>
        <w:ind w:firstLine="480"/>
      </w:pPr>
      <w:r w:rsidRPr="00373809">
        <w:rPr>
          <w:rFonts w:hint="eastAsia"/>
        </w:rPr>
        <w:lastRenderedPageBreak/>
        <w:t>2</w:t>
      </w:r>
      <w:r w:rsidRPr="00373809">
        <w:rPr>
          <w:rFonts w:hint="eastAsia"/>
        </w:rPr>
        <w:t>，线程：相对与进程而言，线程是一个更加接近与执行体的概念，它可以与同进程的其他线程共享数据，但拥有自己的栈空间，拥有独立的执行序列。两者都可以提高程序的并发度，提高程序运行效率和响应时间。</w:t>
      </w:r>
    </w:p>
    <w:p w:rsidR="00373809" w:rsidRPr="00373809" w:rsidRDefault="00373809" w:rsidP="00373809">
      <w:pPr>
        <w:ind w:firstLine="480"/>
      </w:pPr>
      <w:r w:rsidRPr="00373809">
        <w:rPr>
          <w:rFonts w:hint="eastAsia"/>
        </w:rPr>
        <w:t>线程和进程在使用上各有优缺点：线程执行开销小，但不利于资源管理和保护；而进程正相反。同时，线程适合于在</w:t>
      </w:r>
      <w:r w:rsidRPr="00373809">
        <w:rPr>
          <w:rFonts w:hint="eastAsia"/>
        </w:rPr>
        <w:t>SMP</w:t>
      </w:r>
      <w:r w:rsidRPr="00373809">
        <w:rPr>
          <w:rFonts w:hint="eastAsia"/>
        </w:rPr>
        <w:t>机器上运行，而进程则可以跨机器迁移。</w:t>
      </w:r>
    </w:p>
    <w:p w:rsidR="00373809" w:rsidRPr="00373809" w:rsidRDefault="00373809" w:rsidP="00373809">
      <w:pPr>
        <w:ind w:firstLine="480"/>
      </w:pPr>
      <w:r w:rsidRPr="00373809">
        <w:rPr>
          <w:rFonts w:hint="eastAsia"/>
        </w:rPr>
        <w:t>答案二</w:t>
      </w:r>
      <w:r w:rsidRPr="00373809">
        <w:rPr>
          <w:rFonts w:hint="eastAsia"/>
        </w:rPr>
        <w:t>:</w:t>
      </w:r>
    </w:p>
    <w:p w:rsidR="00373809" w:rsidRPr="00373809" w:rsidRDefault="00373809" w:rsidP="00373809">
      <w:pPr>
        <w:ind w:firstLine="480"/>
      </w:pPr>
      <w:r w:rsidRPr="00373809">
        <w:rPr>
          <w:rFonts w:hint="eastAsia"/>
        </w:rPr>
        <w:t>根本区别就一点：用多进程每个进程有自己的地址空间</w:t>
      </w:r>
      <w:r w:rsidRPr="00373809">
        <w:rPr>
          <w:rFonts w:hint="eastAsia"/>
        </w:rPr>
        <w:t>(address space)</w:t>
      </w:r>
      <w:r w:rsidRPr="00373809">
        <w:rPr>
          <w:rFonts w:hint="eastAsia"/>
        </w:rPr>
        <w:t>，线程则共享地址空间。所有其它区别都是由此而来的：</w:t>
      </w:r>
    </w:p>
    <w:p w:rsidR="00373809" w:rsidRPr="00373809" w:rsidRDefault="00373809" w:rsidP="00373809">
      <w:pPr>
        <w:ind w:firstLine="480"/>
      </w:pPr>
      <w:r w:rsidRPr="00373809">
        <w:rPr>
          <w:rFonts w:hint="eastAsia"/>
        </w:rPr>
        <w:t>1</w:t>
      </w:r>
      <w:r w:rsidRPr="00373809">
        <w:rPr>
          <w:rFonts w:hint="eastAsia"/>
        </w:rPr>
        <w:t>。速度：线程产生的速度快，线程间的通讯快、切换快等，因为他们在同一个地址空间内。</w:t>
      </w:r>
    </w:p>
    <w:p w:rsidR="00373809" w:rsidRPr="00373809" w:rsidRDefault="00373809" w:rsidP="00373809">
      <w:pPr>
        <w:ind w:firstLine="480"/>
      </w:pPr>
      <w:r w:rsidRPr="00373809">
        <w:rPr>
          <w:rFonts w:hint="eastAsia"/>
        </w:rPr>
        <w:t>2</w:t>
      </w:r>
      <w:r w:rsidRPr="00373809">
        <w:rPr>
          <w:rFonts w:hint="eastAsia"/>
        </w:rPr>
        <w:t>。资源利用率：线程的资源利用率比较好也是因为他们在同一个地址空间内。</w:t>
      </w:r>
    </w:p>
    <w:p w:rsidR="00373809" w:rsidRPr="00373809" w:rsidRDefault="00373809" w:rsidP="00373809">
      <w:pPr>
        <w:ind w:firstLine="480"/>
      </w:pPr>
      <w:r w:rsidRPr="00373809">
        <w:rPr>
          <w:rFonts w:hint="eastAsia"/>
        </w:rPr>
        <w:t>3</w:t>
      </w:r>
      <w:r w:rsidRPr="00373809">
        <w:rPr>
          <w:rFonts w:hint="eastAsia"/>
        </w:rPr>
        <w:t>。同步问题：线程使用公共变量</w:t>
      </w:r>
      <w:r w:rsidRPr="00373809">
        <w:rPr>
          <w:rFonts w:hint="eastAsia"/>
        </w:rPr>
        <w:t>/</w:t>
      </w:r>
      <w:r w:rsidRPr="00373809">
        <w:rPr>
          <w:rFonts w:hint="eastAsia"/>
        </w:rPr>
        <w:t>内存时需要使用同步机制还是因为他们在同一个地址空间内。</w:t>
      </w:r>
    </w:p>
    <w:p w:rsidR="00373809" w:rsidRPr="00373809" w:rsidRDefault="00373809" w:rsidP="00373809">
      <w:pPr>
        <w:ind w:firstLine="480"/>
      </w:pPr>
      <w:r w:rsidRPr="00373809">
        <w:rPr>
          <w:rFonts w:hint="eastAsia"/>
        </w:rPr>
        <w:t>等等</w:t>
      </w:r>
    </w:p>
    <w:p w:rsidR="00373809" w:rsidRPr="00373809" w:rsidRDefault="00373809" w:rsidP="00373809">
      <w:pPr>
        <w:ind w:firstLine="480"/>
      </w:pPr>
      <w:r w:rsidRPr="00373809">
        <w:br/>
      </w:r>
    </w:p>
    <w:p w:rsidR="00373809" w:rsidRPr="00373809" w:rsidRDefault="00373809" w:rsidP="00373809">
      <w:pPr>
        <w:ind w:firstLine="482"/>
      </w:pPr>
      <w:r w:rsidRPr="00373809">
        <w:rPr>
          <w:rFonts w:hint="eastAsia"/>
          <w:b/>
          <w:bCs/>
        </w:rPr>
        <w:t>17.</w:t>
      </w:r>
      <w:r w:rsidRPr="00373809">
        <w:rPr>
          <w:b/>
          <w:bCs/>
        </w:rPr>
        <w:t>流量控制和拥塞控制的实现机制</w:t>
      </w:r>
    </w:p>
    <w:tbl>
      <w:tblPr>
        <w:tblW w:w="14430" w:type="dxa"/>
        <w:tblCellMar>
          <w:left w:w="0" w:type="dxa"/>
          <w:right w:w="0" w:type="dxa"/>
        </w:tblCellMar>
        <w:tblLook w:val="04A0" w:firstRow="1" w:lastRow="0" w:firstColumn="1" w:lastColumn="0" w:noHBand="0" w:noVBand="1"/>
      </w:tblPr>
      <w:tblGrid>
        <w:gridCol w:w="14430"/>
      </w:tblGrid>
      <w:tr w:rsidR="00373809" w:rsidRPr="00373809" w:rsidTr="0037380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73809" w:rsidRPr="00373809" w:rsidRDefault="00373809" w:rsidP="00373809">
            <w:pPr>
              <w:ind w:firstLine="480"/>
            </w:pPr>
            <w:r w:rsidRPr="00373809">
              <w:t>拥塞控制</w:t>
            </w:r>
            <w:r w:rsidRPr="00373809">
              <w:br/>
            </w:r>
            <w:r w:rsidRPr="00373809">
              <w:t>网络拥塞现象是指到达通信子网中某一部分的分组数量过多</w:t>
            </w:r>
            <w:r w:rsidRPr="00373809">
              <w:t>,</w:t>
            </w:r>
            <w:r w:rsidRPr="00373809">
              <w:t>使得该部分网络来不及处理</w:t>
            </w:r>
            <w:r w:rsidRPr="00373809">
              <w:t>,</w:t>
            </w:r>
            <w:r w:rsidRPr="00373809">
              <w:t>以致引起这部分乃至整个网络性能下降的现象</w:t>
            </w:r>
            <w:r w:rsidRPr="00373809">
              <w:t>,</w:t>
            </w:r>
            <w:r w:rsidRPr="00373809">
              <w:t>严重时甚至会导致网络通信业务陷入停顿</w:t>
            </w:r>
            <w:r w:rsidRPr="00373809">
              <w:t>,</w:t>
            </w:r>
            <w:r w:rsidRPr="00373809">
              <w:t>即出现死锁现象。拥塞控制是处理网络拥塞现象的一种机制。</w:t>
            </w:r>
            <w:r w:rsidRPr="00373809">
              <w:br/>
            </w:r>
            <w:r w:rsidRPr="00373809">
              <w:t>流量控制</w:t>
            </w:r>
            <w:r w:rsidRPr="00373809">
              <w:br/>
            </w:r>
            <w:r w:rsidRPr="00373809">
              <w:t>数据的传送与接收过程当中很可能出现收方来不及接收的情况</w:t>
            </w:r>
            <w:r w:rsidRPr="00373809">
              <w:t>,</w:t>
            </w:r>
            <w:r w:rsidRPr="00373809">
              <w:t>这时就需要对发方进行控制</w:t>
            </w:r>
            <w:r w:rsidRPr="00373809">
              <w:t>,</w:t>
            </w:r>
            <w:r w:rsidRPr="00373809">
              <w:t>以免数据丢失。</w:t>
            </w:r>
          </w:p>
          <w:p w:rsidR="00373809" w:rsidRPr="00373809" w:rsidRDefault="00373809" w:rsidP="00373809">
            <w:pPr>
              <w:ind w:firstLine="482"/>
              <w:rPr>
                <w:b/>
                <w:bCs/>
              </w:rPr>
            </w:pPr>
            <w:bookmarkStart w:id="8" w:name="t9"/>
            <w:bookmarkEnd w:id="8"/>
            <w:r w:rsidRPr="00373809">
              <w:rPr>
                <w:b/>
                <w:bCs/>
              </w:rPr>
              <w:t>流量控制机制：</w:t>
            </w:r>
          </w:p>
          <w:p w:rsidR="00373809" w:rsidRPr="00373809" w:rsidRDefault="00373809" w:rsidP="00373809">
            <w:pPr>
              <w:ind w:firstLine="480"/>
            </w:pPr>
            <w:r w:rsidRPr="00373809">
              <w:t xml:space="preserve">　　流量控制用于防止在端口阻塞的情况下丢帧，这种方法是当发送或接收缓冲区开始溢出时通过将阻塞信号发送回源地址实现的。流量控制可以有效的防止由于网络中瞬间的大量数据对网络带来的冲击，保证用户网络高效而稳定的运行。</w:t>
            </w:r>
          </w:p>
          <w:p w:rsidR="00373809" w:rsidRPr="00373809" w:rsidRDefault="00373809" w:rsidP="00373809">
            <w:pPr>
              <w:ind w:firstLine="480"/>
            </w:pPr>
            <w:r w:rsidRPr="00373809">
              <w:br/>
            </w:r>
          </w:p>
          <w:p w:rsidR="00373809" w:rsidRPr="00373809" w:rsidRDefault="00373809" w:rsidP="00373809">
            <w:pPr>
              <w:ind w:firstLine="482"/>
            </w:pPr>
            <w:r w:rsidRPr="00373809">
              <w:rPr>
                <w:b/>
                <w:bCs/>
              </w:rPr>
              <w:t>18.</w:t>
            </w:r>
            <w:r w:rsidRPr="00373809">
              <w:rPr>
                <w:b/>
                <w:bCs/>
              </w:rPr>
              <w:t>多线程如何同步：</w:t>
            </w:r>
          </w:p>
          <w:p w:rsidR="00373809" w:rsidRPr="00373809" w:rsidRDefault="00373809" w:rsidP="00373809">
            <w:pPr>
              <w:ind w:firstLine="480"/>
            </w:pPr>
            <w:r w:rsidRPr="00373809">
              <w:rPr>
                <w:rFonts w:hint="eastAsia"/>
              </w:rPr>
              <w:t> </w:t>
            </w:r>
            <w:r w:rsidRPr="00373809">
              <w:rPr>
                <w:rFonts w:hint="eastAsia"/>
              </w:rPr>
              <w:t>在这里简单说一下</w:t>
            </w:r>
            <w:r w:rsidRPr="00373809">
              <w:rPr>
                <w:rFonts w:hint="eastAsia"/>
              </w:rPr>
              <w:t>linux</w:t>
            </w:r>
            <w:r w:rsidRPr="00373809">
              <w:rPr>
                <w:rFonts w:hint="eastAsia"/>
              </w:rPr>
              <w:t>多线程同步的方法吧（</w:t>
            </w:r>
            <w:r w:rsidRPr="00373809">
              <w:rPr>
                <w:rFonts w:hint="eastAsia"/>
              </w:rPr>
              <w:t>win</w:t>
            </w:r>
            <w:r w:rsidRPr="00373809">
              <w:rPr>
                <w:rFonts w:hint="eastAsia"/>
              </w:rPr>
              <w:t>上有一定的差别，也有一定的累似）</w:t>
            </w:r>
          </w:p>
          <w:p w:rsidR="00373809" w:rsidRPr="00373809" w:rsidRDefault="00373809" w:rsidP="00373809">
            <w:pPr>
              <w:ind w:firstLine="482"/>
              <w:rPr>
                <w:rFonts w:hint="eastAsia"/>
              </w:rPr>
            </w:pPr>
            <w:r w:rsidRPr="00373809">
              <w:rPr>
                <w:rFonts w:hint="eastAsia"/>
                <w:b/>
                <w:bCs/>
              </w:rPr>
              <w:t>1</w:t>
            </w:r>
            <w:r w:rsidRPr="00373809">
              <w:rPr>
                <w:rFonts w:hint="eastAsia"/>
                <w:b/>
                <w:bCs/>
              </w:rPr>
              <w:t>：</w:t>
            </w:r>
            <w:r w:rsidRPr="00373809">
              <w:rPr>
                <w:rFonts w:hint="eastAsia"/>
              </w:rPr>
              <w:t>线程数据，每个线程数据创建一个键，它和这个键相关联，在各个线程里，都使用这个键来指代线程数据，但在不同的线程里，这个键代表的数据是不同的，在同一个线程里，它代表同样的数据内容。以此来达到线程安全的目的。</w:t>
            </w:r>
            <w:r w:rsidRPr="00373809">
              <w:rPr>
                <w:rFonts w:hint="eastAsia"/>
              </w:rPr>
              <w:br/>
            </w:r>
            <w:r w:rsidRPr="00373809">
              <w:rPr>
                <w:rFonts w:hint="eastAsia"/>
                <w:b/>
                <w:bCs/>
              </w:rPr>
              <w:t>2</w:t>
            </w:r>
            <w:r w:rsidRPr="00373809">
              <w:rPr>
                <w:rFonts w:hint="eastAsia"/>
                <w:b/>
                <w:bCs/>
              </w:rPr>
              <w:t>：</w:t>
            </w:r>
            <w:r w:rsidRPr="00373809">
              <w:rPr>
                <w:rFonts w:hint="eastAsia"/>
              </w:rPr>
              <w:t>互斥锁，就是在各个线程要使用的一些公共数据之前加锁，使用之后释放锁，这个是非常常用的线程安全控制的方法，而频繁的加解锁也对效率有一定的影响。</w:t>
            </w:r>
            <w:r w:rsidRPr="00373809">
              <w:rPr>
                <w:rFonts w:hint="eastAsia"/>
              </w:rPr>
              <w:br/>
            </w:r>
            <w:r w:rsidRPr="00373809">
              <w:rPr>
                <w:rFonts w:hint="eastAsia"/>
                <w:b/>
                <w:bCs/>
              </w:rPr>
              <w:t>3</w:t>
            </w:r>
            <w:r w:rsidRPr="00373809">
              <w:rPr>
                <w:rFonts w:hint="eastAsia"/>
                <w:b/>
                <w:bCs/>
              </w:rPr>
              <w:t>：</w:t>
            </w:r>
            <w:r w:rsidRPr="00373809">
              <w:rPr>
                <w:rFonts w:hint="eastAsia"/>
              </w:rPr>
              <w:t>条件变量，而条件变量通过允许线程阻塞和等待另一个线程发送信号的方法弥补了互斥锁的不足，它常和互斥锁一起使用。使用时，条件变量被用来阻塞一个线程，当条件不满足时，线程往往解开相应的互斥锁并等待条件发生变化。一旦其它的某个线程改变了条件变量，它将通知相应的条件变量唤醒一个或多个正被此条件变量阻塞的线程。这些线程将重新锁定互斥锁并重新测试条件是否满足。一般说来，条件变量被用来进行线程间的同步。</w:t>
            </w:r>
            <w:r w:rsidRPr="00373809">
              <w:rPr>
                <w:rFonts w:hint="eastAsia"/>
              </w:rPr>
              <w:br/>
            </w:r>
            <w:r w:rsidRPr="00373809">
              <w:rPr>
                <w:rFonts w:hint="eastAsia"/>
                <w:b/>
                <w:bCs/>
              </w:rPr>
              <w:t>4</w:t>
            </w:r>
            <w:r w:rsidRPr="00373809">
              <w:rPr>
                <w:rFonts w:hint="eastAsia"/>
                <w:b/>
                <w:bCs/>
              </w:rPr>
              <w:t>：</w:t>
            </w:r>
            <w:r w:rsidRPr="00373809">
              <w:rPr>
                <w:rFonts w:hint="eastAsia"/>
              </w:rPr>
              <w:t>信号量，信号量本质上是一个非负的整数计数器，它被用来控制对公共资源的访问。当公共资源增加时，调用函数</w:t>
            </w:r>
            <w:r w:rsidRPr="00373809">
              <w:rPr>
                <w:rFonts w:hint="eastAsia"/>
              </w:rPr>
              <w:t>sem_post</w:t>
            </w:r>
            <w:r w:rsidRPr="00373809">
              <w:rPr>
                <w:rFonts w:hint="eastAsia"/>
              </w:rPr>
              <w:t>（）增加信号量。只有当信号量值大于０时，才能使用公共资源，使用后，函数</w:t>
            </w:r>
            <w:r w:rsidRPr="00373809">
              <w:rPr>
                <w:rFonts w:hint="eastAsia"/>
              </w:rPr>
              <w:t>sem_wait</w:t>
            </w:r>
            <w:r w:rsidRPr="00373809">
              <w:rPr>
                <w:rFonts w:hint="eastAsia"/>
              </w:rPr>
              <w:t>（）减少信号量。函数</w:t>
            </w:r>
            <w:r w:rsidRPr="00373809">
              <w:rPr>
                <w:rFonts w:hint="eastAsia"/>
              </w:rPr>
              <w:t>sem_trywait</w:t>
            </w:r>
            <w:r w:rsidRPr="00373809">
              <w:rPr>
                <w:rFonts w:hint="eastAsia"/>
              </w:rPr>
              <w:t>（）和函数</w:t>
            </w:r>
            <w:r w:rsidRPr="00373809">
              <w:rPr>
                <w:rFonts w:hint="eastAsia"/>
              </w:rPr>
              <w:t>pthread_ mutex_trylock</w:t>
            </w:r>
            <w:r w:rsidRPr="00373809">
              <w:rPr>
                <w:rFonts w:hint="eastAsia"/>
              </w:rPr>
              <w:t>（）起同样的作用，它是函数</w:t>
            </w:r>
            <w:r w:rsidRPr="00373809">
              <w:rPr>
                <w:rFonts w:hint="eastAsia"/>
              </w:rPr>
              <w:t>sem_wait</w:t>
            </w:r>
            <w:r w:rsidRPr="00373809">
              <w:rPr>
                <w:rFonts w:hint="eastAsia"/>
              </w:rPr>
              <w:t>（）的非阻塞版本</w:t>
            </w:r>
            <w:r w:rsidRPr="00373809">
              <w:rPr>
                <w:rFonts w:hint="eastAsia"/>
              </w:rPr>
              <w:br/>
            </w:r>
            <w:r w:rsidRPr="00373809">
              <w:rPr>
                <w:rFonts w:hint="eastAsia"/>
              </w:rPr>
              <w:t>另外</w:t>
            </w:r>
            <w:r w:rsidRPr="00373809">
              <w:rPr>
                <w:rFonts w:hint="eastAsia"/>
              </w:rPr>
              <w:t>pthread_join</w:t>
            </w:r>
            <w:r w:rsidRPr="00373809">
              <w:rPr>
                <w:rFonts w:hint="eastAsia"/>
              </w:rPr>
              <w:t>也可以等待一个线程的终止。</w:t>
            </w:r>
          </w:p>
          <w:p w:rsidR="00373809" w:rsidRPr="00373809" w:rsidRDefault="00373809" w:rsidP="00373809">
            <w:pPr>
              <w:ind w:firstLine="482"/>
              <w:rPr>
                <w:rFonts w:hint="eastAsia"/>
              </w:rPr>
            </w:pPr>
            <w:r w:rsidRPr="00373809">
              <w:rPr>
                <w:rFonts w:hint="eastAsia"/>
                <w:b/>
                <w:bCs/>
              </w:rPr>
              <w:t>19.</w:t>
            </w:r>
            <w:r w:rsidRPr="00373809">
              <w:rPr>
                <w:b/>
                <w:bCs/>
              </w:rPr>
              <w:t>进程间通讯的方式有哪些，各有什么优缺点</w:t>
            </w:r>
          </w:p>
          <w:p w:rsidR="00373809" w:rsidRPr="00373809" w:rsidRDefault="00373809" w:rsidP="00373809">
            <w:pPr>
              <w:ind w:firstLine="480"/>
              <w:rPr>
                <w:rFonts w:hint="eastAsia"/>
              </w:rPr>
            </w:pPr>
            <w:r w:rsidRPr="00373809">
              <w:t>进程间通信主要包括管道</w:t>
            </w:r>
            <w:r w:rsidRPr="00373809">
              <w:t>, </w:t>
            </w:r>
            <w:r w:rsidRPr="00373809">
              <w:t>系统</w:t>
            </w:r>
            <w:r w:rsidRPr="00373809">
              <w:t>IPC(</w:t>
            </w:r>
            <w:r w:rsidRPr="00373809">
              <w:t>包括消息队列</w:t>
            </w:r>
            <w:r w:rsidRPr="00373809">
              <w:t>,</w:t>
            </w:r>
            <w:r w:rsidRPr="00373809">
              <w:t>信号量</w:t>
            </w:r>
            <w:r w:rsidRPr="00373809">
              <w:t>,</w:t>
            </w:r>
            <w:r w:rsidRPr="00373809">
              <w:t>共享存储</w:t>
            </w:r>
            <w:r w:rsidRPr="00373809">
              <w:t>), socket.</w:t>
            </w:r>
            <w:r w:rsidRPr="00373809">
              <w:br/>
            </w:r>
            <w:r w:rsidRPr="00373809">
              <w:br/>
            </w:r>
            <w:r w:rsidRPr="00373809">
              <w:t>管道包括三种</w:t>
            </w:r>
            <w:r w:rsidRPr="00373809">
              <w:t>:1)</w:t>
            </w:r>
            <w:r w:rsidRPr="00373809">
              <w:t>普通管道</w:t>
            </w:r>
            <w:r w:rsidRPr="00373809">
              <w:t>PIPE, </w:t>
            </w:r>
            <w:r w:rsidRPr="00373809">
              <w:t>通常有种限制</w:t>
            </w:r>
            <w:r w:rsidRPr="00373809">
              <w:t>,</w:t>
            </w:r>
            <w:r w:rsidRPr="00373809">
              <w:t>一是半双工</w:t>
            </w:r>
            <w:r w:rsidRPr="00373809">
              <w:t>,</w:t>
            </w:r>
            <w:r w:rsidRPr="00373809">
              <w:t>只能单向传输</w:t>
            </w:r>
            <w:r w:rsidRPr="00373809">
              <w:t>;</w:t>
            </w:r>
            <w:r w:rsidRPr="00373809">
              <w:t>二是只能在父子进程间使用</w:t>
            </w:r>
            <w:r w:rsidRPr="00373809">
              <w:t>. 2)</w:t>
            </w:r>
            <w:r w:rsidRPr="00373809">
              <w:t>流管道</w:t>
            </w:r>
            <w:r w:rsidRPr="00373809">
              <w:t>s_pipe: </w:t>
            </w:r>
            <w:r w:rsidRPr="00373809">
              <w:t>去除了第一种限制</w:t>
            </w:r>
            <w:r w:rsidRPr="00373809">
              <w:t>,</w:t>
            </w:r>
            <w:r w:rsidRPr="00373809">
              <w:t>可以双向传输</w:t>
            </w:r>
            <w:r w:rsidRPr="00373809">
              <w:t>. 3)</w:t>
            </w:r>
            <w:r w:rsidRPr="00373809">
              <w:t>命名管道</w:t>
            </w:r>
            <w:r w:rsidRPr="00373809">
              <w:t>:name_pipe, </w:t>
            </w:r>
            <w:r w:rsidRPr="00373809">
              <w:t>去除了第二种限制</w:t>
            </w:r>
            <w:r w:rsidRPr="00373809">
              <w:t>,</w:t>
            </w:r>
            <w:r w:rsidRPr="00373809">
              <w:t>可以在许多并不相关的进程之间进行通讯</w:t>
            </w:r>
            <w:r w:rsidRPr="00373809">
              <w:t>.</w:t>
            </w:r>
            <w:r w:rsidRPr="00373809">
              <w:br/>
            </w:r>
            <w:r w:rsidRPr="00373809">
              <w:br/>
            </w:r>
            <w:r w:rsidRPr="00373809">
              <w:t>系统</w:t>
            </w:r>
            <w:r w:rsidRPr="00373809">
              <w:t>IPC</w:t>
            </w:r>
            <w:r w:rsidRPr="00373809">
              <w:t>的三种方式类同</w:t>
            </w:r>
            <w:r w:rsidRPr="00373809">
              <w:t>,</w:t>
            </w:r>
            <w:r w:rsidRPr="00373809">
              <w:t>都是使用了内核里的标识符来识别</w:t>
            </w:r>
            <w:r w:rsidRPr="00373809">
              <w:br/>
            </w:r>
            <w:r w:rsidRPr="00373809">
              <w:br/>
            </w:r>
            <w:r w:rsidRPr="00373809">
              <w:t>管道</w:t>
            </w:r>
            <w:r w:rsidRPr="00373809">
              <w:t>: </w:t>
            </w:r>
            <w:r w:rsidRPr="00373809">
              <w:t>优点是所有的</w:t>
            </w:r>
            <w:hyperlink r:id="rId14" w:tooltip="UNIX" w:history="1">
              <w:r w:rsidRPr="00373809">
                <w:rPr>
                  <w:rStyle w:val="aa"/>
                  <w:rFonts w:hint="eastAsia"/>
                </w:rPr>
                <w:t>UNIX</w:t>
              </w:r>
            </w:hyperlink>
            <w:r w:rsidRPr="00373809">
              <w:t>实现都支持</w:t>
            </w:r>
            <w:r w:rsidRPr="00373809">
              <w:t>, </w:t>
            </w:r>
            <w:r w:rsidRPr="00373809">
              <w:t>并且在最后一个访问管道的进程终止后</w:t>
            </w:r>
            <w:r w:rsidRPr="00373809">
              <w:t>,</w:t>
            </w:r>
            <w:r w:rsidRPr="00373809">
              <w:t>管道就被完全删除</w:t>
            </w:r>
            <w:r w:rsidRPr="00373809">
              <w:t>;</w:t>
            </w:r>
            <w:r w:rsidRPr="00373809">
              <w:t>缺陷是管道只允许单向传输或者用于父子进程之间</w:t>
            </w:r>
            <w:r w:rsidRPr="00373809">
              <w:br/>
            </w:r>
            <w:r w:rsidRPr="00373809">
              <w:br/>
            </w:r>
            <w:r w:rsidRPr="00373809">
              <w:t>系统</w:t>
            </w:r>
            <w:r w:rsidRPr="00373809">
              <w:t>IPC: </w:t>
            </w:r>
            <w:r w:rsidRPr="00373809">
              <w:t>优点是功能强大</w:t>
            </w:r>
            <w:r w:rsidRPr="00373809">
              <w:t>,</w:t>
            </w:r>
            <w:r w:rsidRPr="00373809">
              <w:t>能在毫不相关进程之间进行通讯</w:t>
            </w:r>
            <w:r w:rsidRPr="00373809">
              <w:t>; </w:t>
            </w:r>
            <w:r w:rsidRPr="00373809">
              <w:t>缺陷是</w:t>
            </w:r>
            <w:hyperlink r:id="rId15" w:tooltip="关键字" w:history="1">
              <w:r w:rsidRPr="00373809">
                <w:rPr>
                  <w:rStyle w:val="aa"/>
                  <w:rFonts w:hint="eastAsia"/>
                </w:rPr>
                <w:t>关键字</w:t>
              </w:r>
            </w:hyperlink>
            <w:r w:rsidRPr="00373809">
              <w:t>KEY_T</w:t>
            </w:r>
            <w:r w:rsidRPr="00373809">
              <w:t>使用了内核标识</w:t>
            </w:r>
            <w:r w:rsidRPr="00373809">
              <w:t>,</w:t>
            </w:r>
            <w:r w:rsidRPr="00373809">
              <w:t>占用了内核资源</w:t>
            </w:r>
            <w:r w:rsidRPr="00373809">
              <w:t>,</w:t>
            </w:r>
            <w:r w:rsidRPr="00373809">
              <w:t>而且只能被显式删除</w:t>
            </w:r>
            <w:r w:rsidRPr="00373809">
              <w:t>,</w:t>
            </w:r>
            <w:r w:rsidRPr="00373809">
              <w:t>而且不能使用</w:t>
            </w:r>
            <w:r w:rsidRPr="00373809">
              <w:t>SOCKET</w:t>
            </w:r>
            <w:r w:rsidRPr="00373809">
              <w:t>的一些机制</w:t>
            </w:r>
            <w:r w:rsidRPr="00373809">
              <w:t>,</w:t>
            </w:r>
            <w:r w:rsidRPr="00373809">
              <w:t>例如</w:t>
            </w:r>
            <w:r w:rsidRPr="00373809">
              <w:t>select,epoll</w:t>
            </w:r>
            <w:r w:rsidRPr="00373809">
              <w:t>等</w:t>
            </w:r>
            <w:r w:rsidRPr="00373809">
              <w:t>.</w:t>
            </w:r>
            <w:r w:rsidRPr="00373809">
              <w:br/>
            </w:r>
            <w:r w:rsidRPr="00373809">
              <w:br/>
              <w:t>socket</w:t>
            </w:r>
            <w:r w:rsidRPr="00373809">
              <w:t>可以跨网络通讯，其他进程间通讯的方式都不可以，只能是本机进程通讯。</w:t>
            </w:r>
          </w:p>
          <w:p w:rsidR="00373809" w:rsidRPr="00373809" w:rsidRDefault="00373809" w:rsidP="00373809">
            <w:pPr>
              <w:ind w:firstLine="480"/>
            </w:pPr>
            <w:r w:rsidRPr="00373809">
              <w:br/>
            </w:r>
          </w:p>
          <w:p w:rsidR="00373809" w:rsidRPr="00373809" w:rsidRDefault="00373809" w:rsidP="00373809">
            <w:pPr>
              <w:ind w:firstLine="482"/>
            </w:pPr>
            <w:r w:rsidRPr="00373809">
              <w:rPr>
                <w:rFonts w:hint="eastAsia"/>
                <w:b/>
                <w:bCs/>
              </w:rPr>
              <w:t>20.tcp</w:t>
            </w:r>
            <w:r w:rsidRPr="00373809">
              <w:rPr>
                <w:rFonts w:hint="eastAsia"/>
                <w:b/>
                <w:bCs/>
              </w:rPr>
              <w:t>连接建立的时候</w:t>
            </w:r>
            <w:r w:rsidRPr="00373809">
              <w:rPr>
                <w:rFonts w:hint="eastAsia"/>
                <w:b/>
                <w:bCs/>
              </w:rPr>
              <w:t>3</w:t>
            </w:r>
            <w:r w:rsidRPr="00373809">
              <w:rPr>
                <w:rFonts w:hint="eastAsia"/>
                <w:b/>
                <w:bCs/>
              </w:rPr>
              <w:t>次握手的具体过程，以及其中的每一步是为什么</w:t>
            </w:r>
          </w:p>
          <w:p w:rsidR="00373809" w:rsidRPr="00373809" w:rsidRDefault="00373809" w:rsidP="00373809">
            <w:pPr>
              <w:ind w:firstLine="480"/>
            </w:pPr>
            <w:r w:rsidRPr="00373809">
              <w:t>建立连接采用的</w:t>
            </w:r>
            <w:r w:rsidRPr="00373809">
              <w:t>3</w:t>
            </w:r>
            <w:r w:rsidRPr="00373809">
              <w:t>次握手协议，具体是指：</w:t>
            </w:r>
          </w:p>
          <w:p w:rsidR="00373809" w:rsidRPr="00373809" w:rsidRDefault="00373809" w:rsidP="00373809">
            <w:pPr>
              <w:ind w:firstLine="480"/>
            </w:pPr>
            <w:r w:rsidRPr="00373809">
              <w:t>第一次握手是</w:t>
            </w:r>
            <w:hyperlink r:id="rId16" w:tooltip="客户端" w:history="1">
              <w:r w:rsidRPr="00373809">
                <w:rPr>
                  <w:rStyle w:val="aa"/>
                  <w:rFonts w:hint="eastAsia"/>
                </w:rPr>
                <w:t>客户端</w:t>
              </w:r>
            </w:hyperlink>
            <w:r w:rsidRPr="00373809">
              <w:t>connect</w:t>
            </w:r>
            <w:r w:rsidRPr="00373809">
              <w:t>连接到</w:t>
            </w:r>
            <w:r w:rsidRPr="00373809">
              <w:t>server</w:t>
            </w:r>
            <w:r w:rsidRPr="00373809">
              <w:t>，</w:t>
            </w:r>
            <w:r w:rsidRPr="00373809">
              <w:t>server accept client</w:t>
            </w:r>
            <w:r w:rsidRPr="00373809">
              <w:t>的请求之后，向</w:t>
            </w:r>
            <w:r w:rsidRPr="00373809">
              <w:t>client</w:t>
            </w:r>
            <w:r w:rsidRPr="00373809">
              <w:t>端发送一个消息，相当于说我都准备好了，你连接上我了，这是第二次握手，第</w:t>
            </w:r>
            <w:r w:rsidRPr="00373809">
              <w:t>3</w:t>
            </w:r>
            <w:r w:rsidRPr="00373809">
              <w:t>次握手就是</w:t>
            </w:r>
            <w:r w:rsidRPr="00373809">
              <w:t>client</w:t>
            </w:r>
            <w:r w:rsidRPr="00373809">
              <w:t>向</w:t>
            </w:r>
            <w:r w:rsidRPr="00373809">
              <w:t>server</w:t>
            </w:r>
            <w:r w:rsidRPr="00373809">
              <w:t>发送的，就是对第二次握手消息的确认。之后</w:t>
            </w:r>
            <w:r w:rsidRPr="00373809">
              <w:t>client</w:t>
            </w:r>
            <w:r w:rsidRPr="00373809">
              <w:t>和</w:t>
            </w:r>
            <w:r w:rsidRPr="00373809">
              <w:t>server</w:t>
            </w:r>
            <w:r w:rsidRPr="00373809">
              <w:t>就开始通讯了。</w:t>
            </w:r>
          </w:p>
          <w:p w:rsidR="00373809" w:rsidRPr="00373809" w:rsidRDefault="00373809" w:rsidP="00373809">
            <w:pPr>
              <w:ind w:firstLine="480"/>
            </w:pPr>
          </w:p>
          <w:p w:rsidR="00373809" w:rsidRPr="00373809" w:rsidRDefault="00373809" w:rsidP="00373809">
            <w:pPr>
              <w:ind w:firstLine="482"/>
            </w:pPr>
            <w:r w:rsidRPr="00373809">
              <w:rPr>
                <w:rFonts w:hint="eastAsia"/>
                <w:b/>
                <w:bCs/>
              </w:rPr>
              <w:t>21.tcp</w:t>
            </w:r>
            <w:r w:rsidRPr="00373809">
              <w:rPr>
                <w:rFonts w:hint="eastAsia"/>
                <w:b/>
                <w:bCs/>
              </w:rPr>
              <w:t>断开连接的具体过程，其中每一步是为什么那么做</w:t>
            </w:r>
          </w:p>
          <w:p w:rsidR="00373809" w:rsidRPr="00373809" w:rsidRDefault="00373809" w:rsidP="00373809">
            <w:pPr>
              <w:ind w:firstLine="480"/>
            </w:pPr>
            <w:r w:rsidRPr="00373809">
              <w:t>断开连接的</w:t>
            </w:r>
            <w:r w:rsidRPr="00373809">
              <w:t>4</w:t>
            </w:r>
            <w:r w:rsidRPr="00373809">
              <w:t>次握手</w:t>
            </w:r>
            <w:r w:rsidRPr="00373809">
              <w:t>,</w:t>
            </w:r>
            <w:r w:rsidRPr="00373809">
              <w:t>具体如下：</w:t>
            </w:r>
          </w:p>
          <w:p w:rsidR="00373809" w:rsidRPr="00373809" w:rsidRDefault="00373809" w:rsidP="00373809">
            <w:pPr>
              <w:ind w:firstLine="480"/>
            </w:pPr>
            <w:r w:rsidRPr="00373809">
              <w:t>断开连接的一端发送</w:t>
            </w:r>
            <w:r w:rsidRPr="00373809">
              <w:t>close</w:t>
            </w:r>
            <w:r w:rsidRPr="00373809">
              <w:t>请求是第一次握手，另外一端接收到断开连接的请求之后需要对</w:t>
            </w:r>
            <w:r w:rsidRPr="00373809">
              <w:t>close</w:t>
            </w:r>
            <w:r w:rsidRPr="00373809">
              <w:t>进行确认，发送一个消息，这是第二次握手，发送了确认消息之后还要向对端发送</w:t>
            </w:r>
            <w:r w:rsidRPr="00373809">
              <w:t>close</w:t>
            </w:r>
            <w:r w:rsidRPr="00373809">
              <w:t>消息，要关闭对对端的连接，这是第</w:t>
            </w:r>
            <w:r w:rsidRPr="00373809">
              <w:t>3</w:t>
            </w:r>
            <w:r w:rsidRPr="00373809">
              <w:t>次握手，而在最初发送断开连接的一端接收到消息之后，进入到一个很重要的状态</w:t>
            </w:r>
            <w:r w:rsidRPr="00373809">
              <w:t>time_wait</w:t>
            </w:r>
            <w:r w:rsidRPr="00373809">
              <w:t>状态，这个状态也是面试官经常问道的问题，最后一次握手是最初发送断开连接的一端接收到消息之后。对消息的确认。</w:t>
            </w:r>
          </w:p>
          <w:p w:rsidR="00373809" w:rsidRPr="00373809" w:rsidRDefault="00373809" w:rsidP="00373809">
            <w:pPr>
              <w:ind w:firstLine="480"/>
            </w:pPr>
          </w:p>
          <w:p w:rsidR="00373809" w:rsidRPr="00373809" w:rsidRDefault="00373809" w:rsidP="00373809">
            <w:pPr>
              <w:ind w:firstLine="480"/>
            </w:pPr>
          </w:p>
          <w:p w:rsidR="00373809" w:rsidRPr="00373809" w:rsidRDefault="00373809" w:rsidP="00373809">
            <w:pPr>
              <w:ind w:firstLine="480"/>
            </w:pPr>
            <w:r w:rsidRPr="00373809">
              <w:t>=======================</w:t>
            </w:r>
          </w:p>
          <w:p w:rsidR="00373809" w:rsidRPr="00373809" w:rsidRDefault="00373809" w:rsidP="00373809">
            <w:pPr>
              <w:ind w:firstLine="480"/>
            </w:pPr>
            <w:r w:rsidRPr="00373809">
              <w:rPr>
                <w:rFonts w:hint="eastAsia"/>
              </w:rPr>
              <w:t>1.C++</w:t>
            </w:r>
            <w:r w:rsidRPr="00373809">
              <w:rPr>
                <w:rFonts w:hint="eastAsia"/>
              </w:rPr>
              <w:t>模板的作用。</w:t>
            </w:r>
            <w:r w:rsidRPr="00373809">
              <w:rPr>
                <w:rFonts w:hint="eastAsia"/>
              </w:rPr>
              <w:t> </w:t>
            </w:r>
          </w:p>
          <w:p w:rsidR="00373809" w:rsidRPr="00373809" w:rsidRDefault="00373809" w:rsidP="00373809">
            <w:pPr>
              <w:ind w:firstLine="480"/>
            </w:pPr>
            <w:r w:rsidRPr="00373809">
              <w:rPr>
                <w:rFonts w:hint="eastAsia"/>
              </w:rPr>
              <w:t>将算法与具体对象分离，与类型无关，通用，节省精力</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2.socket</w:t>
            </w:r>
            <w:r w:rsidRPr="00373809">
              <w:rPr>
                <w:rFonts w:hint="eastAsia"/>
              </w:rPr>
              <w:t>编程，如果</w:t>
            </w:r>
            <w:r w:rsidRPr="00373809">
              <w:rPr>
                <w:rFonts w:hint="eastAsia"/>
              </w:rPr>
              <w:t>client</w:t>
            </w:r>
            <w:r w:rsidRPr="00373809">
              <w:rPr>
                <w:rFonts w:hint="eastAsia"/>
              </w:rPr>
              <w:t>断电了，服务器如何快速知道？？？</w:t>
            </w:r>
          </w:p>
          <w:p w:rsidR="00373809" w:rsidRPr="00373809" w:rsidRDefault="00373809" w:rsidP="00373809">
            <w:pPr>
              <w:ind w:firstLine="480"/>
            </w:pPr>
            <w:r w:rsidRPr="00373809">
              <w:rPr>
                <w:rFonts w:hint="eastAsia"/>
              </w:rPr>
              <w:t>有以下几个技术：</w:t>
            </w:r>
          </w:p>
          <w:p w:rsidR="00373809" w:rsidRPr="00373809" w:rsidRDefault="00373809" w:rsidP="00373809">
            <w:pPr>
              <w:ind w:firstLine="480"/>
            </w:pPr>
            <w:r w:rsidRPr="00373809">
              <w:rPr>
                <w:rFonts w:hint="eastAsia"/>
              </w:rPr>
              <w:t>使用定时器（适合有数据流动的情况）；</w:t>
            </w:r>
            <w:r w:rsidRPr="00373809">
              <w:rPr>
                <w:rFonts w:hint="eastAsia"/>
              </w:rPr>
              <w:t xml:space="preserve"> </w:t>
            </w:r>
            <w:r w:rsidRPr="00373809">
              <w:rPr>
                <w:rFonts w:hint="eastAsia"/>
              </w:rPr>
              <w:t>使用</w:t>
            </w:r>
            <w:r w:rsidRPr="00373809">
              <w:rPr>
                <w:rFonts w:hint="eastAsia"/>
              </w:rPr>
              <w:t>socket</w:t>
            </w:r>
            <w:r w:rsidRPr="00373809">
              <w:rPr>
                <w:rFonts w:hint="eastAsia"/>
              </w:rPr>
              <w:t>选项</w:t>
            </w:r>
            <w:r w:rsidRPr="00373809">
              <w:rPr>
                <w:rFonts w:hint="eastAsia"/>
              </w:rPr>
              <w:t>SO_KEEPALIVE</w:t>
            </w:r>
            <w:r w:rsidRPr="00373809">
              <w:rPr>
                <w:rFonts w:hint="eastAsia"/>
              </w:rPr>
              <w:t>（适合没有数据流动的情况）</w:t>
            </w:r>
            <w:r w:rsidRPr="00373809">
              <w:rPr>
                <w:rFonts w:hint="eastAsia"/>
              </w:rPr>
              <w:t>; </w:t>
            </w:r>
          </w:p>
          <w:p w:rsidR="00373809" w:rsidRPr="00373809" w:rsidRDefault="00373809" w:rsidP="00373809">
            <w:pPr>
              <w:ind w:firstLine="480"/>
            </w:pPr>
            <w:r w:rsidRPr="00373809">
              <w:t> </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lastRenderedPageBreak/>
              <w:t>3.fork()</w:t>
            </w:r>
            <w:r w:rsidRPr="00373809">
              <w:rPr>
                <w:rFonts w:hint="eastAsia"/>
              </w:rPr>
              <w:t>一子进程程后</w:t>
            </w:r>
            <w:r w:rsidRPr="00373809">
              <w:rPr>
                <w:rFonts w:hint="eastAsia"/>
              </w:rPr>
              <w:t xml:space="preserve"> </w:t>
            </w:r>
            <w:r w:rsidRPr="00373809">
              <w:rPr>
                <w:rFonts w:hint="eastAsia"/>
              </w:rPr>
              <w:t>父进程癿全局变量能不能使用？？？</w:t>
            </w:r>
          </w:p>
          <w:p w:rsidR="00373809" w:rsidRPr="00373809" w:rsidRDefault="00373809" w:rsidP="00373809">
            <w:pPr>
              <w:ind w:firstLine="480"/>
            </w:pPr>
            <w:r w:rsidRPr="00373809">
              <w:rPr>
                <w:rFonts w:hint="eastAsia"/>
              </w:rPr>
              <w:t>fork</w:t>
            </w:r>
            <w:r w:rsidRPr="00373809">
              <w:rPr>
                <w:rFonts w:hint="eastAsia"/>
              </w:rPr>
              <w:t>后子进程将会拥有父进程的几乎一切资源，父子进程的都各自有自己的全局变量。不能通用，不同于线程。对于线程，各个线程共享全局变量。</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4.4G</w:t>
            </w:r>
            <w:r w:rsidRPr="00373809">
              <w:rPr>
                <w:rFonts w:hint="eastAsia"/>
              </w:rPr>
              <w:t>的</w:t>
            </w:r>
            <w:r w:rsidRPr="00373809">
              <w:rPr>
                <w:rFonts w:hint="eastAsia"/>
              </w:rPr>
              <w:t>long</w:t>
            </w:r>
            <w:r w:rsidRPr="00373809">
              <w:rPr>
                <w:rFonts w:hint="eastAsia"/>
              </w:rPr>
              <w:t>型整数中找到一个最大的，如何做？？？？</w:t>
            </w:r>
          </w:p>
          <w:p w:rsidR="00373809" w:rsidRPr="00373809" w:rsidRDefault="00373809" w:rsidP="00373809">
            <w:pPr>
              <w:ind w:firstLine="480"/>
            </w:pPr>
            <w:r w:rsidRPr="00373809">
              <w:rPr>
                <w:rFonts w:hint="eastAsia"/>
              </w:rPr>
              <w:t>我的想法是要找到最大的肯定要遍历所有的数的，而且不能将数据全部读入内存，可能不足。算法的时间复杂度肯定是</w:t>
            </w:r>
            <w:r w:rsidRPr="00373809">
              <w:rPr>
                <w:rFonts w:hint="eastAsia"/>
              </w:rPr>
              <w:t>O</w:t>
            </w:r>
            <w:r w:rsidRPr="00373809">
              <w:rPr>
                <w:rFonts w:hint="eastAsia"/>
              </w:rPr>
              <w:t>（</w:t>
            </w:r>
            <w:r w:rsidRPr="00373809">
              <w:rPr>
                <w:rFonts w:hint="eastAsia"/>
              </w:rPr>
              <w:t>n</w:t>
            </w:r>
            <w:r w:rsidRPr="00373809">
              <w:rPr>
                <w:rFonts w:hint="eastAsia"/>
              </w:rPr>
              <w:t>）</w:t>
            </w:r>
          </w:p>
          <w:p w:rsidR="00373809" w:rsidRPr="00373809" w:rsidRDefault="00373809" w:rsidP="00373809">
            <w:pPr>
              <w:ind w:firstLine="480"/>
            </w:pPr>
            <w:r w:rsidRPr="00373809">
              <w:rPr>
                <w:rFonts w:hint="eastAsia"/>
              </w:rPr>
              <w:t>感觉就是遍历，比较。。。。还能怎么改进呢？？？？</w:t>
            </w:r>
          </w:p>
          <w:p w:rsidR="00373809" w:rsidRPr="00373809" w:rsidRDefault="00373809" w:rsidP="00373809">
            <w:pPr>
              <w:ind w:firstLine="480"/>
            </w:pPr>
            <w:r w:rsidRPr="00373809">
              <w:rPr>
                <w:rFonts w:hint="eastAsia"/>
              </w:rPr>
              <w:t>可以改进的地方，就是读入内存的时候，一次多读些。。。。</w:t>
            </w:r>
          </w:p>
          <w:p w:rsidR="00373809" w:rsidRPr="00373809" w:rsidRDefault="00373809" w:rsidP="00373809">
            <w:pPr>
              <w:ind w:firstLine="480"/>
            </w:pPr>
            <w:r w:rsidRPr="00373809">
              <w:rPr>
                <w:rFonts w:hint="eastAsia"/>
              </w:rPr>
              <w:t>需</w:t>
            </w:r>
            <w:r w:rsidRPr="00373809">
              <w:rPr>
                <w:rFonts w:hint="eastAsia"/>
              </w:rPr>
              <w:t xml:space="preserve"> </w:t>
            </w:r>
            <w:r w:rsidRPr="00373809">
              <w:rPr>
                <w:rFonts w:hint="eastAsia"/>
              </w:rPr>
              <w:t>要注意的就是每次从磁盘上尽量多读一些数到内存区，然后处理完之后再读入一批。减少</w:t>
            </w:r>
            <w:r w:rsidRPr="00373809">
              <w:rPr>
                <w:rFonts w:hint="eastAsia"/>
              </w:rPr>
              <w:t>IO</w:t>
            </w:r>
            <w:r w:rsidRPr="00373809">
              <w:rPr>
                <w:rFonts w:hint="eastAsia"/>
              </w:rPr>
              <w:t>次数，自然能够提高效率。而对于类快速排序方法，稍微要麻烦一些：</w:t>
            </w:r>
            <w:r w:rsidRPr="00373809">
              <w:rPr>
                <w:rFonts w:hint="eastAsia"/>
              </w:rPr>
              <w:t xml:space="preserve"> </w:t>
            </w:r>
            <w:r w:rsidRPr="00373809">
              <w:rPr>
                <w:rFonts w:hint="eastAsia"/>
              </w:rPr>
              <w:t>分批读入，假设是</w:t>
            </w:r>
            <w:r w:rsidRPr="00373809">
              <w:rPr>
                <w:rFonts w:hint="eastAsia"/>
              </w:rPr>
              <w:t>M</w:t>
            </w:r>
            <w:r w:rsidRPr="00373809">
              <w:rPr>
                <w:rFonts w:hint="eastAsia"/>
              </w:rPr>
              <w:t>个数，然后从这</w:t>
            </w:r>
            <w:r w:rsidRPr="00373809">
              <w:rPr>
                <w:rFonts w:hint="eastAsia"/>
              </w:rPr>
              <w:t>M</w:t>
            </w:r>
            <w:r w:rsidRPr="00373809">
              <w:rPr>
                <w:rFonts w:hint="eastAsia"/>
              </w:rPr>
              <w:t>个数中选出</w:t>
            </w:r>
            <w:r w:rsidRPr="00373809">
              <w:rPr>
                <w:rFonts w:hint="eastAsia"/>
              </w:rPr>
              <w:t>n</w:t>
            </w:r>
            <w:r w:rsidRPr="00373809">
              <w:rPr>
                <w:rFonts w:hint="eastAsia"/>
              </w:rPr>
              <w:t>个最大的数缓存起来，直到所有的</w:t>
            </w:r>
            <w:r w:rsidRPr="00373809">
              <w:rPr>
                <w:rFonts w:hint="eastAsia"/>
              </w:rPr>
              <w:t>N</w:t>
            </w:r>
            <w:r w:rsidRPr="00373809">
              <w:rPr>
                <w:rFonts w:hint="eastAsia"/>
              </w:rPr>
              <w:t>个数都分批处理完之后，再将各批次缓存的</w:t>
            </w:r>
            <w:r w:rsidRPr="00373809">
              <w:rPr>
                <w:rFonts w:hint="eastAsia"/>
              </w:rPr>
              <w:t>n</w:t>
            </w:r>
            <w:r w:rsidRPr="00373809">
              <w:rPr>
                <w:rFonts w:hint="eastAsia"/>
              </w:rPr>
              <w:t>个数合并起来再进行一次类快</w:t>
            </w:r>
            <w:r w:rsidRPr="00373809">
              <w:rPr>
                <w:rFonts w:hint="eastAsia"/>
              </w:rPr>
              <w:t xml:space="preserve"> </w:t>
            </w:r>
            <w:r w:rsidRPr="00373809">
              <w:rPr>
                <w:rFonts w:hint="eastAsia"/>
              </w:rPr>
              <w:t>速排序得到最终的</w:t>
            </w:r>
            <w:r w:rsidRPr="00373809">
              <w:rPr>
                <w:rFonts w:hint="eastAsia"/>
              </w:rPr>
              <w:t>n</w:t>
            </w:r>
            <w:r w:rsidRPr="00373809">
              <w:rPr>
                <w:rFonts w:hint="eastAsia"/>
              </w:rPr>
              <w:t>个最大的数就可以了。在运行过程中，如果缓存数太多，可以不断地将多个缓存合并，保留这些缓存中最大的</w:t>
            </w:r>
            <w:r w:rsidRPr="00373809">
              <w:rPr>
                <w:rFonts w:hint="eastAsia"/>
              </w:rPr>
              <w:t>n</w:t>
            </w:r>
            <w:r w:rsidRPr="00373809">
              <w:rPr>
                <w:rFonts w:hint="eastAsia"/>
              </w:rPr>
              <w:t>个数即可。由于类快速排序的时</w:t>
            </w:r>
            <w:r w:rsidRPr="00373809">
              <w:rPr>
                <w:rFonts w:hint="eastAsia"/>
              </w:rPr>
              <w:t xml:space="preserve"> </w:t>
            </w:r>
            <w:r w:rsidRPr="00373809">
              <w:rPr>
                <w:rFonts w:hint="eastAsia"/>
              </w:rPr>
              <w:t>间复杂度是</w:t>
            </w:r>
            <w:r w:rsidRPr="00373809">
              <w:rPr>
                <w:rFonts w:hint="eastAsia"/>
              </w:rPr>
              <w:t>O</w:t>
            </w:r>
            <w:r w:rsidRPr="00373809">
              <w:rPr>
                <w:rFonts w:hint="eastAsia"/>
              </w:rPr>
              <w:t>（</w:t>
            </w:r>
            <w:r w:rsidRPr="00373809">
              <w:rPr>
                <w:rFonts w:hint="eastAsia"/>
              </w:rPr>
              <w:t>N</w:t>
            </w:r>
            <w:r w:rsidRPr="00373809">
              <w:rPr>
                <w:rFonts w:hint="eastAsia"/>
              </w:rPr>
              <w:t>），这样分批处理再合并的办法，依然有极大的可能会比堆和败者树更优。当然，在空间上会占用较多的内存。</w:t>
            </w:r>
            <w:r w:rsidRPr="00373809">
              <w:rPr>
                <w:rFonts w:hint="eastAsia"/>
              </w:rPr>
              <w:t> </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此题还有个变种，就是寻找</w:t>
            </w:r>
            <w:r w:rsidRPr="00373809">
              <w:rPr>
                <w:rFonts w:hint="eastAsia"/>
              </w:rPr>
              <w:t>K</w:t>
            </w:r>
            <w:r w:rsidRPr="00373809">
              <w:rPr>
                <w:rFonts w:hint="eastAsia"/>
              </w:rPr>
              <w:t>个最大或者最小的数。有以下几种算法：</w:t>
            </w:r>
          </w:p>
          <w:p w:rsidR="00373809" w:rsidRPr="00373809" w:rsidRDefault="00373809" w:rsidP="00373809">
            <w:pPr>
              <w:ind w:firstLine="480"/>
            </w:pPr>
            <w:r w:rsidRPr="00373809">
              <w:t>容量为</w:t>
            </w:r>
            <w:r w:rsidRPr="00373809">
              <w:t>K</w:t>
            </w:r>
            <w:r w:rsidRPr="00373809">
              <w:t>的最大堆</w:t>
            </w:r>
            <w:r w:rsidRPr="00373809">
              <w:t>/</w:t>
            </w:r>
            <w:r w:rsidRPr="00373809">
              <w:t>最小堆，假设</w:t>
            </w:r>
            <w:r w:rsidRPr="00373809">
              <w:t>K</w:t>
            </w:r>
            <w:r w:rsidRPr="00373809">
              <w:t>可以装入内存；</w:t>
            </w:r>
          </w:p>
          <w:p w:rsidR="00373809" w:rsidRPr="00373809" w:rsidRDefault="00373809" w:rsidP="00373809">
            <w:pPr>
              <w:ind w:firstLine="480"/>
            </w:pPr>
            <w:r w:rsidRPr="00373809">
              <w:t>如果</w:t>
            </w:r>
            <w:r w:rsidRPr="00373809">
              <w:t>N</w:t>
            </w:r>
            <w:r w:rsidRPr="00373809">
              <w:t>个数可以装入内存，且都小于</w:t>
            </w:r>
            <w:r w:rsidRPr="00373809">
              <w:t>MAX</w:t>
            </w:r>
            <w:r w:rsidRPr="00373809">
              <w:t>，那么可以开辟一个</w:t>
            </w:r>
            <w:r w:rsidRPr="00373809">
              <w:t>MAX</w:t>
            </w:r>
            <w:r w:rsidRPr="00373809">
              <w:t>大的数组，类似计数排序。。。从数组尾部扫描</w:t>
            </w:r>
            <w:r w:rsidRPr="00373809">
              <w:t>K</w:t>
            </w:r>
            <w:r w:rsidRPr="00373809">
              <w:t>个最大的数，头部扫描</w:t>
            </w:r>
            <w:r w:rsidRPr="00373809">
              <w:t>K</w:t>
            </w:r>
            <w:r w:rsidRPr="00373809">
              <w:t>个最小的数。</w:t>
            </w:r>
          </w:p>
          <w:p w:rsidR="00373809" w:rsidRPr="00373809" w:rsidRDefault="00373809" w:rsidP="00373809">
            <w:pPr>
              <w:ind w:firstLine="480"/>
            </w:pPr>
            <w:r w:rsidRPr="00373809">
              <w:rPr>
                <w:rFonts w:hint="eastAsia"/>
              </w:rPr>
              <w:t> </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t>5.</w:t>
            </w:r>
            <w:r w:rsidRPr="00373809">
              <w:rPr>
                <w:rFonts w:hint="eastAsia"/>
              </w:rPr>
              <w:t>有千万个</w:t>
            </w:r>
            <w:r w:rsidRPr="00373809">
              <w:rPr>
                <w:rFonts w:hint="eastAsia"/>
              </w:rPr>
              <w:t>string</w:t>
            </w:r>
            <w:r w:rsidRPr="00373809">
              <w:rPr>
                <w:rFonts w:hint="eastAsia"/>
              </w:rPr>
              <w:t>在内存怎么高速查找，插入和删除？？？</w:t>
            </w:r>
          </w:p>
          <w:p w:rsidR="00373809" w:rsidRPr="00373809" w:rsidRDefault="00373809" w:rsidP="00373809">
            <w:pPr>
              <w:ind w:firstLine="480"/>
            </w:pPr>
            <w:r w:rsidRPr="00373809">
              <w:rPr>
                <w:rFonts w:hint="eastAsia"/>
              </w:rPr>
              <w:t>对千万个</w:t>
            </w:r>
            <w:r w:rsidRPr="00373809">
              <w:rPr>
                <w:rFonts w:hint="eastAsia"/>
              </w:rPr>
              <w:t>string</w:t>
            </w:r>
            <w:r w:rsidRPr="00373809">
              <w:rPr>
                <w:rFonts w:hint="eastAsia"/>
              </w:rPr>
              <w:t>做</w:t>
            </w:r>
            <w:r w:rsidRPr="00373809">
              <w:rPr>
                <w:rFonts w:hint="eastAsia"/>
              </w:rPr>
              <w:t>hash</w:t>
            </w:r>
            <w:r w:rsidRPr="00373809">
              <w:rPr>
                <w:rFonts w:hint="eastAsia"/>
              </w:rPr>
              <w:t>，可以实现高速查找，找到了，插入和删除就很方便了。</w:t>
            </w:r>
          </w:p>
          <w:p w:rsidR="00373809" w:rsidRPr="00373809" w:rsidRDefault="00373809" w:rsidP="00373809">
            <w:pPr>
              <w:ind w:firstLine="480"/>
            </w:pPr>
            <w:r w:rsidRPr="00373809">
              <w:rPr>
                <w:rFonts w:hint="eastAsia"/>
              </w:rPr>
              <w:t>关键是如何做</w:t>
            </w:r>
            <w:r w:rsidRPr="00373809">
              <w:rPr>
                <w:rFonts w:hint="eastAsia"/>
              </w:rPr>
              <w:t>hash</w:t>
            </w:r>
            <w:r w:rsidRPr="00373809">
              <w:rPr>
                <w:rFonts w:hint="eastAsia"/>
              </w:rPr>
              <w:t>，对</w:t>
            </w:r>
            <w:r w:rsidRPr="00373809">
              <w:rPr>
                <w:rFonts w:hint="eastAsia"/>
              </w:rPr>
              <w:t>string</w:t>
            </w:r>
            <w:r w:rsidRPr="00373809">
              <w:rPr>
                <w:rFonts w:hint="eastAsia"/>
              </w:rPr>
              <w:t>做</w:t>
            </w:r>
            <w:r w:rsidRPr="00373809">
              <w:rPr>
                <w:rFonts w:hint="eastAsia"/>
              </w:rPr>
              <w:t>hash</w:t>
            </w:r>
            <w:r w:rsidRPr="00373809">
              <w:rPr>
                <w:rFonts w:hint="eastAsia"/>
              </w:rPr>
              <w:t>，要减少碰撞频率。</w:t>
            </w:r>
          </w:p>
          <w:p w:rsidR="00373809" w:rsidRPr="00373809" w:rsidRDefault="00373809" w:rsidP="00373809">
            <w:pPr>
              <w:ind w:firstLine="480"/>
            </w:pPr>
            <w:r w:rsidRPr="00373809">
              <w:lastRenderedPageBreak/>
              <w:t>In the String class, for example, the hash code h of a string s of length n is calculated as</w:t>
            </w:r>
          </w:p>
          <w:p w:rsidR="00373809" w:rsidRPr="00373809" w:rsidRDefault="00373809" w:rsidP="00373809">
            <w:pPr>
              <w:ind w:firstLine="480"/>
            </w:pPr>
            <w:r w:rsidRPr="00373809">
              <mc:AlternateContent>
                <mc:Choice Requires="wps">
                  <w:drawing>
                    <wp:inline distT="0" distB="0" distL="0" distR="0">
                      <wp:extent cx="3314700" cy="314325"/>
                      <wp:effectExtent l="0" t="0" r="0" b="0"/>
                      <wp:docPr id="1" name="矩形 1" descr="\( \texttt{h} \;=\; \texttt{s[0]}*31^{n-1} + \texttt{s[1]}*31^{n-2} + \cdots + \texttt{s[n-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147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C721D" id="矩形 1" o:spid="_x0000_s1026" alt="\( \texttt{h} \;=\; \texttt{s[0]}*31^{n-1} + \texttt{s[1]}*31^{n-2} + \cdots + \texttt{s[n-1]} \)" style="width:261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" filled="f" stroked="f">
                      <o:lock v:ext="edit" aspectratio="t"/>
                      <w10:anchorlock/>
                    </v:rect>
                  </w:pict>
                </mc:Fallback>
              </mc:AlternateContent>
            </w:r>
          </w:p>
          <w:p w:rsidR="00373809" w:rsidRPr="00373809" w:rsidRDefault="00373809" w:rsidP="00373809">
            <w:pPr>
              <w:ind w:firstLine="480"/>
            </w:pPr>
            <w:r w:rsidRPr="00373809">
              <w:rPr>
                <w:rFonts w:hint="eastAsia"/>
              </w:rPr>
              <w:t>or, in code,</w:t>
            </w:r>
          </w:p>
          <w:p w:rsidR="00373809" w:rsidRPr="00373809" w:rsidRDefault="00373809" w:rsidP="00373809">
            <w:pPr>
              <w:ind w:firstLine="480"/>
            </w:pPr>
            <w:r w:rsidRPr="00373809">
              <w:rPr>
                <w:rFonts w:hint="eastAsia"/>
              </w:rPr>
              <w:t>int h = 0; for (int i = 0; i &lt; n; i++) {     h = 31*h + s.charAt(i); }</w:t>
            </w:r>
          </w:p>
          <w:p w:rsidR="00373809" w:rsidRPr="00373809" w:rsidRDefault="00373809" w:rsidP="00373809">
            <w:pPr>
              <w:ind w:firstLine="480"/>
            </w:pPr>
            <w:r w:rsidRPr="00373809">
              <w:rPr>
                <w:rFonts w:hint="eastAsia"/>
              </w:rPr>
              <w:t>In general the arithmetic operations in such expressions will use 32-bit modular arithmetic ignoring overflow</w:t>
            </w:r>
          </w:p>
          <w:p w:rsidR="00373809" w:rsidRPr="00373809" w:rsidRDefault="00373809" w:rsidP="00373809">
            <w:pPr>
              <w:ind w:firstLine="480"/>
            </w:pPr>
            <w:r w:rsidRPr="00373809">
              <w:rPr>
                <w:rFonts w:hint="eastAsia"/>
              </w:rPr>
              <w:t>在实际中，</w:t>
            </w:r>
            <w:r w:rsidRPr="00373809">
              <w:rPr>
                <w:rFonts w:hint="eastAsia"/>
              </w:rPr>
              <w:t>BKDRhash</w:t>
            </w:r>
            <w:r w:rsidRPr="00373809">
              <w:rPr>
                <w:rFonts w:hint="eastAsia"/>
              </w:rPr>
              <w:t>函数比较好</w:t>
            </w:r>
          </w:p>
          <w:p w:rsidR="00373809" w:rsidRPr="00373809" w:rsidRDefault="00373809" w:rsidP="00373809">
            <w:pPr>
              <w:ind w:firstLine="480"/>
            </w:pPr>
            <w:r w:rsidRPr="00373809">
              <w:rPr>
                <w:rFonts w:hint="eastAsia"/>
              </w:rPr>
              <w:t>// BKDR Hash unsigned</w:t>
            </w:r>
            <w:r w:rsidRPr="00373809">
              <w:t> </w:t>
            </w:r>
            <w:r w:rsidRPr="00373809">
              <w:rPr>
                <w:rFonts w:hint="eastAsia"/>
              </w:rPr>
              <w:t>int</w:t>
            </w:r>
            <w:r w:rsidRPr="00373809">
              <w:t> BKDRHash</w:t>
            </w:r>
            <w:r w:rsidRPr="00373809">
              <w:rPr>
                <w:rFonts w:hint="eastAsia"/>
              </w:rPr>
              <w:t>(char</w:t>
            </w:r>
            <w:r w:rsidRPr="00373809">
              <w:t> </w:t>
            </w:r>
            <w:r w:rsidRPr="00373809">
              <w:rPr>
                <w:rFonts w:hint="eastAsia"/>
              </w:rPr>
              <w:t>*</w:t>
            </w:r>
            <w:r w:rsidRPr="00373809">
              <w:t>str</w:t>
            </w:r>
            <w:r w:rsidRPr="00373809">
              <w:rPr>
                <w:rFonts w:hint="eastAsia"/>
              </w:rPr>
              <w:t>)</w:t>
            </w:r>
            <w:r w:rsidRPr="00373809">
              <w:t> </w:t>
            </w:r>
            <w:r w:rsidRPr="00373809">
              <w:rPr>
                <w:rFonts w:hint="eastAsia"/>
              </w:rPr>
              <w:t>{</w:t>
            </w:r>
            <w:r w:rsidRPr="00373809">
              <w:t> </w:t>
            </w:r>
            <w:r w:rsidRPr="00373809">
              <w:rPr>
                <w:rFonts w:hint="eastAsia"/>
              </w:rPr>
              <w:t>unsigned</w:t>
            </w:r>
            <w:r w:rsidRPr="00373809">
              <w:t> </w:t>
            </w:r>
            <w:r w:rsidRPr="00373809">
              <w:rPr>
                <w:rFonts w:hint="eastAsia"/>
              </w:rPr>
              <w:t>int</w:t>
            </w:r>
            <w:r w:rsidRPr="00373809">
              <w:t> seed </w:t>
            </w:r>
            <w:r w:rsidRPr="00373809">
              <w:rPr>
                <w:rFonts w:hint="eastAsia"/>
              </w:rPr>
              <w:t>=</w:t>
            </w:r>
            <w:r w:rsidRPr="00373809">
              <w:t> </w:t>
            </w:r>
            <w:r w:rsidRPr="00373809">
              <w:rPr>
                <w:rFonts w:hint="eastAsia"/>
              </w:rPr>
              <w:t>131;</w:t>
            </w:r>
            <w:r w:rsidRPr="00373809">
              <w:t> </w:t>
            </w:r>
            <w:r w:rsidRPr="00373809">
              <w:rPr>
                <w:rFonts w:hint="eastAsia"/>
              </w:rPr>
              <w:t>// 31 131 1313 13131 131313 etc..</w:t>
            </w:r>
            <w:r w:rsidRPr="00373809">
              <w:t> </w:t>
            </w:r>
            <w:r w:rsidRPr="00373809">
              <w:rPr>
                <w:rFonts w:hint="eastAsia"/>
              </w:rPr>
              <w:t>unsigned</w:t>
            </w:r>
            <w:r w:rsidRPr="00373809">
              <w:t> </w:t>
            </w:r>
            <w:r w:rsidRPr="00373809">
              <w:rPr>
                <w:rFonts w:hint="eastAsia"/>
              </w:rPr>
              <w:t>int</w:t>
            </w:r>
            <w:r w:rsidRPr="00373809">
              <w:t>hash </w:t>
            </w:r>
            <w:r w:rsidRPr="00373809">
              <w:rPr>
                <w:rFonts w:hint="eastAsia"/>
              </w:rPr>
              <w:t>=</w:t>
            </w:r>
            <w:r w:rsidRPr="00373809">
              <w:t> </w:t>
            </w:r>
            <w:r w:rsidRPr="00373809">
              <w:rPr>
                <w:rFonts w:hint="eastAsia"/>
              </w:rPr>
              <w:t>0;</w:t>
            </w:r>
            <w:r w:rsidRPr="00373809">
              <w:t>   </w:t>
            </w:r>
            <w:r w:rsidRPr="00373809">
              <w:rPr>
                <w:rFonts w:hint="eastAsia"/>
              </w:rPr>
              <w:t>while</w:t>
            </w:r>
            <w:r w:rsidRPr="00373809">
              <w:t> </w:t>
            </w:r>
            <w:r w:rsidRPr="00373809">
              <w:rPr>
                <w:rFonts w:hint="eastAsia"/>
              </w:rPr>
              <w:t>(*</w:t>
            </w:r>
            <w:r w:rsidRPr="00373809">
              <w:t>str</w:t>
            </w:r>
            <w:r w:rsidRPr="00373809">
              <w:rPr>
                <w:rFonts w:hint="eastAsia"/>
              </w:rPr>
              <w:t>)</w:t>
            </w:r>
            <w:r w:rsidRPr="00373809">
              <w:t> </w:t>
            </w:r>
            <w:r w:rsidRPr="00373809">
              <w:rPr>
                <w:rFonts w:hint="eastAsia"/>
              </w:rPr>
              <w:t>{</w:t>
            </w:r>
            <w:r w:rsidRPr="00373809">
              <w:t> hash </w:t>
            </w:r>
            <w:r w:rsidRPr="00373809">
              <w:rPr>
                <w:rFonts w:hint="eastAsia"/>
              </w:rPr>
              <w:t>=</w:t>
            </w:r>
            <w:r w:rsidRPr="00373809">
              <w:t> hash </w:t>
            </w:r>
            <w:r w:rsidRPr="00373809">
              <w:rPr>
                <w:rFonts w:hint="eastAsia"/>
              </w:rPr>
              <w:t>*</w:t>
            </w:r>
            <w:r w:rsidRPr="00373809">
              <w:t> seed </w:t>
            </w:r>
            <w:r w:rsidRPr="00373809">
              <w:rPr>
                <w:rFonts w:hint="eastAsia"/>
              </w:rPr>
              <w:t>+</w:t>
            </w:r>
            <w:r w:rsidRPr="00373809">
              <w:t> </w:t>
            </w:r>
            <w:r w:rsidRPr="00373809">
              <w:rPr>
                <w:rFonts w:hint="eastAsia"/>
              </w:rPr>
              <w:t>(*</w:t>
            </w:r>
            <w:r w:rsidRPr="00373809">
              <w:t>str</w:t>
            </w:r>
            <w:r w:rsidRPr="00373809">
              <w:rPr>
                <w:rFonts w:hint="eastAsia"/>
              </w:rPr>
              <w:t>++);</w:t>
            </w:r>
            <w:r w:rsidRPr="00373809">
              <w:t> </w:t>
            </w:r>
            <w:r w:rsidRPr="00373809">
              <w:rPr>
                <w:rFonts w:hint="eastAsia"/>
              </w:rPr>
              <w:t>}</w:t>
            </w:r>
            <w:r w:rsidRPr="00373809">
              <w:t>   </w:t>
            </w:r>
            <w:r w:rsidRPr="00373809">
              <w:rPr>
                <w:rFonts w:hint="eastAsia"/>
              </w:rPr>
              <w:t>return</w:t>
            </w:r>
            <w:r w:rsidRPr="00373809">
              <w:t> </w:t>
            </w:r>
            <w:r w:rsidRPr="00373809">
              <w:rPr>
                <w:rFonts w:hint="eastAsia"/>
              </w:rPr>
              <w:t>(</w:t>
            </w:r>
            <w:r w:rsidRPr="00373809">
              <w:t>hash </w:t>
            </w:r>
            <w:r w:rsidRPr="00373809">
              <w:rPr>
                <w:rFonts w:hint="eastAsia"/>
              </w:rPr>
              <w:t>&amp;</w:t>
            </w:r>
            <w:r w:rsidRPr="00373809">
              <w:t> </w:t>
            </w:r>
            <w:r w:rsidRPr="00373809">
              <w:rPr>
                <w:rFonts w:hint="eastAsia"/>
              </w:rPr>
              <w:t>0x7FFFFFFF);</w:t>
            </w:r>
            <w:r w:rsidRPr="00373809">
              <w:t> </w:t>
            </w:r>
            <w:r w:rsidRPr="00373809">
              <w:rPr>
                <w:rFonts w:hint="eastAsia"/>
              </w:rPr>
              <w:t>}</w:t>
            </w:r>
          </w:p>
          <w:p w:rsidR="00373809" w:rsidRPr="00373809" w:rsidRDefault="00373809" w:rsidP="00373809">
            <w:pPr>
              <w:ind w:firstLine="480"/>
            </w:pPr>
            <w:r w:rsidRPr="00373809">
              <w:t>6.</w:t>
            </w:r>
            <w:r w:rsidRPr="00373809">
              <w:rPr>
                <w:rFonts w:hint="eastAsia"/>
              </w:rPr>
              <w:t>tcp</w:t>
            </w:r>
            <w:r w:rsidRPr="00373809">
              <w:rPr>
                <w:rFonts w:hint="eastAsia"/>
              </w:rPr>
              <w:t>三次握手的过程，</w:t>
            </w:r>
            <w:r w:rsidRPr="00373809">
              <w:rPr>
                <w:rFonts w:hint="eastAsia"/>
              </w:rPr>
              <w:t>accept</w:t>
            </w:r>
            <w:r w:rsidRPr="00373809">
              <w:rPr>
                <w:rFonts w:hint="eastAsia"/>
              </w:rPr>
              <w:t>发生在三次握手哪个阶段？</w:t>
            </w:r>
          </w:p>
          <w:p w:rsidR="00373809" w:rsidRPr="00373809" w:rsidRDefault="00373809" w:rsidP="00373809">
            <w:pPr>
              <w:ind w:firstLine="480"/>
            </w:pPr>
            <w:r w:rsidRPr="00373809">
              <w:rPr>
                <w:rFonts w:hint="eastAsia"/>
              </w:rPr>
              <w:t>三次握手：</w:t>
            </w:r>
            <w:r w:rsidRPr="00373809">
              <w:rPr>
                <w:rFonts w:hint="eastAsia"/>
              </w:rPr>
              <w:t>C-----&gt;SYN K</w:t>
            </w:r>
          </w:p>
          <w:p w:rsidR="00373809" w:rsidRPr="00373809" w:rsidRDefault="00373809" w:rsidP="00373809">
            <w:pPr>
              <w:ind w:firstLine="480"/>
            </w:pPr>
            <w:r w:rsidRPr="00373809">
              <w:rPr>
                <w:rFonts w:hint="eastAsia"/>
              </w:rPr>
              <w:t>              S------&gt;ACK K+1 SYN J</w:t>
            </w:r>
          </w:p>
          <w:p w:rsidR="00373809" w:rsidRPr="00373809" w:rsidRDefault="00373809" w:rsidP="00373809">
            <w:pPr>
              <w:ind w:firstLine="480"/>
            </w:pPr>
            <w:r w:rsidRPr="00373809">
              <w:rPr>
                <w:rFonts w:hint="eastAsia"/>
              </w:rPr>
              <w:t>              C-------&gt;ACK J+1   </w:t>
            </w:r>
          </w:p>
          <w:p w:rsidR="00373809" w:rsidRPr="00373809" w:rsidRDefault="00373809" w:rsidP="00373809">
            <w:pPr>
              <w:ind w:firstLine="480"/>
            </w:pPr>
            <w:r w:rsidRPr="00373809">
              <w:rPr>
                <w:rFonts w:hint="eastAsia"/>
              </w:rPr>
              <w:t>              DONE!</w:t>
            </w:r>
          </w:p>
          <w:p w:rsidR="00373809" w:rsidRPr="00373809" w:rsidRDefault="00373809" w:rsidP="00373809">
            <w:pPr>
              <w:ind w:firstLine="480"/>
            </w:pPr>
            <w:r w:rsidRPr="00373809">
              <w:rPr>
                <w:rFonts w:hint="eastAsia"/>
              </w:rPr>
              <w:t xml:space="preserve">client </w:t>
            </w:r>
            <w:r w:rsidRPr="00373809">
              <w:rPr>
                <w:rFonts w:hint="eastAsia"/>
              </w:rPr>
              <w:t>的</w:t>
            </w:r>
            <w:r w:rsidRPr="00373809">
              <w:rPr>
                <w:rFonts w:hint="eastAsia"/>
              </w:rPr>
              <w:t xml:space="preserve"> connect  </w:t>
            </w:r>
            <w:r w:rsidRPr="00373809">
              <w:rPr>
                <w:rFonts w:hint="eastAsia"/>
              </w:rPr>
              <w:t>引起</w:t>
            </w:r>
            <w:r w:rsidRPr="00373809">
              <w:rPr>
                <w:rFonts w:hint="eastAsia"/>
              </w:rPr>
              <w:t>3</w:t>
            </w:r>
            <w:r w:rsidRPr="00373809">
              <w:rPr>
                <w:rFonts w:hint="eastAsia"/>
              </w:rPr>
              <w:t>次握手</w:t>
            </w:r>
          </w:p>
          <w:p w:rsidR="00373809" w:rsidRPr="00373809" w:rsidRDefault="00373809" w:rsidP="00373809">
            <w:pPr>
              <w:ind w:firstLine="480"/>
            </w:pPr>
            <w:r w:rsidRPr="00373809">
              <w:rPr>
                <w:rFonts w:hint="eastAsia"/>
              </w:rPr>
              <w:t xml:space="preserve">server </w:t>
            </w:r>
            <w:r w:rsidRPr="00373809">
              <w:rPr>
                <w:rFonts w:hint="eastAsia"/>
              </w:rPr>
              <w:t>在</w:t>
            </w:r>
            <w:r w:rsidRPr="00373809">
              <w:rPr>
                <w:rFonts w:hint="eastAsia"/>
              </w:rPr>
              <w:t>socket</w:t>
            </w:r>
            <w:r w:rsidRPr="00373809">
              <w:rPr>
                <w:rFonts w:hint="eastAsia"/>
              </w:rPr>
              <w:t>，</w:t>
            </w:r>
            <w:r w:rsidRPr="00373809">
              <w:rPr>
                <w:rFonts w:hint="eastAsia"/>
              </w:rPr>
              <w:t xml:space="preserve"> bind</w:t>
            </w:r>
            <w:r w:rsidRPr="00373809">
              <w:rPr>
                <w:rFonts w:hint="eastAsia"/>
              </w:rPr>
              <w:t>，</w:t>
            </w:r>
            <w:r w:rsidRPr="00373809">
              <w:rPr>
                <w:rFonts w:hint="eastAsia"/>
              </w:rPr>
              <w:t xml:space="preserve"> listen</w:t>
            </w:r>
            <w:r w:rsidRPr="00373809">
              <w:rPr>
                <w:rFonts w:hint="eastAsia"/>
              </w:rPr>
              <w:t>后，阻塞在</w:t>
            </w:r>
            <w:r w:rsidRPr="00373809">
              <w:rPr>
                <w:rFonts w:hint="eastAsia"/>
              </w:rPr>
              <w:t>accept</w:t>
            </w:r>
            <w:r w:rsidRPr="00373809">
              <w:rPr>
                <w:rFonts w:hint="eastAsia"/>
              </w:rPr>
              <w:t>，三次握手完成后，</w:t>
            </w:r>
            <w:r w:rsidRPr="00373809">
              <w:rPr>
                <w:rFonts w:hint="eastAsia"/>
              </w:rPr>
              <w:t>accept</w:t>
            </w:r>
            <w:r w:rsidRPr="00373809">
              <w:rPr>
                <w:rFonts w:hint="eastAsia"/>
              </w:rPr>
              <w:t>返回一个</w:t>
            </w:r>
            <w:r w:rsidRPr="00373809">
              <w:rPr>
                <w:rFonts w:hint="eastAsia"/>
              </w:rPr>
              <w:t>fd</w:t>
            </w:r>
            <w:r w:rsidRPr="00373809">
              <w:rPr>
                <w:rFonts w:hint="eastAsia"/>
              </w:rPr>
              <w:t>，</w:t>
            </w:r>
          </w:p>
          <w:p w:rsidR="00373809" w:rsidRPr="00373809" w:rsidRDefault="00373809" w:rsidP="00373809">
            <w:pPr>
              <w:ind w:firstLine="480"/>
            </w:pPr>
            <w:r w:rsidRPr="00373809">
              <w:rPr>
                <w:rFonts w:hint="eastAsia"/>
              </w:rPr>
              <w:t>因此</w:t>
            </w:r>
            <w:r w:rsidRPr="00373809">
              <w:rPr>
                <w:rFonts w:hint="eastAsia"/>
              </w:rPr>
              <w:t>accept</w:t>
            </w:r>
            <w:r w:rsidRPr="00373809">
              <w:rPr>
                <w:rFonts w:hint="eastAsia"/>
              </w:rPr>
              <w:t>发生在三次握手之后。。。。。。</w:t>
            </w:r>
          </w:p>
          <w:p w:rsidR="00373809" w:rsidRPr="00373809" w:rsidRDefault="00373809" w:rsidP="00373809">
            <w:pPr>
              <w:ind w:firstLine="480"/>
            </w:pPr>
            <w:r w:rsidRPr="00373809">
              <w:rPr>
                <w:rFonts w:hint="eastAsia"/>
              </w:rPr>
              <w:t>7.Tcp</w:t>
            </w:r>
            <w:r w:rsidRPr="00373809">
              <w:rPr>
                <w:rFonts w:hint="eastAsia"/>
              </w:rPr>
              <w:t>流，</w:t>
            </w:r>
            <w:r w:rsidRPr="00373809">
              <w:rPr>
                <w:rFonts w:hint="eastAsia"/>
              </w:rPr>
              <w:t xml:space="preserve"> udp</w:t>
            </w:r>
            <w:r w:rsidRPr="00373809">
              <w:rPr>
                <w:rFonts w:hint="eastAsia"/>
              </w:rPr>
              <w:t>的数据报，之间有什么区别，为什么</w:t>
            </w:r>
            <w:r w:rsidRPr="00373809">
              <w:rPr>
                <w:rFonts w:hint="eastAsia"/>
              </w:rPr>
              <w:t>TCP</w:t>
            </w:r>
            <w:r w:rsidRPr="00373809">
              <w:rPr>
                <w:rFonts w:hint="eastAsia"/>
              </w:rPr>
              <w:t>要叫做数据流？</w:t>
            </w:r>
          </w:p>
          <w:p w:rsidR="00373809" w:rsidRPr="00373809" w:rsidRDefault="00373809" w:rsidP="00373809">
            <w:pPr>
              <w:ind w:firstLine="480"/>
            </w:pPr>
            <w:r w:rsidRPr="00373809">
              <w:t>TCP</w:t>
            </w:r>
            <w:r w:rsidRPr="00373809">
              <w:t>本身是面向连接的协议，</w:t>
            </w:r>
            <w:r w:rsidRPr="00373809">
              <w:t>S</w:t>
            </w:r>
            <w:r w:rsidRPr="00373809">
              <w:t>和</w:t>
            </w:r>
            <w:r w:rsidRPr="00373809">
              <w:t>C</w:t>
            </w:r>
            <w:r w:rsidRPr="00373809">
              <w:t>之间要使用</w:t>
            </w:r>
            <w:r w:rsidRPr="00373809">
              <w:t>TCP</w:t>
            </w:r>
            <w:r w:rsidRPr="00373809">
              <w:t>，必须先建立连接，数据就在该连接上流动，可以是双向的，没有边界。所以叫数据流</w:t>
            </w:r>
            <w:r w:rsidRPr="00373809">
              <w:t xml:space="preserve"> </w:t>
            </w:r>
            <w:r w:rsidRPr="00373809">
              <w:t>，占系统资源多</w:t>
            </w:r>
          </w:p>
          <w:p w:rsidR="00373809" w:rsidRPr="00373809" w:rsidRDefault="00373809" w:rsidP="00373809">
            <w:pPr>
              <w:ind w:firstLine="480"/>
            </w:pPr>
            <w:r w:rsidRPr="00373809">
              <w:rPr>
                <w:rFonts w:hint="eastAsia"/>
              </w:rPr>
              <w:t>UDP</w:t>
            </w:r>
            <w:r w:rsidRPr="00373809">
              <w:rPr>
                <w:rFonts w:hint="eastAsia"/>
              </w:rPr>
              <w:t>不是面向连接的，不存在建立连接，释放连接，每个数据包都是独立的包，有边界，一般不会合并。</w:t>
            </w:r>
          </w:p>
          <w:p w:rsidR="00373809" w:rsidRPr="00373809" w:rsidRDefault="00373809" w:rsidP="00373809">
            <w:pPr>
              <w:ind w:firstLine="480"/>
            </w:pPr>
            <w:r w:rsidRPr="00373809">
              <w:t>TCP</w:t>
            </w:r>
            <w:r w:rsidRPr="00373809">
              <w:t>保证数据正确性，</w:t>
            </w:r>
            <w:r w:rsidRPr="00373809">
              <w:t>UDP</w:t>
            </w:r>
            <w:r w:rsidRPr="00373809">
              <w:t>可能丢包，</w:t>
            </w:r>
            <w:r w:rsidRPr="00373809">
              <w:t>TCP</w:t>
            </w:r>
            <w:r w:rsidRPr="00373809">
              <w:t>保证数据顺序，</w:t>
            </w:r>
            <w:r w:rsidRPr="00373809">
              <w:t>UDP</w:t>
            </w:r>
            <w:r w:rsidRPr="00373809">
              <w:t>不保证</w:t>
            </w:r>
          </w:p>
          <w:p w:rsidR="00373809" w:rsidRPr="00373809" w:rsidRDefault="00373809" w:rsidP="00373809">
            <w:pPr>
              <w:ind w:firstLine="480"/>
            </w:pPr>
            <w:r w:rsidRPr="00373809">
              <w:t>8.</w:t>
            </w:r>
          </w:p>
          <w:p w:rsidR="00373809" w:rsidRPr="00373809" w:rsidRDefault="00373809" w:rsidP="00373809">
            <w:pPr>
              <w:ind w:firstLine="480"/>
            </w:pPr>
            <w:r w:rsidRPr="00373809">
              <w:rPr>
                <w:rFonts w:hint="eastAsia"/>
              </w:rPr>
              <w:t>const</w:t>
            </w:r>
            <w:r w:rsidRPr="00373809">
              <w:rPr>
                <w:rFonts w:hint="eastAsia"/>
              </w:rPr>
              <w:t>的含义及实现机制，比如：</w:t>
            </w:r>
            <w:r w:rsidRPr="00373809">
              <w:rPr>
                <w:rFonts w:hint="eastAsia"/>
              </w:rPr>
              <w:t>const int i,</w:t>
            </w:r>
            <w:r w:rsidRPr="00373809">
              <w:rPr>
                <w:rFonts w:hint="eastAsia"/>
              </w:rPr>
              <w:t>是怎么做到</w:t>
            </w:r>
            <w:r w:rsidRPr="00373809">
              <w:rPr>
                <w:rFonts w:hint="eastAsia"/>
              </w:rPr>
              <w:t>i</w:t>
            </w:r>
            <w:r w:rsidRPr="00373809">
              <w:rPr>
                <w:rFonts w:hint="eastAsia"/>
              </w:rPr>
              <w:t>只可读的？</w:t>
            </w:r>
          </w:p>
          <w:p w:rsidR="00373809" w:rsidRPr="00373809" w:rsidRDefault="00373809" w:rsidP="00373809">
            <w:pPr>
              <w:ind w:firstLine="480"/>
            </w:pPr>
            <w:r w:rsidRPr="00373809">
              <w:rPr>
                <w:rFonts w:hint="eastAsia"/>
              </w:rPr>
              <w:t>const</w:t>
            </w:r>
            <w:r w:rsidRPr="00373809">
              <w:rPr>
                <w:rFonts w:hint="eastAsia"/>
              </w:rPr>
              <w:t>指示对象为常量，只读。</w:t>
            </w:r>
          </w:p>
          <w:p w:rsidR="00373809" w:rsidRPr="00373809" w:rsidRDefault="00373809" w:rsidP="00373809">
            <w:pPr>
              <w:ind w:firstLine="480"/>
            </w:pPr>
            <w:r w:rsidRPr="00373809">
              <w:rPr>
                <w:rFonts w:hint="eastAsia"/>
              </w:rPr>
              <w:lastRenderedPageBreak/>
              <w:t>实现机制：这些在编译期间完成，对于内置类型，如</w:t>
            </w:r>
            <w:r w:rsidRPr="00373809">
              <w:rPr>
                <w:rFonts w:hint="eastAsia"/>
              </w:rPr>
              <w:t>int</w:t>
            </w:r>
            <w:r w:rsidRPr="00373809">
              <w:rPr>
                <w:rFonts w:hint="eastAsia"/>
              </w:rPr>
              <w:t>，</w:t>
            </w:r>
            <w:r w:rsidRPr="00373809">
              <w:rPr>
                <w:rFonts w:hint="eastAsia"/>
              </w:rPr>
              <w:t xml:space="preserve"> </w:t>
            </w:r>
            <w:r w:rsidRPr="00373809">
              <w:rPr>
                <w:rFonts w:hint="eastAsia"/>
              </w:rPr>
              <w:t>编译器可能使用常数直接替换掉对此变量的引用。而对于结构体不一定。</w:t>
            </w:r>
          </w:p>
          <w:p w:rsidR="00373809" w:rsidRPr="00373809" w:rsidRDefault="00373809" w:rsidP="00373809">
            <w:pPr>
              <w:ind w:firstLine="480"/>
            </w:pPr>
            <w:r w:rsidRPr="00373809">
              <w:rPr>
                <w:rFonts w:hint="eastAsia"/>
              </w:rPr>
              <w:t>看下面的例子：</w:t>
            </w:r>
          </w:p>
          <w:tbl>
            <w:tblPr>
              <w:tblW w:w="14160" w:type="dxa"/>
              <w:jc w:val="center"/>
              <w:tblBorders>
                <w:top w:val="dotted" w:sz="6" w:space="0" w:color="CCCCCC"/>
                <w:left w:val="dotted" w:sz="6" w:space="0" w:color="CCCCCC"/>
                <w:bottom w:val="dotted" w:sz="6" w:space="0" w:color="CCCCCC"/>
                <w:right w:val="dotted" w:sz="6" w:space="0" w:color="CCCCCC"/>
              </w:tblBorders>
              <w:tblCellMar>
                <w:left w:w="0" w:type="dxa"/>
                <w:right w:w="0" w:type="dxa"/>
              </w:tblCellMar>
              <w:tblLook w:val="04A0" w:firstRow="1" w:lastRow="0" w:firstColumn="1" w:lastColumn="0" w:noHBand="0" w:noVBand="1"/>
            </w:tblPr>
            <w:tblGrid>
              <w:gridCol w:w="14160"/>
            </w:tblGrid>
            <w:tr w:rsidR="00373809" w:rsidRPr="00373809" w:rsidTr="003738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3F3F3"/>
                  <w:tcMar>
                    <w:top w:w="120" w:type="dxa"/>
                    <w:left w:w="120" w:type="dxa"/>
                    <w:bottom w:w="120" w:type="dxa"/>
                    <w:right w:w="120" w:type="dxa"/>
                  </w:tcMar>
                  <w:vAlign w:val="center"/>
                  <w:hideMark/>
                </w:tcPr>
                <w:p w:rsidR="00373809" w:rsidRPr="00373809" w:rsidRDefault="00373809" w:rsidP="00373809">
                  <w:pPr>
                    <w:ind w:firstLine="480"/>
                  </w:pPr>
                  <w:r w:rsidRPr="00373809">
                    <w:rPr>
                      <w:rFonts w:hint="eastAsia"/>
                    </w:rPr>
                    <w:t xml:space="preserve">const int j=100;    int *p=const_cast&lt;int*&gt;(&amp;j);    *p=200;    cout&lt;&lt;j&lt;&lt;endl;    </w:t>
                  </w:r>
                  <w:r w:rsidRPr="00373809">
                    <w:rPr>
                      <w:rFonts w:hint="eastAsia"/>
                    </w:rPr>
                    <w:t>输出为什么是</w:t>
                  </w:r>
                  <w:r w:rsidRPr="00373809">
                    <w:rPr>
                      <w:rFonts w:hint="eastAsia"/>
                    </w:rPr>
                    <w:t>100</w:t>
                  </w:r>
                  <w:r w:rsidRPr="00373809">
                    <w:rPr>
                      <w:rFonts w:hint="eastAsia"/>
                    </w:rPr>
                    <w:t>呢？</w:t>
                  </w:r>
                </w:p>
                <w:p w:rsidR="00373809" w:rsidRPr="00373809" w:rsidRDefault="00373809" w:rsidP="00373809">
                  <w:pPr>
                    <w:ind w:firstLine="480"/>
                    <w:rPr>
                      <w:rFonts w:hint="eastAsia"/>
                    </w:rPr>
                  </w:pPr>
                  <w:r w:rsidRPr="00373809">
                    <w:rPr>
                      <w:rFonts w:hint="eastAsia"/>
                    </w:rPr>
                    <w:t>cout&lt;&lt;*p&lt;&lt;endl; //</w:t>
                  </w:r>
                  <w:r w:rsidRPr="00373809">
                    <w:rPr>
                      <w:rFonts w:hint="eastAsia"/>
                    </w:rPr>
                    <w:t>输出是改过的</w:t>
                  </w:r>
                  <w:r w:rsidRPr="00373809">
                    <w:rPr>
                      <w:rFonts w:hint="eastAsia"/>
                    </w:rPr>
                    <w:t>200</w:t>
                  </w:r>
                </w:p>
                <w:p w:rsidR="00373809" w:rsidRPr="00373809" w:rsidRDefault="00373809" w:rsidP="00373809">
                  <w:pPr>
                    <w:ind w:firstLine="480"/>
                    <w:rPr>
                      <w:rFonts w:hint="eastAsia"/>
                    </w:rPr>
                  </w:pPr>
                  <w:r w:rsidRPr="00373809">
                    <w:rPr>
                      <w:rFonts w:hint="eastAsia"/>
                    </w:rPr>
                    <w:t>编译器在优化代码时把</w:t>
                  </w:r>
                  <w:r w:rsidRPr="00373809">
                    <w:rPr>
                      <w:rFonts w:hint="eastAsia"/>
                    </w:rPr>
                    <w:t>cout&lt;&lt;j</w:t>
                  </w:r>
                  <w:r w:rsidRPr="00373809">
                    <w:rPr>
                      <w:rFonts w:hint="eastAsia"/>
                    </w:rPr>
                    <w:t>直接优化成</w:t>
                  </w:r>
                  <w:r w:rsidRPr="00373809">
                    <w:rPr>
                      <w:rFonts w:hint="eastAsia"/>
                    </w:rPr>
                    <w:t>cout&lt;&lt;100</w:t>
                  </w:r>
                  <w:r w:rsidRPr="00373809">
                    <w:rPr>
                      <w:rFonts w:hint="eastAsia"/>
                    </w:rPr>
                    <w:t>了，所以虽然</w:t>
                  </w:r>
                  <w:r w:rsidRPr="00373809">
                    <w:rPr>
                      <w:rFonts w:hint="eastAsia"/>
                    </w:rPr>
                    <w:t>p</w:t>
                  </w:r>
                  <w:r w:rsidRPr="00373809">
                    <w:rPr>
                      <w:rFonts w:hint="eastAsia"/>
                    </w:rPr>
                    <w:t>和</w:t>
                  </w:r>
                  <w:r w:rsidRPr="00373809">
                    <w:rPr>
                      <w:rFonts w:hint="eastAsia"/>
                    </w:rPr>
                    <w:t>&amp;j</w:t>
                  </w:r>
                  <w:r w:rsidRPr="00373809">
                    <w:rPr>
                      <w:rFonts w:hint="eastAsia"/>
                    </w:rPr>
                    <w:t>的值一样，但</w:t>
                  </w:r>
                  <w:r w:rsidRPr="00373809">
                    <w:rPr>
                      <w:rFonts w:hint="eastAsia"/>
                    </w:rPr>
                    <w:t>cout&lt;&lt;j</w:t>
                  </w:r>
                  <w:r w:rsidRPr="00373809">
                    <w:rPr>
                      <w:rFonts w:hint="eastAsia"/>
                    </w:rPr>
                    <w:t>不再通过访问</w:t>
                  </w:r>
                  <w:r w:rsidRPr="00373809">
                    <w:rPr>
                      <w:rFonts w:hint="eastAsia"/>
                    </w:rPr>
                    <w:t>j</w:t>
                  </w:r>
                  <w:r w:rsidRPr="00373809">
                    <w:rPr>
                      <w:rFonts w:hint="eastAsia"/>
                    </w:rPr>
                    <w:t>的地址输出。（反汇编时也有看到直接把数字压栈</w:t>
                  </w:r>
                  <w:r w:rsidRPr="00373809">
                    <w:rPr>
                      <w:rFonts w:hint="eastAsia"/>
                    </w:rPr>
                    <w:t xml:space="preserve">push 100 </w:t>
                  </w:r>
                  <w:r w:rsidRPr="00373809">
                    <w:rPr>
                      <w:rFonts w:hint="eastAsia"/>
                    </w:rPr>
                    <w:t>）</w:t>
                  </w:r>
                </w:p>
                <w:p w:rsidR="00373809" w:rsidRPr="00373809" w:rsidRDefault="00373809" w:rsidP="00373809">
                  <w:pPr>
                    <w:ind w:firstLine="480"/>
                    <w:rPr>
                      <w:rFonts w:hint="eastAsia"/>
                    </w:rPr>
                  </w:pPr>
                  <w:r w:rsidRPr="00373809">
                    <w:rPr>
                      <w:rFonts w:hint="eastAsia"/>
                    </w:rPr>
                    <w:t>这是因为，</w:t>
                  </w:r>
                  <w:r w:rsidRPr="00373809">
                    <w:rPr>
                      <w:rFonts w:hint="eastAsia"/>
                    </w:rPr>
                    <w:t>const</w:t>
                  </w:r>
                  <w:r w:rsidRPr="00373809">
                    <w:rPr>
                      <w:rFonts w:hint="eastAsia"/>
                    </w:rPr>
                    <w:t>型在压栈时，是使用的直接的数，就有点像</w:t>
                  </w:r>
                  <w:r w:rsidRPr="00373809">
                    <w:rPr>
                      <w:rFonts w:hint="eastAsia"/>
                    </w:rPr>
                    <w:t>C</w:t>
                  </w:r>
                  <w:r w:rsidRPr="00373809">
                    <w:rPr>
                      <w:rFonts w:hint="eastAsia"/>
                    </w:rPr>
                    <w:t>的</w:t>
                  </w:r>
                  <w:r w:rsidRPr="00373809">
                    <w:rPr>
                      <w:rFonts w:hint="eastAsia"/>
                    </w:rPr>
                    <w:t>#define a 100</w:t>
                  </w:r>
                </w:p>
              </w:tc>
            </w:tr>
          </w:tbl>
          <w:p w:rsidR="00373809" w:rsidRPr="00373809" w:rsidRDefault="00373809" w:rsidP="00373809">
            <w:pPr>
              <w:ind w:firstLine="480"/>
              <w:rPr>
                <w:rFonts w:hint="eastAsia"/>
              </w:rPr>
            </w:pPr>
            <w:r w:rsidRPr="00373809">
              <w:t>对于非系统缺省类型，系统不知道怎么去直接替换，因此必须占据内存。</w:t>
            </w:r>
          </w:p>
          <w:tbl>
            <w:tblPr>
              <w:tblW w:w="14160" w:type="dxa"/>
              <w:jc w:val="center"/>
              <w:tblBorders>
                <w:top w:val="dotted" w:sz="6" w:space="0" w:color="CCCCCC"/>
                <w:left w:val="dotted" w:sz="6" w:space="0" w:color="CCCCCC"/>
                <w:bottom w:val="dotted" w:sz="6" w:space="0" w:color="CCCCCC"/>
                <w:right w:val="dotted" w:sz="6" w:space="0" w:color="CCCCCC"/>
              </w:tblBorders>
              <w:tblCellMar>
                <w:left w:w="0" w:type="dxa"/>
                <w:right w:w="0" w:type="dxa"/>
              </w:tblCellMar>
              <w:tblLook w:val="04A0" w:firstRow="1" w:lastRow="0" w:firstColumn="1" w:lastColumn="0" w:noHBand="0" w:noVBand="1"/>
            </w:tblPr>
            <w:tblGrid>
              <w:gridCol w:w="14160"/>
            </w:tblGrid>
            <w:tr w:rsidR="00373809" w:rsidRPr="00373809" w:rsidTr="003738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3F3F3"/>
                  <w:tcMar>
                    <w:top w:w="120" w:type="dxa"/>
                    <w:left w:w="120" w:type="dxa"/>
                    <w:bottom w:w="120" w:type="dxa"/>
                    <w:right w:w="120" w:type="dxa"/>
                  </w:tcMar>
                  <w:vAlign w:val="center"/>
                  <w:hideMark/>
                </w:tcPr>
                <w:p w:rsidR="00373809" w:rsidRPr="00373809" w:rsidRDefault="00373809" w:rsidP="00373809">
                  <w:pPr>
                    <w:ind w:firstLine="480"/>
                  </w:pPr>
                  <w:r w:rsidRPr="00373809">
                    <w:t>#include &lt;iostream&gt; using namespace std; struct A {    int i;    char ch;    A()    {        i = 100;        ch = 'S';    } }; int main() {    const A a;    const int i = 200;    int *p1 = (int*)&amp;a.i;    int *p2 = (int*)&amp;i;    *p1 = 1;    *p2 = 2; //   a.i = 200; //</w:t>
                  </w:r>
                  <w:r w:rsidRPr="00373809">
                    <w:t>报错，左值不能为</w:t>
                  </w:r>
                  <w:r w:rsidRPr="00373809">
                    <w:t>const    cout &lt;&lt; a.i &lt;&lt; " " &lt;&lt; a.ch &lt;&lt; endl;    cout &lt;&lt; i &lt;&lt; endl;    return 0; }</w:t>
                  </w:r>
                </w:p>
              </w:tc>
            </w:tr>
          </w:tbl>
          <w:p w:rsidR="00373809" w:rsidRPr="00373809" w:rsidRDefault="00373809" w:rsidP="00373809">
            <w:pPr>
              <w:ind w:firstLine="480"/>
              <w:rPr>
                <w:rFonts w:hint="eastAsia"/>
              </w:rPr>
            </w:pPr>
            <w:r w:rsidRPr="00373809">
              <w:rPr>
                <w:rFonts w:hint="eastAsia"/>
              </w:rPr>
              <w:t>运行结果：</w:t>
            </w:r>
          </w:p>
          <w:tbl>
            <w:tblPr>
              <w:tblW w:w="9705" w:type="dxa"/>
              <w:jc w:val="center"/>
              <w:tblBorders>
                <w:top w:val="dotted" w:sz="6" w:space="0" w:color="CCCCCC"/>
                <w:left w:val="dotted" w:sz="6" w:space="0" w:color="CCCCCC"/>
                <w:bottom w:val="dotted" w:sz="6" w:space="0" w:color="CCCCCC"/>
                <w:right w:val="dotted" w:sz="6" w:space="0" w:color="CCCCCC"/>
              </w:tblBorders>
              <w:tblCellMar>
                <w:left w:w="0" w:type="dxa"/>
                <w:right w:w="0" w:type="dxa"/>
              </w:tblCellMar>
              <w:tblLook w:val="04A0" w:firstRow="1" w:lastRow="0" w:firstColumn="1" w:lastColumn="0" w:noHBand="0" w:noVBand="1"/>
            </w:tblPr>
            <w:tblGrid>
              <w:gridCol w:w="9705"/>
            </w:tblGrid>
            <w:tr w:rsidR="00373809" w:rsidRPr="00373809" w:rsidTr="003738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3F3F3"/>
                  <w:tcMar>
                    <w:top w:w="120" w:type="dxa"/>
                    <w:left w:w="120" w:type="dxa"/>
                    <w:bottom w:w="120" w:type="dxa"/>
                    <w:right w:w="120" w:type="dxa"/>
                  </w:tcMar>
                  <w:vAlign w:val="center"/>
                  <w:hideMark/>
                </w:tcPr>
                <w:p w:rsidR="00373809" w:rsidRPr="00373809" w:rsidRDefault="00373809" w:rsidP="00373809">
                  <w:pPr>
                    <w:ind w:firstLine="480"/>
                    <w:rPr>
                      <w:rFonts w:hint="eastAsia"/>
                    </w:rPr>
                  </w:pPr>
                  <w:r w:rsidRPr="00373809">
                    <w:t>1 S 200</w:t>
                  </w:r>
                </w:p>
              </w:tc>
            </w:tr>
          </w:tbl>
          <w:p w:rsidR="00373809" w:rsidRPr="00373809" w:rsidRDefault="00373809" w:rsidP="00373809">
            <w:pPr>
              <w:ind w:firstLine="480"/>
            </w:pPr>
            <w:r w:rsidRPr="00373809">
              <w:t>9.</w:t>
            </w:r>
            <w:r w:rsidRPr="00373809">
              <w:rPr>
                <w:rFonts w:hint="eastAsia"/>
              </w:rPr>
              <w:t>vola</w:t>
            </w:r>
            <w:r w:rsidRPr="00373809">
              <w:t>tile</w:t>
            </w:r>
            <w:r w:rsidRPr="00373809">
              <w:t>的含义。</w:t>
            </w:r>
          </w:p>
          <w:p w:rsidR="00373809" w:rsidRPr="00373809" w:rsidRDefault="00373809" w:rsidP="00373809">
            <w:pPr>
              <w:ind w:firstLine="480"/>
            </w:pPr>
            <w:r w:rsidRPr="00373809">
              <w:rPr>
                <w:rFonts w:hint="eastAsia"/>
              </w:rPr>
              <w:t>变量可能在编译器的控制或监控之外改变，告诉编译器不要优化该变量，如被系统时钟更新的变量。</w:t>
            </w:r>
          </w:p>
          <w:p w:rsidR="00373809" w:rsidRPr="00373809" w:rsidRDefault="00373809" w:rsidP="00373809">
            <w:pPr>
              <w:ind w:firstLine="480"/>
            </w:pPr>
            <w:r w:rsidRPr="00373809">
              <w:rPr>
                <w:rFonts w:hint="eastAsia"/>
              </w:rPr>
              <w:t>10.OFFSETOF(s, m)</w:t>
            </w:r>
            <w:r w:rsidRPr="00373809">
              <w:rPr>
                <w:rFonts w:hint="eastAsia"/>
              </w:rPr>
              <w:t>的宏定义，</w:t>
            </w:r>
            <w:r w:rsidRPr="00373809">
              <w:rPr>
                <w:rFonts w:hint="eastAsia"/>
              </w:rPr>
              <w:t>s</w:t>
            </w:r>
            <w:r w:rsidRPr="00373809">
              <w:rPr>
                <w:rFonts w:hint="eastAsia"/>
              </w:rPr>
              <w:t>是结构类型，</w:t>
            </w:r>
            <w:r w:rsidRPr="00373809">
              <w:rPr>
                <w:rFonts w:hint="eastAsia"/>
              </w:rPr>
              <w:t>m</w:t>
            </w:r>
            <w:r w:rsidRPr="00373809">
              <w:rPr>
                <w:rFonts w:hint="eastAsia"/>
              </w:rPr>
              <w:t>是</w:t>
            </w:r>
            <w:r w:rsidRPr="00373809">
              <w:rPr>
                <w:rFonts w:hint="eastAsia"/>
              </w:rPr>
              <w:t>s</w:t>
            </w:r>
            <w:r w:rsidRPr="00373809">
              <w:rPr>
                <w:rFonts w:hint="eastAsia"/>
              </w:rPr>
              <w:t>的成员，求</w:t>
            </w:r>
            <w:r w:rsidRPr="00373809">
              <w:rPr>
                <w:rFonts w:hint="eastAsia"/>
              </w:rPr>
              <w:t>m</w:t>
            </w:r>
            <w:r w:rsidRPr="00373809">
              <w:rPr>
                <w:rFonts w:hint="eastAsia"/>
              </w:rPr>
              <w:t>在</w:t>
            </w:r>
            <w:r w:rsidRPr="00373809">
              <w:rPr>
                <w:rFonts w:hint="eastAsia"/>
              </w:rPr>
              <w:t>s</w:t>
            </w:r>
            <w:r w:rsidRPr="00373809">
              <w:rPr>
                <w:rFonts w:hint="eastAsia"/>
              </w:rPr>
              <w:t>中的偏移量。</w:t>
            </w:r>
          </w:p>
          <w:p w:rsidR="00373809" w:rsidRPr="00373809" w:rsidRDefault="00373809" w:rsidP="00373809">
            <w:pPr>
              <w:ind w:firstLine="480"/>
            </w:pPr>
            <w:r w:rsidRPr="00373809">
              <w:rPr>
                <w:rFonts w:hint="eastAsia"/>
              </w:rPr>
              <w:t>#define OFFSETOF</w:t>
            </w:r>
            <w:r w:rsidRPr="00373809">
              <w:rPr>
                <w:rFonts w:hint="eastAsia"/>
              </w:rPr>
              <w:t>（</w:t>
            </w:r>
            <w:r w:rsidRPr="00373809">
              <w:rPr>
                <w:rFonts w:hint="eastAsia"/>
              </w:rPr>
              <w:t>s, m</w:t>
            </w:r>
            <w:r w:rsidRPr="00373809">
              <w:rPr>
                <w:rFonts w:hint="eastAsia"/>
              </w:rPr>
              <w:t>）</w:t>
            </w:r>
            <w:r w:rsidRPr="00373809">
              <w:rPr>
                <w:rFonts w:hint="eastAsia"/>
              </w:rPr>
              <w:t xml:space="preserve"> size_t</w:t>
            </w:r>
            <w:r w:rsidRPr="00373809">
              <w:rPr>
                <w:rFonts w:hint="eastAsia"/>
              </w:rPr>
              <w:t>（</w:t>
            </w:r>
            <w:r w:rsidRPr="00373809">
              <w:rPr>
                <w:rFonts w:hint="eastAsia"/>
              </w:rPr>
              <w:t>&amp;((s*)0)-&gt;m</w:t>
            </w:r>
            <w:r w:rsidRPr="00373809">
              <w:rPr>
                <w:rFonts w:hint="eastAsia"/>
              </w:rPr>
              <w:t>）</w:t>
            </w:r>
          </w:p>
          <w:p w:rsidR="00373809" w:rsidRPr="00373809" w:rsidRDefault="00373809" w:rsidP="00373809">
            <w:pPr>
              <w:ind w:firstLine="480"/>
            </w:pPr>
            <w:r w:rsidRPr="00373809">
              <w:t>11.</w:t>
            </w:r>
            <w:r w:rsidRPr="00373809">
              <w:rPr>
                <w:rFonts w:hint="eastAsia"/>
              </w:rPr>
              <w:t>100</w:t>
            </w:r>
            <w:r w:rsidRPr="00373809">
              <w:rPr>
                <w:rFonts w:hint="eastAsia"/>
              </w:rPr>
              <w:t>亿个数，求最大的</w:t>
            </w:r>
            <w:r w:rsidRPr="00373809">
              <w:rPr>
                <w:rFonts w:hint="eastAsia"/>
              </w:rPr>
              <w:t>1</w:t>
            </w:r>
            <w:r w:rsidRPr="00373809">
              <w:rPr>
                <w:rFonts w:hint="eastAsia"/>
              </w:rPr>
              <w:t>万个数，并说出算法的时间复杂度。</w:t>
            </w:r>
          </w:p>
          <w:p w:rsidR="00373809" w:rsidRPr="00373809" w:rsidRDefault="00373809" w:rsidP="00373809">
            <w:pPr>
              <w:ind w:firstLine="480"/>
            </w:pPr>
            <w:r w:rsidRPr="00373809">
              <w:rPr>
                <w:rFonts w:hint="eastAsia"/>
              </w:rPr>
              <w:t>用小根堆来实现。注意是小根堆，</w:t>
            </w:r>
          </w:p>
          <w:p w:rsidR="00373809" w:rsidRPr="00373809" w:rsidRDefault="00373809" w:rsidP="00373809">
            <w:pPr>
              <w:ind w:firstLine="480"/>
            </w:pPr>
            <w:r w:rsidRPr="00373809">
              <w:rPr>
                <w:rFonts w:hint="eastAsia"/>
              </w:rPr>
              <w:t>读入</w:t>
            </w:r>
            <w:r w:rsidRPr="00373809">
              <w:rPr>
                <w:rFonts w:hint="eastAsia"/>
              </w:rPr>
              <w:t>1</w:t>
            </w:r>
            <w:r w:rsidRPr="00373809">
              <w:rPr>
                <w:rFonts w:hint="eastAsia"/>
              </w:rPr>
              <w:t>万个数，然后做</w:t>
            </w:r>
          </w:p>
          <w:p w:rsidR="00373809" w:rsidRPr="00373809" w:rsidRDefault="00373809" w:rsidP="00373809">
            <w:pPr>
              <w:ind w:firstLine="480"/>
            </w:pPr>
            <w:r w:rsidRPr="00373809">
              <w:rPr>
                <w:rFonts w:hint="eastAsia"/>
              </w:rPr>
              <w:t>时间复杂度是</w:t>
            </w:r>
            <w:r w:rsidRPr="00373809">
              <w:rPr>
                <w:rFonts w:hint="eastAsia"/>
              </w:rPr>
              <w:t>O</w:t>
            </w:r>
            <w:r w:rsidRPr="00373809">
              <w:rPr>
                <w:rFonts w:hint="eastAsia"/>
              </w:rPr>
              <w:t>（</w:t>
            </w:r>
            <w:r w:rsidRPr="00373809">
              <w:rPr>
                <w:rFonts w:hint="eastAsia"/>
              </w:rPr>
              <w:t>NlogK</w:t>
            </w:r>
            <w:r w:rsidRPr="00373809">
              <w:rPr>
                <w:rFonts w:hint="eastAsia"/>
              </w:rPr>
              <w:t>）</w:t>
            </w:r>
          </w:p>
          <w:p w:rsidR="00373809" w:rsidRPr="00373809" w:rsidRDefault="00373809" w:rsidP="00373809">
            <w:pPr>
              <w:ind w:firstLine="480"/>
            </w:pPr>
            <w:r w:rsidRPr="00373809">
              <w:rPr>
                <w:rFonts w:hint="eastAsia"/>
              </w:rPr>
              <w:lastRenderedPageBreak/>
              <w:t>12.</w:t>
            </w:r>
            <w:r w:rsidRPr="00373809">
              <w:rPr>
                <w:rFonts w:hint="eastAsia"/>
              </w:rPr>
              <w:t>设计一个洗牌的算法，并说出算法的时间复杂度。</w:t>
            </w:r>
          </w:p>
          <w:p w:rsidR="00373809" w:rsidRPr="00373809" w:rsidRDefault="00373809" w:rsidP="00373809">
            <w:pPr>
              <w:ind w:firstLine="480"/>
            </w:pPr>
            <w:r w:rsidRPr="00373809">
              <w:rPr>
                <w:rFonts w:hint="eastAsia"/>
              </w:rPr>
              <w:t>第一种：</w:t>
            </w:r>
            <w:r w:rsidRPr="00373809">
              <w:rPr>
                <w:rFonts w:hint="eastAsia"/>
              </w:rPr>
              <w:t xml:space="preserve"> for i:=1 to n do swap(a[i], a[random(1,n)]);  // </w:t>
            </w:r>
            <w:r w:rsidRPr="00373809">
              <w:rPr>
                <w:rFonts w:hint="eastAsia"/>
              </w:rPr>
              <w:t>凑合，但不是真正随机</w:t>
            </w:r>
          </w:p>
          <w:p w:rsidR="00373809" w:rsidRPr="00373809" w:rsidRDefault="00373809" w:rsidP="00373809">
            <w:pPr>
              <w:ind w:firstLine="480"/>
            </w:pPr>
            <w:r w:rsidRPr="00373809">
              <w:t>第二种：</w:t>
            </w:r>
            <w:r w:rsidRPr="00373809">
              <w:t xml:space="preserve"> for i:=1 to n do swap(a[i], a[random(i,n)]);   // </w:t>
            </w:r>
            <w:r w:rsidRPr="00373809">
              <w:t>真正的随机算法</w:t>
            </w:r>
            <w:r w:rsidRPr="00373809">
              <w:br/>
            </w:r>
            <w:r w:rsidRPr="00373809">
              <w:t>其中，</w:t>
            </w:r>
            <w:r w:rsidRPr="00373809">
              <w:t>random(a,b)</w:t>
            </w:r>
            <w:r w:rsidRPr="00373809">
              <w:t>函数用于返回一个从</w:t>
            </w:r>
            <w:r w:rsidRPr="00373809">
              <w:t>a</w:t>
            </w:r>
            <w:r w:rsidRPr="00373809">
              <w:t>到</w:t>
            </w:r>
            <w:r w:rsidRPr="00373809">
              <w:t>b</w:t>
            </w:r>
            <w:r w:rsidRPr="00373809">
              <w:t>（包括</w:t>
            </w:r>
            <w:r w:rsidRPr="00373809">
              <w:t>a</w:t>
            </w:r>
            <w:r w:rsidRPr="00373809">
              <w:t>和</w:t>
            </w:r>
            <w:r w:rsidRPr="00373809">
              <w:t>b</w:t>
            </w:r>
            <w:r w:rsidRPr="00373809">
              <w:t>）的随机整数。</w:t>
            </w:r>
          </w:p>
          <w:p w:rsidR="00373809" w:rsidRPr="00373809" w:rsidRDefault="00373809" w:rsidP="00373809">
            <w:pPr>
              <w:ind w:firstLine="480"/>
            </w:pPr>
            <w:r w:rsidRPr="00373809">
              <w:rPr>
                <w:rFonts w:hint="eastAsia"/>
              </w:rPr>
              <w:t>至于怎么证明上两个算法，没想好。</w:t>
            </w:r>
          </w:p>
          <w:p w:rsidR="00373809" w:rsidRPr="00373809" w:rsidRDefault="00373809" w:rsidP="00373809">
            <w:pPr>
              <w:ind w:firstLine="480"/>
            </w:pPr>
            <w:r w:rsidRPr="00373809">
              <w:rPr>
                <w:rFonts w:hint="eastAsia"/>
              </w:rPr>
              <w:t>算法复杂度是</w:t>
            </w:r>
            <w:r w:rsidRPr="00373809">
              <w:rPr>
                <w:rFonts w:hint="eastAsia"/>
              </w:rPr>
              <w:t>O</w:t>
            </w:r>
            <w:r w:rsidRPr="00373809">
              <w:rPr>
                <w:rFonts w:hint="eastAsia"/>
              </w:rPr>
              <w:t>（</w:t>
            </w:r>
            <w:r w:rsidRPr="00373809">
              <w:rPr>
                <w:rFonts w:hint="eastAsia"/>
              </w:rPr>
              <w:t>n</w:t>
            </w:r>
            <w:r w:rsidRPr="00373809">
              <w:rPr>
                <w:rFonts w:hint="eastAsia"/>
              </w:rPr>
              <w:t>。。。），要研究下</w:t>
            </w:r>
            <w:r w:rsidRPr="00373809">
              <w:rPr>
                <w:rFonts w:hint="eastAsia"/>
              </w:rPr>
              <w:t>random</w:t>
            </w:r>
            <w:r w:rsidRPr="00373809">
              <w:rPr>
                <w:rFonts w:hint="eastAsia"/>
              </w:rPr>
              <w:t>的实现。</w:t>
            </w:r>
          </w:p>
          <w:p w:rsidR="00373809" w:rsidRPr="00373809" w:rsidRDefault="00373809" w:rsidP="00373809">
            <w:pPr>
              <w:ind w:firstLine="480"/>
            </w:pPr>
            <w:r w:rsidRPr="00373809">
              <w:rPr>
                <w:rFonts w:hint="eastAsia"/>
              </w:rPr>
              <w:t> </w:t>
            </w:r>
          </w:p>
          <w:p w:rsidR="00373809" w:rsidRPr="00373809" w:rsidRDefault="00373809" w:rsidP="00373809">
            <w:pPr>
              <w:ind w:firstLine="480"/>
            </w:pPr>
            <w:r w:rsidRPr="00373809">
              <w:rPr>
                <w:rFonts w:hint="eastAsia"/>
              </w:rPr>
              <w:t>13.socket</w:t>
            </w:r>
            <w:r w:rsidRPr="00373809">
              <w:rPr>
                <w:rFonts w:hint="eastAsia"/>
              </w:rPr>
              <w:t>在什么情况下可读</w:t>
            </w:r>
            <w:r w:rsidRPr="00373809">
              <w:rPr>
                <w:rFonts w:hint="eastAsia"/>
              </w:rPr>
              <w:t>?</w:t>
            </w:r>
          </w:p>
          <w:p w:rsidR="00373809" w:rsidRPr="00373809" w:rsidRDefault="00373809" w:rsidP="00373809">
            <w:pPr>
              <w:ind w:firstLine="480"/>
            </w:pPr>
            <w:r w:rsidRPr="00373809">
              <w:t xml:space="preserve">1. </w:t>
            </w:r>
            <w:r w:rsidRPr="00373809">
              <w:t>接收缓冲区有数据，一定可读</w:t>
            </w:r>
            <w:r w:rsidRPr="00373809">
              <w:t xml:space="preserve"> 2. </w:t>
            </w:r>
            <w:r w:rsidRPr="00373809">
              <w:t>对方正常关闭</w:t>
            </w:r>
            <w:r w:rsidRPr="00373809">
              <w:t>socket</w:t>
            </w:r>
            <w:r w:rsidRPr="00373809">
              <w:t>，也是可读</w:t>
            </w:r>
            <w:r w:rsidRPr="00373809">
              <w:t xml:space="preserve"> 3. </w:t>
            </w:r>
            <w:r w:rsidRPr="00373809">
              <w:t>对于侦听</w:t>
            </w:r>
            <w:r w:rsidRPr="00373809">
              <w:t>socket</w:t>
            </w:r>
            <w:r w:rsidRPr="00373809">
              <w:t>，有新连接到达也可读</w:t>
            </w:r>
          </w:p>
          <w:p w:rsidR="00373809" w:rsidRPr="00373809" w:rsidRDefault="00373809" w:rsidP="00373809">
            <w:pPr>
              <w:ind w:firstLine="480"/>
            </w:pPr>
            <w:r w:rsidRPr="00373809">
              <w:t>4.socket</w:t>
            </w:r>
            <w:r w:rsidRPr="00373809">
              <w:t>有错误发生，且</w:t>
            </w:r>
            <w:r w:rsidRPr="00373809">
              <w:t>pending</w:t>
            </w:r>
            <w:r w:rsidRPr="00373809">
              <w:t>～～～</w:t>
            </w:r>
          </w:p>
          <w:p w:rsidR="00373809" w:rsidRPr="00373809" w:rsidRDefault="00373809" w:rsidP="00373809">
            <w:pPr>
              <w:ind w:firstLine="480"/>
            </w:pPr>
            <w:r w:rsidRPr="00373809">
              <w:t>引用</w:t>
            </w:r>
            <w:r w:rsidRPr="00373809">
              <w:t>unp</w:t>
            </w:r>
            <w:r w:rsidRPr="00373809">
              <w:t>的一段话</w:t>
            </w:r>
            <w:r w:rsidRPr="00373809">
              <w:t xml:space="preserve"> </w:t>
            </w:r>
            <w:r w:rsidRPr="00373809">
              <w:t>第六章</w:t>
            </w:r>
            <w:r w:rsidRPr="00373809">
              <w:t xml:space="preserve"> 6.3</w:t>
            </w:r>
            <w:r w:rsidRPr="00373809">
              <w:t>节</w:t>
            </w:r>
            <w:r w:rsidRPr="00373809">
              <w:t xml:space="preserve">   </w:t>
            </w:r>
            <w:r w:rsidRPr="00373809">
              <w:br/>
              <w:t>A socket is ready for reading if any of the following four conditions is true:</w:t>
            </w:r>
            <w:r w:rsidRPr="00373809">
              <w:br/>
              <w:t>a. The number of bytes of data in the socket receive buffer is greater than or </w:t>
            </w:r>
            <w:r w:rsidRPr="00373809">
              <w:br/>
              <w:t>     equal to the current size of the low-water mark for the socket receive buffer.</w:t>
            </w:r>
            <w:r w:rsidRPr="00373809">
              <w:br/>
              <w:t>     A read operation on the socket will not block and will return a value greater than 0</w:t>
            </w:r>
            <w:r w:rsidRPr="00373809">
              <w:br/>
              <w:t>b.  The read half of the connections is closed (i.e., A TCP connection that has received a FIN).</w:t>
            </w:r>
            <w:r w:rsidRPr="00373809">
              <w:br/>
              <w:t>     A read operation on the socket will not block and will return 0 (i.e., EOF)</w:t>
            </w:r>
            <w:r w:rsidRPr="00373809">
              <w:br/>
              <w:t>c. The socket is a listening socket and the number of completed connection is nonzero. </w:t>
            </w:r>
            <w:r w:rsidRPr="00373809">
              <w:br/>
              <w:t>    An accept on the listening socket will normally not block, although we will describe a   </w:t>
            </w:r>
            <w:r w:rsidRPr="00373809">
              <w:br/>
              <w:t>d. A socket error is pending. A read operation on the socket will not block and will return</w:t>
            </w:r>
            <w:r w:rsidRPr="00373809">
              <w:br/>
              <w:t>    an error (-1) with errno set to the specific error condition</w:t>
            </w:r>
          </w:p>
          <w:p w:rsidR="00373809" w:rsidRPr="00373809" w:rsidRDefault="00373809" w:rsidP="00373809">
            <w:pPr>
              <w:ind w:firstLine="480"/>
            </w:pPr>
            <w:r w:rsidRPr="00373809">
              <w:t>14.</w:t>
            </w:r>
            <w:r w:rsidRPr="00373809">
              <w:rPr>
                <w:rFonts w:hint="eastAsia"/>
              </w:rPr>
              <w:t>流量控制与拥塞控制的区别，节点计算机怎样感知网络拥塞了？？？</w:t>
            </w:r>
          </w:p>
          <w:p w:rsidR="00373809" w:rsidRPr="00373809" w:rsidRDefault="00373809" w:rsidP="00373809">
            <w:pPr>
              <w:ind w:firstLine="480"/>
            </w:pPr>
            <w:r w:rsidRPr="00373809">
              <w:t>拥塞控制是把整体看成一个处理对象的，流量控制是对单个的节点。</w:t>
            </w:r>
          </w:p>
          <w:p w:rsidR="00373809" w:rsidRPr="00373809" w:rsidRDefault="00373809" w:rsidP="00373809">
            <w:pPr>
              <w:ind w:firstLine="480"/>
            </w:pPr>
            <w:r w:rsidRPr="00373809">
              <w:t>感知的手段应该不少，比如在</w:t>
            </w:r>
            <w:r w:rsidRPr="00373809">
              <w:t>TCP</w:t>
            </w:r>
            <w:r w:rsidRPr="00373809">
              <w:t>协议里，</w:t>
            </w:r>
            <w:r w:rsidRPr="00373809">
              <w:t>TCP</w:t>
            </w:r>
            <w:r w:rsidRPr="00373809">
              <w:t>报文的重传本身就可以作为拥塞的依据。依据这样的原理，</w:t>
            </w:r>
            <w:r w:rsidRPr="00373809">
              <w:t xml:space="preserve"> </w:t>
            </w:r>
            <w:r w:rsidRPr="00373809">
              <w:t>应该可以设计出很多手段。</w:t>
            </w:r>
          </w:p>
          <w:p w:rsidR="00373809" w:rsidRPr="00373809" w:rsidRDefault="00373809" w:rsidP="00373809">
            <w:pPr>
              <w:ind w:firstLine="480"/>
            </w:pPr>
            <w:r w:rsidRPr="00373809">
              <w:t> </w:t>
            </w:r>
          </w:p>
          <w:p w:rsidR="00373809" w:rsidRPr="00373809" w:rsidRDefault="00373809" w:rsidP="00373809">
            <w:pPr>
              <w:ind w:firstLine="480"/>
            </w:pPr>
            <w:r w:rsidRPr="00373809">
              <w:t>15.C++</w:t>
            </w:r>
            <w:r w:rsidRPr="00373809">
              <w:t>虚函数是如何实现的？？？</w:t>
            </w:r>
          </w:p>
          <w:p w:rsidR="00373809" w:rsidRPr="00373809" w:rsidRDefault="00373809" w:rsidP="00373809">
            <w:pPr>
              <w:ind w:firstLine="480"/>
            </w:pPr>
            <w:r w:rsidRPr="00373809">
              <w:t>使用虚函数表。</w:t>
            </w:r>
            <w:r w:rsidRPr="00373809">
              <w:t xml:space="preserve"> C++</w:t>
            </w:r>
            <w:r w:rsidRPr="00373809">
              <w:t>对象使用虚表，</w:t>
            </w:r>
            <w:r w:rsidRPr="00373809">
              <w:t xml:space="preserve"> </w:t>
            </w:r>
            <w:r w:rsidRPr="00373809">
              <w:t>如果是基类的实例，对应位置存放的是基类的函数指针；如果是继承类，对应位置存放的是继</w:t>
            </w:r>
            <w:r w:rsidRPr="00373809">
              <w:lastRenderedPageBreak/>
              <w:t>承类的函数指针（如果在继承类有实现）。所以</w:t>
            </w:r>
            <w:r w:rsidRPr="00373809">
              <w:t xml:space="preserve"> </w:t>
            </w:r>
            <w:r w:rsidRPr="00373809">
              <w:t>，当使用基类指针调用对象方法时，也会根据具体的实例，调用到继承类的方法。</w:t>
            </w:r>
            <w:r w:rsidRPr="00373809">
              <w:t> </w:t>
            </w:r>
          </w:p>
          <w:p w:rsidR="00373809" w:rsidRPr="00373809" w:rsidRDefault="00373809" w:rsidP="00373809">
            <w:pPr>
              <w:ind w:firstLine="480"/>
            </w:pPr>
            <w:r w:rsidRPr="00373809">
              <w:t> </w:t>
            </w:r>
          </w:p>
          <w:p w:rsidR="00373809" w:rsidRPr="00373809" w:rsidRDefault="00373809" w:rsidP="00373809">
            <w:pPr>
              <w:ind w:firstLine="480"/>
            </w:pPr>
            <w:r w:rsidRPr="00373809">
              <w:t>16.</w:t>
            </w:r>
            <w:r w:rsidRPr="00373809">
              <w:rPr>
                <w:rFonts w:hint="eastAsia"/>
              </w:rPr>
              <w:t>C++</w:t>
            </w:r>
            <w:r w:rsidRPr="00373809">
              <w:rPr>
                <w:rFonts w:hint="eastAsia"/>
              </w:rPr>
              <w:t>的虚函数有什么作用？</w:t>
            </w:r>
            <w:r w:rsidRPr="00373809">
              <w:rPr>
                <w:rFonts w:hint="eastAsia"/>
              </w:rPr>
              <w:t xml:space="preserve"> </w:t>
            </w:r>
            <w:r w:rsidRPr="00373809">
              <w:rPr>
                <w:rFonts w:hint="eastAsia"/>
              </w:rPr>
              <w:t>？？</w:t>
            </w:r>
          </w:p>
          <w:p w:rsidR="00373809" w:rsidRPr="00373809" w:rsidRDefault="00373809" w:rsidP="00373809">
            <w:pPr>
              <w:ind w:firstLine="480"/>
            </w:pPr>
            <w:r w:rsidRPr="00373809">
              <w:rPr>
                <w:rFonts w:hint="eastAsia"/>
              </w:rPr>
              <w:t>虚函数作用是实现多态，</w:t>
            </w:r>
          </w:p>
          <w:p w:rsidR="00373809" w:rsidRPr="00373809" w:rsidRDefault="00373809" w:rsidP="00373809">
            <w:pPr>
              <w:ind w:firstLine="480"/>
            </w:pPr>
            <w:r w:rsidRPr="00373809">
              <w:rPr>
                <w:rFonts w:hint="eastAsia"/>
              </w:rPr>
              <w:t>更重要的，虚函数其实是实现封装，使得使用者不需要关心实现的细节。</w:t>
            </w:r>
          </w:p>
          <w:p w:rsidR="00373809" w:rsidRPr="00373809" w:rsidRDefault="00373809" w:rsidP="00373809">
            <w:pPr>
              <w:ind w:firstLine="480"/>
            </w:pPr>
            <w:r w:rsidRPr="00373809">
              <w:rPr>
                <w:rFonts w:hint="eastAsia"/>
              </w:rPr>
              <w:t>在很多设计模式中都是这样用法，例如</w:t>
            </w:r>
            <w:r w:rsidRPr="00373809">
              <w:rPr>
                <w:rFonts w:hint="eastAsia"/>
              </w:rPr>
              <w:t>Factory</w:t>
            </w:r>
            <w:r w:rsidRPr="00373809">
              <w:rPr>
                <w:rFonts w:hint="eastAsia"/>
              </w:rPr>
              <w:t>、</w:t>
            </w:r>
            <w:r w:rsidRPr="00373809">
              <w:rPr>
                <w:rFonts w:hint="eastAsia"/>
              </w:rPr>
              <w:t>Bridge</w:t>
            </w:r>
            <w:r w:rsidRPr="00373809">
              <w:rPr>
                <w:rFonts w:hint="eastAsia"/>
              </w:rPr>
              <w:t>、</w:t>
            </w:r>
            <w:r w:rsidRPr="00373809">
              <w:rPr>
                <w:rFonts w:hint="eastAsia"/>
              </w:rPr>
              <w:t>Strategy</w:t>
            </w:r>
            <w:r w:rsidRPr="00373809">
              <w:rPr>
                <w:rFonts w:hint="eastAsia"/>
              </w:rPr>
              <w:t>模式。</w:t>
            </w:r>
            <w:r w:rsidRPr="00373809">
              <w:rPr>
                <w:rFonts w:hint="eastAsia"/>
              </w:rPr>
              <w:t> </w:t>
            </w:r>
          </w:p>
          <w:p w:rsidR="00373809" w:rsidRPr="00373809" w:rsidRDefault="00373809" w:rsidP="00373809">
            <w:pPr>
              <w:ind w:firstLine="480"/>
            </w:pPr>
            <w:r w:rsidRPr="00373809">
              <w:t>17. </w:t>
            </w:r>
            <w:r w:rsidRPr="00373809">
              <w:rPr>
                <w:rFonts w:hint="eastAsia"/>
              </w:rPr>
              <w:t>非阻塞</w:t>
            </w:r>
            <w:r w:rsidRPr="00373809">
              <w:rPr>
                <w:rFonts w:hint="eastAsia"/>
              </w:rPr>
              <w:t>connect</w:t>
            </w:r>
            <w:r w:rsidRPr="00373809">
              <w:rPr>
                <w:rFonts w:hint="eastAsia"/>
              </w:rPr>
              <w:t>（）如何实现？</w:t>
            </w:r>
            <w:r w:rsidRPr="00373809">
              <w:rPr>
                <w:rFonts w:hint="eastAsia"/>
              </w:rPr>
              <w:t xml:space="preserve"> </w:t>
            </w:r>
            <w:r w:rsidRPr="00373809">
              <w:rPr>
                <w:rFonts w:hint="eastAsia"/>
              </w:rPr>
              <w:t>？？</w:t>
            </w:r>
          </w:p>
          <w:p w:rsidR="00373809" w:rsidRPr="00373809" w:rsidRDefault="00373809" w:rsidP="00373809">
            <w:pPr>
              <w:ind w:firstLine="480"/>
            </w:pPr>
            <w:r w:rsidRPr="00373809">
              <w:rPr>
                <w:rFonts w:hint="eastAsia"/>
              </w:rPr>
              <w:t>将</w:t>
            </w:r>
            <w:r w:rsidRPr="00373809">
              <w:rPr>
                <w:rFonts w:hint="eastAsia"/>
              </w:rPr>
              <w:t>socket</w:t>
            </w:r>
            <w:r w:rsidRPr="00373809">
              <w:rPr>
                <w:rFonts w:hint="eastAsia"/>
              </w:rPr>
              <w:t>设置成</w:t>
            </w:r>
            <w:r w:rsidRPr="00373809">
              <w:rPr>
                <w:rFonts w:hint="eastAsia"/>
              </w:rPr>
              <w:t>non-blocking</w:t>
            </w:r>
            <w:r w:rsidRPr="00373809">
              <w:rPr>
                <w:rFonts w:hint="eastAsia"/>
              </w:rPr>
              <w:t>，操作方法同非阻塞</w:t>
            </w:r>
            <w:r w:rsidRPr="00373809">
              <w:rPr>
                <w:rFonts w:hint="eastAsia"/>
              </w:rPr>
              <w:t>read()</w:t>
            </w:r>
            <w:r w:rsidRPr="00373809">
              <w:rPr>
                <w:rFonts w:hint="eastAsia"/>
              </w:rPr>
              <w:t>、</w:t>
            </w:r>
            <w:r w:rsidRPr="00373809">
              <w:rPr>
                <w:rFonts w:hint="eastAsia"/>
              </w:rPr>
              <w:t>write();</w:t>
            </w:r>
          </w:p>
          <w:p w:rsidR="00373809" w:rsidRPr="00373809" w:rsidRDefault="00373809" w:rsidP="00373809">
            <w:pPr>
              <w:ind w:firstLine="480"/>
            </w:pPr>
            <w:r w:rsidRPr="00373809">
              <w:rPr>
                <w:rFonts w:hint="eastAsia"/>
              </w:rPr>
              <w:t>18. </w:t>
            </w:r>
            <w:r w:rsidRPr="00373809">
              <w:rPr>
                <w:rFonts w:hint="eastAsia"/>
              </w:rPr>
              <w:t>以下代码输出结果：</w:t>
            </w:r>
          </w:p>
          <w:p w:rsidR="00373809" w:rsidRPr="00373809" w:rsidRDefault="00373809" w:rsidP="00373809">
            <w:pPr>
              <w:ind w:firstLine="480"/>
            </w:pPr>
            <w:r w:rsidRPr="00373809">
              <w:t>#include &lt;stdio.h&gt;</w:t>
            </w:r>
            <w:r w:rsidRPr="00373809">
              <w:br/>
              <w:t>#include &lt;unistd.h&gt;</w:t>
            </w:r>
            <w:r w:rsidRPr="00373809">
              <w:br/>
              <w:t>int main(void)</w:t>
            </w:r>
            <w:r w:rsidRPr="00373809">
              <w:br/>
              <w:t>{</w:t>
            </w:r>
            <w:r w:rsidRPr="00373809">
              <w:br/>
              <w:t>printf("call execl"); </w:t>
            </w:r>
            <w:r w:rsidRPr="00373809">
              <w:br/>
              <w:t>sleep(1); </w:t>
            </w:r>
            <w:r w:rsidRPr="00373809">
              <w:br/>
              <w:t>execl("/bin/sh", "", NULL); </w:t>
            </w:r>
            <w:r w:rsidRPr="00373809">
              <w:br/>
              <w:t>printf("error!\n");</w:t>
            </w:r>
            <w:r w:rsidRPr="00373809">
              <w:br/>
              <w:t>}</w:t>
            </w:r>
            <w:r w:rsidRPr="00373809">
              <w:br/>
            </w:r>
          </w:p>
          <w:p w:rsidR="00373809" w:rsidRPr="00373809" w:rsidRDefault="00373809" w:rsidP="00373809">
            <w:pPr>
              <w:ind w:firstLine="480"/>
            </w:pPr>
            <w:r w:rsidRPr="00373809">
              <w:rPr>
                <w:rFonts w:hint="eastAsia"/>
              </w:rPr>
              <w:t>本题考标准</w:t>
            </w:r>
            <w:r w:rsidRPr="00373809">
              <w:rPr>
                <w:rFonts w:hint="eastAsia"/>
              </w:rPr>
              <w:t>IO</w:t>
            </w:r>
            <w:r w:rsidRPr="00373809">
              <w:rPr>
                <w:rFonts w:hint="eastAsia"/>
              </w:rPr>
              <w:t>缓冲，标准出错是不带缓缓冲的。</w:t>
            </w:r>
          </w:p>
          <w:p w:rsidR="00373809" w:rsidRPr="00373809" w:rsidRDefault="00373809" w:rsidP="00373809">
            <w:pPr>
              <w:ind w:firstLine="480"/>
            </w:pPr>
            <w:r w:rsidRPr="00373809">
              <w:rPr>
                <w:rFonts w:hint="eastAsia"/>
              </w:rPr>
              <w:t>如若是涉及终端设备的其他流，则他们是行缓冲的；否则是全缓冲的。</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printf</w:t>
            </w:r>
            <w:r w:rsidRPr="00373809">
              <w:rPr>
                <w:rFonts w:hint="eastAsia"/>
              </w:rPr>
              <w:t>是标准</w:t>
            </w:r>
            <w:r w:rsidRPr="00373809">
              <w:rPr>
                <w:rFonts w:hint="eastAsia"/>
              </w:rPr>
              <w:t>IO</w:t>
            </w:r>
            <w:r w:rsidRPr="00373809">
              <w:rPr>
                <w:rFonts w:hint="eastAsia"/>
              </w:rPr>
              <w:t>的一个，格式化打印到标准输出，在这里是行缓冲，那么没有遇到换行符也就是‘</w:t>
            </w:r>
            <w:r w:rsidRPr="00373809">
              <w:rPr>
                <w:rFonts w:hint="eastAsia"/>
              </w:rPr>
              <w:t>\n</w:t>
            </w:r>
            <w:r w:rsidRPr="00373809">
              <w:rPr>
                <w:rFonts w:hint="eastAsia"/>
              </w:rPr>
              <w:t>’或者没有强制</w:t>
            </w:r>
            <w:r w:rsidRPr="00373809">
              <w:rPr>
                <w:rFonts w:hint="eastAsia"/>
              </w:rPr>
              <w:t xml:space="preserve">flush, </w:t>
            </w:r>
            <w:r w:rsidRPr="00373809">
              <w:rPr>
                <w:rFonts w:hint="eastAsia"/>
              </w:rPr>
              <w:t>则不会输出。</w:t>
            </w:r>
          </w:p>
          <w:p w:rsidR="00373809" w:rsidRPr="00373809" w:rsidRDefault="00373809" w:rsidP="00373809">
            <w:pPr>
              <w:ind w:firstLine="480"/>
            </w:pPr>
            <w:r w:rsidRPr="00373809">
              <w:rPr>
                <w:rFonts w:hint="eastAsia"/>
              </w:rPr>
              <w:t>execl</w:t>
            </w:r>
            <w:r w:rsidRPr="00373809">
              <w:rPr>
                <w:rFonts w:hint="eastAsia"/>
              </w:rPr>
              <w:t>是创建新的可执行程序映像，一旦成功就不会返回了，只有在出错的情况会返回</w:t>
            </w:r>
            <w:r w:rsidRPr="00373809">
              <w:rPr>
                <w:rFonts w:hint="eastAsia"/>
              </w:rPr>
              <w:t>1.</w:t>
            </w:r>
          </w:p>
          <w:p w:rsidR="00373809" w:rsidRPr="00373809" w:rsidRDefault="00373809" w:rsidP="00373809">
            <w:pPr>
              <w:ind w:firstLine="480"/>
            </w:pPr>
            <w:r w:rsidRPr="00373809">
              <w:rPr>
                <w:rFonts w:hint="eastAsia"/>
              </w:rPr>
              <w:t>所以以上的程序没有打印</w:t>
            </w:r>
            <w:r w:rsidRPr="00373809">
              <w:rPr>
                <w:rFonts w:hint="eastAsia"/>
              </w:rPr>
              <w:t>printf</w:t>
            </w:r>
            <w:r w:rsidRPr="00373809">
              <w:rPr>
                <w:rFonts w:hint="eastAsia"/>
              </w:rPr>
              <w:t>的内容，直接执行</w:t>
            </w:r>
            <w:r w:rsidRPr="00373809">
              <w:rPr>
                <w:rFonts w:hint="eastAsia"/>
              </w:rPr>
              <w:t>/bin/sh</w:t>
            </w:r>
            <w:r w:rsidRPr="00373809">
              <w:rPr>
                <w:rFonts w:hint="eastAsia"/>
              </w:rPr>
              <w:t>，输出为</w:t>
            </w:r>
          </w:p>
          <w:p w:rsidR="00373809" w:rsidRPr="00373809" w:rsidRDefault="00373809" w:rsidP="00373809">
            <w:pPr>
              <w:ind w:firstLine="480"/>
            </w:pPr>
            <w:r w:rsidRPr="00373809">
              <w:rPr>
                <w:rFonts w:hint="eastAsia"/>
              </w:rPr>
              <w:lastRenderedPageBreak/>
              <w:t>$</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若是代码改为以下：</w:t>
            </w:r>
          </w:p>
          <w:p w:rsidR="00373809" w:rsidRPr="00373809" w:rsidRDefault="00373809" w:rsidP="00373809">
            <w:pPr>
              <w:ind w:firstLine="480"/>
            </w:pPr>
            <w:r w:rsidRPr="00373809">
              <w:rPr>
                <w:rFonts w:hint="eastAsia"/>
              </w:rPr>
              <w:t>#include &lt;stdio.h&gt;</w:t>
            </w:r>
          </w:p>
          <w:p w:rsidR="00373809" w:rsidRPr="00373809" w:rsidRDefault="00373809" w:rsidP="00373809">
            <w:pPr>
              <w:ind w:firstLine="480"/>
            </w:pPr>
            <w:r w:rsidRPr="00373809">
              <w:rPr>
                <w:rFonts w:hint="eastAsia"/>
              </w:rPr>
              <w:t>#include &lt;unistd.h&gt;</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int main(int argc, char *argv[])</w:t>
            </w:r>
          </w:p>
          <w:p w:rsidR="00373809" w:rsidRPr="00373809" w:rsidRDefault="00373809" w:rsidP="00373809">
            <w:pPr>
              <w:ind w:firstLine="480"/>
            </w:pPr>
            <w:r w:rsidRPr="00373809">
              <w:rPr>
                <w:rFonts w:hint="eastAsia"/>
              </w:rPr>
              <w:t>{</w:t>
            </w:r>
          </w:p>
          <w:p w:rsidR="00373809" w:rsidRPr="00373809" w:rsidRDefault="00373809" w:rsidP="00373809">
            <w:pPr>
              <w:ind w:firstLine="480"/>
            </w:pPr>
            <w:r w:rsidRPr="00373809">
              <w:rPr>
                <w:rFonts w:hint="eastAsia"/>
              </w:rPr>
              <w:t>    printf("call execl\n");</w:t>
            </w:r>
          </w:p>
          <w:p w:rsidR="00373809" w:rsidRPr="00373809" w:rsidRDefault="00373809" w:rsidP="00373809">
            <w:pPr>
              <w:ind w:firstLine="480"/>
            </w:pPr>
            <w:r w:rsidRPr="00373809">
              <w:rPr>
                <w:rFonts w:hint="eastAsia"/>
              </w:rPr>
              <w:t>    /*fprintf(stderr, "%s", "call execl");*/</w:t>
            </w:r>
          </w:p>
          <w:p w:rsidR="00373809" w:rsidRPr="00373809" w:rsidRDefault="00373809" w:rsidP="00373809">
            <w:pPr>
              <w:ind w:firstLine="480"/>
            </w:pPr>
            <w:r w:rsidRPr="00373809">
              <w:rPr>
                <w:rFonts w:hint="eastAsia"/>
              </w:rPr>
              <w:t>    sleep(1);</w:t>
            </w:r>
          </w:p>
          <w:p w:rsidR="00373809" w:rsidRPr="00373809" w:rsidRDefault="00373809" w:rsidP="00373809">
            <w:pPr>
              <w:ind w:firstLine="480"/>
            </w:pPr>
            <w:r w:rsidRPr="00373809">
              <w:rPr>
                <w:rFonts w:hint="eastAsia"/>
              </w:rPr>
              <w:t>    execl("/bin/sh", "", NULL);</w:t>
            </w:r>
          </w:p>
          <w:p w:rsidR="00373809" w:rsidRPr="00373809" w:rsidRDefault="00373809" w:rsidP="00373809">
            <w:pPr>
              <w:ind w:firstLine="480"/>
            </w:pPr>
            <w:r w:rsidRPr="00373809">
              <w:rPr>
                <w:rFonts w:hint="eastAsia"/>
              </w:rPr>
              <w:t>    printf("error!\n");</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    return 0;</w:t>
            </w:r>
          </w:p>
          <w:p w:rsidR="00373809" w:rsidRPr="00373809" w:rsidRDefault="00373809" w:rsidP="00373809">
            <w:pPr>
              <w:ind w:firstLine="480"/>
            </w:pPr>
            <w:r w:rsidRPr="00373809">
              <w:rPr>
                <w:rFonts w:hint="eastAsia"/>
              </w:rPr>
              <w:t>}</w:t>
            </w:r>
          </w:p>
          <w:p w:rsidR="00373809" w:rsidRPr="00373809" w:rsidRDefault="00373809" w:rsidP="00373809">
            <w:pPr>
              <w:ind w:firstLine="480"/>
            </w:pPr>
            <w:r w:rsidRPr="00373809">
              <w:t>则输出为：</w:t>
            </w:r>
          </w:p>
          <w:p w:rsidR="00373809" w:rsidRPr="00373809" w:rsidRDefault="00373809" w:rsidP="00373809">
            <w:pPr>
              <w:ind w:firstLine="480"/>
            </w:pPr>
            <w:r w:rsidRPr="00373809">
              <w:t>call execl</w:t>
            </w:r>
          </w:p>
          <w:p w:rsidR="00373809" w:rsidRPr="00373809" w:rsidRDefault="00373809" w:rsidP="00373809">
            <w:pPr>
              <w:ind w:firstLine="480"/>
            </w:pPr>
            <w:r w:rsidRPr="00373809">
              <w:t>$</w:t>
            </w:r>
          </w:p>
          <w:p w:rsidR="00373809" w:rsidRPr="00373809" w:rsidRDefault="00373809" w:rsidP="00373809">
            <w:pPr>
              <w:ind w:firstLine="480"/>
            </w:pPr>
          </w:p>
          <w:p w:rsidR="00373809" w:rsidRPr="00373809" w:rsidRDefault="00373809" w:rsidP="00373809">
            <w:pPr>
              <w:ind w:firstLine="480"/>
            </w:pPr>
            <w:r w:rsidRPr="00373809">
              <w:t>若改为：</w:t>
            </w:r>
          </w:p>
          <w:p w:rsidR="00373809" w:rsidRPr="00373809" w:rsidRDefault="00373809" w:rsidP="00373809">
            <w:pPr>
              <w:ind w:firstLine="480"/>
            </w:pPr>
            <w:r w:rsidRPr="00373809">
              <w:rPr>
                <w:rFonts w:hint="eastAsia"/>
              </w:rPr>
              <w:lastRenderedPageBreak/>
              <w:t>#include &lt;stdio.h&gt;</w:t>
            </w:r>
          </w:p>
          <w:p w:rsidR="00373809" w:rsidRPr="00373809" w:rsidRDefault="00373809" w:rsidP="00373809">
            <w:pPr>
              <w:ind w:firstLine="480"/>
            </w:pPr>
            <w:r w:rsidRPr="00373809">
              <w:rPr>
                <w:rFonts w:hint="eastAsia"/>
              </w:rPr>
              <w:t>#include &lt;unistd.h&gt;</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int main(int argc, char *argv[])</w:t>
            </w:r>
          </w:p>
          <w:p w:rsidR="00373809" w:rsidRPr="00373809" w:rsidRDefault="00373809" w:rsidP="00373809">
            <w:pPr>
              <w:ind w:firstLine="480"/>
            </w:pPr>
            <w:r w:rsidRPr="00373809">
              <w:rPr>
                <w:rFonts w:hint="eastAsia"/>
              </w:rPr>
              <w:t>{</w:t>
            </w:r>
          </w:p>
          <w:p w:rsidR="00373809" w:rsidRPr="00373809" w:rsidRDefault="00373809" w:rsidP="00373809">
            <w:pPr>
              <w:ind w:firstLine="480"/>
            </w:pPr>
            <w:r w:rsidRPr="00373809">
              <w:rPr>
                <w:rFonts w:hint="eastAsia"/>
              </w:rPr>
              <w:t>    /*printf("call execl\n");*/</w:t>
            </w:r>
          </w:p>
          <w:p w:rsidR="00373809" w:rsidRPr="00373809" w:rsidRDefault="00373809" w:rsidP="00373809">
            <w:pPr>
              <w:ind w:firstLine="480"/>
            </w:pPr>
            <w:r w:rsidRPr="00373809">
              <w:rPr>
                <w:rFonts w:hint="eastAsia"/>
              </w:rPr>
              <w:t xml:space="preserve">    fprintf(stderr, "%s", "call execl");       // </w:t>
            </w:r>
            <w:r w:rsidRPr="00373809">
              <w:rPr>
                <w:rFonts w:hint="eastAsia"/>
              </w:rPr>
              <w:t>标准错误，不缓冲</w:t>
            </w:r>
          </w:p>
          <w:p w:rsidR="00373809" w:rsidRPr="00373809" w:rsidRDefault="00373809" w:rsidP="00373809">
            <w:pPr>
              <w:ind w:firstLine="480"/>
            </w:pPr>
            <w:r w:rsidRPr="00373809">
              <w:rPr>
                <w:rFonts w:hint="eastAsia"/>
              </w:rPr>
              <w:t>    sleep(1);</w:t>
            </w:r>
          </w:p>
          <w:p w:rsidR="00373809" w:rsidRPr="00373809" w:rsidRDefault="00373809" w:rsidP="00373809">
            <w:pPr>
              <w:ind w:firstLine="480"/>
            </w:pPr>
            <w:r w:rsidRPr="00373809">
              <w:rPr>
                <w:rFonts w:hint="eastAsia"/>
              </w:rPr>
              <w:t>    execl("/bin/sh", "", NULL);</w:t>
            </w:r>
          </w:p>
          <w:p w:rsidR="00373809" w:rsidRPr="00373809" w:rsidRDefault="00373809" w:rsidP="00373809">
            <w:pPr>
              <w:ind w:firstLine="480"/>
            </w:pPr>
            <w:r w:rsidRPr="00373809">
              <w:rPr>
                <w:rFonts w:hint="eastAsia"/>
              </w:rPr>
              <w:t>    printf("error!\n");</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    return 0;</w:t>
            </w:r>
          </w:p>
          <w:p w:rsidR="00373809" w:rsidRPr="00373809" w:rsidRDefault="00373809" w:rsidP="00373809">
            <w:pPr>
              <w:ind w:firstLine="480"/>
            </w:pPr>
            <w:r w:rsidRPr="00373809">
              <w:rPr>
                <w:rFonts w:hint="eastAsia"/>
              </w:rPr>
              <w:t>}</w:t>
            </w:r>
          </w:p>
          <w:p w:rsidR="00373809" w:rsidRPr="00373809" w:rsidRDefault="00373809" w:rsidP="00373809">
            <w:pPr>
              <w:ind w:firstLine="480"/>
            </w:pPr>
            <w:r w:rsidRPr="00373809">
              <w:t>则输出为：</w:t>
            </w:r>
          </w:p>
          <w:p w:rsidR="00373809" w:rsidRPr="00373809" w:rsidRDefault="00373809" w:rsidP="00373809">
            <w:pPr>
              <w:ind w:firstLine="480"/>
            </w:pPr>
            <w:r w:rsidRPr="00373809">
              <w:t>call execl$</w:t>
            </w:r>
          </w:p>
          <w:p w:rsidR="00373809" w:rsidRPr="00373809" w:rsidRDefault="00373809" w:rsidP="00373809">
            <w:pPr>
              <w:ind w:firstLine="480"/>
            </w:pPr>
          </w:p>
          <w:p w:rsidR="00373809" w:rsidRPr="00373809" w:rsidRDefault="00373809" w:rsidP="00373809">
            <w:pPr>
              <w:ind w:firstLine="480"/>
            </w:pPr>
            <w:r w:rsidRPr="00373809">
              <w:t>若改为：</w:t>
            </w:r>
          </w:p>
          <w:p w:rsidR="00373809" w:rsidRPr="00373809" w:rsidRDefault="00373809" w:rsidP="00373809">
            <w:pPr>
              <w:ind w:firstLine="480"/>
            </w:pPr>
            <w:r w:rsidRPr="00373809">
              <w:rPr>
                <w:rFonts w:hint="eastAsia"/>
              </w:rPr>
              <w:t>#include &lt;stdio.h&gt;</w:t>
            </w:r>
          </w:p>
          <w:p w:rsidR="00373809" w:rsidRPr="00373809" w:rsidRDefault="00373809" w:rsidP="00373809">
            <w:pPr>
              <w:ind w:firstLine="480"/>
            </w:pPr>
            <w:r w:rsidRPr="00373809">
              <w:rPr>
                <w:rFonts w:hint="eastAsia"/>
              </w:rPr>
              <w:t>#include &lt;unistd.h&gt;</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int main(int argc, char *argv[])</w:t>
            </w:r>
          </w:p>
          <w:p w:rsidR="00373809" w:rsidRPr="00373809" w:rsidRDefault="00373809" w:rsidP="00373809">
            <w:pPr>
              <w:ind w:firstLine="480"/>
            </w:pPr>
            <w:r w:rsidRPr="00373809">
              <w:rPr>
                <w:rFonts w:hint="eastAsia"/>
              </w:rPr>
              <w:lastRenderedPageBreak/>
              <w:t>{</w:t>
            </w:r>
          </w:p>
          <w:p w:rsidR="00373809" w:rsidRPr="00373809" w:rsidRDefault="00373809" w:rsidP="00373809">
            <w:pPr>
              <w:ind w:firstLine="480"/>
            </w:pPr>
            <w:r w:rsidRPr="00373809">
              <w:rPr>
                <w:rFonts w:hint="eastAsia"/>
              </w:rPr>
              <w:t>    /*printf("call execl\n");*/</w:t>
            </w:r>
          </w:p>
          <w:p w:rsidR="00373809" w:rsidRPr="00373809" w:rsidRDefault="00373809" w:rsidP="00373809">
            <w:pPr>
              <w:ind w:firstLine="480"/>
            </w:pPr>
            <w:r w:rsidRPr="00373809">
              <w:rPr>
                <w:rFonts w:hint="eastAsia"/>
              </w:rPr>
              <w:t>    fprintf(stdout, "%s", "call execl");     // stdout</w:t>
            </w:r>
            <w:r w:rsidRPr="00373809">
              <w:rPr>
                <w:rFonts w:hint="eastAsia"/>
              </w:rPr>
              <w:t>行缓冲</w:t>
            </w:r>
          </w:p>
          <w:p w:rsidR="00373809" w:rsidRPr="00373809" w:rsidRDefault="00373809" w:rsidP="00373809">
            <w:pPr>
              <w:ind w:firstLine="480"/>
            </w:pPr>
            <w:r w:rsidRPr="00373809">
              <w:rPr>
                <w:rFonts w:hint="eastAsia"/>
              </w:rPr>
              <w:t>    sleep(1);</w:t>
            </w:r>
          </w:p>
          <w:p w:rsidR="00373809" w:rsidRPr="00373809" w:rsidRDefault="00373809" w:rsidP="00373809">
            <w:pPr>
              <w:ind w:firstLine="480"/>
            </w:pPr>
            <w:r w:rsidRPr="00373809">
              <w:rPr>
                <w:rFonts w:hint="eastAsia"/>
              </w:rPr>
              <w:t>    execl("/bin/sh", "", NULL);</w:t>
            </w:r>
          </w:p>
          <w:p w:rsidR="00373809" w:rsidRPr="00373809" w:rsidRDefault="00373809" w:rsidP="00373809">
            <w:pPr>
              <w:ind w:firstLine="480"/>
            </w:pPr>
            <w:r w:rsidRPr="00373809">
              <w:rPr>
                <w:rFonts w:hint="eastAsia"/>
              </w:rPr>
              <w:t>    printf("error!\n");</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    return 0;</w:t>
            </w:r>
          </w:p>
          <w:p w:rsidR="00373809" w:rsidRPr="00373809" w:rsidRDefault="00373809" w:rsidP="00373809">
            <w:pPr>
              <w:ind w:firstLine="480"/>
            </w:pPr>
            <w:r w:rsidRPr="00373809">
              <w:rPr>
                <w:rFonts w:hint="eastAsia"/>
              </w:rPr>
              <w:t>}</w:t>
            </w:r>
          </w:p>
          <w:p w:rsidR="00373809" w:rsidRPr="00373809" w:rsidRDefault="00373809" w:rsidP="00373809">
            <w:pPr>
              <w:ind w:firstLine="480"/>
            </w:pPr>
            <w:r w:rsidRPr="00373809">
              <w:t>则输出为</w:t>
            </w:r>
          </w:p>
          <w:p w:rsidR="00373809" w:rsidRPr="00373809" w:rsidRDefault="00373809" w:rsidP="00373809">
            <w:pPr>
              <w:ind w:firstLine="480"/>
            </w:pPr>
            <w:r w:rsidRPr="00373809">
              <w:t>$</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19. TCP</w:t>
            </w:r>
            <w:r w:rsidRPr="00373809">
              <w:rPr>
                <w:rFonts w:hint="eastAsia"/>
              </w:rPr>
              <w:t>通讯中，</w:t>
            </w:r>
            <w:r w:rsidRPr="00373809">
              <w:rPr>
                <w:rFonts w:hint="eastAsia"/>
              </w:rPr>
              <w:t>select</w:t>
            </w:r>
            <w:r w:rsidRPr="00373809">
              <w:rPr>
                <w:rFonts w:hint="eastAsia"/>
              </w:rPr>
              <w:t>到读事件，但是读到的数据量是</w:t>
            </w:r>
            <w:r w:rsidRPr="00373809">
              <w:rPr>
                <w:rFonts w:hint="eastAsia"/>
              </w:rPr>
              <w:t>0</w:t>
            </w:r>
            <w:r w:rsidRPr="00373809">
              <w:rPr>
                <w:rFonts w:hint="eastAsia"/>
              </w:rPr>
              <w:t>，为什么，如何解决</w:t>
            </w:r>
            <w:r w:rsidRPr="00373809">
              <w:rPr>
                <w:rFonts w:hint="eastAsia"/>
              </w:rPr>
              <w:t>????</w:t>
            </w:r>
          </w:p>
          <w:p w:rsidR="00373809" w:rsidRPr="00373809" w:rsidRDefault="00373809" w:rsidP="00373809">
            <w:pPr>
              <w:ind w:firstLine="480"/>
            </w:pPr>
            <w:r w:rsidRPr="00373809">
              <w:rPr>
                <w:rFonts w:hint="eastAsia"/>
              </w:rPr>
              <w:t xml:space="preserve">select </w:t>
            </w:r>
            <w:r w:rsidRPr="00373809">
              <w:rPr>
                <w:rFonts w:hint="eastAsia"/>
              </w:rPr>
              <w:t>返回</w:t>
            </w:r>
            <w:r w:rsidRPr="00373809">
              <w:rPr>
                <w:rFonts w:hint="eastAsia"/>
              </w:rPr>
              <w:t>0</w:t>
            </w:r>
            <w:r w:rsidRPr="00373809">
              <w:rPr>
                <w:rFonts w:hint="eastAsia"/>
              </w:rPr>
              <w:t>代表超时。</w:t>
            </w:r>
            <w:r w:rsidRPr="00373809">
              <w:rPr>
                <w:rFonts w:hint="eastAsia"/>
              </w:rPr>
              <w:t>select</w:t>
            </w:r>
            <w:r w:rsidRPr="00373809">
              <w:rPr>
                <w:rFonts w:hint="eastAsia"/>
              </w:rPr>
              <w:t>出错返回</w:t>
            </w:r>
            <w:r w:rsidRPr="00373809">
              <w:rPr>
                <w:rFonts w:hint="eastAsia"/>
              </w:rPr>
              <w:t>-1</w:t>
            </w:r>
            <w:r w:rsidRPr="00373809">
              <w:rPr>
                <w:rFonts w:hint="eastAsia"/>
              </w:rPr>
              <w:t>。</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select</w:t>
            </w:r>
            <w:r w:rsidRPr="00373809">
              <w:rPr>
                <w:rFonts w:hint="eastAsia"/>
              </w:rPr>
              <w:t>到读事件，但是读到的数据量为</w:t>
            </w:r>
            <w:r w:rsidRPr="00373809">
              <w:rPr>
                <w:rFonts w:hint="eastAsia"/>
              </w:rPr>
              <w:t>0</w:t>
            </w:r>
            <w:r w:rsidRPr="00373809">
              <w:rPr>
                <w:rFonts w:hint="eastAsia"/>
              </w:rPr>
              <w:t>，说明对方已经关闭了</w:t>
            </w:r>
            <w:r w:rsidRPr="00373809">
              <w:rPr>
                <w:rFonts w:hint="eastAsia"/>
              </w:rPr>
              <w:t>socket</w:t>
            </w:r>
            <w:r w:rsidRPr="00373809">
              <w:rPr>
                <w:rFonts w:hint="eastAsia"/>
              </w:rPr>
              <w:t>的读端。本端关闭读即可。</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t>当</w:t>
            </w:r>
            <w:r w:rsidRPr="00373809">
              <w:t>select</w:t>
            </w:r>
            <w:r w:rsidRPr="00373809">
              <w:t>出错时，会将接口置为可读又可写。这时就要通过判断</w:t>
            </w:r>
            <w:r w:rsidRPr="00373809">
              <w:t>select</w:t>
            </w:r>
            <w:r w:rsidRPr="00373809">
              <w:t>的返回值为</w:t>
            </w:r>
            <w:r w:rsidRPr="00373809">
              <w:t>-1</w:t>
            </w:r>
            <w:r w:rsidRPr="00373809">
              <w:t>来区分。</w:t>
            </w:r>
          </w:p>
          <w:p w:rsidR="00373809" w:rsidRPr="00373809" w:rsidRDefault="00373809" w:rsidP="00373809">
            <w:pPr>
              <w:ind w:firstLine="480"/>
            </w:pPr>
          </w:p>
          <w:p w:rsidR="00373809" w:rsidRPr="00373809" w:rsidRDefault="00373809" w:rsidP="00373809">
            <w:pPr>
              <w:ind w:firstLine="480"/>
            </w:pPr>
            <w:r w:rsidRPr="00373809">
              <w:t>20. </w:t>
            </w:r>
            <w:r w:rsidRPr="00373809">
              <w:rPr>
                <w:rFonts w:hint="eastAsia"/>
              </w:rPr>
              <w:t>给出</w:t>
            </w:r>
            <w:r w:rsidRPr="00373809">
              <w:rPr>
                <w:rFonts w:hint="eastAsia"/>
              </w:rPr>
              <w:t>float</w:t>
            </w:r>
            <w:r w:rsidRPr="00373809">
              <w:rPr>
                <w:rFonts w:hint="eastAsia"/>
              </w:rPr>
              <w:t>与“零值”比较的</w:t>
            </w:r>
            <w:r w:rsidRPr="00373809">
              <w:rPr>
                <w:rFonts w:hint="eastAsia"/>
              </w:rPr>
              <w:t xml:space="preserve"> if </w:t>
            </w:r>
            <w:r w:rsidRPr="00373809">
              <w:rPr>
                <w:rFonts w:hint="eastAsia"/>
              </w:rPr>
              <w:t>语句（假设变量名为</w:t>
            </w:r>
            <w:r w:rsidRPr="00373809">
              <w:rPr>
                <w:rFonts w:hint="eastAsia"/>
              </w:rPr>
              <w:t>var</w:t>
            </w:r>
            <w:r w:rsidRPr="00373809">
              <w:rPr>
                <w:rFonts w:hint="eastAsia"/>
              </w:rPr>
              <w:t>）？？？</w:t>
            </w:r>
          </w:p>
          <w:p w:rsidR="00373809" w:rsidRPr="00373809" w:rsidRDefault="00373809" w:rsidP="00373809">
            <w:pPr>
              <w:ind w:firstLine="480"/>
            </w:pPr>
            <w:r w:rsidRPr="00373809">
              <w:rPr>
                <w:rFonts w:hint="eastAsia"/>
              </w:rPr>
              <w:t>const float EPSINON = 0.00001;</w:t>
            </w:r>
            <w:r w:rsidRPr="00373809">
              <w:rPr>
                <w:rFonts w:hint="eastAsia"/>
              </w:rPr>
              <w:br/>
            </w:r>
            <w:r w:rsidRPr="00373809">
              <w:rPr>
                <w:rFonts w:hint="eastAsia"/>
              </w:rPr>
              <w:lastRenderedPageBreak/>
              <w:t>  if ((x &gt;= - EPSINON) &amp;&amp; (x &lt;= EPSINON)</w:t>
            </w:r>
          </w:p>
          <w:p w:rsidR="00373809" w:rsidRPr="00373809" w:rsidRDefault="00373809" w:rsidP="00373809">
            <w:pPr>
              <w:ind w:firstLine="480"/>
            </w:pPr>
            <w:r w:rsidRPr="00373809">
              <w:rPr>
                <w:rFonts w:hint="eastAsia"/>
              </w:rPr>
              <w:br/>
            </w:r>
          </w:p>
          <w:p w:rsidR="00373809" w:rsidRPr="00373809" w:rsidRDefault="00373809" w:rsidP="00373809">
            <w:pPr>
              <w:ind w:firstLine="480"/>
            </w:pPr>
            <w:r w:rsidRPr="00373809">
              <w:rPr>
                <w:rFonts w:hint="eastAsia"/>
              </w:rPr>
              <w:t>浮点数在内存中的存贮机制和整型数不同，有舍入误差，在计算机中用以近似表示任意某个实数。具体的说，这个实数由一个整数或定点数（即尾数）乘以某个基数（计算机中通常是</w:t>
            </w:r>
            <w:r w:rsidRPr="00373809">
              <w:rPr>
                <w:rFonts w:hint="eastAsia"/>
              </w:rPr>
              <w:t>2</w:t>
            </w:r>
            <w:r w:rsidRPr="00373809">
              <w:rPr>
                <w:rFonts w:hint="eastAsia"/>
              </w:rPr>
              <w:t>）的整数次幂得到，这种表示方法类似于基数为</w:t>
            </w:r>
            <w:r w:rsidRPr="00373809">
              <w:rPr>
                <w:rFonts w:hint="eastAsia"/>
              </w:rPr>
              <w:t>10</w:t>
            </w:r>
            <w:r w:rsidRPr="00373809">
              <w:rPr>
                <w:rFonts w:hint="eastAsia"/>
              </w:rPr>
              <w:t>的科学记数法。</w:t>
            </w:r>
            <w:r w:rsidRPr="00373809">
              <w:rPr>
                <w:rFonts w:hint="eastAsia"/>
              </w:rPr>
              <w:br/>
              <w:t xml:space="preserve">  </w:t>
            </w:r>
            <w:r w:rsidRPr="00373809">
              <w:rPr>
                <w:rFonts w:hint="eastAsia"/>
              </w:rPr>
              <w:t>所以浮点数在运算过成功运算通常伴随着因为无法精确表示而进行的近似或舍入。但是这种设计的好处是可以在固定的长度上存储更大范围的数。</w:t>
            </w:r>
            <w:r w:rsidRPr="00373809">
              <w:rPr>
                <w:rFonts w:hint="eastAsia"/>
              </w:rPr>
              <w:br/>
              <w:t xml:space="preserve">  </w:t>
            </w:r>
            <w:r w:rsidRPr="00373809">
              <w:rPr>
                <w:rFonts w:hint="eastAsia"/>
              </w:rPr>
              <w:t>例如，一个指数范围为±</w:t>
            </w:r>
            <w:r w:rsidRPr="00373809">
              <w:rPr>
                <w:rFonts w:hint="eastAsia"/>
              </w:rPr>
              <w:t>4</w:t>
            </w:r>
            <w:r w:rsidRPr="00373809">
              <w:rPr>
                <w:rFonts w:hint="eastAsia"/>
              </w:rPr>
              <w:t>的</w:t>
            </w:r>
            <w:r w:rsidRPr="00373809">
              <w:rPr>
                <w:rFonts w:hint="eastAsia"/>
              </w:rPr>
              <w:t>4</w:t>
            </w:r>
            <w:r w:rsidRPr="00373809">
              <w:rPr>
                <w:rFonts w:hint="eastAsia"/>
              </w:rPr>
              <w:t>位十进制浮点数可以用来表示</w:t>
            </w:r>
            <w:r w:rsidRPr="00373809">
              <w:rPr>
                <w:rFonts w:hint="eastAsia"/>
              </w:rPr>
              <w:t>43210</w:t>
            </w:r>
            <w:r w:rsidRPr="00373809">
              <w:rPr>
                <w:rFonts w:hint="eastAsia"/>
              </w:rPr>
              <w:t>，</w:t>
            </w:r>
            <w:r w:rsidRPr="00373809">
              <w:rPr>
                <w:rFonts w:hint="eastAsia"/>
              </w:rPr>
              <w:t>4.321</w:t>
            </w:r>
            <w:r w:rsidRPr="00373809">
              <w:rPr>
                <w:rFonts w:hint="eastAsia"/>
              </w:rPr>
              <w:t>或</w:t>
            </w:r>
            <w:r w:rsidRPr="00373809">
              <w:rPr>
                <w:rFonts w:hint="eastAsia"/>
              </w:rPr>
              <w:t>0.0004321</w:t>
            </w:r>
            <w:r w:rsidRPr="00373809">
              <w:rPr>
                <w:rFonts w:hint="eastAsia"/>
              </w:rPr>
              <w:t>，但是没有足够的精度来表示</w:t>
            </w:r>
            <w:r w:rsidRPr="00373809">
              <w:rPr>
                <w:rFonts w:hint="eastAsia"/>
              </w:rPr>
              <w:t>432.123</w:t>
            </w:r>
            <w:r w:rsidRPr="00373809">
              <w:rPr>
                <w:rFonts w:hint="eastAsia"/>
              </w:rPr>
              <w:t>和</w:t>
            </w:r>
            <w:r w:rsidRPr="00373809">
              <w:rPr>
                <w:rFonts w:hint="eastAsia"/>
              </w:rPr>
              <w:t>43212.3</w:t>
            </w:r>
            <w:r w:rsidRPr="00373809">
              <w:rPr>
                <w:rFonts w:hint="eastAsia"/>
              </w:rPr>
              <w:t>（必须近似为</w:t>
            </w:r>
            <w:r w:rsidRPr="00373809">
              <w:rPr>
                <w:rFonts w:hint="eastAsia"/>
              </w:rPr>
              <w:t>432.1</w:t>
            </w:r>
            <w:r w:rsidRPr="00373809">
              <w:rPr>
                <w:rFonts w:hint="eastAsia"/>
              </w:rPr>
              <w:t>和</w:t>
            </w:r>
            <w:r w:rsidRPr="00373809">
              <w:rPr>
                <w:rFonts w:hint="eastAsia"/>
              </w:rPr>
              <w:t>43210</w:t>
            </w:r>
            <w:r w:rsidRPr="00373809">
              <w:rPr>
                <w:rFonts w:hint="eastAsia"/>
              </w:rPr>
              <w:t>）。当然，实际使用的位数通常远大于</w:t>
            </w:r>
            <w:r w:rsidRPr="00373809">
              <w:rPr>
                <w:rFonts w:hint="eastAsia"/>
              </w:rPr>
              <w:t>4</w:t>
            </w:r>
            <w:r w:rsidRPr="00373809">
              <w:rPr>
                <w:rFonts w:hint="eastAsia"/>
              </w:rPr>
              <w:t>。</w:t>
            </w:r>
            <w:r w:rsidRPr="00373809">
              <w:rPr>
                <w:rFonts w:hint="eastAsia"/>
              </w:rPr>
              <w:t>  </w:t>
            </w:r>
            <w:r w:rsidRPr="00373809">
              <w:rPr>
                <w:rFonts w:hint="eastAsia"/>
              </w:rPr>
              <w:br/>
              <w:t>  </w:t>
            </w:r>
            <w:r w:rsidRPr="00373809">
              <w:rPr>
                <w:rFonts w:hint="eastAsia"/>
              </w:rPr>
              <w:t>所以浮点数不能够判断相等，像</w:t>
            </w:r>
            <w:r w:rsidRPr="00373809">
              <w:rPr>
                <w:rFonts w:hint="eastAsia"/>
              </w:rPr>
              <w:t xml:space="preserve"> if(x==0)</w:t>
            </w:r>
            <w:r w:rsidRPr="00373809">
              <w:rPr>
                <w:rFonts w:hint="eastAsia"/>
              </w:rPr>
              <w:t>的这样的编码是不总是正确的，我们在判断浮点数相等时，推荐用范围来确定，若</w:t>
            </w:r>
            <w:r w:rsidRPr="00373809">
              <w:rPr>
                <w:rFonts w:hint="eastAsia"/>
              </w:rPr>
              <w:t>x</w:t>
            </w:r>
            <w:r w:rsidRPr="00373809">
              <w:rPr>
                <w:rFonts w:hint="eastAsia"/>
              </w:rPr>
              <w:t>在某一范围内，我们就认为相等，至于范围怎么定义，要看实际情况而已了，</w:t>
            </w:r>
            <w:r w:rsidRPr="00373809">
              <w:rPr>
                <w:rFonts w:hint="eastAsia"/>
              </w:rPr>
              <w:t>float,</w:t>
            </w:r>
            <w:r w:rsidRPr="00373809">
              <w:rPr>
                <w:rFonts w:hint="eastAsia"/>
              </w:rPr>
              <w:t>和</w:t>
            </w:r>
            <w:r w:rsidRPr="00373809">
              <w:rPr>
                <w:rFonts w:hint="eastAsia"/>
              </w:rPr>
              <w:t xml:space="preserve">double </w:t>
            </w:r>
            <w:r w:rsidRPr="00373809">
              <w:rPr>
                <w:rFonts w:hint="eastAsia"/>
              </w:rPr>
              <w:t>各有不同</w:t>
            </w:r>
            <w:r w:rsidRPr="00373809">
              <w:rPr>
                <w:rFonts w:hint="eastAsia"/>
              </w:rPr>
              <w:br/>
              <w:t xml:space="preserve">  </w:t>
            </w:r>
            <w:r w:rsidRPr="00373809">
              <w:rPr>
                <w:rFonts w:hint="eastAsia"/>
              </w:rPr>
              <w:t>所以</w:t>
            </w:r>
            <w:r w:rsidRPr="00373809">
              <w:rPr>
                <w:rFonts w:hint="eastAsia"/>
              </w:rPr>
              <w:t>const float EPSINON = 0.00001;  </w:t>
            </w:r>
            <w:r w:rsidRPr="00373809">
              <w:rPr>
                <w:rFonts w:hint="eastAsia"/>
              </w:rPr>
              <w:br/>
              <w:t xml:space="preserve">  if ((x &gt;= - EPSINON) &amp;&amp; (x &lt;= EPSINON) </w:t>
            </w:r>
            <w:r w:rsidRPr="00373809">
              <w:rPr>
                <w:rFonts w:hint="eastAsia"/>
              </w:rPr>
              <w:t>这样判断是可取的</w:t>
            </w:r>
            <w:r w:rsidRPr="00373809">
              <w:rPr>
                <w:rFonts w:hint="eastAsia"/>
              </w:rPr>
              <w:br/>
              <w:t xml:space="preserve">  </w:t>
            </w:r>
            <w:r w:rsidRPr="00373809">
              <w:rPr>
                <w:rFonts w:hint="eastAsia"/>
              </w:rPr>
              <w:t>至于为什么取</w:t>
            </w:r>
            <w:r w:rsidRPr="00373809">
              <w:rPr>
                <w:rFonts w:hint="eastAsia"/>
              </w:rPr>
              <w:t>0.00001</w:t>
            </w:r>
            <w:r w:rsidRPr="00373809">
              <w:rPr>
                <w:rFonts w:hint="eastAsia"/>
              </w:rPr>
              <w:t>，可以自己按实际情况定义</w:t>
            </w:r>
          </w:p>
        </w:tc>
      </w:tr>
    </w:tbl>
    <w:p w:rsidR="00373809" w:rsidRPr="00373809" w:rsidRDefault="00373809" w:rsidP="00373809">
      <w:pPr>
        <w:ind w:firstLine="482"/>
      </w:pPr>
      <w:r w:rsidRPr="00373809">
        <w:rPr>
          <w:b/>
          <w:bCs/>
        </w:rPr>
        <w:lastRenderedPageBreak/>
        <w:t xml:space="preserve">1. </w:t>
      </w:r>
      <w:r w:rsidRPr="00373809">
        <w:rPr>
          <w:b/>
          <w:bCs/>
        </w:rPr>
        <w:t>简述</w:t>
      </w:r>
      <w:r w:rsidRPr="00373809">
        <w:rPr>
          <w:b/>
          <w:bCs/>
        </w:rPr>
        <w:t xml:space="preserve"> OSI </w:t>
      </w:r>
      <w:r w:rsidRPr="00373809">
        <w:rPr>
          <w:b/>
          <w:bCs/>
        </w:rPr>
        <w:t>七层协议。</w:t>
      </w:r>
      <w:r w:rsidRPr="00373809">
        <w:br/>
      </w:r>
      <w:r w:rsidRPr="00373809">
        <w:br/>
      </w:r>
      <w:r w:rsidRPr="00373809">
        <w:t>应用层</w:t>
      </w:r>
      <w:r w:rsidRPr="00373809">
        <w:br/>
      </w:r>
      <w:r w:rsidRPr="00373809">
        <w:t>与其它计算机进行通讯的一个应用，它是对应应用程序的通信服务的。例如，一个没有通信功能的字处理程序就不能执行通信的代码，</w:t>
      </w:r>
      <w:r w:rsidRPr="00373809">
        <w:br/>
      </w:r>
      <w:r w:rsidRPr="00373809">
        <w:t>从事字处理工作的程序员也不关心</w:t>
      </w:r>
      <w:r w:rsidRPr="00373809">
        <w:t>OSI</w:t>
      </w:r>
      <w:r w:rsidRPr="00373809">
        <w:t>的第</w:t>
      </w:r>
      <w:r w:rsidRPr="00373809">
        <w:t>7</w:t>
      </w:r>
      <w:r w:rsidRPr="00373809">
        <w:t>层。但是，如果添加了一个传输文件的选项，那么字处理器的程序员就需要实现</w:t>
      </w:r>
      <w:r w:rsidRPr="00373809">
        <w:t>OSI</w:t>
      </w:r>
      <w:r w:rsidRPr="00373809">
        <w:t>的第</w:t>
      </w:r>
      <w:r w:rsidRPr="00373809">
        <w:t>7</w:t>
      </w:r>
      <w:r w:rsidRPr="00373809">
        <w:t>层。示例：</w:t>
      </w:r>
      <w:r w:rsidRPr="00373809">
        <w:t>TELNET</w:t>
      </w:r>
      <w:r w:rsidRPr="00373809">
        <w:t>，</w:t>
      </w:r>
      <w:r w:rsidRPr="00373809">
        <w:t>HTTP</w:t>
      </w:r>
      <w:r w:rsidRPr="00373809">
        <w:t>，</w:t>
      </w:r>
      <w:r w:rsidRPr="00373809">
        <w:t>FTP</w:t>
      </w:r>
      <w:r w:rsidRPr="00373809">
        <w:t>，</w:t>
      </w:r>
      <w:r w:rsidRPr="00373809">
        <w:t>NFS</w:t>
      </w:r>
      <w:r w:rsidRPr="00373809">
        <w:t>，</w:t>
      </w:r>
      <w:r w:rsidRPr="00373809">
        <w:t>SMTP</w:t>
      </w:r>
      <w:r w:rsidRPr="00373809">
        <w:t>等。</w:t>
      </w:r>
      <w:r w:rsidRPr="00373809">
        <w:br/>
      </w:r>
      <w:r w:rsidRPr="00373809">
        <w:t>表示层</w:t>
      </w:r>
      <w:r w:rsidRPr="00373809">
        <w:br/>
      </w:r>
      <w:r w:rsidRPr="00373809">
        <w:t>这一层的主要功能是定义数据格式及加密。例如，</w:t>
      </w:r>
      <w:r w:rsidRPr="00373809">
        <w:t>FTP</w:t>
      </w:r>
      <w:r w:rsidRPr="00373809">
        <w:t>允许你选择以二进制或</w:t>
      </w:r>
      <w:r w:rsidRPr="00373809">
        <w:t>ASCII</w:t>
      </w:r>
      <w:r w:rsidRPr="00373809">
        <w:t>格式传输。如果选择二进制，那么发送方和接收方不改变文件的内容。如果选择</w:t>
      </w:r>
      <w:r w:rsidRPr="00373809">
        <w:t>ASCII</w:t>
      </w:r>
      <w:r w:rsidRPr="00373809">
        <w:t>格式，</w:t>
      </w:r>
      <w:r w:rsidRPr="00373809">
        <w:br/>
      </w:r>
      <w:r w:rsidRPr="00373809">
        <w:t>发送方将把文本从发送方的字符集转换成标准的</w:t>
      </w:r>
      <w:r w:rsidRPr="00373809">
        <w:t>ASCII</w:t>
      </w:r>
      <w:r w:rsidRPr="00373809">
        <w:t>后发送数据。在接收方将标准的</w:t>
      </w:r>
      <w:r w:rsidRPr="00373809">
        <w:t>ASCII</w:t>
      </w:r>
      <w:r w:rsidRPr="00373809">
        <w:t>转换成接收方计算机的字符集。示例：加密，</w:t>
      </w:r>
      <w:r w:rsidRPr="00373809">
        <w:t>ASCII</w:t>
      </w:r>
      <w:r w:rsidRPr="00373809">
        <w:t>等。</w:t>
      </w:r>
      <w:r w:rsidRPr="00373809">
        <w:br/>
      </w:r>
      <w:r w:rsidRPr="00373809">
        <w:t>会话层</w:t>
      </w:r>
      <w:r w:rsidRPr="00373809">
        <w:br/>
      </w:r>
      <w:r w:rsidRPr="00373809">
        <w:t>它定义了如何开始、控制和结束一个会话，包括对多个双向消息的控制和管理，以便在只完成连续消息的一部分时可以通知应用，从而使表示层看到的数据是连续的，</w:t>
      </w:r>
      <w:r w:rsidRPr="00373809">
        <w:br/>
      </w:r>
      <w:r w:rsidRPr="00373809">
        <w:t>在某些情况下，如果表示层收到了所有的数据，则用数据代表表示层。示例：</w:t>
      </w:r>
      <w:r w:rsidRPr="00373809">
        <w:t>RPC</w:t>
      </w:r>
      <w:r w:rsidRPr="00373809">
        <w:t>，</w:t>
      </w:r>
      <w:r w:rsidRPr="00373809">
        <w:lastRenderedPageBreak/>
        <w:t>SQL</w:t>
      </w:r>
      <w:r w:rsidRPr="00373809">
        <w:t>等。</w:t>
      </w:r>
      <w:r w:rsidRPr="00373809">
        <w:br/>
      </w:r>
      <w:r w:rsidRPr="00373809">
        <w:t>传输层</w:t>
      </w:r>
      <w:r w:rsidRPr="00373809">
        <w:br/>
      </w:r>
      <w:r w:rsidRPr="00373809">
        <w:t>这层的功能包括是否选择差错恢复协议还是无差错恢复协议，及在同一主机上对不同应用的数据流的输入进行复用，还包括对收到的顺序不对的数据包的重新排序功能。示例：</w:t>
      </w:r>
      <w:r w:rsidRPr="00373809">
        <w:t>TCP</w:t>
      </w:r>
      <w:r w:rsidRPr="00373809">
        <w:t>，</w:t>
      </w:r>
      <w:r w:rsidRPr="00373809">
        <w:t>UDP</w:t>
      </w:r>
      <w:r w:rsidRPr="00373809">
        <w:t>，</w:t>
      </w:r>
      <w:r w:rsidRPr="00373809">
        <w:t>SPX</w:t>
      </w:r>
      <w:r w:rsidRPr="00373809">
        <w:t>。</w:t>
      </w:r>
      <w:r w:rsidRPr="00373809">
        <w:br/>
      </w:r>
      <w:r w:rsidRPr="00373809">
        <w:t>网络层</w:t>
      </w:r>
      <w:r w:rsidRPr="00373809">
        <w:br/>
      </w:r>
      <w:r w:rsidRPr="00373809">
        <w:t>这层对端到端的包传输进行定义，它定义了能够标识所有结点的逻辑地址，还定义了路由实现的方式和学习的方式。为了适应最大传输单元长度小于包长度的传输介质，</w:t>
      </w:r>
      <w:r w:rsidRPr="00373809">
        <w:br/>
      </w:r>
      <w:r w:rsidRPr="00373809">
        <w:t>网络层还定义了如何将一个包分解成更小的包的分段方法。示例：</w:t>
      </w:r>
      <w:r w:rsidRPr="00373809">
        <w:t>IP</w:t>
      </w:r>
      <w:r w:rsidRPr="00373809">
        <w:t>，</w:t>
      </w:r>
      <w:r w:rsidRPr="00373809">
        <w:t>IPX</w:t>
      </w:r>
      <w:r w:rsidRPr="00373809">
        <w:t>等。</w:t>
      </w:r>
      <w:r w:rsidRPr="00373809">
        <w:br/>
      </w:r>
      <w:r w:rsidRPr="00373809">
        <w:t>数据链路层</w:t>
      </w:r>
      <w:r w:rsidRPr="00373809">
        <w:br/>
      </w:r>
      <w:r w:rsidRPr="00373809">
        <w:t>它定义了在单个链路上如何传输数据。这些协议与被讨论的各种介质有关。示例：</w:t>
      </w:r>
      <w:r w:rsidRPr="00373809">
        <w:t>ATM</w:t>
      </w:r>
      <w:r w:rsidRPr="00373809">
        <w:t>，</w:t>
      </w:r>
      <w:r w:rsidRPr="00373809">
        <w:t>FDDI</w:t>
      </w:r>
      <w:r w:rsidRPr="00373809">
        <w:t>等。</w:t>
      </w:r>
      <w:r w:rsidRPr="00373809">
        <w:br/>
      </w:r>
      <w:r w:rsidRPr="00373809">
        <w:t>物理层</w:t>
      </w:r>
      <w:r w:rsidRPr="00373809">
        <w:br/>
        <w:t>OSI</w:t>
      </w:r>
      <w:r w:rsidRPr="00373809">
        <w:t>的物理层规范是有关传输介质的特这些规范通常也参考了其他组织制定的标准。连接头、帧、帧的使用、电流、编码及光调制等都属于各种物理层规范中的内容。</w:t>
      </w:r>
      <w:r w:rsidRPr="00373809">
        <w:br/>
      </w:r>
      <w:r w:rsidRPr="00373809">
        <w:t>物理层常用多个规范完成对所有细节的定义。示例：</w:t>
      </w:r>
      <w:r w:rsidRPr="00373809">
        <w:t>Rj45</w:t>
      </w:r>
      <w:r w:rsidRPr="00373809">
        <w:t>，</w:t>
      </w:r>
      <w:r w:rsidRPr="00373809">
        <w:t>802.3</w:t>
      </w:r>
      <w:r w:rsidRPr="00373809">
        <w:t>等。</w:t>
      </w:r>
      <w:r w:rsidRPr="00373809">
        <w:br/>
      </w:r>
      <w:r w:rsidRPr="00373809">
        <w:br/>
      </w:r>
      <w:r w:rsidRPr="00373809">
        <w:br/>
      </w:r>
      <w:r w:rsidRPr="00373809">
        <w:rPr>
          <w:b/>
          <w:bCs/>
        </w:rPr>
        <w:t xml:space="preserve">2. </w:t>
      </w:r>
      <w:r w:rsidRPr="00373809">
        <w:rPr>
          <w:b/>
          <w:bCs/>
        </w:rPr>
        <w:t>什么是</w:t>
      </w:r>
      <w:r w:rsidRPr="00373809">
        <w:rPr>
          <w:b/>
          <w:bCs/>
        </w:rPr>
        <w:t>C/S</w:t>
      </w:r>
      <w:r w:rsidRPr="00373809">
        <w:rPr>
          <w:b/>
          <w:bCs/>
        </w:rPr>
        <w:t>和</w:t>
      </w:r>
      <w:r w:rsidRPr="00373809">
        <w:rPr>
          <w:b/>
          <w:bCs/>
        </w:rPr>
        <w:t>B/S</w:t>
      </w:r>
      <w:r w:rsidRPr="00373809">
        <w:rPr>
          <w:b/>
          <w:bCs/>
        </w:rPr>
        <w:t>架构</w:t>
      </w:r>
      <w:r w:rsidRPr="00373809">
        <w:rPr>
          <w:b/>
          <w:bCs/>
        </w:rPr>
        <w:t>?</w:t>
      </w:r>
      <w:r w:rsidRPr="00373809">
        <w:br/>
        <w:t>C/S</w:t>
      </w:r>
      <w:r w:rsidRPr="00373809">
        <w:t>架构软件（即客户机</w:t>
      </w:r>
      <w:r w:rsidRPr="00373809">
        <w:t>/</w:t>
      </w:r>
      <w:r w:rsidRPr="00373809">
        <w:t>服务器模式）分为客户机和服务器两层：第一层是在客户机系统上结合了表示与业务逻辑，第二层是通过网络结合了数据库服务器。</w:t>
      </w:r>
      <w:r w:rsidRPr="00373809">
        <w:br/>
      </w:r>
      <w:r w:rsidRPr="00373809">
        <w:t>简单的说就是第一层是用户表示层，第二层是数据库层。客户端和服务器直接相连，这两个组成部分都承担着重要的角色。</w:t>
      </w:r>
      <w:r w:rsidRPr="00373809">
        <w:br/>
      </w:r>
      <w:r w:rsidRPr="00373809">
        <w:br/>
        <w:t>B/S</w:t>
      </w:r>
      <w:r w:rsidRPr="00373809">
        <w:t>架构第一层是浏览器（即客户端）只有简单的输入输出功能，处理极少部分的事务逻辑。由于客户不需要安装客户端，只要有浏览器就能上网浏览，</w:t>
      </w:r>
      <w:r w:rsidRPr="00373809">
        <w:br/>
      </w:r>
      <w:r w:rsidRPr="00373809">
        <w:t>所以它面向的是大范围的用户，所以界面设计得比较简单，通用。第二层是</w:t>
      </w:r>
      <w:r w:rsidRPr="00373809">
        <w:t>WEB</w:t>
      </w:r>
      <w:r w:rsidRPr="00373809">
        <w:t>服务器，扮演着信息传送的角色。当用户想要访问数据库时，就会首先向</w:t>
      </w:r>
      <w:r w:rsidRPr="00373809">
        <w:t>WEB</w:t>
      </w:r>
      <w:r w:rsidRPr="00373809">
        <w:t>服务器发送请求，</w:t>
      </w:r>
      <w:r w:rsidRPr="00373809">
        <w:br/>
        <w:t>WEB</w:t>
      </w:r>
      <w:r w:rsidRPr="00373809">
        <w:t>服务器统一请求后会向数据库服务器发送访问数据库的请求，这个请求是以</w:t>
      </w:r>
      <w:r w:rsidRPr="00373809">
        <w:t>SQL</w:t>
      </w:r>
      <w:r w:rsidRPr="00373809">
        <w:t>语句实现的。第三层是数据库服务器，它存放着大量的数据。当数据库服务器收到了</w:t>
      </w:r>
      <w:r w:rsidRPr="00373809">
        <w:t>WEB</w:t>
      </w:r>
      <w:r w:rsidRPr="00373809">
        <w:t>服务器的请求后，</w:t>
      </w:r>
      <w:r w:rsidRPr="00373809">
        <w:br/>
      </w:r>
      <w:r w:rsidRPr="00373809">
        <w:t>会对</w:t>
      </w:r>
      <w:r w:rsidRPr="00373809">
        <w:t>SQL</w:t>
      </w:r>
      <w:r w:rsidRPr="00373809">
        <w:t>语句进行处理，并将返回的结果发送给</w:t>
      </w:r>
      <w:r w:rsidRPr="00373809">
        <w:t>WEB</w:t>
      </w:r>
      <w:r w:rsidRPr="00373809">
        <w:t>服务器，接下来，</w:t>
      </w:r>
      <w:r w:rsidRPr="00373809">
        <w:t>WEB</w:t>
      </w:r>
      <w:r w:rsidRPr="00373809">
        <w:lastRenderedPageBreak/>
        <w:t>服务器将收到的数据结果转换为</w:t>
      </w:r>
      <w:r w:rsidRPr="00373809">
        <w:t>HTML</w:t>
      </w:r>
      <w:r w:rsidRPr="00373809">
        <w:t>文本形式发送给浏览器。</w:t>
      </w:r>
      <w:r w:rsidRPr="00373809">
        <w:br/>
      </w:r>
      <w:r w:rsidRPr="00373809">
        <w:br/>
      </w:r>
      <w:r w:rsidRPr="00373809">
        <w:br/>
      </w:r>
      <w:r w:rsidRPr="00373809">
        <w:rPr>
          <w:b/>
          <w:bCs/>
        </w:rPr>
        <w:t xml:space="preserve">3. </w:t>
      </w:r>
      <w:r w:rsidRPr="00373809">
        <w:rPr>
          <w:b/>
          <w:bCs/>
        </w:rPr>
        <w:t>简述</w:t>
      </w:r>
      <w:r w:rsidRPr="00373809">
        <w:rPr>
          <w:b/>
          <w:bCs/>
        </w:rPr>
        <w:t xml:space="preserve"> </w:t>
      </w:r>
      <w:r w:rsidRPr="00373809">
        <w:rPr>
          <w:b/>
          <w:bCs/>
        </w:rPr>
        <w:t>三次握手、四次挥手的流程</w:t>
      </w:r>
      <w:r w:rsidRPr="00373809">
        <w:br/>
      </w:r>
      <w:r w:rsidRPr="00373809">
        <w:t>所谓三次握手（</w:t>
      </w:r>
      <w:r w:rsidRPr="00373809">
        <w:t>Three - WayHandshake</w:t>
      </w:r>
      <w:r w:rsidRPr="00373809">
        <w:t>）即建立</w:t>
      </w:r>
      <w:r w:rsidRPr="00373809">
        <w:t>TCP</w:t>
      </w:r>
      <w:r w:rsidRPr="00373809">
        <w:t>连接，就是指建立一个</w:t>
      </w:r>
      <w:r w:rsidRPr="00373809">
        <w:t>TCP</w:t>
      </w:r>
      <w:r w:rsidRPr="00373809">
        <w:t>连接时，需要客户端和服务端总共发送</w:t>
      </w:r>
      <w:r w:rsidRPr="00373809">
        <w:t>3</w:t>
      </w:r>
      <w:r w:rsidRPr="00373809">
        <w:t>个包以确认连接的建立。</w:t>
      </w:r>
      <w:r w:rsidRPr="00373809">
        <w:br/>
      </w:r>
      <w:r w:rsidRPr="00373809">
        <w:t>在</w:t>
      </w:r>
      <w:r w:rsidRPr="00373809">
        <w:t>socket</w:t>
      </w:r>
      <w:r w:rsidRPr="00373809">
        <w:t>编程中，这一过程由客户端执行</w:t>
      </w:r>
      <w:r w:rsidRPr="00373809">
        <w:t>connect</w:t>
      </w:r>
      <w:r w:rsidRPr="00373809">
        <w:t>来触发，整个流程如下图所示：</w:t>
      </w:r>
      <w:r w:rsidRPr="00373809">
        <w:br/>
      </w:r>
      <w:r w:rsidRPr="00373809">
        <w:br/>
      </w:r>
      <w:r w:rsidRPr="00373809">
        <w:br/>
      </w:r>
      <w:r w:rsidRPr="00373809">
        <w:t>图</w:t>
      </w:r>
      <w:r w:rsidRPr="00373809">
        <w:t>2</w:t>
      </w:r>
      <w:r w:rsidRPr="00373809">
        <w:br/>
        <w:t>TCP</w:t>
      </w:r>
      <w:r w:rsidRPr="00373809">
        <w:t>三次握手</w:t>
      </w:r>
      <w:r w:rsidRPr="00373809">
        <w:br/>
      </w:r>
      <w:r w:rsidRPr="00373809">
        <w:br/>
      </w:r>
      <w:r w:rsidRPr="00373809">
        <w:t>（</w:t>
      </w:r>
      <w:r w:rsidRPr="00373809">
        <w:t>1</w:t>
      </w:r>
      <w:r w:rsidRPr="00373809">
        <w:t>）第一次握手：</w:t>
      </w:r>
      <w:r w:rsidRPr="00373809">
        <w:t>Client</w:t>
      </w:r>
      <w:r w:rsidRPr="00373809">
        <w:t>将标志位</w:t>
      </w:r>
      <w:r w:rsidRPr="00373809">
        <w:t>SYN</w:t>
      </w:r>
      <w:r w:rsidRPr="00373809">
        <w:t>置为</w:t>
      </w:r>
      <w:r w:rsidRPr="00373809">
        <w:t>1</w:t>
      </w:r>
      <w:r w:rsidRPr="00373809">
        <w:t>，随机产生一个值</w:t>
      </w:r>
      <w:r w:rsidRPr="00373809">
        <w:t>seq = J</w:t>
      </w:r>
      <w:r w:rsidRPr="00373809">
        <w:t>，并将该数据包发送给</w:t>
      </w:r>
      <w:r w:rsidRPr="00373809">
        <w:t>Server</w:t>
      </w:r>
      <w:r w:rsidRPr="00373809">
        <w:t>，</w:t>
      </w:r>
      <w:r w:rsidRPr="00373809">
        <w:t>Client</w:t>
      </w:r>
      <w:r w:rsidRPr="00373809">
        <w:t>进入</w:t>
      </w:r>
      <w:r w:rsidRPr="00373809">
        <w:t>SYN_SENT</w:t>
      </w:r>
      <w:r w:rsidRPr="00373809">
        <w:t>状态，等待</w:t>
      </w:r>
      <w:r w:rsidRPr="00373809">
        <w:t>Server</w:t>
      </w:r>
      <w:r w:rsidRPr="00373809">
        <w:t>确认。</w:t>
      </w:r>
      <w:r w:rsidRPr="00373809">
        <w:br/>
      </w:r>
      <w:r w:rsidRPr="00373809">
        <w:t>（</w:t>
      </w:r>
      <w:r w:rsidRPr="00373809">
        <w:t>2</w:t>
      </w:r>
      <w:r w:rsidRPr="00373809">
        <w:t>）第二次握手：</w:t>
      </w:r>
      <w:r w:rsidRPr="00373809">
        <w:t>Server</w:t>
      </w:r>
      <w:r w:rsidRPr="00373809">
        <w:t>收到数据包后由标志位</w:t>
      </w:r>
      <w:r w:rsidRPr="00373809">
        <w:t>SYN = 1</w:t>
      </w:r>
      <w:r w:rsidRPr="00373809">
        <w:br/>
      </w:r>
      <w:r w:rsidRPr="00373809">
        <w:t>知道</w:t>
      </w:r>
      <w:r w:rsidRPr="00373809">
        <w:t>Client</w:t>
      </w:r>
      <w:r w:rsidRPr="00373809">
        <w:t>请求建立连接，</w:t>
      </w:r>
      <w:r w:rsidRPr="00373809">
        <w:t>Server</w:t>
      </w:r>
      <w:r w:rsidRPr="00373809">
        <w:t>将标志位</w:t>
      </w:r>
      <w:r w:rsidRPr="00373809">
        <w:t>SYN</w:t>
      </w:r>
      <w:r w:rsidRPr="00373809">
        <w:t>和</w:t>
      </w:r>
      <w:r w:rsidRPr="00373809">
        <w:t>ACK</w:t>
      </w:r>
      <w:r w:rsidRPr="00373809">
        <w:t>都置为</w:t>
      </w:r>
      <w:r w:rsidRPr="00373809">
        <w:t>1</w:t>
      </w:r>
      <w:r w:rsidRPr="00373809">
        <w:t>，</w:t>
      </w:r>
      <w:r w:rsidRPr="00373809">
        <w:t>ack = J + 1</w:t>
      </w:r>
      <w:r w:rsidRPr="00373809">
        <w:t>，随机产生一个值</w:t>
      </w:r>
      <w:r w:rsidRPr="00373809">
        <w:t>seq = K</w:t>
      </w:r>
      <w:r w:rsidRPr="00373809">
        <w:t>，并将该数据包发送给</w:t>
      </w:r>
      <w:r w:rsidRPr="00373809">
        <w:t>Client</w:t>
      </w:r>
      <w:r w:rsidRPr="00373809">
        <w:t>以确认连接请求</w:t>
      </w:r>
      <w:r w:rsidRPr="00373809">
        <w:br/>
      </w:r>
      <w:r w:rsidRPr="00373809">
        <w:t>，</w:t>
      </w:r>
      <w:r w:rsidRPr="00373809">
        <w:t>Server</w:t>
      </w:r>
      <w:r w:rsidRPr="00373809">
        <w:t>进入</w:t>
      </w:r>
      <w:r w:rsidRPr="00373809">
        <w:t>SYN_RCVD</w:t>
      </w:r>
      <w:r w:rsidRPr="00373809">
        <w:t>状态。</w:t>
      </w:r>
      <w:r w:rsidRPr="00373809">
        <w:br/>
      </w:r>
      <w:r w:rsidRPr="00373809">
        <w:t>（</w:t>
      </w:r>
      <w:r w:rsidRPr="00373809">
        <w:t>3</w:t>
      </w:r>
      <w:r w:rsidRPr="00373809">
        <w:t>）第三次握手：</w:t>
      </w:r>
      <w:r w:rsidRPr="00373809">
        <w:t>Client</w:t>
      </w:r>
      <w:r w:rsidRPr="00373809">
        <w:t>收到确认后，检查</w:t>
      </w:r>
      <w:r w:rsidRPr="00373809">
        <w:t>ack</w:t>
      </w:r>
      <w:r w:rsidRPr="00373809">
        <w:t>是否为</w:t>
      </w:r>
      <w:r w:rsidRPr="00373809">
        <w:t>J + 1</w:t>
      </w:r>
      <w:r w:rsidRPr="00373809">
        <w:t>，</w:t>
      </w:r>
      <w:r w:rsidRPr="00373809">
        <w:t>ACK</w:t>
      </w:r>
      <w:r w:rsidRPr="00373809">
        <w:t>是否为</w:t>
      </w:r>
      <w:r w:rsidRPr="00373809">
        <w:t>1</w:t>
      </w:r>
      <w:r w:rsidRPr="00373809">
        <w:t>，如果正确则将标志位</w:t>
      </w:r>
      <w:r w:rsidRPr="00373809">
        <w:t>ACK</w:t>
      </w:r>
      <w:r w:rsidRPr="00373809">
        <w:t>置为</w:t>
      </w:r>
      <w:r w:rsidRPr="00373809">
        <w:t>1</w:t>
      </w:r>
      <w:r w:rsidRPr="00373809">
        <w:t>，</w:t>
      </w:r>
      <w:r w:rsidRPr="00373809">
        <w:t>ack = K + 1</w:t>
      </w:r>
      <w:r w:rsidRPr="00373809">
        <w:t>，并将该数据包发送给</w:t>
      </w:r>
      <w:r w:rsidRPr="00373809">
        <w:t>Server</w:t>
      </w:r>
      <w:r w:rsidRPr="00373809">
        <w:t>，</w:t>
      </w:r>
      <w:r w:rsidRPr="00373809">
        <w:br/>
        <w:t>Server</w:t>
      </w:r>
      <w:r w:rsidRPr="00373809">
        <w:t>检查</w:t>
      </w:r>
      <w:r w:rsidRPr="00373809">
        <w:t>ack</w:t>
      </w:r>
      <w:r w:rsidRPr="00373809">
        <w:t>是否为</w:t>
      </w:r>
      <w:r w:rsidRPr="00373809">
        <w:t>K + 1</w:t>
      </w:r>
      <w:r w:rsidRPr="00373809">
        <w:t>，</w:t>
      </w:r>
      <w:r w:rsidRPr="00373809">
        <w:t>ACK</w:t>
      </w:r>
      <w:r w:rsidRPr="00373809">
        <w:t>是否为</w:t>
      </w:r>
      <w:r w:rsidRPr="00373809">
        <w:t>1</w:t>
      </w:r>
      <w:r w:rsidRPr="00373809">
        <w:t>，如果正确则连接建立成功，</w:t>
      </w:r>
      <w:r w:rsidRPr="00373809">
        <w:t>Client</w:t>
      </w:r>
      <w:r w:rsidRPr="00373809">
        <w:t>和</w:t>
      </w:r>
      <w:r w:rsidRPr="00373809">
        <w:t>Server</w:t>
      </w:r>
      <w:r w:rsidRPr="00373809">
        <w:t>进入</w:t>
      </w:r>
      <w:r w:rsidRPr="00373809">
        <w:t>ESTABLISHED</w:t>
      </w:r>
      <w:r w:rsidRPr="00373809">
        <w:t>状态，完成三次握手，</w:t>
      </w:r>
      <w:r w:rsidRPr="00373809">
        <w:br/>
      </w:r>
      <w:r w:rsidRPr="00373809">
        <w:t>随后</w:t>
      </w:r>
      <w:r w:rsidRPr="00373809">
        <w:t>Client</w:t>
      </w:r>
      <w:r w:rsidRPr="00373809">
        <w:t>与</w:t>
      </w:r>
      <w:r w:rsidRPr="00373809">
        <w:t>Server</w:t>
      </w:r>
      <w:r w:rsidRPr="00373809">
        <w:t>之间可以开始传输数据了。</w:t>
      </w:r>
      <w:r w:rsidRPr="00373809">
        <w:br/>
      </w:r>
      <w:r w:rsidRPr="00373809">
        <w:br/>
      </w:r>
      <w:r w:rsidRPr="00373809">
        <w:br/>
      </w:r>
      <w:r w:rsidRPr="00373809">
        <w:br/>
      </w:r>
      <w:r w:rsidRPr="00373809">
        <w:t>所谓四次挥手（</w:t>
      </w:r>
      <w:r w:rsidRPr="00373809">
        <w:t>Four - Way</w:t>
      </w:r>
      <w:r w:rsidRPr="00373809">
        <w:br/>
        <w:t>Wavehand</w:t>
      </w:r>
      <w:r w:rsidRPr="00373809">
        <w:t>）即终止</w:t>
      </w:r>
      <w:r w:rsidRPr="00373809">
        <w:t>TCP</w:t>
      </w:r>
      <w:r w:rsidRPr="00373809">
        <w:t>连接，就是指断开一个</w:t>
      </w:r>
      <w:r w:rsidRPr="00373809">
        <w:t>TCP</w:t>
      </w:r>
      <w:r w:rsidRPr="00373809">
        <w:t>连接时，需要客户端和服务端总共发送</w:t>
      </w:r>
      <w:r w:rsidRPr="00373809">
        <w:t>4</w:t>
      </w:r>
      <w:r w:rsidRPr="00373809">
        <w:t>个包以确认连接的断开。在</w:t>
      </w:r>
      <w:r w:rsidRPr="00373809">
        <w:t>socket</w:t>
      </w:r>
      <w:r w:rsidRPr="00373809">
        <w:t>编程中，</w:t>
      </w:r>
      <w:r w:rsidRPr="00373809">
        <w:br/>
      </w:r>
      <w:r w:rsidRPr="00373809">
        <w:t>这一过程由客户端或服务端任一方执行</w:t>
      </w:r>
      <w:r w:rsidRPr="00373809">
        <w:t>close</w:t>
      </w:r>
      <w:r w:rsidRPr="00373809">
        <w:t>来触发，整个流程如下图所示：</w:t>
      </w:r>
      <w:r w:rsidRPr="00373809">
        <w:br/>
      </w:r>
      <w:r w:rsidRPr="00373809">
        <w:br/>
      </w:r>
      <w:r w:rsidRPr="00373809">
        <w:br/>
      </w:r>
      <w:r w:rsidRPr="00373809">
        <w:t>图</w:t>
      </w:r>
      <w:r w:rsidRPr="00373809">
        <w:t>3</w:t>
      </w:r>
      <w:r w:rsidRPr="00373809">
        <w:br/>
        <w:t>TCP</w:t>
      </w:r>
      <w:r w:rsidRPr="00373809">
        <w:t>四次挥手</w:t>
      </w:r>
      <w:r w:rsidRPr="00373809">
        <w:br/>
      </w:r>
      <w:r w:rsidRPr="00373809">
        <w:br/>
      </w:r>
      <w:r w:rsidRPr="00373809">
        <w:lastRenderedPageBreak/>
        <w:t>由于</w:t>
      </w:r>
      <w:r w:rsidRPr="00373809">
        <w:t>TCP</w:t>
      </w:r>
      <w:r w:rsidRPr="00373809">
        <w:t>连接时全双工的，因此，每个方向都必须要单独进行关闭，这一原则是当一方完成数据发送任务后，发送一个</w:t>
      </w:r>
      <w:r w:rsidRPr="00373809">
        <w:t>FIN</w:t>
      </w:r>
      <w:r w:rsidRPr="00373809">
        <w:t>来终止这一方向的连接，</w:t>
      </w:r>
      <w:r w:rsidRPr="00373809">
        <w:br/>
      </w:r>
      <w:r w:rsidRPr="00373809">
        <w:t>收到一个</w:t>
      </w:r>
      <w:r w:rsidRPr="00373809">
        <w:t>FIN</w:t>
      </w:r>
      <w:r w:rsidRPr="00373809">
        <w:t>只是意味着这一方向上没有数据流动了，即不会再收到数据了，但是在这个</w:t>
      </w:r>
      <w:r w:rsidRPr="00373809">
        <w:t>TCP</w:t>
      </w:r>
      <w:r w:rsidRPr="00373809">
        <w:t>连接上仍然能够发送数据，直到这一方向也发送了</w:t>
      </w:r>
      <w:r w:rsidRPr="00373809">
        <w:t>FIN</w:t>
      </w:r>
      <w:r w:rsidRPr="00373809">
        <w:t>。</w:t>
      </w:r>
      <w:r w:rsidRPr="00373809">
        <w:br/>
      </w:r>
      <w:r w:rsidRPr="00373809">
        <w:t>首先进行关闭的一方将执行主动关闭，而另一方则执行被动关闭，上图描述的即是如此。</w:t>
      </w:r>
      <w:r w:rsidRPr="00373809">
        <w:br/>
      </w:r>
      <w:r w:rsidRPr="00373809">
        <w:t>（</w:t>
      </w:r>
      <w:r w:rsidRPr="00373809">
        <w:t>1</w:t>
      </w:r>
      <w:r w:rsidRPr="00373809">
        <w:t>）第一次挥手：</w:t>
      </w:r>
      <w:r w:rsidRPr="00373809">
        <w:t>Client</w:t>
      </w:r>
      <w:r w:rsidRPr="00373809">
        <w:t>发送一个</w:t>
      </w:r>
      <w:r w:rsidRPr="00373809">
        <w:t>FIN</w:t>
      </w:r>
      <w:r w:rsidRPr="00373809">
        <w:t>，用来关闭</w:t>
      </w:r>
      <w:r w:rsidRPr="00373809">
        <w:t>Client</w:t>
      </w:r>
      <w:r w:rsidRPr="00373809">
        <w:t>到</w:t>
      </w:r>
      <w:r w:rsidRPr="00373809">
        <w:t>Server</w:t>
      </w:r>
      <w:r w:rsidRPr="00373809">
        <w:t>的数据传送，</w:t>
      </w:r>
      <w:r w:rsidRPr="00373809">
        <w:t>Client</w:t>
      </w:r>
      <w:r w:rsidRPr="00373809">
        <w:t>进入</w:t>
      </w:r>
      <w:r w:rsidRPr="00373809">
        <w:t>FIN_WAIT_1</w:t>
      </w:r>
      <w:r w:rsidRPr="00373809">
        <w:t>状态。</w:t>
      </w:r>
      <w:r w:rsidRPr="00373809">
        <w:br/>
      </w:r>
      <w:r w:rsidRPr="00373809">
        <w:t>（</w:t>
      </w:r>
      <w:r w:rsidRPr="00373809">
        <w:t>2</w:t>
      </w:r>
      <w:r w:rsidRPr="00373809">
        <w:t>）第二次挥手：</w:t>
      </w:r>
      <w:r w:rsidRPr="00373809">
        <w:t>Server</w:t>
      </w:r>
      <w:r w:rsidRPr="00373809">
        <w:t>收到</w:t>
      </w:r>
      <w:r w:rsidRPr="00373809">
        <w:t>FIN</w:t>
      </w:r>
      <w:r w:rsidRPr="00373809">
        <w:t>后，发送一个</w:t>
      </w:r>
      <w:r w:rsidRPr="00373809">
        <w:t>ACK</w:t>
      </w:r>
      <w:r w:rsidRPr="00373809">
        <w:t>给</w:t>
      </w:r>
      <w:r w:rsidRPr="00373809">
        <w:t>Client</w:t>
      </w:r>
      <w:r w:rsidRPr="00373809">
        <w:t>，确认序号为收到序号</w:t>
      </w:r>
      <w:r w:rsidRPr="00373809">
        <w:t xml:space="preserve"> + 1</w:t>
      </w:r>
      <w:r w:rsidRPr="00373809">
        <w:t>（与</w:t>
      </w:r>
      <w:r w:rsidRPr="00373809">
        <w:t>SYN</w:t>
      </w:r>
      <w:r w:rsidRPr="00373809">
        <w:t>相同，一个</w:t>
      </w:r>
      <w:r w:rsidRPr="00373809">
        <w:t>FIN</w:t>
      </w:r>
      <w:r w:rsidRPr="00373809">
        <w:t>占用一个序号），</w:t>
      </w:r>
      <w:r w:rsidRPr="00373809">
        <w:t>Server</w:t>
      </w:r>
      <w:r w:rsidRPr="00373809">
        <w:t>进入</w:t>
      </w:r>
      <w:r w:rsidRPr="00373809">
        <w:t>CLOSE_WAIT</w:t>
      </w:r>
      <w:r w:rsidRPr="00373809">
        <w:t>状态。</w:t>
      </w:r>
      <w:r w:rsidRPr="00373809">
        <w:br/>
      </w:r>
      <w:r w:rsidRPr="00373809">
        <w:t>（</w:t>
      </w:r>
      <w:r w:rsidRPr="00373809">
        <w:t>3</w:t>
      </w:r>
      <w:r w:rsidRPr="00373809">
        <w:t>）第三次挥手：</w:t>
      </w:r>
      <w:r w:rsidRPr="00373809">
        <w:t>Server</w:t>
      </w:r>
      <w:r w:rsidRPr="00373809">
        <w:t>发送一个</w:t>
      </w:r>
      <w:r w:rsidRPr="00373809">
        <w:t>FIN</w:t>
      </w:r>
      <w:r w:rsidRPr="00373809">
        <w:t>，用来关闭</w:t>
      </w:r>
      <w:r w:rsidRPr="00373809">
        <w:t>Server</w:t>
      </w:r>
      <w:r w:rsidRPr="00373809">
        <w:t>到</w:t>
      </w:r>
      <w:r w:rsidRPr="00373809">
        <w:t>Client</w:t>
      </w:r>
      <w:r w:rsidRPr="00373809">
        <w:t>的数据传送，</w:t>
      </w:r>
      <w:r w:rsidRPr="00373809">
        <w:t>Server</w:t>
      </w:r>
      <w:r w:rsidRPr="00373809">
        <w:t>进入</w:t>
      </w:r>
      <w:r w:rsidRPr="00373809">
        <w:t>LAST_ACK</w:t>
      </w:r>
      <w:r w:rsidRPr="00373809">
        <w:t>状态。</w:t>
      </w:r>
      <w:r w:rsidRPr="00373809">
        <w:br/>
      </w:r>
      <w:r w:rsidRPr="00373809">
        <w:t>（</w:t>
      </w:r>
      <w:r w:rsidRPr="00373809">
        <w:t>4</w:t>
      </w:r>
      <w:r w:rsidRPr="00373809">
        <w:t>）第四次挥手：</w:t>
      </w:r>
      <w:r w:rsidRPr="00373809">
        <w:t>Client</w:t>
      </w:r>
      <w:r w:rsidRPr="00373809">
        <w:t>收到</w:t>
      </w:r>
      <w:r w:rsidRPr="00373809">
        <w:t>FIN</w:t>
      </w:r>
      <w:r w:rsidRPr="00373809">
        <w:t>后，</w:t>
      </w:r>
      <w:r w:rsidRPr="00373809">
        <w:t>Client</w:t>
      </w:r>
      <w:r w:rsidRPr="00373809">
        <w:t>进入</w:t>
      </w:r>
      <w:r w:rsidRPr="00373809">
        <w:t>TIME_WAIT</w:t>
      </w:r>
      <w:r w:rsidRPr="00373809">
        <w:t>状态，接着发送一个</w:t>
      </w:r>
      <w:r w:rsidRPr="00373809">
        <w:t>ACK</w:t>
      </w:r>
      <w:r w:rsidRPr="00373809">
        <w:t>给</w:t>
      </w:r>
      <w:r w:rsidRPr="00373809">
        <w:t>Server</w:t>
      </w:r>
      <w:r w:rsidRPr="00373809">
        <w:t>，确认序号为收到序号</w:t>
      </w:r>
      <w:r w:rsidRPr="00373809">
        <w:t xml:space="preserve"> + 1</w:t>
      </w:r>
      <w:r w:rsidRPr="00373809">
        <w:t>，</w:t>
      </w:r>
      <w:r w:rsidRPr="00373809">
        <w:t>Server</w:t>
      </w:r>
      <w:r w:rsidRPr="00373809">
        <w:t>进入</w:t>
      </w:r>
      <w:r w:rsidRPr="00373809">
        <w:t>CLOSED</w:t>
      </w:r>
      <w:r w:rsidRPr="00373809">
        <w:t>状态，完成四次挥手。</w:t>
      </w:r>
      <w:r w:rsidRPr="00373809">
        <w:br/>
      </w:r>
      <w:r w:rsidRPr="00373809">
        <w:br/>
      </w:r>
      <w:r w:rsidRPr="00373809">
        <w:br/>
      </w:r>
      <w:r w:rsidRPr="00373809">
        <w:br/>
      </w:r>
      <w:r w:rsidRPr="00373809">
        <w:rPr>
          <w:b/>
          <w:bCs/>
        </w:rPr>
        <w:t xml:space="preserve">4. </w:t>
      </w:r>
      <w:r w:rsidRPr="00373809">
        <w:rPr>
          <w:b/>
          <w:bCs/>
        </w:rPr>
        <w:t>什么是</w:t>
      </w:r>
      <w:r w:rsidRPr="00373809">
        <w:rPr>
          <w:b/>
          <w:bCs/>
        </w:rPr>
        <w:t>arp</w:t>
      </w:r>
      <w:r w:rsidRPr="00373809">
        <w:rPr>
          <w:b/>
          <w:bCs/>
        </w:rPr>
        <w:t>协议</w:t>
      </w:r>
      <w:r w:rsidRPr="00373809">
        <w:rPr>
          <w:b/>
          <w:bCs/>
        </w:rPr>
        <w:t>?</w:t>
      </w:r>
      <w:r w:rsidRPr="00373809">
        <w:br/>
      </w:r>
      <w:r w:rsidRPr="00373809">
        <w:br/>
      </w:r>
      <w:r w:rsidRPr="00373809">
        <w:t>答：</w:t>
      </w:r>
      <w:r w:rsidRPr="00373809">
        <w:t xml:space="preserve">ARP(AddressResolutionProtocol) </w:t>
      </w:r>
      <w:r w:rsidRPr="00373809">
        <w:t>是个地址解析协议。最直白的说法是：在</w:t>
      </w:r>
      <w:r w:rsidRPr="00373809">
        <w:t>IP</w:t>
      </w:r>
      <w:r w:rsidRPr="00373809">
        <w:t>以太网中，当一个上层协议要发包时，有了该节点的</w:t>
      </w:r>
      <w:r w:rsidRPr="00373809">
        <w:t>IP</w:t>
      </w:r>
      <w:r w:rsidRPr="00373809">
        <w:t>地址，</w:t>
      </w:r>
      <w:r w:rsidRPr="00373809">
        <w:t>ARP</w:t>
      </w:r>
      <w:r w:rsidRPr="00373809">
        <w:t>就能提供该节点的</w:t>
      </w:r>
      <w:r w:rsidRPr="00373809">
        <w:t>MAC</w:t>
      </w:r>
      <w:r w:rsidRPr="00373809">
        <w:t>地址。</w:t>
      </w:r>
      <w:r w:rsidRPr="00373809">
        <w:br/>
      </w:r>
      <w:r w:rsidRPr="00373809">
        <w:br/>
      </w:r>
      <w:r w:rsidRPr="00373809">
        <w:rPr>
          <w:b/>
          <w:bCs/>
        </w:rPr>
        <w:t>5.TCP</w:t>
      </w:r>
      <w:r w:rsidRPr="00373809">
        <w:rPr>
          <w:b/>
          <w:bCs/>
        </w:rPr>
        <w:t>和</w:t>
      </w:r>
      <w:r w:rsidRPr="00373809">
        <w:rPr>
          <w:b/>
          <w:bCs/>
        </w:rPr>
        <w:t>UDP</w:t>
      </w:r>
      <w:r w:rsidRPr="00373809">
        <w:rPr>
          <w:b/>
          <w:bCs/>
        </w:rPr>
        <w:t>的区别</w:t>
      </w:r>
      <w:r w:rsidRPr="00373809">
        <w:rPr>
          <w:b/>
          <w:bCs/>
        </w:rPr>
        <w:t>?</w:t>
      </w:r>
      <w:r w:rsidRPr="00373809">
        <w:br/>
      </w:r>
      <w:r w:rsidRPr="00373809">
        <w:br/>
        <w:t>1</w:t>
      </w:r>
      <w:r w:rsidRPr="00373809">
        <w:t>、</w:t>
      </w:r>
      <w:r w:rsidRPr="00373809">
        <w:t>TCP</w:t>
      </w:r>
      <w:r w:rsidRPr="00373809">
        <w:t>面向连接（如打电话要先拨号建立连接）</w:t>
      </w:r>
      <w:r w:rsidRPr="00373809">
        <w:t>;UDP</w:t>
      </w:r>
      <w:r w:rsidRPr="00373809">
        <w:t>是无连接的，即发送数据之前不需要建立连接</w:t>
      </w:r>
      <w:r w:rsidRPr="00373809">
        <w:br/>
      </w:r>
      <w:r w:rsidRPr="00373809">
        <w:br/>
        <w:t>2</w:t>
      </w:r>
      <w:r w:rsidRPr="00373809">
        <w:t>、</w:t>
      </w:r>
      <w:r w:rsidRPr="00373809">
        <w:t>TCP</w:t>
      </w:r>
      <w:r w:rsidRPr="00373809">
        <w:t>提供可靠的服务。也就是说，通过</w:t>
      </w:r>
      <w:r w:rsidRPr="00373809">
        <w:t>TCP</w:t>
      </w:r>
      <w:r w:rsidRPr="00373809">
        <w:t>连接传送的数据，无差错，不丢失，不重复，且按序到达</w:t>
      </w:r>
      <w:r w:rsidRPr="00373809">
        <w:t>;</w:t>
      </w:r>
      <w:r w:rsidRPr="00373809">
        <w:br/>
        <w:t>UDP</w:t>
      </w:r>
      <w:r w:rsidRPr="00373809">
        <w:t>尽最大努力交付，即不保证可靠交付</w:t>
      </w:r>
      <w:r w:rsidRPr="00373809">
        <w:br/>
      </w:r>
      <w:r w:rsidRPr="00373809">
        <w:br/>
        <w:t>Tcp</w:t>
      </w:r>
      <w:r w:rsidRPr="00373809">
        <w:t>通过校验和，重传控制，序号标识，滑动窗口、确认应答实现可靠传输。如</w:t>
      </w:r>
      <w:r w:rsidRPr="00373809">
        <w:lastRenderedPageBreak/>
        <w:t>丢包时的重发控制，还可以对次序乱掉的分包进行顺序控制。</w:t>
      </w:r>
      <w:r w:rsidRPr="00373809">
        <w:br/>
      </w:r>
      <w:r w:rsidRPr="00373809">
        <w:br/>
        <w:t>3</w:t>
      </w:r>
      <w:r w:rsidRPr="00373809">
        <w:t>、</w:t>
      </w:r>
      <w:r w:rsidRPr="00373809">
        <w:t>UDP</w:t>
      </w:r>
      <w:r w:rsidRPr="00373809">
        <w:t>具有较好的实时性，工作效率比</w:t>
      </w:r>
      <w:r w:rsidRPr="00373809">
        <w:t>TCP</w:t>
      </w:r>
      <w:r w:rsidRPr="00373809">
        <w:t>高，适用于对高速传输和实时性有较高的通信或广播通信。</w:t>
      </w:r>
      <w:r w:rsidRPr="00373809">
        <w:br/>
      </w:r>
      <w:r w:rsidRPr="00373809">
        <w:br/>
        <w:t>4.</w:t>
      </w:r>
      <w:r w:rsidRPr="00373809">
        <w:t>每一条</w:t>
      </w:r>
      <w:r w:rsidRPr="00373809">
        <w:t>TCP</w:t>
      </w:r>
      <w:r w:rsidRPr="00373809">
        <w:t>连接只能是点到点的</w:t>
      </w:r>
      <w:r w:rsidRPr="00373809">
        <w:t>;UDP</w:t>
      </w:r>
      <w:r w:rsidRPr="00373809">
        <w:t>支持一对一，一对多，多对一和多对多的交互通信</w:t>
      </w:r>
      <w:r w:rsidRPr="00373809">
        <w:br/>
      </w:r>
      <w:r w:rsidRPr="00373809">
        <w:br/>
        <w:t>5</w:t>
      </w:r>
      <w:r w:rsidRPr="00373809">
        <w:t>、</w:t>
      </w:r>
      <w:r w:rsidRPr="00373809">
        <w:t>TCP</w:t>
      </w:r>
      <w:r w:rsidRPr="00373809">
        <w:t>对系统资源要求较多，</w:t>
      </w:r>
      <w:r w:rsidRPr="00373809">
        <w:t>UDP</w:t>
      </w:r>
      <w:r w:rsidRPr="00373809">
        <w:t>对系统资源要求较少。</w:t>
      </w:r>
      <w:r w:rsidRPr="00373809">
        <w:br/>
      </w:r>
      <w:r w:rsidRPr="00373809">
        <w:br/>
      </w:r>
      <w:r w:rsidRPr="00373809">
        <w:rPr>
          <w:b/>
          <w:bCs/>
        </w:rPr>
        <w:t>6.</w:t>
      </w:r>
      <w:r w:rsidRPr="00373809">
        <w:rPr>
          <w:b/>
          <w:bCs/>
        </w:rPr>
        <w:t>什么是局域网和广域网</w:t>
      </w:r>
      <w:r w:rsidRPr="00373809">
        <w:rPr>
          <w:b/>
          <w:bCs/>
        </w:rPr>
        <w:t>?</w:t>
      </w:r>
      <w:r w:rsidRPr="00373809">
        <w:br/>
      </w:r>
      <w:r w:rsidRPr="00373809">
        <w:t>答：什么是广域网（</w:t>
      </w:r>
      <w:r w:rsidRPr="00373809">
        <w:t>WAN</w:t>
      </w:r>
      <w:r w:rsidRPr="00373809">
        <w:t>、公网、外网），什么是局域网（</w:t>
      </w:r>
      <w:r w:rsidRPr="00373809">
        <w:t>LAN</w:t>
      </w:r>
      <w:r w:rsidRPr="00373809">
        <w:t>、私网、内网）？</w:t>
      </w:r>
      <w:r w:rsidRPr="00373809">
        <w:br/>
      </w:r>
      <w:r w:rsidRPr="00373809">
        <w:t>广域网（</w:t>
      </w:r>
      <w:r w:rsidRPr="00373809">
        <w:t>WAN</w:t>
      </w:r>
      <w:r w:rsidRPr="00373809">
        <w:t>），就是我们通常所说的</w:t>
      </w:r>
      <w:r w:rsidRPr="00373809">
        <w:t>Internet</w:t>
      </w:r>
      <w:r w:rsidRPr="00373809">
        <w:t>，它是一个遍及全世界的网络。</w:t>
      </w:r>
      <w:r w:rsidRPr="00373809">
        <w:t xml:space="preserve"> </w:t>
      </w:r>
      <w:r w:rsidRPr="00373809">
        <w:t>局域网（</w:t>
      </w:r>
      <w:r w:rsidRPr="00373809">
        <w:t>LAN</w:t>
      </w:r>
      <w:r w:rsidRPr="00373809">
        <w:t>），相对于广域网（</w:t>
      </w:r>
      <w:r w:rsidRPr="00373809">
        <w:t>WAN</w:t>
      </w:r>
      <w:r w:rsidRPr="00373809">
        <w:t>）而言，</w:t>
      </w:r>
      <w:r w:rsidRPr="00373809">
        <w:br/>
      </w:r>
      <w:r w:rsidRPr="00373809">
        <w:t>主要是指在小范围内的计算机互联网络。这个</w:t>
      </w:r>
      <w:r w:rsidRPr="00373809">
        <w:t>“</w:t>
      </w:r>
      <w:r w:rsidRPr="00373809">
        <w:t>小范围</w:t>
      </w:r>
      <w:r w:rsidRPr="00373809">
        <w:t>”</w:t>
      </w:r>
      <w:r w:rsidRPr="00373809">
        <w:t>可以是一个家庭，一所学校，一家公司，或者是一个政府部门。</w:t>
      </w:r>
      <w:r w:rsidRPr="00373809">
        <w:t xml:space="preserve"> BT</w:t>
      </w:r>
      <w:r w:rsidRPr="00373809">
        <w:t>中常常提到的公网、</w:t>
      </w:r>
      <w:r w:rsidRPr="00373809">
        <w:br/>
      </w:r>
      <w:r w:rsidRPr="00373809">
        <w:t>外网，即广域网（</w:t>
      </w:r>
      <w:r w:rsidRPr="00373809">
        <w:t>WAN</w:t>
      </w:r>
      <w:r w:rsidRPr="00373809">
        <w:t>）；</w:t>
      </w:r>
      <w:r w:rsidRPr="00373809">
        <w:t>BT</w:t>
      </w:r>
      <w:r w:rsidRPr="00373809">
        <w:t>中常常提到私网、内网，即局域网（</w:t>
      </w:r>
      <w:r w:rsidRPr="00373809">
        <w:t>LAN</w:t>
      </w:r>
      <w:r w:rsidRPr="00373809">
        <w:t>）。</w:t>
      </w:r>
      <w:r w:rsidRPr="00373809">
        <w:br/>
      </w:r>
      <w:r w:rsidRPr="00373809">
        <w:br/>
      </w:r>
      <w:r w:rsidRPr="00373809">
        <w:t>广域网上的每一台电脑（或其他网络设备）都有一个或多个广域网</w:t>
      </w:r>
      <w:r w:rsidRPr="00373809">
        <w:t>IP</w:t>
      </w:r>
      <w:r w:rsidRPr="00373809">
        <w:t>地址（或者说公网、外网</w:t>
      </w:r>
      <w:r w:rsidRPr="00373809">
        <w:t>IP</w:t>
      </w:r>
      <w:r w:rsidRPr="00373809">
        <w:t>地址），广域网</w:t>
      </w:r>
      <w:r w:rsidRPr="00373809">
        <w:t>IP</w:t>
      </w:r>
      <w:r w:rsidRPr="00373809">
        <w:t>地址一般要到</w:t>
      </w:r>
      <w:r w:rsidRPr="00373809">
        <w:t>ISP</w:t>
      </w:r>
      <w:r w:rsidRPr="00373809">
        <w:t>处交费之后才能申请到，</w:t>
      </w:r>
      <w:r w:rsidRPr="00373809">
        <w:br/>
      </w:r>
      <w:r w:rsidRPr="00373809">
        <w:t>广域网</w:t>
      </w:r>
      <w:r w:rsidRPr="00373809">
        <w:t>IP</w:t>
      </w:r>
      <w:r w:rsidRPr="00373809">
        <w:t>地址不能重复；局域网（</w:t>
      </w:r>
      <w:r w:rsidRPr="00373809">
        <w:t>LAN</w:t>
      </w:r>
      <w:r w:rsidRPr="00373809">
        <w:t>）上的每一台电脑（或其他网络设备）都有一个或多个局域网</w:t>
      </w:r>
      <w:r w:rsidRPr="00373809">
        <w:t>IP</w:t>
      </w:r>
      <w:r w:rsidRPr="00373809">
        <w:t>地址（或者说私网、内网</w:t>
      </w:r>
      <w:r w:rsidRPr="00373809">
        <w:t>IP</w:t>
      </w:r>
      <w:r w:rsidRPr="00373809">
        <w:t>地址），</w:t>
      </w:r>
      <w:r w:rsidRPr="00373809">
        <w:br/>
      </w:r>
      <w:r w:rsidRPr="00373809">
        <w:t>局域网</w:t>
      </w:r>
      <w:r w:rsidRPr="00373809">
        <w:t>IP</w:t>
      </w:r>
      <w:r w:rsidRPr="00373809">
        <w:t>地址是局域网内部分配的，不同局域网的</w:t>
      </w:r>
      <w:r w:rsidRPr="00373809">
        <w:t>IP</w:t>
      </w:r>
      <w:r w:rsidRPr="00373809">
        <w:t>地址可以重复，不会相互影响。</w:t>
      </w:r>
      <w:r w:rsidRPr="00373809">
        <w:br/>
      </w:r>
      <w:r w:rsidRPr="00373809">
        <w:br/>
      </w:r>
      <w:r w:rsidRPr="00373809">
        <w:rPr>
          <w:b/>
          <w:bCs/>
        </w:rPr>
        <w:t>7.</w:t>
      </w:r>
      <w:r w:rsidRPr="00373809">
        <w:rPr>
          <w:b/>
          <w:bCs/>
        </w:rPr>
        <w:t>为何基于</w:t>
      </w:r>
      <w:r w:rsidRPr="00373809">
        <w:rPr>
          <w:b/>
          <w:bCs/>
        </w:rPr>
        <w:t>tcp</w:t>
      </w:r>
      <w:r w:rsidRPr="00373809">
        <w:rPr>
          <w:b/>
          <w:bCs/>
        </w:rPr>
        <w:t>协议的通信比基于</w:t>
      </w:r>
      <w:r w:rsidRPr="00373809">
        <w:rPr>
          <w:b/>
          <w:bCs/>
        </w:rPr>
        <w:t>udp</w:t>
      </w:r>
      <w:r w:rsidRPr="00373809">
        <w:rPr>
          <w:b/>
          <w:bCs/>
        </w:rPr>
        <w:t>协议的通信更可靠</w:t>
      </w:r>
      <w:r w:rsidRPr="00373809">
        <w:rPr>
          <w:b/>
          <w:bCs/>
        </w:rPr>
        <w:t>?</w:t>
      </w:r>
      <w:r w:rsidRPr="00373809">
        <w:br/>
      </w:r>
      <w:r w:rsidRPr="00373809">
        <w:br/>
        <w:t>TCP</w:t>
      </w:r>
      <w:r w:rsidRPr="00373809">
        <w:t>的可靠保证，是它的三次握手双向机制，这一机制保证校验了数据，保证了他的可靠性。而</w:t>
      </w:r>
      <w:r w:rsidRPr="00373809">
        <w:t>UDP</w:t>
      </w:r>
      <w:r w:rsidRPr="00373809">
        <w:t>就没有了，</w:t>
      </w:r>
      <w:r w:rsidRPr="00373809">
        <w:t>udp</w:t>
      </w:r>
      <w:r w:rsidRPr="00373809">
        <w:t>信息发出后</w:t>
      </w:r>
      <w:r w:rsidRPr="00373809">
        <w:t xml:space="preserve">, </w:t>
      </w:r>
      <w:r w:rsidRPr="00373809">
        <w:t>不验证是否到达对方</w:t>
      </w:r>
      <w:r w:rsidRPr="00373809">
        <w:t xml:space="preserve">, </w:t>
      </w:r>
      <w:r w:rsidRPr="00373809">
        <w:t>所以不可靠。</w:t>
      </w:r>
      <w:r w:rsidRPr="00373809">
        <w:br/>
      </w:r>
      <w:r w:rsidRPr="00373809">
        <w:br/>
      </w:r>
      <w:r w:rsidRPr="00373809">
        <w:br/>
      </w:r>
      <w:r w:rsidRPr="00373809">
        <w:rPr>
          <w:b/>
          <w:bCs/>
        </w:rPr>
        <w:t>8.</w:t>
      </w:r>
      <w:r w:rsidRPr="00373809">
        <w:rPr>
          <w:b/>
          <w:bCs/>
        </w:rPr>
        <w:t>什么是</w:t>
      </w:r>
      <w:r w:rsidRPr="00373809">
        <w:rPr>
          <w:b/>
          <w:bCs/>
        </w:rPr>
        <w:t>socket?</w:t>
      </w:r>
      <w:r w:rsidRPr="00373809">
        <w:rPr>
          <w:b/>
          <w:bCs/>
        </w:rPr>
        <w:t>简述基于</w:t>
      </w:r>
      <w:r w:rsidRPr="00373809">
        <w:rPr>
          <w:b/>
          <w:bCs/>
        </w:rPr>
        <w:t>tcp</w:t>
      </w:r>
      <w:r w:rsidRPr="00373809">
        <w:rPr>
          <w:b/>
          <w:bCs/>
        </w:rPr>
        <w:t>协议的套接字通信流程。</w:t>
      </w:r>
      <w:r w:rsidRPr="00373809">
        <w:br/>
      </w:r>
      <w:r w:rsidRPr="00373809">
        <w:t>答：</w:t>
      </w:r>
      <w:r w:rsidRPr="00373809">
        <w:t>Socket</w:t>
      </w:r>
      <w:r w:rsidRPr="00373809">
        <w:t>又称</w:t>
      </w:r>
      <w:r w:rsidRPr="00373809">
        <w:t>”</w:t>
      </w:r>
      <w:r w:rsidRPr="00373809">
        <w:t>套接字</w:t>
      </w:r>
      <w:r w:rsidRPr="00373809">
        <w:t xml:space="preserve">”, </w:t>
      </w:r>
      <w:r w:rsidRPr="00373809">
        <w:t>是系统提供的用于网络通信的方法</w:t>
      </w:r>
      <w:r w:rsidRPr="00373809">
        <w:t>.</w:t>
      </w:r>
      <w:r w:rsidRPr="00373809">
        <w:t>它的是指并不是一种协议</w:t>
      </w:r>
      <w:r w:rsidRPr="00373809">
        <w:t xml:space="preserve">, </w:t>
      </w:r>
      <w:r w:rsidRPr="00373809">
        <w:t>没有规定计算机应当怎么传递信息</w:t>
      </w:r>
      <w:r w:rsidRPr="00373809">
        <w:t xml:space="preserve">, </w:t>
      </w:r>
      <w:r w:rsidRPr="00373809">
        <w:t>只是给程序员提供了一个发送消息</w:t>
      </w:r>
      <w:r w:rsidRPr="00373809">
        <w:lastRenderedPageBreak/>
        <w:t>的接口</w:t>
      </w:r>
      <w:r w:rsidRPr="00373809">
        <w:t>,\</w:t>
      </w:r>
      <w:r w:rsidRPr="00373809">
        <w:br/>
        <w:t xml:space="preserve"> </w:t>
      </w:r>
      <w:r w:rsidRPr="00373809">
        <w:t>程序员能使用这个接口同的方法</w:t>
      </w:r>
      <w:r w:rsidRPr="00373809">
        <w:t xml:space="preserve">, </w:t>
      </w:r>
      <w:r w:rsidRPr="00373809">
        <w:t>发送与接收消息</w:t>
      </w:r>
      <w:r w:rsidRPr="00373809">
        <w:t>.Socket</w:t>
      </w:r>
      <w:r w:rsidRPr="00373809">
        <w:t>描述了一个</w:t>
      </w:r>
      <w:r w:rsidRPr="00373809">
        <w:t xml:space="preserve">IP, </w:t>
      </w:r>
      <w:r w:rsidRPr="00373809">
        <w:t>端口对</w:t>
      </w:r>
      <w:r w:rsidRPr="00373809">
        <w:t>.</w:t>
      </w:r>
      <w:r w:rsidRPr="00373809">
        <w:t>它简化了程序员的操作</w:t>
      </w:r>
      <w:r w:rsidRPr="00373809">
        <w:t xml:space="preserve">, </w:t>
      </w:r>
      <w:r w:rsidRPr="00373809">
        <w:t>知道对方的</w:t>
      </w:r>
      <w:r w:rsidRPr="00373809">
        <w:t>IP</w:t>
      </w:r>
      <w:r w:rsidRPr="00373809">
        <w:t>以及</w:t>
      </w:r>
      <w:r w:rsidRPr="00373809">
        <w:t>port</w:t>
      </w:r>
      <w:r w:rsidRPr="00373809">
        <w:br/>
      </w:r>
      <w:r w:rsidRPr="00373809">
        <w:t>就可以给对方发送消息</w:t>
      </w:r>
      <w:r w:rsidRPr="00373809">
        <w:t xml:space="preserve">, </w:t>
      </w:r>
      <w:r w:rsidRPr="00373809">
        <w:t>再由服务器处理发送的这些消息</w:t>
      </w:r>
      <w:r w:rsidRPr="00373809">
        <w:t>, Socket</w:t>
      </w:r>
      <w:r w:rsidRPr="00373809">
        <w:t>包含了通信的双发</w:t>
      </w:r>
      <w:r w:rsidRPr="00373809">
        <w:t xml:space="preserve">, </w:t>
      </w:r>
      <w:r w:rsidRPr="00373809">
        <w:t>即客户端与服务端</w:t>
      </w:r>
      <w:r w:rsidRPr="00373809">
        <w:t>.</w:t>
      </w:r>
      <w:r w:rsidRPr="00373809">
        <w:br/>
      </w:r>
      <w:r w:rsidRPr="00373809">
        <w:br/>
        <w:t>TCP</w:t>
      </w:r>
      <w:r w:rsidRPr="00373809">
        <w:t>编程的服务器端一般步骤是：</w:t>
      </w:r>
      <w:r w:rsidRPr="00373809">
        <w:br/>
      </w:r>
      <w:r w:rsidRPr="00373809">
        <w:t xml:space="preserve">　　</w:t>
      </w:r>
      <w:r w:rsidRPr="00373809">
        <w:t>1</w:t>
      </w:r>
      <w:r w:rsidRPr="00373809">
        <w:t>、创建一个</w:t>
      </w:r>
      <w:r w:rsidRPr="00373809">
        <w:t>socket</w:t>
      </w:r>
      <w:r w:rsidRPr="00373809">
        <w:t>，用函数</w:t>
      </w:r>
      <w:r w:rsidRPr="00373809">
        <w:t>socket()</w:t>
      </w:r>
      <w:r w:rsidRPr="00373809">
        <w:t>；</w:t>
      </w:r>
      <w:r w:rsidRPr="00373809">
        <w:t xml:space="preserve">     SOCKET</w:t>
      </w:r>
      <w:r w:rsidRPr="00373809">
        <w:br/>
        <w:t>SocketListen = socket(AF_INET, SOCK_STREAM, IPPROTO_TCP);</w:t>
      </w:r>
      <w:r w:rsidRPr="00373809">
        <w:br/>
      </w:r>
      <w:r w:rsidRPr="00373809">
        <w:t xml:space="preserve">　　</w:t>
      </w:r>
      <w:r w:rsidRPr="00373809">
        <w:t>2</w:t>
      </w:r>
      <w:r w:rsidRPr="00373809">
        <w:t>、设置</w:t>
      </w:r>
      <w:r w:rsidRPr="00373809">
        <w:t>socket</w:t>
      </w:r>
      <w:r w:rsidRPr="00373809">
        <w:t>属性，用函数</w:t>
      </w:r>
      <w:r w:rsidRPr="00373809">
        <w:t>setsockopt();</w:t>
      </w:r>
      <w:r w:rsidRPr="00373809">
        <w:br/>
        <w:t>*</w:t>
      </w:r>
      <w:r w:rsidRPr="00373809">
        <w:t>可选</w:t>
      </w:r>
      <w:r w:rsidRPr="00373809">
        <w:br/>
      </w:r>
      <w:r w:rsidRPr="00373809">
        <w:t xml:space="preserve">　　</w:t>
      </w:r>
      <w:r w:rsidRPr="00373809">
        <w:t>3</w:t>
      </w:r>
      <w:r w:rsidRPr="00373809">
        <w:t>、绑定</w:t>
      </w:r>
      <w:r w:rsidRPr="00373809">
        <w:t>IP</w:t>
      </w:r>
      <w:r w:rsidRPr="00373809">
        <w:t>地址、端口等信息到</w:t>
      </w:r>
      <w:r w:rsidRPr="00373809">
        <w:t>socket</w:t>
      </w:r>
      <w:r w:rsidRPr="00373809">
        <w:t>上，用函数</w:t>
      </w:r>
      <w:r w:rsidRPr="00373809">
        <w:t>bind();</w:t>
      </w:r>
      <w:r w:rsidRPr="00373809">
        <w:br/>
        <w:t>SOCKET_ERROR = bind(SocketListen, (const</w:t>
      </w:r>
      <w:r w:rsidRPr="00373809">
        <w:br/>
        <w:t>sockaddr *) &amp; addr, sizeof(addr))</w:t>
      </w:r>
      <w:r w:rsidRPr="00373809">
        <w:br/>
      </w:r>
      <w:r w:rsidRPr="00373809">
        <w:t xml:space="preserve">　　</w:t>
      </w:r>
      <w:r w:rsidRPr="00373809">
        <w:t>4</w:t>
      </w:r>
      <w:r w:rsidRPr="00373809">
        <w:t>、开启监听，用函数</w:t>
      </w:r>
      <w:r w:rsidRPr="00373809">
        <w:t>listen()</w:t>
      </w:r>
      <w:r w:rsidRPr="00373809">
        <w:t>；</w:t>
      </w:r>
      <w:r w:rsidRPr="00373809">
        <w:t xml:space="preserve">                 SOCKET_ERROR == listen(SocketListen, 2)</w:t>
      </w:r>
      <w:r w:rsidRPr="00373809">
        <w:br/>
      </w:r>
      <w:r w:rsidRPr="00373809">
        <w:t xml:space="preserve">　　</w:t>
      </w:r>
      <w:r w:rsidRPr="00373809">
        <w:t>5</w:t>
      </w:r>
      <w:r w:rsidRPr="00373809">
        <w:t>、接收客户端上来的连接，用函数</w:t>
      </w:r>
      <w:r w:rsidRPr="00373809">
        <w:t>accept()</w:t>
      </w:r>
      <w:r w:rsidRPr="00373809">
        <w:t>；</w:t>
      </w:r>
      <w:r w:rsidRPr="00373809">
        <w:t xml:space="preserve">    SOCKET</w:t>
      </w:r>
      <w:r w:rsidRPr="00373809">
        <w:br/>
        <w:t>SocketWaiter = accept(SocketListen,</w:t>
      </w:r>
      <w:r w:rsidRPr="00373809">
        <w:br/>
      </w:r>
      <w:r w:rsidRPr="00373809">
        <w:br/>
        <w:t xml:space="preserve"> _Out_</w:t>
      </w:r>
      <w:r w:rsidRPr="00373809">
        <w:br/>
        <w:t>struct</w:t>
      </w:r>
      <w:r w:rsidRPr="00373809">
        <w:br/>
        <w:t>sockaddr * addr</w:t>
      </w:r>
      <w:r w:rsidRPr="00373809">
        <w:br/>
      </w:r>
      <w:r w:rsidRPr="00373809">
        <w:br/>
        <w:t>_Inout_</w:t>
      </w:r>
      <w:r w:rsidRPr="00373809">
        <w:br/>
        <w:t>int * addrlen);</w:t>
      </w:r>
      <w:r w:rsidRPr="00373809">
        <w:br/>
        <w:t>6</w:t>
      </w:r>
      <w:r w:rsidRPr="00373809">
        <w:t>、收发数据，用函数</w:t>
      </w:r>
      <w:r w:rsidRPr="00373809">
        <w:t>send()</w:t>
      </w:r>
      <w:r w:rsidRPr="00373809">
        <w:br/>
      </w:r>
      <w:r w:rsidRPr="00373809">
        <w:t>和</w:t>
      </w:r>
      <w:r w:rsidRPr="00373809">
        <w:t>recv()</w:t>
      </w:r>
      <w:r w:rsidRPr="00373809">
        <w:t>，或者</w:t>
      </w:r>
      <w:r w:rsidRPr="00373809">
        <w:t>read()</w:t>
      </w:r>
      <w:r w:rsidRPr="00373809">
        <w:br/>
      </w:r>
      <w:r w:rsidRPr="00373809">
        <w:t>和</w:t>
      </w:r>
      <w:r w:rsidRPr="00373809">
        <w:t>write();</w:t>
      </w:r>
      <w:r w:rsidRPr="00373809">
        <w:br/>
        <w:t>7</w:t>
      </w:r>
      <w:r w:rsidRPr="00373809">
        <w:t>、关闭网络连接；</w:t>
      </w:r>
      <w:r w:rsidRPr="00373809">
        <w:t xml:space="preserve"> closesocket(SocketListen);</w:t>
      </w:r>
      <w:r w:rsidRPr="00373809">
        <w:br/>
        <w:t>closesocket(SocketWaiter);</w:t>
      </w:r>
      <w:r w:rsidRPr="00373809">
        <w:br/>
        <w:t>8</w:t>
      </w:r>
      <w:r w:rsidRPr="00373809">
        <w:t>、关闭监听；</w:t>
      </w:r>
      <w:r w:rsidRPr="00373809">
        <w:br/>
        <w:t>SOCK_STREAM</w:t>
      </w:r>
      <w:r w:rsidRPr="00373809">
        <w:t>这种的特点是面向连接的，即每次收发数据之前必须通过</w:t>
      </w:r>
      <w:r w:rsidRPr="00373809">
        <w:t>connect</w:t>
      </w:r>
      <w:r w:rsidRPr="00373809">
        <w:t>建立连接，而</w:t>
      </w:r>
      <w:r w:rsidRPr="00373809">
        <w:t>SOCK_DGRAM</w:t>
      </w:r>
      <w:r w:rsidRPr="00373809">
        <w:t>这种是</w:t>
      </w:r>
      <w:r w:rsidRPr="00373809">
        <w:t>User</w:t>
      </w:r>
      <w:r w:rsidRPr="00373809">
        <w:br/>
        <w:t>Datagram</w:t>
      </w:r>
      <w:r w:rsidRPr="00373809">
        <w:br/>
        <w:t>Protocol</w:t>
      </w:r>
      <w:r w:rsidRPr="00373809">
        <w:t>协议的网络通讯，它是无连接的，不可靠的。</w:t>
      </w:r>
      <w:r w:rsidRPr="00373809">
        <w:br/>
      </w:r>
      <w:r w:rsidRPr="00373809">
        <w:lastRenderedPageBreak/>
        <w:t>TCP</w:t>
      </w:r>
      <w:r w:rsidRPr="00373809">
        <w:t>编程的客户端一般步骤是：</w:t>
      </w:r>
      <w:r w:rsidRPr="00373809">
        <w:br/>
      </w:r>
      <w:r w:rsidRPr="00373809">
        <w:t xml:space="preserve">　　</w:t>
      </w:r>
      <w:r w:rsidRPr="00373809">
        <w:t>1</w:t>
      </w:r>
      <w:r w:rsidRPr="00373809">
        <w:t>、创建一个</w:t>
      </w:r>
      <w:r w:rsidRPr="00373809">
        <w:t>socket</w:t>
      </w:r>
      <w:r w:rsidRPr="00373809">
        <w:t>，用函数</w:t>
      </w:r>
      <w:r w:rsidRPr="00373809">
        <w:t>socket()</w:t>
      </w:r>
      <w:r w:rsidRPr="00373809">
        <w:t>；</w:t>
      </w:r>
      <w:r w:rsidRPr="00373809">
        <w:br/>
      </w:r>
      <w:r w:rsidRPr="00373809">
        <w:t xml:space="preserve">　　</w:t>
      </w:r>
      <w:r w:rsidRPr="00373809">
        <w:t>2</w:t>
      </w:r>
      <w:r w:rsidRPr="00373809">
        <w:t>、设置</w:t>
      </w:r>
      <w:r w:rsidRPr="00373809">
        <w:t>socket</w:t>
      </w:r>
      <w:r w:rsidRPr="00373809">
        <w:t>属性，用函数</w:t>
      </w:r>
      <w:r w:rsidRPr="00373809">
        <w:t>setsockopt();</w:t>
      </w:r>
      <w:r w:rsidRPr="00373809">
        <w:br/>
        <w:t>*</w:t>
      </w:r>
      <w:r w:rsidRPr="00373809">
        <w:t>可选</w:t>
      </w:r>
      <w:r w:rsidRPr="00373809">
        <w:br/>
      </w:r>
      <w:r w:rsidRPr="00373809">
        <w:t xml:space="preserve">　　</w:t>
      </w:r>
      <w:r w:rsidRPr="00373809">
        <w:t>3</w:t>
      </w:r>
      <w:r w:rsidRPr="00373809">
        <w:t>、绑定</w:t>
      </w:r>
      <w:r w:rsidRPr="00373809">
        <w:t>IP</w:t>
      </w:r>
      <w:r w:rsidRPr="00373809">
        <w:t>地址、端口等信息到</w:t>
      </w:r>
      <w:r w:rsidRPr="00373809">
        <w:t>socket</w:t>
      </w:r>
      <w:r w:rsidRPr="00373809">
        <w:t>上，用函数</w:t>
      </w:r>
      <w:r w:rsidRPr="00373809">
        <w:t>bind();</w:t>
      </w:r>
      <w:r w:rsidRPr="00373809">
        <w:br/>
        <w:t>*</w:t>
      </w:r>
      <w:r w:rsidRPr="00373809">
        <w:t>可选</w:t>
      </w:r>
      <w:r w:rsidRPr="00373809">
        <w:br/>
      </w:r>
      <w:r w:rsidRPr="00373809">
        <w:t xml:space="preserve">　　</w:t>
      </w:r>
      <w:r w:rsidRPr="00373809">
        <w:t>4</w:t>
      </w:r>
      <w:r w:rsidRPr="00373809">
        <w:t>、设置要连接的对方的</w:t>
      </w:r>
      <w:r w:rsidRPr="00373809">
        <w:t>IP</w:t>
      </w:r>
      <w:r w:rsidRPr="00373809">
        <w:t>地址和端口等属性；</w:t>
      </w:r>
      <w:r w:rsidRPr="00373809">
        <w:br/>
      </w:r>
      <w:r w:rsidRPr="00373809">
        <w:t xml:space="preserve">　　</w:t>
      </w:r>
      <w:r w:rsidRPr="00373809">
        <w:t>5</w:t>
      </w:r>
      <w:r w:rsidRPr="00373809">
        <w:t>、连接服务器，用函数</w:t>
      </w:r>
      <w:r w:rsidRPr="00373809">
        <w:t>connect()</w:t>
      </w:r>
      <w:r w:rsidRPr="00373809">
        <w:t>；</w:t>
      </w:r>
      <w:r w:rsidRPr="00373809">
        <w:br/>
      </w:r>
      <w:r w:rsidRPr="00373809">
        <w:t xml:space="preserve">　　</w:t>
      </w:r>
      <w:r w:rsidRPr="00373809">
        <w:t>6</w:t>
      </w:r>
      <w:r w:rsidRPr="00373809">
        <w:t>、收发数据，用函数</w:t>
      </w:r>
      <w:r w:rsidRPr="00373809">
        <w:t>send()</w:t>
      </w:r>
      <w:r w:rsidRPr="00373809">
        <w:br/>
      </w:r>
      <w:r w:rsidRPr="00373809">
        <w:t>和</w:t>
      </w:r>
      <w:r w:rsidRPr="00373809">
        <w:t>recv()</w:t>
      </w:r>
      <w:r w:rsidRPr="00373809">
        <w:t>，或者</w:t>
      </w:r>
      <w:r w:rsidRPr="00373809">
        <w:t>read()</w:t>
      </w:r>
      <w:r w:rsidRPr="00373809">
        <w:br/>
      </w:r>
      <w:r w:rsidRPr="00373809">
        <w:t>和</w:t>
      </w:r>
      <w:r w:rsidRPr="00373809">
        <w:t>write();</w:t>
      </w:r>
      <w:r w:rsidRPr="00373809">
        <w:br/>
      </w:r>
      <w:r w:rsidRPr="00373809">
        <w:t xml:space="preserve">　　</w:t>
      </w:r>
      <w:r w:rsidRPr="00373809">
        <w:t>7</w:t>
      </w:r>
      <w:r w:rsidRPr="00373809">
        <w:t>、关闭网络连接；</w:t>
      </w:r>
      <w:r w:rsidRPr="00373809">
        <w:br/>
      </w:r>
      <w:r w:rsidRPr="00373809">
        <w:br/>
        <w:t>intsend(</w:t>
      </w:r>
      <w:r w:rsidRPr="00373809">
        <w:br/>
      </w:r>
      <w:r w:rsidRPr="00373809">
        <w:br/>
        <w:t xml:space="preserve">_In_SOCKETs, // </w:t>
      </w:r>
      <w:r w:rsidRPr="00373809">
        <w:t>向哪个</w:t>
      </w:r>
      <w:r w:rsidRPr="00373809">
        <w:t>socket</w:t>
      </w:r>
      <w:r w:rsidRPr="00373809">
        <w:t>发送，</w:t>
      </w:r>
      <w:r w:rsidRPr="00373809">
        <w:t>accept</w:t>
      </w:r>
      <w:r w:rsidRPr="00373809">
        <w:t>返回的</w:t>
      </w:r>
      <w:r w:rsidRPr="00373809">
        <w:t>socket</w:t>
      </w:r>
      <w:r w:rsidRPr="00373809">
        <w:t>。</w:t>
      </w:r>
      <w:r w:rsidRPr="00373809">
        <w:br/>
      </w:r>
      <w:r w:rsidRPr="00373809">
        <w:br/>
        <w:t>_In_const char * buf,</w:t>
      </w:r>
      <w:r w:rsidRPr="00373809">
        <w:br/>
      </w:r>
      <w:r w:rsidRPr="00373809">
        <w:br/>
        <w:t>_In_ int len,</w:t>
      </w:r>
      <w:r w:rsidRPr="00373809">
        <w:br/>
      </w:r>
      <w:r w:rsidRPr="00373809">
        <w:br/>
        <w:t>_In_ int flags</w:t>
      </w:r>
      <w:r w:rsidRPr="00373809">
        <w:br/>
      </w:r>
      <w:r w:rsidRPr="00373809">
        <w:br/>
        <w:t>);</w:t>
      </w:r>
      <w:r w:rsidRPr="00373809">
        <w:br/>
      </w:r>
      <w:r w:rsidRPr="00373809">
        <w:br/>
      </w:r>
      <w:r w:rsidRPr="00373809">
        <w:rPr>
          <w:b/>
          <w:bCs/>
        </w:rPr>
        <w:t>9.</w:t>
      </w:r>
      <w:r w:rsidRPr="00373809">
        <w:rPr>
          <w:b/>
          <w:bCs/>
        </w:rPr>
        <w:t>什么是粘包</w:t>
      </w:r>
      <w:r w:rsidRPr="00373809">
        <w:rPr>
          <w:b/>
          <w:bCs/>
        </w:rPr>
        <w:t xml:space="preserve">? socket </w:t>
      </w:r>
      <w:r w:rsidRPr="00373809">
        <w:rPr>
          <w:b/>
          <w:bCs/>
        </w:rPr>
        <w:t>中造成粘包的原因是什么</w:t>
      </w:r>
      <w:r w:rsidRPr="00373809">
        <w:rPr>
          <w:b/>
          <w:bCs/>
        </w:rPr>
        <w:t xml:space="preserve">? </w:t>
      </w:r>
      <w:r w:rsidRPr="00373809">
        <w:rPr>
          <w:b/>
          <w:bCs/>
        </w:rPr>
        <w:t>哪些情况会发生粘包现象</w:t>
      </w:r>
      <w:r w:rsidRPr="00373809">
        <w:rPr>
          <w:b/>
          <w:bCs/>
        </w:rPr>
        <w:t>?</w:t>
      </w:r>
      <w:r w:rsidRPr="00373809">
        <w:br/>
      </w:r>
      <w:r w:rsidRPr="00373809">
        <w:t>粘包：多个数据包被连续存储于连续的缓存中，在对数据包进行读取时由于无法确定发生方的发送边界，而采用某一估测值大小来进行数据读出，</w:t>
      </w:r>
      <w:r w:rsidRPr="00373809">
        <w:br/>
      </w:r>
      <w:r w:rsidRPr="00373809">
        <w:t>若双方的</w:t>
      </w:r>
      <w:r w:rsidRPr="00373809">
        <w:t>size</w:t>
      </w:r>
      <w:r w:rsidRPr="00373809">
        <w:t>不一致时就会使指发送方发送的若干包数据到接收方接收时粘成一包，从接收缓冲区看，后一包数据的头紧接着前一包数据的尾。</w:t>
      </w:r>
      <w:r w:rsidRPr="00373809">
        <w:br/>
      </w:r>
      <w:r w:rsidRPr="00373809">
        <w:br/>
      </w:r>
      <w:r w:rsidRPr="00373809">
        <w:t>出现粘包现象的原因是多方面的，它既可能由发送方造成，也可能由接收方造成。发送方引起的粘包是由</w:t>
      </w:r>
      <w:r w:rsidRPr="00373809">
        <w:t>TCP</w:t>
      </w:r>
      <w:r w:rsidRPr="00373809">
        <w:t>协议本身造成的，</w:t>
      </w:r>
      <w:r w:rsidRPr="00373809">
        <w:t>TCP</w:t>
      </w:r>
      <w:r w:rsidRPr="00373809">
        <w:t>为提高传输效率，</w:t>
      </w:r>
      <w:r w:rsidRPr="00373809">
        <w:br/>
      </w:r>
      <w:r w:rsidRPr="00373809">
        <w:t>发送方往往要收集到足够多的数据后才发送一包数据。若连续几次发送的数据都很少，通常</w:t>
      </w:r>
      <w:r w:rsidRPr="00373809">
        <w:t>TCP</w:t>
      </w:r>
      <w:r w:rsidRPr="00373809">
        <w:t>会根据优化算法把这些数据合成一包后一次发送出去，</w:t>
      </w:r>
      <w:r w:rsidRPr="00373809">
        <w:br/>
      </w:r>
      <w:r w:rsidRPr="00373809">
        <w:lastRenderedPageBreak/>
        <w:t>这样接收方就收到了粘包数据。接收方引起的粘包是由于接收方用户进程不及时接收数据，从而导致粘包现象。这是因为接收方先把收到的数据放在系统接收缓冲区，</w:t>
      </w:r>
      <w:r w:rsidRPr="00373809">
        <w:br/>
      </w:r>
      <w:r w:rsidRPr="00373809">
        <w:t>用户进程从该缓冲区取数据，若下一包数据到达时前一包数据尚未被用户进程取走，则下一包数据放到系统接收缓冲区时就接到前一包数据之后，</w:t>
      </w:r>
      <w:r w:rsidRPr="00373809">
        <w:br/>
      </w:r>
      <w:r w:rsidRPr="00373809">
        <w:t>而用户进程根据预先设定的缓冲区大小从系统接收缓冲区取数据，这样就一次取到了多包数据。分包是指在出现粘包的时候我们的接收方要进行分包处理。</w:t>
      </w:r>
      <w:r w:rsidRPr="00373809">
        <w:br/>
      </w:r>
      <w:r w:rsidRPr="00373809">
        <w:t>（在长连接中都会出现）</w:t>
      </w:r>
      <w:r w:rsidRPr="00373809">
        <w:t xml:space="preserve"> </w:t>
      </w:r>
      <w:r w:rsidRPr="00373809">
        <w:t>数据包的边界发生错位，导致读出错误的数据分包，进而曲解原始数据含义。</w:t>
      </w:r>
      <w:r w:rsidRPr="00373809">
        <w:br/>
      </w:r>
      <w:r w:rsidRPr="00373809">
        <w:br/>
      </w:r>
      <w:r w:rsidRPr="00373809">
        <w:t>当时短连接的情况下，不用考虑粘包的情况</w:t>
      </w:r>
      <w:r w:rsidRPr="00373809">
        <w:br/>
        <w:t>2.</w:t>
      </w:r>
      <w:r w:rsidRPr="00373809">
        <w:br/>
      </w:r>
      <w:r w:rsidRPr="00373809">
        <w:t>如果发送数据无结构，如文件传输，这样发送方只管发送，接收方只管接收存储就</w:t>
      </w:r>
      <w:r w:rsidRPr="00373809">
        <w:t>ok</w:t>
      </w:r>
      <w:r w:rsidRPr="00373809">
        <w:t>，也不用考虑粘包</w:t>
      </w:r>
      <w:r w:rsidRPr="00373809">
        <w:br/>
        <w:t>3.</w:t>
      </w:r>
      <w:r w:rsidRPr="00373809">
        <w:br/>
      </w:r>
      <w:r w:rsidRPr="00373809">
        <w:t>如果双方建立连接，需要在连接后一段时间内发送不同结构数据</w:t>
      </w:r>
      <w:r w:rsidRPr="00373809">
        <w:br/>
      </w:r>
      <w:r w:rsidRPr="00373809">
        <w:t>处理方式：</w:t>
      </w:r>
      <w:r w:rsidRPr="00373809">
        <w:br/>
      </w:r>
      <w:r w:rsidRPr="00373809">
        <w:t>接收方创建一预处理线程，对接收到的数据包进行预处理，将粘连的包分开</w:t>
      </w:r>
      <w:r w:rsidRPr="00373809">
        <w:br/>
      </w:r>
      <w:r w:rsidRPr="00373809">
        <w:t>注：粘包情况有两种，一种是粘在一起的包都是完整的数据包，另一种情况是粘在一起的包有不完整的包</w:t>
      </w:r>
      <w:r w:rsidRPr="00373809">
        <w:br/>
      </w:r>
      <w:r w:rsidRPr="00373809">
        <w:br/>
      </w:r>
      <w:r w:rsidRPr="00373809">
        <w:rPr>
          <w:b/>
          <w:bCs/>
        </w:rPr>
        <w:t>10.IO</w:t>
      </w:r>
      <w:r w:rsidRPr="00373809">
        <w:rPr>
          <w:b/>
          <w:bCs/>
        </w:rPr>
        <w:t>多路复用的作用</w:t>
      </w:r>
      <w:r w:rsidRPr="00373809">
        <w:rPr>
          <w:b/>
          <w:bCs/>
        </w:rPr>
        <w:t>?</w:t>
      </w:r>
      <w:r w:rsidRPr="00373809">
        <w:br/>
      </w:r>
      <w:r w:rsidRPr="00373809">
        <w:br/>
      </w:r>
      <w:r w:rsidRPr="00373809">
        <w:t xml:space="preserve">　　</w:t>
      </w:r>
      <w:r w:rsidRPr="00373809">
        <w:t>IO</w:t>
      </w:r>
      <w:r w:rsidRPr="00373809">
        <w:t>多路复用是指内核一旦发现进程指定的一个或者多个</w:t>
      </w:r>
      <w:r w:rsidRPr="00373809">
        <w:t>IO</w:t>
      </w:r>
      <w:r w:rsidRPr="00373809">
        <w:t>条件准备读取，它就通知该进程。</w:t>
      </w:r>
      <w:r w:rsidRPr="00373809">
        <w:t>IO</w:t>
      </w:r>
      <w:r w:rsidRPr="00373809">
        <w:t>多路复用适用如下场合：</w:t>
      </w:r>
      <w:r w:rsidRPr="00373809">
        <w:br/>
      </w:r>
      <w:r w:rsidRPr="00373809">
        <w:br/>
      </w:r>
      <w:r w:rsidRPr="00373809">
        <w:t xml:space="preserve">　　（</w:t>
      </w:r>
      <w:r w:rsidRPr="00373809">
        <w:t>1</w:t>
      </w:r>
      <w:r w:rsidRPr="00373809">
        <w:t>）当客户处理多个描述字时（一般是交互式输入和网络套接口），必须使用</w:t>
      </w:r>
      <w:r w:rsidRPr="00373809">
        <w:t>I / O</w:t>
      </w:r>
      <w:r w:rsidRPr="00373809">
        <w:t>复用。</w:t>
      </w:r>
      <w:r w:rsidRPr="00373809">
        <w:br/>
      </w:r>
      <w:r w:rsidRPr="00373809">
        <w:br/>
      </w:r>
      <w:r w:rsidRPr="00373809">
        <w:t xml:space="preserve">　　（</w:t>
      </w:r>
      <w:r w:rsidRPr="00373809">
        <w:t>2</w:t>
      </w:r>
      <w:r w:rsidRPr="00373809">
        <w:t>）当一个客户同时处理多个套接口时，而这种情况是可能的，但很少出现。</w:t>
      </w:r>
      <w:r w:rsidRPr="00373809">
        <w:br/>
      </w:r>
      <w:r w:rsidRPr="00373809">
        <w:br/>
      </w:r>
      <w:r w:rsidRPr="00373809">
        <w:t xml:space="preserve">　　（</w:t>
      </w:r>
      <w:r w:rsidRPr="00373809">
        <w:t>3</w:t>
      </w:r>
      <w:r w:rsidRPr="00373809">
        <w:t>）如果一个</w:t>
      </w:r>
      <w:r w:rsidRPr="00373809">
        <w:t>TCP</w:t>
      </w:r>
      <w:r w:rsidRPr="00373809">
        <w:t>服务器既要处理监听套接口，又要处理已连接套接口，一般也要用到</w:t>
      </w:r>
      <w:r w:rsidRPr="00373809">
        <w:t>I / O</w:t>
      </w:r>
      <w:r w:rsidRPr="00373809">
        <w:t>复用。</w:t>
      </w:r>
      <w:r w:rsidRPr="00373809">
        <w:br/>
      </w:r>
      <w:r w:rsidRPr="00373809">
        <w:br/>
      </w:r>
      <w:r w:rsidRPr="00373809">
        <w:lastRenderedPageBreak/>
        <w:t xml:space="preserve">　　（</w:t>
      </w:r>
      <w:r w:rsidRPr="00373809">
        <w:t>4</w:t>
      </w:r>
      <w:r w:rsidRPr="00373809">
        <w:t>）如果一个服务器即要处理</w:t>
      </w:r>
      <w:r w:rsidRPr="00373809">
        <w:t>TCP</w:t>
      </w:r>
      <w:r w:rsidRPr="00373809">
        <w:t>，又要处理</w:t>
      </w:r>
      <w:r w:rsidRPr="00373809">
        <w:t>UDP</w:t>
      </w:r>
      <w:r w:rsidRPr="00373809">
        <w:t>，一般要使用</w:t>
      </w:r>
      <w:r w:rsidRPr="00373809">
        <w:t>I / O</w:t>
      </w:r>
      <w:r w:rsidRPr="00373809">
        <w:t>复用。</w:t>
      </w:r>
      <w:r w:rsidRPr="00373809">
        <w:br/>
      </w:r>
      <w:r w:rsidRPr="00373809">
        <w:br/>
      </w:r>
      <w:r w:rsidRPr="00373809">
        <w:t xml:space="preserve">　　（</w:t>
      </w:r>
      <w:r w:rsidRPr="00373809">
        <w:t>5</w:t>
      </w:r>
      <w:r w:rsidRPr="00373809">
        <w:t>）如果一个服务器要处理多个服务或多个协议，一般要使用</w:t>
      </w:r>
      <w:r w:rsidRPr="00373809">
        <w:t>I / O</w:t>
      </w:r>
      <w:r w:rsidRPr="00373809">
        <w:t>复用。</w:t>
      </w:r>
      <w:r w:rsidRPr="00373809">
        <w:br/>
      </w:r>
      <w:r w:rsidRPr="00373809">
        <w:br/>
      </w:r>
      <w:r w:rsidRPr="00373809">
        <w:t xml:space="preserve">　　与多进程和多线程技术相比，</w:t>
      </w:r>
      <w:r w:rsidRPr="00373809">
        <w:t>I / O</w:t>
      </w:r>
      <w:r w:rsidRPr="00373809">
        <w:t>多路复用技术的最大优势是系统开销小，系统不必创建进程</w:t>
      </w:r>
      <w:r w:rsidRPr="00373809">
        <w:t xml:space="preserve"> / </w:t>
      </w:r>
      <w:r w:rsidRPr="00373809">
        <w:t>线程，也不必维护这些进程</w:t>
      </w:r>
      <w:r w:rsidRPr="00373809">
        <w:t xml:space="preserve"> / </w:t>
      </w:r>
      <w:r w:rsidRPr="00373809">
        <w:t>线程，</w:t>
      </w:r>
      <w:r w:rsidRPr="00373809">
        <w:br/>
      </w:r>
      <w:r w:rsidRPr="00373809">
        <w:t>从而大大减小了系统的开销。</w:t>
      </w:r>
      <w:r w:rsidRPr="00373809">
        <w:br/>
      </w:r>
      <w:r w:rsidRPr="00373809">
        <w:br/>
      </w:r>
      <w:r w:rsidRPr="00373809">
        <w:br/>
      </w:r>
      <w:r w:rsidRPr="00373809">
        <w:br/>
      </w:r>
      <w:r w:rsidRPr="00373809">
        <w:rPr>
          <w:b/>
          <w:bCs/>
        </w:rPr>
        <w:t>11.</w:t>
      </w:r>
      <w:r w:rsidRPr="00373809">
        <w:rPr>
          <w:b/>
          <w:bCs/>
        </w:rPr>
        <w:t>什么是防火墙以及作用</w:t>
      </w:r>
      <w:r w:rsidRPr="00373809">
        <w:rPr>
          <w:b/>
          <w:bCs/>
        </w:rPr>
        <w:t>?</w:t>
      </w:r>
      <w:r w:rsidRPr="00373809">
        <w:br/>
      </w:r>
      <w:r w:rsidRPr="00373809">
        <w:br/>
      </w:r>
      <w:r w:rsidRPr="00373809">
        <w:t>什么是防火墙</w:t>
      </w:r>
      <w:r w:rsidRPr="00373809">
        <w:br/>
      </w:r>
      <w:r w:rsidRPr="00373809">
        <w:t>防火墙是指设置在不同网络（如可信任的企业内部网和不可信的公共网）或网络安全域之间的一系列部件的组合。</w:t>
      </w:r>
      <w:r w:rsidRPr="00373809">
        <w:t xml:space="preserve"> </w:t>
      </w:r>
      <w:r w:rsidRPr="00373809">
        <w:t>它可通过监测、限制、</w:t>
      </w:r>
      <w:r w:rsidRPr="00373809">
        <w:br/>
      </w:r>
      <w:r w:rsidRPr="00373809">
        <w:t>更改跨越防火墙的数据流，尽可能地对外部屏蔽网络内部的信息、结构和运行状况，</w:t>
      </w:r>
      <w:r w:rsidRPr="00373809">
        <w:t xml:space="preserve"> </w:t>
      </w:r>
      <w:r w:rsidRPr="00373809">
        <w:t>以此来实现网络的安全保护。</w:t>
      </w:r>
      <w:r w:rsidRPr="00373809">
        <w:br/>
      </w:r>
      <w:r w:rsidRPr="00373809">
        <w:t>在逻辑上，防火墙是一个分离器，一个限制器，也是一个分析器，有效地监控了内部网和</w:t>
      </w:r>
      <w:r w:rsidRPr="00373809">
        <w:t>Internet</w:t>
      </w:r>
      <w:r w:rsidRPr="00373809">
        <w:t>之间的任何活动，</w:t>
      </w:r>
      <w:r w:rsidRPr="00373809">
        <w:t xml:space="preserve"> </w:t>
      </w:r>
      <w:r w:rsidRPr="00373809">
        <w:t>保证了内部网络的安全。</w:t>
      </w:r>
      <w:r w:rsidRPr="00373809">
        <w:br/>
        <w:t>2.</w:t>
      </w:r>
      <w:r w:rsidRPr="00373809">
        <w:br/>
      </w:r>
      <w:r w:rsidRPr="00373809">
        <w:t>使用</w:t>
      </w:r>
      <w:r w:rsidRPr="00373809">
        <w:t>Firewall</w:t>
      </w:r>
      <w:r w:rsidRPr="00373809">
        <w:t>的益处</w:t>
      </w:r>
      <w:r w:rsidRPr="00373809">
        <w:br/>
      </w:r>
      <w:r w:rsidRPr="00373809">
        <w:t>保护脆弱的服务</w:t>
      </w:r>
      <w:r w:rsidRPr="00373809">
        <w:br/>
      </w:r>
      <w:r w:rsidRPr="00373809">
        <w:t>通过过滤不安全的服务，</w:t>
      </w:r>
      <w:r w:rsidRPr="00373809">
        <w:t>Firewall</w:t>
      </w:r>
      <w:r w:rsidRPr="00373809">
        <w:t>可以极大地提高网络安全和减少子网中主机的风险。例如，</w:t>
      </w:r>
      <w:r w:rsidRPr="00373809">
        <w:t xml:space="preserve"> Firewall</w:t>
      </w:r>
      <w:r w:rsidRPr="00373809">
        <w:t>可以禁止</w:t>
      </w:r>
      <w:r w:rsidRPr="00373809">
        <w:t>NIS</w:t>
      </w:r>
      <w:r w:rsidRPr="00373809">
        <w:t>、</w:t>
      </w:r>
      <w:r w:rsidRPr="00373809">
        <w:t>NFS</w:t>
      </w:r>
      <w:r w:rsidRPr="00373809">
        <w:t>服务通过，</w:t>
      </w:r>
      <w:r w:rsidRPr="00373809">
        <w:br/>
        <w:t>Firewall</w:t>
      </w:r>
      <w:r w:rsidRPr="00373809">
        <w:t>同时可以拒绝源路由和</w:t>
      </w:r>
      <w:r w:rsidRPr="00373809">
        <w:t>ICMP</w:t>
      </w:r>
      <w:r w:rsidRPr="00373809">
        <w:t>重定向封包。</w:t>
      </w:r>
      <w:r w:rsidRPr="00373809">
        <w:br/>
      </w:r>
      <w:r w:rsidRPr="00373809">
        <w:t>控制对系统的访问</w:t>
      </w:r>
      <w:r w:rsidRPr="00373809">
        <w:br/>
        <w:t>Firewall</w:t>
      </w:r>
      <w:r w:rsidRPr="00373809">
        <w:t>可以提供对系统的访问控制。如允许从外部访问某些主机，同时禁止访问另外的主机。例如，</w:t>
      </w:r>
      <w:r w:rsidRPr="00373809">
        <w:t xml:space="preserve"> Firewall</w:t>
      </w:r>
      <w:r w:rsidRPr="00373809">
        <w:t>允许外部访问特定的</w:t>
      </w:r>
      <w:r w:rsidRPr="00373809">
        <w:t>Mail</w:t>
      </w:r>
      <w:r w:rsidRPr="00373809">
        <w:br/>
        <w:t>Server</w:t>
      </w:r>
      <w:r w:rsidRPr="00373809">
        <w:t>和</w:t>
      </w:r>
      <w:r w:rsidRPr="00373809">
        <w:t>Web</w:t>
      </w:r>
      <w:r w:rsidRPr="00373809">
        <w:br/>
        <w:t>Server</w:t>
      </w:r>
      <w:r w:rsidRPr="00373809">
        <w:t>。</w:t>
      </w:r>
      <w:r w:rsidRPr="00373809">
        <w:br/>
      </w:r>
      <w:r w:rsidRPr="00373809">
        <w:t>集中的安全管理</w:t>
      </w:r>
      <w:r w:rsidRPr="00373809">
        <w:br/>
        <w:t>Firewall</w:t>
      </w:r>
      <w:r w:rsidRPr="00373809">
        <w:t>对企业内部网实现集中的安全管理，在</w:t>
      </w:r>
      <w:r w:rsidRPr="00373809">
        <w:t>Firewall</w:t>
      </w:r>
      <w:r w:rsidRPr="00373809">
        <w:t>定义的安全规则可以运行于整个内部网络系统，</w:t>
      </w:r>
      <w:r w:rsidRPr="00373809">
        <w:t xml:space="preserve"> </w:t>
      </w:r>
      <w:r w:rsidRPr="00373809">
        <w:t>而无须在内部网每台机器上分别设立安全策略。</w:t>
      </w:r>
      <w:r w:rsidRPr="00373809">
        <w:br/>
        <w:t>Firewall</w:t>
      </w:r>
      <w:r w:rsidRPr="00373809">
        <w:t>可以定义不同的认证方法，</w:t>
      </w:r>
      <w:r w:rsidRPr="00373809">
        <w:t xml:space="preserve"> </w:t>
      </w:r>
      <w:r w:rsidRPr="00373809">
        <w:t>而不需要在每台机器上分别安装特定的认</w:t>
      </w:r>
      <w:r w:rsidRPr="00373809">
        <w:lastRenderedPageBreak/>
        <w:t>证软件。外部用户也只需要经过一次认证即可访问内部网。</w:t>
      </w:r>
      <w:r w:rsidRPr="00373809">
        <w:br/>
      </w:r>
      <w:r w:rsidRPr="00373809">
        <w:t>增强的保密性</w:t>
      </w:r>
      <w:r w:rsidRPr="00373809">
        <w:br/>
      </w:r>
      <w:r w:rsidRPr="00373809">
        <w:t>使用</w:t>
      </w:r>
      <w:r w:rsidRPr="00373809">
        <w:t>Firewall</w:t>
      </w:r>
      <w:r w:rsidRPr="00373809">
        <w:t>可以阻止攻击者获取攻击网络系统的有用信息，如</w:t>
      </w:r>
      <w:r w:rsidRPr="00373809">
        <w:t>Figer</w:t>
      </w:r>
      <w:r w:rsidRPr="00373809">
        <w:t>和</w:t>
      </w:r>
      <w:r w:rsidRPr="00373809">
        <w:t>DNS</w:t>
      </w:r>
      <w:r w:rsidRPr="00373809">
        <w:t>。</w:t>
      </w:r>
      <w:r w:rsidRPr="00373809">
        <w:br/>
      </w:r>
      <w:r w:rsidRPr="00373809">
        <w:t>记录和统计网络利用数据以及非法使用数据</w:t>
      </w:r>
      <w:r w:rsidRPr="00373809">
        <w:br/>
        <w:t>Firewall</w:t>
      </w:r>
      <w:r w:rsidRPr="00373809">
        <w:t>可以记录和统计通过</w:t>
      </w:r>
      <w:r w:rsidRPr="00373809">
        <w:t>Firewall</w:t>
      </w:r>
      <w:r w:rsidRPr="00373809">
        <w:t>的网络通讯，提供关于网络使用的统计数据，并且，</w:t>
      </w:r>
      <w:r w:rsidRPr="00373809">
        <w:t>Firewall</w:t>
      </w:r>
      <w:r w:rsidRPr="00373809">
        <w:t>可以提供统计数据，</w:t>
      </w:r>
      <w:r w:rsidRPr="00373809">
        <w:t xml:space="preserve"> </w:t>
      </w:r>
      <w:r w:rsidRPr="00373809">
        <w:t>来判断可能的攻击和探测。</w:t>
      </w:r>
      <w:r w:rsidRPr="00373809">
        <w:br/>
      </w:r>
      <w:r w:rsidRPr="00373809">
        <w:t>策略执行</w:t>
      </w:r>
      <w:r w:rsidRPr="00373809">
        <w:br/>
        <w:t>Firewall</w:t>
      </w:r>
      <w:r w:rsidRPr="00373809">
        <w:t>提供了制定和执行网络安全策略的手段。未设置</w:t>
      </w:r>
      <w:r w:rsidRPr="00373809">
        <w:t>Firewall</w:t>
      </w:r>
      <w:r w:rsidRPr="00373809">
        <w:t>时，网络安全取决于每台主机的用户。</w:t>
      </w:r>
      <w:r w:rsidRPr="00373809">
        <w:br/>
      </w:r>
      <w:r w:rsidRPr="00373809">
        <w:rPr>
          <w:b/>
          <w:bCs/>
        </w:rPr>
        <w:br/>
        <w:t>12.select</w:t>
      </w:r>
      <w:r w:rsidRPr="00373809">
        <w:rPr>
          <w:b/>
          <w:bCs/>
        </w:rPr>
        <w:t>、</w:t>
      </w:r>
      <w:r w:rsidRPr="00373809">
        <w:rPr>
          <w:b/>
          <w:bCs/>
        </w:rPr>
        <w:t>poll</w:t>
      </w:r>
      <w:r w:rsidRPr="00373809">
        <w:rPr>
          <w:b/>
          <w:bCs/>
        </w:rPr>
        <w:t>、</w:t>
      </w:r>
      <w:r w:rsidRPr="00373809">
        <w:rPr>
          <w:b/>
          <w:bCs/>
        </w:rPr>
        <w:t xml:space="preserve">epoll </w:t>
      </w:r>
      <w:r w:rsidRPr="00373809">
        <w:rPr>
          <w:b/>
          <w:bCs/>
        </w:rPr>
        <w:t>模型的区别</w:t>
      </w:r>
      <w:r w:rsidRPr="00373809">
        <w:rPr>
          <w:b/>
          <w:bCs/>
        </w:rPr>
        <w:t>?</w:t>
      </w:r>
      <w:r w:rsidRPr="00373809">
        <w:br/>
      </w:r>
      <w:r w:rsidRPr="00373809">
        <w:br/>
        <w:t>select</w:t>
      </w:r>
      <w:r w:rsidRPr="00373809">
        <w:t>本质上是通过设置或者检查存放</w:t>
      </w:r>
      <w:r w:rsidRPr="00373809">
        <w:t>fd</w:t>
      </w:r>
      <w:r w:rsidRPr="00373809">
        <w:t>标志位的数据结构来进行下一步处理。</w:t>
      </w:r>
      <w:r w:rsidRPr="00373809">
        <w:br/>
      </w:r>
      <w:r w:rsidRPr="00373809">
        <w:t>这样所带来的缺点是：</w:t>
      </w:r>
      <w:r w:rsidRPr="00373809">
        <w:br/>
      </w:r>
      <w:r w:rsidRPr="00373809">
        <w:br/>
        <w:t>1</w:t>
      </w:r>
      <w:r w:rsidRPr="00373809">
        <w:br/>
      </w:r>
      <w:r w:rsidRPr="00373809">
        <w:t>单个进程可监视的</w:t>
      </w:r>
      <w:r w:rsidRPr="00373809">
        <w:t>fd</w:t>
      </w:r>
      <w:r w:rsidRPr="00373809">
        <w:t>数量被限制</w:t>
      </w:r>
      <w:r w:rsidRPr="00373809">
        <w:br/>
      </w:r>
      <w:r w:rsidRPr="00373809">
        <w:br/>
        <w:t>2</w:t>
      </w:r>
      <w:r w:rsidRPr="00373809">
        <w:br/>
      </w:r>
      <w:r w:rsidRPr="00373809">
        <w:t>需要维护一个用来存放大量</w:t>
      </w:r>
      <w:r w:rsidRPr="00373809">
        <w:t>fd</w:t>
      </w:r>
      <w:r w:rsidRPr="00373809">
        <w:t>的数据结构，这样会使得用户空间和内核空间在传递该结构时复制开销大</w:t>
      </w:r>
      <w:r w:rsidRPr="00373809">
        <w:br/>
      </w:r>
      <w:r w:rsidRPr="00373809">
        <w:br/>
        <w:t>3</w:t>
      </w:r>
      <w:r w:rsidRPr="00373809">
        <w:br/>
      </w:r>
      <w:r w:rsidRPr="00373809">
        <w:t>对</w:t>
      </w:r>
      <w:r w:rsidRPr="00373809">
        <w:t>socket</w:t>
      </w:r>
      <w:r w:rsidRPr="00373809">
        <w:t>进行扫描时是线性扫描</w:t>
      </w:r>
      <w:r w:rsidRPr="00373809">
        <w:br/>
      </w:r>
      <w:r w:rsidRPr="00373809">
        <w:br/>
        <w:t>poll</w:t>
      </w:r>
      <w:r w:rsidRPr="00373809">
        <w:t>本质上和</w:t>
      </w:r>
      <w:r w:rsidRPr="00373809">
        <w:t>select</w:t>
      </w:r>
      <w:r w:rsidRPr="00373809">
        <w:t>没有区别，它将用户传入的数组拷贝到内核空间，然后查询每个</w:t>
      </w:r>
      <w:r w:rsidRPr="00373809">
        <w:t>fd</w:t>
      </w:r>
      <w:r w:rsidRPr="00373809">
        <w:t>对应的设备状态，如果设备就绪则在设备等待队列中加入一项并继续遍历，</w:t>
      </w:r>
      <w:r w:rsidRPr="00373809">
        <w:br/>
      </w:r>
      <w:r w:rsidRPr="00373809">
        <w:br/>
      </w:r>
      <w:r w:rsidRPr="00373809">
        <w:t>如果遍历完所有</w:t>
      </w:r>
      <w:r w:rsidRPr="00373809">
        <w:t>fd</w:t>
      </w:r>
      <w:r w:rsidRPr="00373809">
        <w:t>后没有发现就绪设备，则挂起当前进程，直到设备就绪或者主动超时，被唤醒后它又要再次遍历</w:t>
      </w:r>
      <w:r w:rsidRPr="00373809">
        <w:t>fd</w:t>
      </w:r>
      <w:r w:rsidRPr="00373809">
        <w:t>。这个过程经历了多次无谓的遍历。</w:t>
      </w:r>
      <w:r w:rsidRPr="00373809">
        <w:br/>
      </w:r>
      <w:r w:rsidRPr="00373809">
        <w:br/>
      </w:r>
      <w:r w:rsidRPr="00373809">
        <w:t>它没有最大连接数的限制，原因是它是基于链表来存储的，但是同样有一个缺点：大量的</w:t>
      </w:r>
      <w:r w:rsidRPr="00373809">
        <w:t>fd</w:t>
      </w:r>
      <w:r w:rsidRPr="00373809">
        <w:t>的数组被整体复制于用户态和内核地址空间之间，而不管这样的复制是不是有意义。</w:t>
      </w:r>
      <w:r w:rsidRPr="00373809">
        <w:br/>
      </w:r>
      <w:r w:rsidRPr="00373809">
        <w:lastRenderedPageBreak/>
        <w:br/>
        <w:t>poll</w:t>
      </w:r>
      <w:r w:rsidRPr="00373809">
        <w:t>还有一个特点是</w:t>
      </w:r>
      <w:r w:rsidRPr="00373809">
        <w:t>“</w:t>
      </w:r>
      <w:r w:rsidRPr="00373809">
        <w:t>水平触发</w:t>
      </w:r>
      <w:r w:rsidRPr="00373809">
        <w:t>”</w:t>
      </w:r>
      <w:r w:rsidRPr="00373809">
        <w:t>，如果报告了</w:t>
      </w:r>
      <w:r w:rsidRPr="00373809">
        <w:t>fd</w:t>
      </w:r>
      <w:r w:rsidRPr="00373809">
        <w:t>后，没有被处理，那么下次</w:t>
      </w:r>
      <w:r w:rsidRPr="00373809">
        <w:t>poll</w:t>
      </w:r>
      <w:r w:rsidRPr="00373809">
        <w:t>时会再次报告该</w:t>
      </w:r>
      <w:r w:rsidRPr="00373809">
        <w:t>fd</w:t>
      </w:r>
      <w:r w:rsidRPr="00373809">
        <w:t>。</w:t>
      </w:r>
      <w:r w:rsidRPr="00373809">
        <w:br/>
      </w:r>
      <w:r w:rsidRPr="00373809">
        <w:br/>
        <w:t>epoll</w:t>
      </w:r>
      <w:r w:rsidRPr="00373809">
        <w:t>支持水平触发和边缘触发，最大的特点在于边缘触发，它只告诉进程哪些</w:t>
      </w:r>
      <w:r w:rsidRPr="00373809">
        <w:t>fd</w:t>
      </w:r>
      <w:r w:rsidRPr="00373809">
        <w:t>刚刚变为就需态，并且只会通知一次。</w:t>
      </w:r>
      <w:r w:rsidRPr="00373809">
        <w:br/>
      </w:r>
      <w:r w:rsidRPr="00373809">
        <w:br/>
      </w:r>
      <w:r w:rsidRPr="00373809">
        <w:t>在前面说到的复制问题上，</w:t>
      </w:r>
      <w:r w:rsidRPr="00373809">
        <w:t>epoll</w:t>
      </w:r>
      <w:r w:rsidRPr="00373809">
        <w:t>使用</w:t>
      </w:r>
      <w:r w:rsidRPr="00373809">
        <w:t>mmap</w:t>
      </w:r>
      <w:r w:rsidRPr="00373809">
        <w:t>减少复制开销。</w:t>
      </w:r>
      <w:r w:rsidRPr="00373809">
        <w:br/>
      </w:r>
      <w:r w:rsidRPr="00373809">
        <w:br/>
      </w:r>
      <w:r w:rsidRPr="00373809">
        <w:t>还有一个特点是，</w:t>
      </w:r>
      <w:r w:rsidRPr="00373809">
        <w:t>epoll</w:t>
      </w:r>
      <w:r w:rsidRPr="00373809">
        <w:t>使用</w:t>
      </w:r>
      <w:r w:rsidRPr="00373809">
        <w:t>“</w:t>
      </w:r>
      <w:r w:rsidRPr="00373809">
        <w:t>事件</w:t>
      </w:r>
      <w:r w:rsidRPr="00373809">
        <w:t>”</w:t>
      </w:r>
      <w:r w:rsidRPr="00373809">
        <w:t>的就绪通知方式，通过</w:t>
      </w:r>
      <w:r w:rsidRPr="00373809">
        <w:t>epoll_ctl</w:t>
      </w:r>
      <w:r w:rsidRPr="00373809">
        <w:t>注册</w:t>
      </w:r>
      <w:r w:rsidRPr="00373809">
        <w:t>fd</w:t>
      </w:r>
      <w:r w:rsidRPr="00373809">
        <w:t>，一旦该</w:t>
      </w:r>
      <w:r w:rsidRPr="00373809">
        <w:t>fd</w:t>
      </w:r>
      <w:r w:rsidRPr="00373809">
        <w:t>就绪，内核就会采用类似</w:t>
      </w:r>
      <w:r w:rsidRPr="00373809">
        <w:t>callback</w:t>
      </w:r>
      <w:r w:rsidRPr="00373809">
        <w:t>的回调机制来激活该</w:t>
      </w:r>
      <w:r w:rsidRPr="00373809">
        <w:t>fd</w:t>
      </w:r>
      <w:r w:rsidRPr="00373809">
        <w:t>，</w:t>
      </w:r>
      <w:r w:rsidRPr="00373809">
        <w:br/>
        <w:t>epoll_wait</w:t>
      </w:r>
      <w:r w:rsidRPr="00373809">
        <w:t>便可以收到通知</w:t>
      </w:r>
      <w:r w:rsidRPr="00373809">
        <w:br/>
      </w:r>
      <w:r w:rsidRPr="00373809">
        <w:br/>
      </w:r>
      <w:r w:rsidRPr="00373809">
        <w:rPr>
          <w:b/>
          <w:bCs/>
        </w:rPr>
        <w:t>13</w:t>
      </w:r>
      <w:r w:rsidRPr="00373809">
        <w:rPr>
          <w:b/>
          <w:bCs/>
        </w:rPr>
        <w:t>．简述</w:t>
      </w:r>
      <w:r w:rsidRPr="00373809">
        <w:rPr>
          <w:b/>
          <w:bCs/>
        </w:rPr>
        <w:t xml:space="preserve"> </w:t>
      </w:r>
      <w:r w:rsidRPr="00373809">
        <w:rPr>
          <w:b/>
          <w:bCs/>
        </w:rPr>
        <w:t>进程、线程、协程的区别</w:t>
      </w:r>
      <w:r w:rsidRPr="00373809">
        <w:rPr>
          <w:b/>
          <w:bCs/>
        </w:rPr>
        <w:t xml:space="preserve"> </w:t>
      </w:r>
      <w:r w:rsidRPr="00373809">
        <w:rPr>
          <w:b/>
          <w:bCs/>
        </w:rPr>
        <w:t>以及应用场景</w:t>
      </w:r>
      <w:r w:rsidRPr="00373809">
        <w:rPr>
          <w:b/>
          <w:bCs/>
        </w:rPr>
        <w:t>?</w:t>
      </w:r>
      <w:r w:rsidRPr="00373809">
        <w:br/>
        <w:t>1.</w:t>
      </w:r>
      <w:r w:rsidRPr="00373809">
        <w:br/>
      </w:r>
      <w:r w:rsidRPr="00373809">
        <w:t>线程和进程：</w:t>
      </w:r>
      <w:r w:rsidRPr="00373809">
        <w:br/>
      </w:r>
      <w:r w:rsidRPr="00373809">
        <w:t>线程是属于进程的，线程运行在进程空间内，同一进程所产生的线程共享同一内存空间，当进程退出时该进程所产生的线程都会被强制退出并清除。</w:t>
      </w:r>
      <w:r w:rsidRPr="00373809">
        <w:br/>
      </w:r>
      <w:r w:rsidRPr="00373809">
        <w:t>线程可与属于同一进程的其它线程共享进程所拥有的全部资源，但是其本身基本上不拥有系统资源，只拥有一点在运行中必不可少的信息</w:t>
      </w:r>
      <w:r w:rsidRPr="00373809">
        <w:t>(</w:t>
      </w:r>
      <w:r w:rsidRPr="00373809">
        <w:br/>
        <w:t xml:space="preserve">    </w:t>
      </w:r>
      <w:r w:rsidRPr="00373809">
        <w:t>如程序计数器、一组寄存器和栈</w:t>
      </w:r>
      <w:r w:rsidRPr="00373809">
        <w:t>)</w:t>
      </w:r>
      <w:r w:rsidRPr="00373809">
        <w:t>。</w:t>
      </w:r>
      <w:r w:rsidRPr="00373809">
        <w:br/>
        <w:t>2.</w:t>
      </w:r>
      <w:r w:rsidRPr="00373809">
        <w:br/>
      </w:r>
      <w:r w:rsidRPr="00373809">
        <w:t>线程、进程与协程：</w:t>
      </w:r>
      <w:r w:rsidRPr="00373809">
        <w:br/>
      </w:r>
      <w:r w:rsidRPr="00373809">
        <w:t>线程和进程的操作是由程序触发系统接口，最后的执行者是系统；协程的操作则是程序员</w:t>
      </w:r>
      <w:r w:rsidRPr="00373809">
        <w:br/>
      </w:r>
      <w:r w:rsidRPr="00373809">
        <w:t>协程存在的意义：对于多线程应用，</w:t>
      </w:r>
      <w:r w:rsidRPr="00373809">
        <w:t>CPU</w:t>
      </w:r>
      <w:r w:rsidRPr="00373809">
        <w:t>通过切片的方式来切换线程间的执行，线程切换时需要耗时（保持状态，下次继续）。协程，则只使用一个线程，</w:t>
      </w:r>
      <w:r w:rsidRPr="00373809">
        <w:br/>
      </w:r>
      <w:r w:rsidRPr="00373809">
        <w:t>在一个线程中规定某个代码块执行顺序。</w:t>
      </w:r>
      <w:r w:rsidRPr="00373809">
        <w:br/>
      </w:r>
      <w:r w:rsidRPr="00373809">
        <w:t>协程的适用场景：</w:t>
      </w:r>
      <w:r w:rsidRPr="00373809">
        <w:t xml:space="preserve"> </w:t>
      </w:r>
      <w:r w:rsidRPr="00373809">
        <w:t>当程序中存在大量不需要</w:t>
      </w:r>
      <w:r w:rsidRPr="00373809">
        <w:t>CPU</w:t>
      </w:r>
      <w:r w:rsidRPr="00373809">
        <w:t>的操作时（</w:t>
      </w:r>
      <w:r w:rsidRPr="00373809">
        <w:t>IO</w:t>
      </w:r>
      <w:r w:rsidRPr="00373809">
        <w:t>），适用于协程；</w:t>
      </w:r>
      <w:r w:rsidRPr="00373809">
        <w:br/>
      </w:r>
      <w:r w:rsidRPr="00373809">
        <w:br/>
      </w:r>
      <w:r w:rsidRPr="00373809">
        <w:br/>
      </w:r>
      <w:r w:rsidRPr="00373809">
        <w:br/>
      </w:r>
      <w:r w:rsidRPr="00373809">
        <w:rPr>
          <w:b/>
          <w:bCs/>
        </w:rPr>
        <w:t>14.GIL</w:t>
      </w:r>
      <w:r w:rsidRPr="00373809">
        <w:rPr>
          <w:b/>
          <w:bCs/>
        </w:rPr>
        <w:t>锁是什么鬼</w:t>
      </w:r>
      <w:r w:rsidRPr="00373809">
        <w:rPr>
          <w:b/>
          <w:bCs/>
        </w:rPr>
        <w:t>?</w:t>
      </w:r>
      <w:r w:rsidRPr="00373809">
        <w:br/>
      </w:r>
      <w:r w:rsidRPr="00373809">
        <w:br/>
        <w:t>GIL</w:t>
      </w:r>
      <w:r w:rsidRPr="00373809">
        <w:t>即全局解释器锁，全局解释器锁的存在，在同一时间内，</w:t>
      </w:r>
      <w:r w:rsidRPr="00373809">
        <w:t>python</w:t>
      </w:r>
      <w:r w:rsidRPr="00373809">
        <w:t>解释器只能</w:t>
      </w:r>
      <w:r w:rsidRPr="00373809">
        <w:lastRenderedPageBreak/>
        <w:t>运行一个线程的代码，这大大影响了</w:t>
      </w:r>
      <w:r w:rsidRPr="00373809">
        <w:t>python</w:t>
      </w:r>
      <w:r w:rsidRPr="00373809">
        <w:t>多线程的性能。而这个</w:t>
      </w:r>
      <w:r w:rsidRPr="00373809">
        <w:br/>
      </w:r>
      <w:r w:rsidRPr="00373809">
        <w:t>解释器锁由于历史原因，现在几乎无法消除。</w:t>
      </w:r>
      <w:r w:rsidRPr="00373809">
        <w:br/>
      </w:r>
      <w:r w:rsidRPr="00373809">
        <w:br/>
        <w:t xml:space="preserve">python GIL </w:t>
      </w:r>
      <w:r w:rsidRPr="00373809">
        <w:t>之所以会影响多线程等性能，是因为在多线程的情况下，只有当线程获得了一个全局锁的时候，那么该线程的代码才能运行，而全局锁只有一个，</w:t>
      </w:r>
      <w:r w:rsidRPr="00373809">
        <w:br/>
      </w:r>
      <w:r w:rsidRPr="00373809">
        <w:t>所以使用</w:t>
      </w:r>
      <w:r w:rsidRPr="00373809">
        <w:t>python</w:t>
      </w:r>
      <w:r w:rsidRPr="00373809">
        <w:t>多线程，在同一时刻也只有一个线程在运行，因此在即使在多核的情况下也只能发挥出单核的性能。</w:t>
      </w:r>
      <w:r w:rsidRPr="00373809">
        <w:br/>
      </w:r>
      <w:r w:rsidRPr="00373809">
        <w:br/>
      </w:r>
      <w:r w:rsidRPr="00373809">
        <w:br/>
      </w:r>
      <w:r w:rsidRPr="00373809">
        <w:br/>
      </w:r>
      <w:r w:rsidRPr="00373809">
        <w:rPr>
          <w:b/>
          <w:bCs/>
        </w:rPr>
        <w:t>15. Python</w:t>
      </w:r>
      <w:r w:rsidRPr="00373809">
        <w:rPr>
          <w:b/>
          <w:bCs/>
        </w:rPr>
        <w:t>中如何使用线程池和进程池</w:t>
      </w:r>
      <w:r w:rsidRPr="00373809">
        <w:rPr>
          <w:b/>
          <w:bCs/>
        </w:rPr>
        <w:t>?</w:t>
      </w:r>
      <w:r w:rsidRPr="00373809">
        <w:br/>
      </w:r>
      <w:r w:rsidRPr="00373809">
        <w:t>答：</w:t>
      </w:r>
      <w:r w:rsidRPr="00373809">
        <w:t>Threadpool</w:t>
      </w:r>
      <w:r w:rsidRPr="00373809">
        <w:t>和</w:t>
      </w:r>
      <w:r w:rsidRPr="00373809">
        <w:t>ProcessPool</w:t>
      </w:r>
      <w:r w:rsidRPr="00373809">
        <w:t>模块。</w:t>
      </w:r>
      <w:r w:rsidRPr="00373809">
        <w:br/>
      </w:r>
      <w:r w:rsidRPr="00373809">
        <w:br/>
      </w:r>
      <w:r w:rsidRPr="00373809">
        <w:rPr>
          <w:b/>
          <w:bCs/>
        </w:rPr>
        <w:t>16.threading.local</w:t>
      </w:r>
      <w:r w:rsidRPr="00373809">
        <w:rPr>
          <w:b/>
          <w:bCs/>
        </w:rPr>
        <w:t>的作用</w:t>
      </w:r>
      <w:r w:rsidRPr="00373809">
        <w:rPr>
          <w:b/>
          <w:bCs/>
        </w:rPr>
        <w:t>?</w:t>
      </w:r>
      <w:r w:rsidRPr="00373809">
        <w:br/>
      </w:r>
      <w:r w:rsidRPr="00373809">
        <w:t>答：</w:t>
      </w:r>
      <w:r w:rsidRPr="00373809">
        <w:t>Threading.local</w:t>
      </w:r>
      <w:r w:rsidRPr="00373809">
        <w:t>可以创建一个对象</w:t>
      </w:r>
      <w:r w:rsidRPr="00373809">
        <w:t xml:space="preserve">, </w:t>
      </w:r>
      <w:r w:rsidRPr="00373809">
        <w:t>每个线程都可以对他读写属性</w:t>
      </w:r>
      <w:r w:rsidRPr="00373809">
        <w:t xml:space="preserve">, </w:t>
      </w:r>
      <w:r w:rsidRPr="00373809">
        <w:t>但不会互相影响</w:t>
      </w:r>
      <w:r w:rsidRPr="00373809">
        <w:br/>
      </w:r>
      <w:r w:rsidRPr="00373809">
        <w:br/>
      </w:r>
      <w:r w:rsidRPr="00373809">
        <w:rPr>
          <w:b/>
          <w:bCs/>
        </w:rPr>
        <w:t>17.</w:t>
      </w:r>
      <w:r w:rsidRPr="00373809">
        <w:rPr>
          <w:b/>
          <w:bCs/>
        </w:rPr>
        <w:t>进程之间如何进行通信</w:t>
      </w:r>
      <w:r w:rsidRPr="00373809">
        <w:rPr>
          <w:b/>
          <w:bCs/>
        </w:rPr>
        <w:t>?</w:t>
      </w:r>
      <w:r w:rsidRPr="00373809">
        <w:br/>
      </w:r>
      <w:r w:rsidRPr="00373809">
        <w:t>答：进程间通信（</w:t>
      </w:r>
      <w:r w:rsidRPr="00373809">
        <w:t>IPC</w:t>
      </w:r>
      <w:r w:rsidRPr="00373809">
        <w:t>，</w:t>
      </w:r>
      <w:r w:rsidRPr="00373809">
        <w:t>Interprocess</w:t>
      </w:r>
      <w:r w:rsidRPr="00373809">
        <w:br/>
        <w:t>communication</w:t>
      </w:r>
      <w:r w:rsidRPr="00373809">
        <w:t>），方法包括管道（</w:t>
      </w:r>
      <w:r w:rsidRPr="00373809">
        <w:t>PIPE</w:t>
      </w:r>
      <w:r w:rsidRPr="00373809">
        <w:t>）、消息排队、旗语、共用内存以及套接字（</w:t>
      </w:r>
      <w:r w:rsidRPr="00373809">
        <w:t>Socket</w:t>
      </w:r>
      <w:r w:rsidRPr="00373809">
        <w:t>）。</w:t>
      </w:r>
      <w:r w:rsidRPr="00373809">
        <w:br/>
      </w:r>
      <w:r w:rsidRPr="00373809">
        <w:br/>
      </w:r>
      <w:r w:rsidRPr="00373809">
        <w:rPr>
          <w:b/>
          <w:bCs/>
        </w:rPr>
        <w:t>18.</w:t>
      </w:r>
      <w:r w:rsidRPr="00373809">
        <w:rPr>
          <w:b/>
          <w:bCs/>
        </w:rPr>
        <w:t>什么是并发和并行</w:t>
      </w:r>
      <w:r w:rsidRPr="00373809">
        <w:rPr>
          <w:b/>
          <w:bCs/>
        </w:rPr>
        <w:t>?</w:t>
      </w:r>
      <w:r w:rsidRPr="00373809">
        <w:br/>
      </w:r>
      <w:r w:rsidRPr="00373809">
        <w:t>答：并发是指一个处理器同时处理多个任务。</w:t>
      </w:r>
      <w:r w:rsidRPr="00373809">
        <w:br/>
      </w:r>
      <w:r w:rsidRPr="00373809">
        <w:t>并行是指多个处理器或者是多核的处理器同时处理多个不同的任务。</w:t>
      </w:r>
      <w:r w:rsidRPr="00373809">
        <w:br/>
      </w:r>
      <w:r w:rsidRPr="00373809">
        <w:t>并发是逻辑上的同时发生（</w:t>
      </w:r>
      <w:r w:rsidRPr="00373809">
        <w:t>simultaneous</w:t>
      </w:r>
      <w:r w:rsidRPr="00373809">
        <w:t>），而并行是物理上的同时发生。</w:t>
      </w:r>
      <w:r w:rsidRPr="00373809">
        <w:br/>
      </w:r>
      <w:r w:rsidRPr="00373809">
        <w:br/>
      </w:r>
      <w:r w:rsidRPr="00373809">
        <w:br/>
      </w:r>
      <w:r w:rsidRPr="00373809">
        <w:rPr>
          <w:b/>
          <w:bCs/>
        </w:rPr>
        <w:t>19.</w:t>
      </w:r>
      <w:r w:rsidRPr="00373809">
        <w:rPr>
          <w:b/>
          <w:bCs/>
        </w:rPr>
        <w:t>进程锁和线程锁的作用</w:t>
      </w:r>
      <w:r w:rsidRPr="00373809">
        <w:rPr>
          <w:b/>
          <w:bCs/>
        </w:rPr>
        <w:t>?</w:t>
      </w:r>
      <w:r w:rsidRPr="00373809">
        <w:br/>
      </w:r>
      <w:r w:rsidRPr="00373809">
        <w:t>答：　线程锁</w:t>
      </w:r>
      <w:r w:rsidRPr="00373809">
        <w:t xml:space="preserve">: </w:t>
      </w:r>
      <w:r w:rsidRPr="00373809">
        <w:t>大家都不陌生，主要用来给方法、代码块加锁。当某个方法或者代码块使用锁时，那么在同一时刻至多仅有有一个线程在执行该段代码。</w:t>
      </w:r>
      <w:r w:rsidRPr="00373809">
        <w:br/>
      </w:r>
      <w:r w:rsidRPr="00373809">
        <w:t>当有多个线程访问同一对象的加锁方法</w:t>
      </w:r>
      <w:r w:rsidRPr="00373809">
        <w:t xml:space="preserve"> / </w:t>
      </w:r>
      <w:r w:rsidRPr="00373809">
        <w:t>代码块时，同一时间只有一个线程在执行，其余线程必须要等待当前线程执行完之后才能执行该代码段。</w:t>
      </w:r>
      <w:r w:rsidRPr="00373809">
        <w:br/>
      </w:r>
      <w:r w:rsidRPr="00373809">
        <w:t>但是，其余线程是可以访问该对象中的非加锁代码块的。</w:t>
      </w:r>
      <w:r w:rsidRPr="00373809">
        <w:br/>
      </w:r>
      <w:r w:rsidRPr="00373809">
        <w:br/>
      </w:r>
      <w:r w:rsidRPr="00373809">
        <w:lastRenderedPageBreak/>
        <w:t xml:space="preserve">　　进程锁</w:t>
      </w:r>
      <w:r w:rsidRPr="00373809">
        <w:t xml:space="preserve">: </w:t>
      </w:r>
      <w:r w:rsidRPr="00373809">
        <w:t>也是为了控制同一操作系统中多个进程访问一个共享资源，只是因为程序的独立性，各个进程是无法控制其他进程对资源的访问的，</w:t>
      </w:r>
      <w:r w:rsidRPr="00373809">
        <w:br/>
      </w:r>
      <w:r w:rsidRPr="00373809">
        <w:t>但是可以使用本地系统的信号量控制（操作系统基本知识）。</w:t>
      </w:r>
      <w:r w:rsidRPr="00373809">
        <w:br/>
      </w:r>
      <w:r w:rsidRPr="00373809">
        <w:br/>
      </w:r>
      <w:r w:rsidRPr="00373809">
        <w:br/>
      </w:r>
      <w:r w:rsidRPr="00373809">
        <w:rPr>
          <w:b/>
          <w:bCs/>
        </w:rPr>
        <w:t>20</w:t>
      </w:r>
      <w:r w:rsidRPr="00373809">
        <w:rPr>
          <w:b/>
          <w:bCs/>
        </w:rPr>
        <w:t>．解释什么是异步非阻塞</w:t>
      </w:r>
      <w:r w:rsidRPr="00373809">
        <w:rPr>
          <w:b/>
          <w:bCs/>
        </w:rPr>
        <w:t>?</w:t>
      </w:r>
      <w:r w:rsidRPr="00373809">
        <w:br/>
      </w:r>
      <w:r w:rsidRPr="00373809">
        <w:t>答：</w:t>
      </w:r>
      <w:r w:rsidRPr="00373809">
        <w:t>Asynchronous I / O, or non - blocking I / O, is a form of input / output processing that permits other processing</w:t>
      </w:r>
      <w:r w:rsidRPr="00373809">
        <w:br/>
        <w:t>to continue before the transmission has finished</w:t>
      </w:r>
      <w:r w:rsidRPr="00373809">
        <w:br/>
      </w:r>
      <w:r w:rsidRPr="00373809">
        <w:br/>
      </w:r>
      <w:r w:rsidRPr="00373809">
        <w:rPr>
          <w:b/>
          <w:bCs/>
        </w:rPr>
        <w:t>21.</w:t>
      </w:r>
      <w:r w:rsidRPr="00373809">
        <w:rPr>
          <w:b/>
          <w:bCs/>
        </w:rPr>
        <w:t>路由器和交换机的区别</w:t>
      </w:r>
      <w:r w:rsidRPr="00373809">
        <w:rPr>
          <w:b/>
          <w:bCs/>
        </w:rPr>
        <w:t>?</w:t>
      </w:r>
      <w:r w:rsidRPr="00373809">
        <w:br/>
      </w:r>
      <w:r w:rsidRPr="00373809">
        <w:br/>
      </w:r>
      <w:r w:rsidRPr="00373809">
        <w:t>（</w:t>
      </w:r>
      <w:r w:rsidRPr="00373809">
        <w:t>1</w:t>
      </w:r>
      <w:r w:rsidRPr="00373809">
        <w:t>）工作层次不同</w:t>
      </w:r>
      <w:r w:rsidRPr="00373809">
        <w:t xml:space="preserve"> </w:t>
      </w:r>
      <w:r w:rsidRPr="00373809">
        <w:t xml:space="preserve">　　</w:t>
      </w:r>
      <w:r w:rsidRPr="00373809">
        <w:br/>
      </w:r>
      <w:r w:rsidRPr="00373809">
        <w:br/>
      </w:r>
      <w:r w:rsidRPr="00373809">
        <w:t>最初的的交换机是工作在</w:t>
      </w:r>
      <w:r w:rsidRPr="00373809">
        <w:t>OSI / RM</w:t>
      </w:r>
      <w:r w:rsidRPr="00373809">
        <w:t>开放体系结构的数据链路层，也就是第二层，而路由器一开始就设计工作在</w:t>
      </w:r>
      <w:r w:rsidRPr="00373809">
        <w:t>OSI</w:t>
      </w:r>
      <w:r w:rsidRPr="00373809">
        <w:t>模型的网络层。</w:t>
      </w:r>
      <w:r w:rsidRPr="00373809">
        <w:br/>
      </w:r>
      <w:r w:rsidRPr="00373809">
        <w:t>由于交换机工作在</w:t>
      </w:r>
      <w:r w:rsidRPr="00373809">
        <w:t>OSI</w:t>
      </w:r>
      <w:r w:rsidRPr="00373809">
        <w:t>的第二层（数据链路层），所以它的工作原理比较简单，而路由器工作在</w:t>
      </w:r>
      <w:r w:rsidRPr="00373809">
        <w:t>OSI</w:t>
      </w:r>
      <w:r w:rsidRPr="00373809">
        <w:t>的第三层（网络层），可以得到更多的协议信息，</w:t>
      </w:r>
      <w:r w:rsidRPr="00373809">
        <w:br/>
      </w:r>
      <w:r w:rsidRPr="00373809">
        <w:t>路由器可以做出更加智能的转发决策。</w:t>
      </w:r>
      <w:r w:rsidRPr="00373809">
        <w:t xml:space="preserve"> </w:t>
      </w:r>
      <w:r w:rsidRPr="00373809">
        <w:t xml:space="preserve">　　</w:t>
      </w:r>
      <w:r w:rsidRPr="00373809">
        <w:br/>
      </w:r>
      <w:r w:rsidRPr="00373809">
        <w:t>（</w:t>
      </w:r>
      <w:r w:rsidRPr="00373809">
        <w:t>2</w:t>
      </w:r>
      <w:r w:rsidRPr="00373809">
        <w:t>）数据转发所依据的对象不同</w:t>
      </w:r>
      <w:r w:rsidRPr="00373809">
        <w:t xml:space="preserve"> </w:t>
      </w:r>
      <w:r w:rsidRPr="00373809">
        <w:t xml:space="preserve">　　</w:t>
      </w:r>
      <w:r w:rsidRPr="00373809">
        <w:br/>
      </w:r>
      <w:r w:rsidRPr="00373809">
        <w:br/>
      </w:r>
      <w:r w:rsidRPr="00373809">
        <w:t>交换机是利用物理地址或者说</w:t>
      </w:r>
      <w:r w:rsidRPr="00373809">
        <w:t>MAC</w:t>
      </w:r>
      <w:r w:rsidRPr="00373809">
        <w:t>地址来确定转发数据的目的地址。而路由器则是利用不同网络的</w:t>
      </w:r>
      <w:r w:rsidRPr="00373809">
        <w:t>ID</w:t>
      </w:r>
      <w:r w:rsidRPr="00373809">
        <w:t>号（即</w:t>
      </w:r>
      <w:r w:rsidRPr="00373809">
        <w:t>IP</w:t>
      </w:r>
      <w:r w:rsidRPr="00373809">
        <w:t>地址）来确定数据转发的地址。</w:t>
      </w:r>
      <w:r w:rsidRPr="00373809">
        <w:br/>
        <w:t>IP</w:t>
      </w:r>
      <w:r w:rsidRPr="00373809">
        <w:t>地址是在软件中实现的，描述的是设备所在的网络，有时这些第三层的地址也称为协议地址或者网络地址。</w:t>
      </w:r>
      <w:r w:rsidRPr="00373809">
        <w:t>MAC</w:t>
      </w:r>
      <w:r w:rsidRPr="00373809">
        <w:t>地址通常是硬件自带的，由网卡生产商来分配的，</w:t>
      </w:r>
      <w:r w:rsidRPr="00373809">
        <w:br/>
      </w:r>
      <w:r w:rsidRPr="00373809">
        <w:t>而且已经固化到了网卡中去，一般来说是不可更改的。而</w:t>
      </w:r>
      <w:r w:rsidRPr="00373809">
        <w:t>IP</w:t>
      </w:r>
      <w:r w:rsidRPr="00373809">
        <w:t>地址则通常由网络管理员或系统自动分配。</w:t>
      </w:r>
      <w:r w:rsidRPr="00373809">
        <w:t xml:space="preserve"> </w:t>
      </w:r>
      <w:r w:rsidRPr="00373809">
        <w:t xml:space="preserve">　　</w:t>
      </w:r>
      <w:r w:rsidRPr="00373809">
        <w:br/>
      </w:r>
      <w:r w:rsidRPr="00373809">
        <w:t>（</w:t>
      </w:r>
      <w:r w:rsidRPr="00373809">
        <w:t>3</w:t>
      </w:r>
      <w:r w:rsidRPr="00373809">
        <w:t>）传统的交换机只能分割冲突域，不能分割广播域；而路由器可以分割广播域由交换机连接的网段仍属于同一个广播域，广播数据包会在交换机连接的所有网段上传播，</w:t>
      </w:r>
      <w:r w:rsidRPr="00373809">
        <w:br/>
      </w:r>
      <w:r w:rsidRPr="00373809">
        <w:t>在某些情况下会导致通信拥挤和安全漏洞。连接到路由器上的网段会被分配成不同的广播域，广播数据不会穿过路由器。虽然第三层以上交换机具有</w:t>
      </w:r>
      <w:r w:rsidRPr="00373809">
        <w:t>VLAN</w:t>
      </w:r>
      <w:r w:rsidRPr="00373809">
        <w:t>功能，</w:t>
      </w:r>
      <w:r w:rsidRPr="00373809">
        <w:br/>
      </w:r>
      <w:r w:rsidRPr="00373809">
        <w:t>也可以分割广播域，但是各子广播域之间是不能通信交流的，它们之间的交流仍</w:t>
      </w:r>
      <w:r w:rsidRPr="00373809">
        <w:lastRenderedPageBreak/>
        <w:t>然需要路由器。</w:t>
      </w:r>
      <w:r w:rsidRPr="00373809">
        <w:t xml:space="preserve"> </w:t>
      </w:r>
      <w:r w:rsidRPr="00373809">
        <w:t xml:space="preserve">　　</w:t>
      </w:r>
      <w:r w:rsidRPr="00373809">
        <w:br/>
      </w:r>
      <w:r w:rsidRPr="00373809">
        <w:t>（</w:t>
      </w:r>
      <w:r w:rsidRPr="00373809">
        <w:t>4</w:t>
      </w:r>
      <w:r w:rsidRPr="00373809">
        <w:t>）路由器提供了防火墙的服务</w:t>
      </w:r>
      <w:r w:rsidRPr="00373809">
        <w:t xml:space="preserve"> </w:t>
      </w:r>
      <w:r w:rsidRPr="00373809">
        <w:t xml:space="preserve">　</w:t>
      </w:r>
      <w:r w:rsidRPr="00373809">
        <w:br/>
      </w:r>
      <w:r w:rsidRPr="00373809">
        <w:br/>
      </w:r>
      <w:r w:rsidRPr="00373809">
        <w:t>路由器仅仅转发特定地址的数据包，不传送不支持路由协议的数据包传送和未知目标网络数据包的传送，从而可以防止广播风暴。</w:t>
      </w:r>
      <w:r w:rsidRPr="00373809">
        <w:t xml:space="preserve"> </w:t>
      </w:r>
      <w:r w:rsidRPr="00373809">
        <w:t xml:space="preserve">　　　</w:t>
      </w:r>
      <w:r w:rsidRPr="00373809">
        <w:br/>
      </w:r>
      <w:r w:rsidRPr="00373809">
        <w:br/>
      </w:r>
      <w:r w:rsidRPr="00373809">
        <w:rPr>
          <w:b/>
          <w:bCs/>
        </w:rPr>
        <w:t>22.</w:t>
      </w:r>
      <w:r w:rsidRPr="00373809">
        <w:rPr>
          <w:b/>
          <w:bCs/>
        </w:rPr>
        <w:t>什么是域名解析</w:t>
      </w:r>
      <w:r w:rsidRPr="00373809">
        <w:rPr>
          <w:b/>
          <w:bCs/>
        </w:rPr>
        <w:t>?</w:t>
      </w:r>
      <w:r w:rsidRPr="00373809">
        <w:br/>
      </w:r>
      <w:r w:rsidRPr="00373809">
        <w:br/>
      </w:r>
      <w:r w:rsidRPr="00373809">
        <w:t>域名解析是把域名指向网站空间</w:t>
      </w:r>
      <w:r w:rsidRPr="00373809">
        <w:t>IP</w:t>
      </w:r>
      <w:r w:rsidRPr="00373809">
        <w:t>，让人们通过注册的域名可以方便地访问到网站的一种服务。</w:t>
      </w:r>
      <w:r w:rsidRPr="00373809">
        <w:t>IP</w:t>
      </w:r>
      <w:r w:rsidRPr="00373809">
        <w:t>地址是网络上标识站点的数字地址，为了方便记忆，</w:t>
      </w:r>
      <w:r w:rsidRPr="00373809">
        <w:br/>
      </w:r>
      <w:r w:rsidRPr="00373809">
        <w:t>采用域名来代替</w:t>
      </w:r>
      <w:r w:rsidRPr="00373809">
        <w:t>IP</w:t>
      </w:r>
      <w:r w:rsidRPr="00373809">
        <w:t>地址标识站点地址。域名解析就是域名到</w:t>
      </w:r>
      <w:r w:rsidRPr="00373809">
        <w:t>IP</w:t>
      </w:r>
      <w:r w:rsidRPr="00373809">
        <w:t>地址的转换过程。域名的解析工作由</w:t>
      </w:r>
      <w:r w:rsidRPr="00373809">
        <w:t>DNS</w:t>
      </w:r>
      <w:r w:rsidRPr="00373809">
        <w:t>服务器完成。</w:t>
      </w:r>
      <w:r w:rsidRPr="00373809">
        <w:br/>
      </w:r>
      <w:r w:rsidRPr="00373809">
        <w:br/>
      </w:r>
      <w:r w:rsidRPr="00373809">
        <w:br/>
      </w:r>
      <w:r w:rsidRPr="00373809">
        <w:rPr>
          <w:b/>
          <w:bCs/>
        </w:rPr>
        <w:t>23.</w:t>
      </w:r>
      <w:r w:rsidRPr="00373809">
        <w:rPr>
          <w:b/>
          <w:bCs/>
        </w:rPr>
        <w:t>如何修改本地</w:t>
      </w:r>
      <w:r w:rsidRPr="00373809">
        <w:rPr>
          <w:b/>
          <w:bCs/>
        </w:rPr>
        <w:t>hosts</w:t>
      </w:r>
      <w:r w:rsidRPr="00373809">
        <w:rPr>
          <w:b/>
          <w:bCs/>
        </w:rPr>
        <w:t>文件</w:t>
      </w:r>
      <w:r w:rsidRPr="00373809">
        <w:rPr>
          <w:b/>
          <w:bCs/>
        </w:rPr>
        <w:t>?</w:t>
      </w:r>
      <w:r w:rsidRPr="00373809">
        <w:br/>
      </w:r>
      <w:r w:rsidRPr="00373809">
        <w:br/>
        <w:t>hosts</w:t>
      </w:r>
      <w:r w:rsidRPr="00373809">
        <w:br/>
      </w:r>
      <w:r w:rsidRPr="00373809">
        <w:t>文件所在位置</w:t>
      </w:r>
      <w:r w:rsidRPr="00373809">
        <w:br/>
      </w:r>
      <w:r w:rsidRPr="00373809">
        <w:br/>
        <w:t>c: / windows / system32 / drivers / etc / hosts</w:t>
      </w:r>
      <w:r w:rsidRPr="00373809">
        <w:br/>
      </w:r>
      <w:r w:rsidRPr="00373809">
        <w:br/>
      </w:r>
      <w:r w:rsidRPr="00373809">
        <w:t>左下角</w:t>
      </w:r>
      <w:r w:rsidRPr="00373809">
        <w:t xml:space="preserve">  </w:t>
      </w:r>
      <w:r w:rsidRPr="00373809">
        <w:t>搜索框</w:t>
      </w:r>
      <w:r w:rsidRPr="00373809">
        <w:t xml:space="preserve"> </w:t>
      </w:r>
      <w:r w:rsidRPr="00373809">
        <w:t>搜索</w:t>
      </w:r>
      <w:r w:rsidRPr="00373809">
        <w:t xml:space="preserve">  cmd</w:t>
      </w:r>
      <w:r w:rsidRPr="00373809">
        <w:br/>
      </w:r>
      <w:r w:rsidRPr="00373809">
        <w:br/>
      </w:r>
      <w:r w:rsidRPr="00373809">
        <w:t>弹出命令框</w:t>
      </w:r>
      <w:r w:rsidRPr="00373809">
        <w:br/>
      </w:r>
      <w:r w:rsidRPr="00373809">
        <w:t>输入</w:t>
      </w:r>
      <w:r w:rsidRPr="00373809">
        <w:br/>
        <w:t>ipconfig / displaydns</w:t>
      </w:r>
      <w:r w:rsidRPr="00373809">
        <w:br/>
      </w:r>
      <w:r w:rsidRPr="00373809">
        <w:br/>
      </w:r>
      <w:r w:rsidRPr="00373809">
        <w:t>显示所有</w:t>
      </w:r>
      <w:r w:rsidRPr="00373809">
        <w:t xml:space="preserve">  dns</w:t>
      </w:r>
      <w:r w:rsidRPr="00373809">
        <w:t>内容</w:t>
      </w:r>
      <w:r w:rsidRPr="00373809">
        <w:br/>
      </w:r>
      <w:r w:rsidRPr="00373809">
        <w:br/>
        <w:t>ipconfig / flushdns</w:t>
      </w:r>
      <w:r w:rsidRPr="00373809">
        <w:br/>
      </w:r>
      <w:r w:rsidRPr="00373809">
        <w:br/>
      </w:r>
      <w:r w:rsidRPr="00373809">
        <w:t>刷新所有</w:t>
      </w:r>
      <w:r w:rsidRPr="00373809">
        <w:t xml:space="preserve">  dns</w:t>
      </w:r>
      <w:r w:rsidRPr="00373809">
        <w:t>内容</w:t>
      </w:r>
      <w:r w:rsidRPr="00373809">
        <w:br/>
      </w:r>
      <w:r w:rsidRPr="00373809">
        <w:br/>
      </w:r>
      <w:r w:rsidRPr="00373809">
        <w:br/>
      </w:r>
      <w:r w:rsidRPr="00373809">
        <w:rPr>
          <w:b/>
          <w:bCs/>
        </w:rPr>
        <w:t>24.</w:t>
      </w:r>
      <w:r w:rsidRPr="00373809">
        <w:rPr>
          <w:b/>
          <w:bCs/>
        </w:rPr>
        <w:t>生产者消费者模型应用场景及优势</w:t>
      </w:r>
      <w:r w:rsidRPr="00373809">
        <w:rPr>
          <w:b/>
          <w:bCs/>
        </w:rPr>
        <w:t>?</w:t>
      </w:r>
      <w:r w:rsidRPr="00373809">
        <w:br/>
      </w:r>
      <w:r w:rsidRPr="00373809">
        <w:lastRenderedPageBreak/>
        <w:t>生产者与消费者模式是通过一个容器来解决生产者与消费者的强耦合关系，生产者与消费者之间不直接进行通讯，而是利用阻塞队列来进行通讯，</w:t>
      </w:r>
      <w:r w:rsidRPr="00373809">
        <w:br/>
      </w:r>
      <w:r w:rsidRPr="00373809">
        <w:t>生产者生成数据后直接丢给阻塞队列，消费者需要数据则从阻塞队列获取，实际应用中，生产者与消费者模式则主要解决生产者与消费者生产与消费的速率不一致的问题，</w:t>
      </w:r>
      <w:r w:rsidRPr="00373809">
        <w:br/>
      </w:r>
      <w:r w:rsidRPr="00373809">
        <w:t>达到平衡生产者与消费者的处理能力，而阻塞队列则相当于缓冲区。</w:t>
      </w:r>
      <w:r w:rsidRPr="00373809">
        <w:br/>
      </w:r>
      <w:r w:rsidRPr="00373809">
        <w:br/>
      </w:r>
      <w:r w:rsidRPr="00373809">
        <w:t>还有一个比较典型的例子便是日志的记录，多线程产生日志，但写日志由于文件独占，不能多线程来写，于是我们就可以把线程压入队列，由日志线程来读取队列数据，完成写日志的操作。</w:t>
      </w:r>
      <w:r w:rsidRPr="00373809">
        <w:br/>
      </w:r>
      <w:r w:rsidRPr="00373809">
        <w:br/>
      </w:r>
      <w:r w:rsidRPr="00373809">
        <w:br/>
      </w:r>
      <w:r w:rsidRPr="00373809">
        <w:br/>
      </w:r>
      <w:r w:rsidRPr="00373809">
        <w:rPr>
          <w:b/>
          <w:bCs/>
        </w:rPr>
        <w:t>25.</w:t>
      </w:r>
      <w:r w:rsidRPr="00373809">
        <w:rPr>
          <w:b/>
          <w:bCs/>
        </w:rPr>
        <w:t>什么是</w:t>
      </w:r>
      <w:r w:rsidRPr="00373809">
        <w:rPr>
          <w:b/>
          <w:bCs/>
        </w:rPr>
        <w:t>cdn?</w:t>
      </w:r>
      <w:r w:rsidRPr="00373809">
        <w:br/>
        <w:t>CDN</w:t>
      </w:r>
      <w:r w:rsidRPr="00373809">
        <w:t>的全称是</w:t>
      </w:r>
      <w:r w:rsidRPr="00373809">
        <w:t>Content</w:t>
      </w:r>
      <w:r w:rsidRPr="00373809">
        <w:br/>
        <w:t>Delivery</w:t>
      </w:r>
      <w:r w:rsidRPr="00373809">
        <w:br/>
        <w:t>Network</w:t>
      </w:r>
      <w:r w:rsidRPr="00373809">
        <w:t>，即内容分发网络。其基本思路是尽可能避开互联网上有可能影响数据传输速度和稳定性的瓶颈和环节，使内容传输的更快、更稳定。</w:t>
      </w:r>
      <w:r w:rsidRPr="00373809">
        <w:br/>
      </w:r>
      <w:r w:rsidRPr="00373809">
        <w:t>通过在网络各处放置节点服务器所构成的在现有的互联网基础之上的一层智能虚拟网络，</w:t>
      </w:r>
      <w:r w:rsidRPr="00373809">
        <w:t>CDN</w:t>
      </w:r>
      <w:r w:rsidRPr="00373809">
        <w:t>系统能够实时地根据网络流量和各节点的连接、</w:t>
      </w:r>
      <w:r w:rsidRPr="00373809">
        <w:br/>
      </w:r>
      <w:r w:rsidRPr="00373809">
        <w:t>负载状况以及到用户的距离和响应时间等综合信息将用户的请求重新导向离用户最近的服务节点上。其目的是使用户可就近取得所需内容，解决</w:t>
      </w:r>
      <w:r w:rsidRPr="00373809">
        <w:br/>
        <w:t>Internet</w:t>
      </w:r>
      <w:r w:rsidRPr="00373809">
        <w:t>网络拥挤的状况，提高用户访问网站的响应速度。</w:t>
      </w:r>
      <w:r w:rsidRPr="00373809">
        <w:br/>
      </w:r>
      <w:r w:rsidRPr="00373809">
        <w:br/>
      </w:r>
      <w:r w:rsidRPr="00373809">
        <w:br/>
      </w:r>
      <w:r w:rsidRPr="00373809">
        <w:rPr>
          <w:b/>
          <w:bCs/>
        </w:rPr>
        <w:t>26.LVS</w:t>
      </w:r>
      <w:r w:rsidRPr="00373809">
        <w:rPr>
          <w:b/>
          <w:bCs/>
        </w:rPr>
        <w:t>是什么及作用</w:t>
      </w:r>
      <w:r w:rsidRPr="00373809">
        <w:rPr>
          <w:b/>
          <w:bCs/>
        </w:rPr>
        <w:t>?</w:t>
      </w:r>
      <w:r w:rsidRPr="00373809">
        <w:br/>
      </w:r>
      <w:r w:rsidRPr="00373809">
        <w:br/>
        <w:t>LVS</w:t>
      </w:r>
      <w:r w:rsidRPr="00373809">
        <w:t>是</w:t>
      </w:r>
      <w:r w:rsidRPr="00373809">
        <w:t xml:space="preserve">Linux Virtual Server </w:t>
      </w:r>
      <w:r w:rsidRPr="00373809">
        <w:t>，</w:t>
      </w:r>
      <w:r w:rsidRPr="00373809">
        <w:t>Linux</w:t>
      </w:r>
      <w:r w:rsidRPr="00373809">
        <w:t>虚拟服务器；是一个虚拟的服务器集群【多台机器</w:t>
      </w:r>
      <w:r w:rsidRPr="00373809">
        <w:t>LBIP</w:t>
      </w:r>
      <w:r w:rsidRPr="00373809">
        <w:t>】。</w:t>
      </w:r>
      <w:r w:rsidRPr="00373809">
        <w:t>LVS</w:t>
      </w:r>
      <w:r w:rsidRPr="00373809">
        <w:br/>
      </w:r>
      <w:r w:rsidRPr="00373809">
        <w:t>集群为三层结构</w:t>
      </w:r>
      <w:r w:rsidRPr="00373809">
        <w:t>:</w:t>
      </w:r>
      <w:r w:rsidRPr="00373809">
        <w:br/>
      </w:r>
      <w:r w:rsidRPr="00373809">
        <w:br/>
      </w:r>
      <w:r w:rsidRPr="00373809">
        <w:t>负载调度器</w:t>
      </w:r>
      <w:r w:rsidRPr="00373809">
        <w:t>(loadbalancer)</w:t>
      </w:r>
      <w:r w:rsidRPr="00373809">
        <w:t>：它是整个</w:t>
      </w:r>
      <w:r w:rsidRPr="00373809">
        <w:t>LVS</w:t>
      </w:r>
      <w:r w:rsidRPr="00373809">
        <w:t>集群对外的前端机器，负责将</w:t>
      </w:r>
      <w:r w:rsidRPr="00373809">
        <w:t>client</w:t>
      </w:r>
      <w:r w:rsidRPr="00373809">
        <w:t>请求发送到一组服务器</w:t>
      </w:r>
      <w:r w:rsidRPr="00373809">
        <w:t>[</w:t>
      </w:r>
      <w:r w:rsidRPr="00373809">
        <w:t>多台</w:t>
      </w:r>
      <w:r w:rsidRPr="00373809">
        <w:t>LBIP]</w:t>
      </w:r>
      <w:r w:rsidRPr="00373809">
        <w:t>上执行，而</w:t>
      </w:r>
      <w:r w:rsidRPr="00373809">
        <w:t>client</w:t>
      </w:r>
      <w:r w:rsidRPr="00373809">
        <w:t>端认为是返回来一个同一个</w:t>
      </w:r>
      <w:r w:rsidRPr="00373809">
        <w:t>IP</w:t>
      </w:r>
      <w:r w:rsidRPr="00373809">
        <w:t>【通常把这个</w:t>
      </w:r>
      <w:r w:rsidRPr="00373809">
        <w:t>IP</w:t>
      </w:r>
      <w:r w:rsidRPr="00373809">
        <w:t>称为虚拟</w:t>
      </w:r>
      <w:r w:rsidRPr="00373809">
        <w:t>IP / VIP</w:t>
      </w:r>
      <w:r w:rsidRPr="00373809">
        <w:t>】</w:t>
      </w:r>
      <w:r w:rsidRPr="00373809">
        <w:br/>
      </w:r>
      <w:r w:rsidRPr="00373809">
        <w:br/>
      </w:r>
      <w:r w:rsidRPr="00373809">
        <w:lastRenderedPageBreak/>
        <w:t>服务器池</w:t>
      </w:r>
      <w:r w:rsidRPr="00373809">
        <w:t>(serverpool)</w:t>
      </w:r>
      <w:r w:rsidRPr="00373809">
        <w:t>：一组真正执行</w:t>
      </w:r>
      <w:r w:rsidRPr="00373809">
        <w:t>client</w:t>
      </w:r>
      <w:r w:rsidRPr="00373809">
        <w:t>请求的服务器，一般是我们的</w:t>
      </w:r>
      <w:r w:rsidRPr="00373809">
        <w:t>web</w:t>
      </w:r>
      <w:r w:rsidRPr="00373809">
        <w:t>服务器；除了</w:t>
      </w:r>
      <w:r w:rsidRPr="00373809">
        <w:t>web</w:t>
      </w:r>
      <w:r w:rsidRPr="00373809">
        <w:t>，还有</w:t>
      </w:r>
      <w:r w:rsidRPr="00373809">
        <w:t>FTP</w:t>
      </w:r>
      <w:r w:rsidRPr="00373809">
        <w:t>，</w:t>
      </w:r>
      <w:r w:rsidRPr="00373809">
        <w:t>MAIL</w:t>
      </w:r>
      <w:r w:rsidRPr="00373809">
        <w:t>，</w:t>
      </w:r>
      <w:r w:rsidRPr="00373809">
        <w:t>DNS</w:t>
      </w:r>
      <w:r w:rsidRPr="00373809">
        <w:br/>
      </w:r>
      <w:r w:rsidRPr="00373809">
        <w:br/>
      </w:r>
      <w:r w:rsidRPr="00373809">
        <w:t>共享存储</w:t>
      </w:r>
      <w:r w:rsidRPr="00373809">
        <w:t>(sharedstored)</w:t>
      </w:r>
      <w:r w:rsidRPr="00373809">
        <w:t>：它为</w:t>
      </w:r>
      <w:r w:rsidRPr="00373809">
        <w:t>server pool</w:t>
      </w:r>
      <w:r w:rsidRPr="00373809">
        <w:t>提供了一个共享的存储区，很容易让服务器池拥有相同的内容，提供相同的服务</w:t>
      </w:r>
      <w:r w:rsidRPr="00373809">
        <w:br/>
      </w:r>
      <w:r w:rsidRPr="00373809">
        <w:br/>
      </w:r>
      <w:r w:rsidRPr="00373809">
        <w:rPr>
          <w:b/>
          <w:bCs/>
        </w:rPr>
        <w:t>27.Nginx</w:t>
      </w:r>
      <w:r w:rsidRPr="00373809">
        <w:rPr>
          <w:b/>
          <w:bCs/>
        </w:rPr>
        <w:t>是什么及作用</w:t>
      </w:r>
      <w:r w:rsidRPr="00373809">
        <w:rPr>
          <w:b/>
          <w:bCs/>
        </w:rPr>
        <w:t>?</w:t>
      </w:r>
      <w:r w:rsidRPr="00373809">
        <w:br/>
      </w:r>
      <w:r w:rsidRPr="00373809">
        <w:br/>
        <w:t>1</w:t>
      </w:r>
      <w:r w:rsidRPr="00373809">
        <w:t>、静态</w:t>
      </w:r>
      <w:r w:rsidRPr="00373809">
        <w:t>HTTP</w:t>
      </w:r>
      <w:r w:rsidRPr="00373809">
        <w:t>服务器</w:t>
      </w:r>
      <w:r w:rsidRPr="00373809">
        <w:br/>
      </w:r>
      <w:r w:rsidRPr="00373809">
        <w:br/>
      </w:r>
      <w:r w:rsidRPr="00373809">
        <w:t>首先，</w:t>
      </w:r>
      <w:r w:rsidRPr="00373809">
        <w:t>Nginx</w:t>
      </w:r>
      <w:r w:rsidRPr="00373809">
        <w:t>是一个</w:t>
      </w:r>
      <w:r w:rsidRPr="00373809">
        <w:t>HTTP</w:t>
      </w:r>
      <w:r w:rsidRPr="00373809">
        <w:t>服务器，可以将服务器上的静态文件（如</w:t>
      </w:r>
      <w:r w:rsidRPr="00373809">
        <w:t>HTML</w:t>
      </w:r>
      <w:r w:rsidRPr="00373809">
        <w:t>、图片）通过</w:t>
      </w:r>
      <w:r w:rsidRPr="00373809">
        <w:t>HTTP</w:t>
      </w:r>
      <w:r w:rsidRPr="00373809">
        <w:t>协议展现给客户端。</w:t>
      </w:r>
      <w:r w:rsidRPr="00373809">
        <w:br/>
      </w:r>
      <w:r w:rsidRPr="00373809">
        <w:br/>
        <w:t>2</w:t>
      </w:r>
      <w:r w:rsidRPr="00373809">
        <w:t>、反向代理服务器</w:t>
      </w:r>
      <w:r w:rsidRPr="00373809">
        <w:br/>
      </w:r>
      <w:r w:rsidRPr="00373809">
        <w:br/>
      </w:r>
      <w:r w:rsidRPr="00373809">
        <w:t>什么是反向代理？</w:t>
      </w:r>
      <w:r w:rsidRPr="00373809">
        <w:br/>
      </w:r>
      <w:r w:rsidRPr="00373809">
        <w:br/>
      </w:r>
      <w:r w:rsidRPr="00373809">
        <w:t>客户端本来可以直接通过</w:t>
      </w:r>
      <w:r w:rsidRPr="00373809">
        <w:t>HTTP</w:t>
      </w:r>
      <w:r w:rsidRPr="00373809">
        <w:t>协议访问某网站应用服务器，网站管理员可以在中间加上一个</w:t>
      </w:r>
      <w:r w:rsidRPr="00373809">
        <w:t>Nginx</w:t>
      </w:r>
      <w:r w:rsidRPr="00373809">
        <w:t>，客户端请求</w:t>
      </w:r>
      <w:r w:rsidRPr="00373809">
        <w:t>Nginx</w:t>
      </w:r>
      <w:r w:rsidRPr="00373809">
        <w:t>，</w:t>
      </w:r>
      <w:r w:rsidRPr="00373809">
        <w:t>Nginx</w:t>
      </w:r>
      <w:r w:rsidRPr="00373809">
        <w:t>请求应用服务器，</w:t>
      </w:r>
      <w:r w:rsidRPr="00373809">
        <w:br/>
      </w:r>
      <w:r w:rsidRPr="00373809">
        <w:t>然后将结果返回给客户端，此时</w:t>
      </w:r>
      <w:r w:rsidRPr="00373809">
        <w:t>Nginx</w:t>
      </w:r>
      <w:r w:rsidRPr="00373809">
        <w:t>就是反向代理服务器。</w:t>
      </w:r>
      <w:r w:rsidRPr="00373809">
        <w:br/>
      </w:r>
      <w:r w:rsidRPr="00373809">
        <w:br/>
        <w:t>3</w:t>
      </w:r>
      <w:r w:rsidRPr="00373809">
        <w:t>、负载均衡</w:t>
      </w:r>
      <w:r w:rsidRPr="00373809">
        <w:br/>
      </w:r>
      <w:r w:rsidRPr="00373809">
        <w:br/>
      </w:r>
      <w:r w:rsidRPr="00373809">
        <w:t>当网站访问量非常大，网站站长开心赚钱的同时，也摊上事儿了。因为网站越来越慢，一台服务器已经不够用了。于是将同一个应用部署在多台服务器上，</w:t>
      </w:r>
      <w:r w:rsidRPr="00373809">
        <w:br/>
      </w:r>
      <w:r w:rsidRPr="00373809">
        <w:t>将大量用户的请求分配给多台机器处理。同时带来的好处是，其中一台服务器万一挂了，只要还有其他服务器正常运行，就不会影响用户使用。</w:t>
      </w:r>
      <w:r w:rsidRPr="00373809">
        <w:br/>
      </w:r>
      <w:r w:rsidRPr="00373809">
        <w:br/>
        <w:t>4</w:t>
      </w:r>
      <w:r w:rsidRPr="00373809">
        <w:t>、虚拟主机</w:t>
      </w:r>
      <w:r w:rsidRPr="00373809">
        <w:br/>
      </w:r>
      <w:r w:rsidRPr="00373809">
        <w:br/>
      </w:r>
      <w:r w:rsidRPr="00373809">
        <w:t>有的网站访问量大，需要负载均衡。然而并不是所有网站都如此出色，有的网站，由于访问量太小，需要节省成本，将多个网站部署在同一台服务器上。</w:t>
      </w:r>
      <w:r w:rsidRPr="00373809">
        <w:br/>
      </w:r>
      <w:r w:rsidRPr="00373809">
        <w:br/>
      </w:r>
      <w:r w:rsidRPr="00373809">
        <w:t>例如将</w:t>
      </w:r>
      <w:r w:rsidRPr="00373809">
        <w:t>www.aaa.com</w:t>
      </w:r>
      <w:r w:rsidRPr="00373809">
        <w:t>和</w:t>
      </w:r>
      <w:r w:rsidRPr="00373809">
        <w:t>www.bbb.com</w:t>
      </w:r>
      <w:r w:rsidRPr="00373809">
        <w:t>两个网站部署在同一台服务器上，两个域名解析到同一个</w:t>
      </w:r>
      <w:r w:rsidRPr="00373809">
        <w:t>IP</w:t>
      </w:r>
      <w:r w:rsidRPr="00373809">
        <w:t>地址，但是用户通过两个域名却可以打开两个完全不同的网</w:t>
      </w:r>
      <w:r w:rsidRPr="00373809">
        <w:lastRenderedPageBreak/>
        <w:t>站，</w:t>
      </w:r>
      <w:r w:rsidRPr="00373809">
        <w:br/>
      </w:r>
      <w:r w:rsidRPr="00373809">
        <w:t>互相不影响，就像访问两个服务器一样，所以叫两个虚拟主机。</w:t>
      </w:r>
      <w:r w:rsidRPr="00373809">
        <w:br/>
      </w:r>
      <w:r w:rsidRPr="00373809">
        <w:br/>
        <w:t>5</w:t>
      </w:r>
      <w:r w:rsidRPr="00373809">
        <w:t>、</w:t>
      </w:r>
      <w:r w:rsidRPr="00373809">
        <w:t>FastCGI</w:t>
      </w:r>
      <w:r w:rsidRPr="00373809">
        <w:br/>
      </w:r>
      <w:r w:rsidRPr="00373809">
        <w:br/>
        <w:t>Nginx</w:t>
      </w:r>
      <w:r w:rsidRPr="00373809">
        <w:t>本身不支持</w:t>
      </w:r>
      <w:r w:rsidRPr="00373809">
        <w:t>PHP</w:t>
      </w:r>
      <w:r w:rsidRPr="00373809">
        <w:t>等语言，但是它可以通过</w:t>
      </w:r>
      <w:r w:rsidRPr="00373809">
        <w:t>FastCGI</w:t>
      </w:r>
      <w:r w:rsidRPr="00373809">
        <w:t>来将请求扔给某些语言或框架处理（例如</w:t>
      </w:r>
      <w:r w:rsidRPr="00373809">
        <w:t>PHP</w:t>
      </w:r>
      <w:r w:rsidRPr="00373809">
        <w:t>、</w:t>
      </w:r>
      <w:r w:rsidRPr="00373809">
        <w:t>Python</w:t>
      </w:r>
      <w:r w:rsidRPr="00373809">
        <w:t>、</w:t>
      </w:r>
      <w:r w:rsidRPr="00373809">
        <w:t>Perl</w:t>
      </w:r>
      <w:r w:rsidRPr="00373809">
        <w:t>）。</w:t>
      </w:r>
      <w:r w:rsidRPr="00373809">
        <w:br/>
      </w:r>
      <w:r w:rsidRPr="00373809">
        <w:br/>
      </w:r>
      <w:r w:rsidRPr="00373809">
        <w:br/>
      </w:r>
      <w:r w:rsidRPr="00373809">
        <w:rPr>
          <w:b/>
          <w:bCs/>
        </w:rPr>
        <w:t>28.keepalived</w:t>
      </w:r>
      <w:r w:rsidRPr="00373809">
        <w:rPr>
          <w:b/>
          <w:bCs/>
        </w:rPr>
        <w:t>是什么及作用</w:t>
      </w:r>
      <w:r w:rsidRPr="00373809">
        <w:rPr>
          <w:b/>
          <w:bCs/>
        </w:rPr>
        <w:t>?</w:t>
      </w:r>
      <w:r w:rsidRPr="00373809">
        <w:br/>
      </w:r>
      <w:r w:rsidRPr="00373809">
        <w:br/>
        <w:t>eepalived</w:t>
      </w:r>
      <w:r w:rsidRPr="00373809">
        <w:t>是一个类似于</w:t>
      </w:r>
      <w:r w:rsidRPr="00373809">
        <w:t>Layer2, 4, 7</w:t>
      </w:r>
      <w:r w:rsidRPr="00373809">
        <w:br/>
      </w:r>
      <w:r w:rsidRPr="00373809">
        <w:t>交换机制的软件。是</w:t>
      </w:r>
      <w:r w:rsidRPr="00373809">
        <w:t>Linux</w:t>
      </w:r>
      <w:r w:rsidRPr="00373809">
        <w:t>集群管理中保证集群高可用的一个服务软件，其功能是用来防止单点故障。</w:t>
      </w:r>
      <w:r w:rsidRPr="00373809">
        <w:br/>
      </w:r>
      <w:r w:rsidRPr="00373809">
        <w:br/>
      </w:r>
      <w:r w:rsidRPr="00373809">
        <w:br/>
      </w:r>
      <w:r w:rsidRPr="00373809">
        <w:br/>
        <w:t>keepalived</w:t>
      </w:r>
      <w:r w:rsidRPr="00373809">
        <w:t>的工作原理：</w:t>
      </w:r>
      <w:r w:rsidRPr="00373809">
        <w:br/>
        <w:t>keepalived</w:t>
      </w:r>
      <w:r w:rsidRPr="00373809">
        <w:t>是基于</w:t>
      </w:r>
      <w:r w:rsidRPr="00373809">
        <w:t>VRRP</w:t>
      </w:r>
      <w:r w:rsidRPr="00373809">
        <w:t>协议实现的保证集群高可用的一个服务软件，主要功能是实现真机的故障隔离和负载均衡器间的失败切换，防止单点故障。在了解</w:t>
      </w:r>
      <w:r w:rsidRPr="00373809">
        <w:t>keepalived</w:t>
      </w:r>
      <w:r w:rsidRPr="00373809">
        <w:t>原理之前先了解一下</w:t>
      </w:r>
      <w:r w:rsidRPr="00373809">
        <w:t>VRRP</w:t>
      </w:r>
      <w:r w:rsidRPr="00373809">
        <w:t>协议。</w:t>
      </w:r>
      <w:r w:rsidRPr="00373809">
        <w:br/>
      </w:r>
      <w:r w:rsidRPr="00373809">
        <w:br/>
        <w:t>VRRP</w:t>
      </w:r>
      <w:r w:rsidRPr="00373809">
        <w:t>协议：</w:t>
      </w:r>
      <w:r w:rsidRPr="00373809">
        <w:br/>
        <w:t>Virtual Route Redundancy Protocol</w:t>
      </w:r>
      <w:r w:rsidRPr="00373809">
        <w:t>虚拟路由冗余协议。是一种容错协议，保证当主机的下一跳路由出现故障时，由另一台路由器来代替出现故障的路由器进行工作，</w:t>
      </w:r>
      <w:r w:rsidRPr="00373809">
        <w:br/>
      </w:r>
      <w:r w:rsidRPr="00373809">
        <w:t>从而保持网络通信的连续性和可靠性。</w:t>
      </w:r>
    </w:p>
    <w:p w:rsidR="00373809" w:rsidRPr="00373809" w:rsidRDefault="00373809" w:rsidP="00373809">
      <w:pPr>
        <w:ind w:firstLine="480"/>
      </w:pPr>
      <w:r w:rsidRPr="00373809">
        <w:rPr>
          <w:i/>
          <w:iCs/>
        </w:rPr>
        <w:br/>
      </w:r>
      <w:r w:rsidRPr="00373809">
        <w:rPr>
          <w:i/>
          <w:iCs/>
        </w:rPr>
        <w:br/>
      </w:r>
      <w:r w:rsidRPr="00373809">
        <w:rPr>
          <w:i/>
          <w:iCs/>
        </w:rPr>
        <w:br/>
      </w:r>
      <w:r w:rsidRPr="00373809">
        <w:rPr>
          <w:b/>
          <w:bCs/>
        </w:rPr>
        <w:t>29.haproxy</w:t>
      </w:r>
      <w:r w:rsidRPr="00373809">
        <w:rPr>
          <w:b/>
          <w:bCs/>
        </w:rPr>
        <w:t>是什么以及作用</w:t>
      </w:r>
      <w:r w:rsidRPr="00373809">
        <w:rPr>
          <w:b/>
          <w:bCs/>
        </w:rPr>
        <w:t>?</w:t>
      </w:r>
      <w:r w:rsidRPr="00373809">
        <w:br/>
      </w:r>
      <w:r w:rsidRPr="00373809">
        <w:br/>
        <w:t>HAProxy</w:t>
      </w:r>
      <w:r w:rsidRPr="00373809">
        <w:t>是一个使用</w:t>
      </w:r>
      <w:r w:rsidRPr="00373809">
        <w:t>C</w:t>
      </w:r>
      <w:r w:rsidRPr="00373809">
        <w:t>语言编写的自由及开放源代码软件，其提供高可用性、负载均衡，以及基于</w:t>
      </w:r>
      <w:r w:rsidRPr="00373809">
        <w:t>TCP</w:t>
      </w:r>
      <w:r w:rsidRPr="00373809">
        <w:t>和</w:t>
      </w:r>
      <w:r w:rsidRPr="00373809">
        <w:t>HTTP</w:t>
      </w:r>
      <w:r w:rsidRPr="00373809">
        <w:t>的应用程序代理。</w:t>
      </w:r>
      <w:r w:rsidRPr="00373809">
        <w:br/>
      </w:r>
      <w:r w:rsidRPr="00373809">
        <w:br/>
      </w:r>
      <w:r w:rsidRPr="00373809">
        <w:lastRenderedPageBreak/>
        <w:t>HAProxy</w:t>
      </w:r>
      <w:r w:rsidRPr="00373809">
        <w:t>特别适用于那些负载特大的</w:t>
      </w:r>
      <w:r w:rsidRPr="00373809">
        <w:t>web</w:t>
      </w:r>
      <w:r w:rsidRPr="00373809">
        <w:t>站点，这些站点通常又需要会话保持或七层处理。</w:t>
      </w:r>
      <w:r w:rsidRPr="00373809">
        <w:t>HAProxy</w:t>
      </w:r>
      <w:r w:rsidRPr="00373809">
        <w:t>运行在当前的硬件上</w:t>
      </w:r>
      <w:r w:rsidRPr="00373809">
        <w:br/>
      </w:r>
      <w:r w:rsidRPr="00373809">
        <w:t>，完全可以支持数以万计的并发连接。并且它的运行模式使得它可以很简单安全的整合进您当前的架构中，</w:t>
      </w:r>
      <w:r w:rsidRPr="00373809">
        <w:t xml:space="preserve"> </w:t>
      </w:r>
      <w:r w:rsidRPr="00373809">
        <w:t>同时可以保护你的</w:t>
      </w:r>
      <w:r w:rsidRPr="00373809">
        <w:t>web</w:t>
      </w:r>
      <w:r w:rsidRPr="00373809">
        <w:t>服务器不被暴露到网络上。</w:t>
      </w:r>
      <w:r w:rsidRPr="00373809">
        <w:br/>
      </w:r>
      <w:r w:rsidRPr="00373809">
        <w:br/>
        <w:t>HAProxy</w:t>
      </w:r>
      <w:r w:rsidRPr="00373809">
        <w:t>实现了一种事件驱动</w:t>
      </w:r>
      <w:r w:rsidRPr="00373809">
        <w:t xml:space="preserve">, </w:t>
      </w:r>
      <w:r w:rsidRPr="00373809">
        <w:t>单一进程模型，此模型支持非常大的并发连接数。多进程或多线程模型受内存限制</w:t>
      </w:r>
      <w:r w:rsidRPr="00373809">
        <w:t xml:space="preserve"> </w:t>
      </w:r>
      <w:r w:rsidRPr="00373809">
        <w:t>、系统调度器限制以及无处不在的锁限制，</w:t>
      </w:r>
      <w:r w:rsidRPr="00373809">
        <w:br/>
      </w:r>
      <w:r w:rsidRPr="00373809">
        <w:t>很少能处理数千并发连接。事件驱动模型因为在有更好的资源和时间管理的用户空间</w:t>
      </w:r>
      <w:r w:rsidRPr="00373809">
        <w:t>(</w:t>
      </w:r>
      <w:r w:rsidRPr="00373809">
        <w:br/>
        <w:t xml:space="preserve">    User - Space)</w:t>
      </w:r>
      <w:r w:rsidRPr="00373809">
        <w:br/>
      </w:r>
      <w:r w:rsidRPr="00373809">
        <w:t>实现所有这些任务，所以没有这些问题。此模型的弊端是，在多核系统上，这些程序通常扩展性较差。这就是为什么他们必须进行优化以</w:t>
      </w:r>
      <w:r w:rsidRPr="00373809">
        <w:br/>
      </w:r>
      <w:r w:rsidRPr="00373809">
        <w:t>使每个</w:t>
      </w:r>
      <w:r w:rsidRPr="00373809">
        <w:t>CPU</w:t>
      </w:r>
      <w:r w:rsidRPr="00373809">
        <w:t>时间片</w:t>
      </w:r>
      <w:r w:rsidRPr="00373809">
        <w:t>(Cycle)</w:t>
      </w:r>
      <w:r w:rsidRPr="00373809">
        <w:br/>
      </w:r>
      <w:r w:rsidRPr="00373809">
        <w:t>做更多的工作。</w:t>
      </w:r>
      <w:r w:rsidRPr="00373809">
        <w:br/>
      </w:r>
      <w:r w:rsidRPr="00373809">
        <w:br/>
      </w:r>
      <w:r w:rsidRPr="00373809">
        <w:t xml:space="preserve">　</w:t>
      </w:r>
      <w:r w:rsidRPr="00373809">
        <w:br/>
      </w:r>
      <w:r w:rsidRPr="00373809">
        <w:rPr>
          <w:b/>
          <w:bCs/>
        </w:rPr>
        <w:t xml:space="preserve">30. </w:t>
      </w:r>
      <w:r w:rsidRPr="00373809">
        <w:rPr>
          <w:b/>
          <w:bCs/>
        </w:rPr>
        <w:t>什么是负载均衡</w:t>
      </w:r>
      <w:r w:rsidRPr="00373809">
        <w:rPr>
          <w:b/>
          <w:bCs/>
        </w:rPr>
        <w:t>?</w:t>
      </w:r>
      <w:r w:rsidRPr="00373809">
        <w:br/>
      </w:r>
      <w:r w:rsidRPr="00373809">
        <w:br/>
      </w:r>
      <w:r w:rsidRPr="00373809">
        <w:t>负载平衡也称负载共享，是指对系统中的负载情况进行动态调整，以尽量消除或减少系统中各节点负载不均衡的现象。</w:t>
      </w:r>
      <w:r w:rsidRPr="00373809">
        <w:br/>
      </w:r>
      <w:r w:rsidRPr="00373809">
        <w:t>具体实现方法是将过载节点上的任务转移到其他轻载节点上，尽可能实现系统各节点的负载平衡，从而提高系统的吞吐量。</w:t>
      </w:r>
      <w:r w:rsidRPr="00373809">
        <w:br/>
      </w:r>
      <w:r w:rsidRPr="00373809">
        <w:t>负载共享有利于统筹管理分布式系统中的各种资源，便于利用共享信息及其服务机制扩大系统的处理能力。</w:t>
      </w:r>
      <w:r w:rsidRPr="00373809">
        <w:br/>
      </w:r>
      <w:r w:rsidRPr="00373809">
        <w:t>动态负载共享策略是指把系统中各节点上已有的负载作为参考信息，在运行过程中，根据系统中各节点的负载状况，</w:t>
      </w:r>
      <w:r w:rsidRPr="00373809">
        <w:br/>
      </w:r>
      <w:r w:rsidRPr="00373809">
        <w:t>随时调整负载的分配，使各节点尽可能保持负载的平衡。</w:t>
      </w:r>
      <w:r w:rsidRPr="00373809">
        <w:br/>
      </w:r>
      <w:r w:rsidRPr="00373809">
        <w:br/>
      </w:r>
      <w:r w:rsidRPr="00373809">
        <w:br/>
      </w:r>
      <w:r w:rsidRPr="00373809">
        <w:br/>
      </w:r>
      <w:r w:rsidRPr="00373809">
        <w:rPr>
          <w:b/>
          <w:bCs/>
        </w:rPr>
        <w:t>31.</w:t>
      </w:r>
      <w:r w:rsidRPr="00373809">
        <w:rPr>
          <w:b/>
          <w:bCs/>
        </w:rPr>
        <w:t>什么是</w:t>
      </w:r>
      <w:r w:rsidRPr="00373809">
        <w:rPr>
          <w:b/>
          <w:bCs/>
        </w:rPr>
        <w:t>rpc</w:t>
      </w:r>
      <w:r w:rsidRPr="00373809">
        <w:rPr>
          <w:b/>
          <w:bCs/>
        </w:rPr>
        <w:t>及应用场景</w:t>
      </w:r>
      <w:r w:rsidRPr="00373809">
        <w:rPr>
          <w:b/>
          <w:bCs/>
        </w:rPr>
        <w:t>?</w:t>
      </w:r>
      <w:r w:rsidRPr="00373809">
        <w:br/>
      </w:r>
      <w:r w:rsidRPr="00373809">
        <w:br/>
      </w:r>
      <w:r w:rsidRPr="00373809">
        <w:t>调用本地服务一样调用远程服务，而让调用者对网络通信这些细节透明，那么将大大提高生产力，比如服务消费方在执行</w:t>
      </w:r>
      <w:r w:rsidRPr="00373809">
        <w:t>helloWorldService.sayHello(“test”)</w:t>
      </w:r>
      <w:r w:rsidRPr="00373809">
        <w:t>时，</w:t>
      </w:r>
      <w:r w:rsidRPr="00373809">
        <w:br/>
      </w:r>
      <w:r w:rsidRPr="00373809">
        <w:t>实质上调用的是远端的服务。这种方式其实就是</w:t>
      </w:r>
      <w:r w:rsidRPr="00373809">
        <w:t>RPC</w:t>
      </w:r>
      <w:r w:rsidRPr="00373809">
        <w:t>（</w:t>
      </w:r>
      <w:r w:rsidRPr="00373809">
        <w:t xml:space="preserve">Remote Procedure Call </w:t>
      </w:r>
      <w:r w:rsidRPr="00373809">
        <w:lastRenderedPageBreak/>
        <w:t>Protocol</w:t>
      </w:r>
      <w:r w:rsidRPr="00373809">
        <w:t>）</w:t>
      </w:r>
      <w:r w:rsidRPr="00373809">
        <w:t>RPC</w:t>
      </w:r>
      <w:r w:rsidRPr="00373809">
        <w:t>调用的流程：</w:t>
      </w:r>
      <w:r w:rsidRPr="00373809">
        <w:br/>
      </w:r>
      <w:r w:rsidRPr="00373809">
        <w:br/>
        <w:t>1</w:t>
      </w:r>
      <w:r w:rsidRPr="00373809">
        <w:t>）服务消费方（</w:t>
      </w:r>
      <w:r w:rsidRPr="00373809">
        <w:t>client</w:t>
      </w:r>
      <w:r w:rsidRPr="00373809">
        <w:t>）调用以本地调用方式调用服务；</w:t>
      </w:r>
      <w:r w:rsidRPr="00373809">
        <w:br/>
      </w:r>
      <w:r w:rsidRPr="00373809">
        <w:br/>
        <w:t>2</w:t>
      </w:r>
      <w:r w:rsidRPr="00373809">
        <w:t>）</w:t>
      </w:r>
      <w:r w:rsidRPr="00373809">
        <w:t>client stub</w:t>
      </w:r>
      <w:r w:rsidRPr="00373809">
        <w:t>接收到调用后负责将方法、参数等组装成能够进行网络传输的消息体；</w:t>
      </w:r>
      <w:r w:rsidRPr="00373809">
        <w:br/>
      </w:r>
      <w:r w:rsidRPr="00373809">
        <w:br/>
        <w:t>3</w:t>
      </w:r>
      <w:r w:rsidRPr="00373809">
        <w:t>）</w:t>
      </w:r>
      <w:r w:rsidRPr="00373809">
        <w:t>client stub</w:t>
      </w:r>
      <w:r w:rsidRPr="00373809">
        <w:t>找到服务地址，并将消息发送到服务端；</w:t>
      </w:r>
      <w:r w:rsidRPr="00373809">
        <w:br/>
      </w:r>
      <w:r w:rsidRPr="00373809">
        <w:br/>
        <w:t>4</w:t>
      </w:r>
      <w:r w:rsidRPr="00373809">
        <w:t>）</w:t>
      </w:r>
      <w:r w:rsidRPr="00373809">
        <w:t>server stub</w:t>
      </w:r>
      <w:r w:rsidRPr="00373809">
        <w:t>收到消息后进行解码；</w:t>
      </w:r>
      <w:r w:rsidRPr="00373809">
        <w:br/>
      </w:r>
      <w:r w:rsidRPr="00373809">
        <w:br/>
        <w:t>5</w:t>
      </w:r>
      <w:r w:rsidRPr="00373809">
        <w:t>）</w:t>
      </w:r>
      <w:r w:rsidRPr="00373809">
        <w:t>server stub</w:t>
      </w:r>
      <w:r w:rsidRPr="00373809">
        <w:t>根据解码结果调用本地的服务；</w:t>
      </w:r>
      <w:r w:rsidRPr="00373809">
        <w:br/>
      </w:r>
      <w:r w:rsidRPr="00373809">
        <w:br/>
        <w:t>6</w:t>
      </w:r>
      <w:r w:rsidRPr="00373809">
        <w:t>）本地服务执行并将结果返回给</w:t>
      </w:r>
      <w:r w:rsidRPr="00373809">
        <w:t>server stub</w:t>
      </w:r>
      <w:r w:rsidRPr="00373809">
        <w:t>；</w:t>
      </w:r>
      <w:r w:rsidRPr="00373809">
        <w:br/>
      </w:r>
      <w:r w:rsidRPr="00373809">
        <w:br/>
        <w:t>7</w:t>
      </w:r>
      <w:r w:rsidRPr="00373809">
        <w:t>）</w:t>
      </w:r>
      <w:r w:rsidRPr="00373809">
        <w:t>server stub</w:t>
      </w:r>
      <w:r w:rsidRPr="00373809">
        <w:t>将返回结果打包成消息并发送至消费方；</w:t>
      </w:r>
      <w:r w:rsidRPr="00373809">
        <w:br/>
      </w:r>
      <w:r w:rsidRPr="00373809">
        <w:br/>
        <w:t>8</w:t>
      </w:r>
      <w:r w:rsidRPr="00373809">
        <w:t>）</w:t>
      </w:r>
      <w:r w:rsidRPr="00373809">
        <w:t>client stub</w:t>
      </w:r>
      <w:r w:rsidRPr="00373809">
        <w:t>接收到消息，并进行解码；</w:t>
      </w:r>
      <w:r w:rsidRPr="00373809">
        <w:br/>
      </w:r>
      <w:r w:rsidRPr="00373809">
        <w:br/>
        <w:t>9</w:t>
      </w:r>
      <w:r w:rsidRPr="00373809">
        <w:t>）服务消费方得到最终结果。</w:t>
      </w:r>
      <w:r w:rsidRPr="00373809">
        <w:br/>
      </w:r>
      <w:r w:rsidRPr="00373809">
        <w:br/>
      </w:r>
      <w:r w:rsidRPr="00373809">
        <w:br/>
      </w:r>
      <w:r w:rsidRPr="00373809">
        <w:rPr>
          <w:b/>
          <w:bCs/>
        </w:rPr>
        <w:t>32.</w:t>
      </w:r>
      <w:r w:rsidRPr="00373809">
        <w:rPr>
          <w:b/>
          <w:bCs/>
        </w:rPr>
        <w:t>简述</w:t>
      </w:r>
      <w:r w:rsidRPr="00373809">
        <w:rPr>
          <w:b/>
          <w:bCs/>
        </w:rPr>
        <w:t xml:space="preserve"> asynio</w:t>
      </w:r>
      <w:r w:rsidRPr="00373809">
        <w:rPr>
          <w:b/>
          <w:bCs/>
        </w:rPr>
        <w:t>模块的作用和应用场景。</w:t>
      </w:r>
      <w:r w:rsidRPr="00373809">
        <w:br/>
      </w:r>
      <w:r w:rsidRPr="00373809">
        <w:br/>
        <w:t>asyncio</w:t>
      </w:r>
      <w:r w:rsidRPr="00373809">
        <w:t>模块提供了一种关于事件循环的框架。事件循环就是等待一些任务发生，然后执行相应的事件。它也会处理例如</w:t>
      </w:r>
      <w:r w:rsidRPr="00373809">
        <w:t>IO</w:t>
      </w:r>
      <w:r w:rsidRPr="00373809">
        <w:t>操作或者系统事件。</w:t>
      </w:r>
      <w:r w:rsidRPr="00373809">
        <w:br/>
        <w:t>asyncio</w:t>
      </w:r>
      <w:r w:rsidRPr="00373809">
        <w:t>实际中有好几种循环实现方式。模块默认使用的方式是其所运行的操作系统上最有效的方式。如果你愿意，你也可以显式地选择其它事件循环方式。</w:t>
      </w:r>
      <w:r w:rsidRPr="00373809">
        <w:br/>
      </w:r>
      <w:r w:rsidRPr="00373809">
        <w:t>一个事件循环就是当事件</w:t>
      </w:r>
      <w:r w:rsidRPr="00373809">
        <w:t>A</w:t>
      </w:r>
      <w:r w:rsidRPr="00373809">
        <w:t>发生时，函数</w:t>
      </w:r>
      <w:r w:rsidRPr="00373809">
        <w:t>B</w:t>
      </w:r>
      <w:r w:rsidRPr="00373809">
        <w:t>共同起作用。</w:t>
      </w:r>
      <w:r w:rsidRPr="00373809">
        <w:br/>
      </w:r>
      <w:r w:rsidRPr="00373809">
        <w:br/>
      </w:r>
      <w:r w:rsidRPr="00373809">
        <w:t>设想这样一个场景，服务器等待用户访问并请求一些资源，例如网页。如果这个网站不是非常知名的网站，这个服务器将会在很长的时间内处于空闲状态。</w:t>
      </w:r>
      <w:r w:rsidRPr="00373809">
        <w:br/>
      </w:r>
      <w:r w:rsidRPr="00373809">
        <w:t>但是，一旦某个时间用户点击了这个网站，服务器就需要作出响应。这个响应就是事件处理。当一个用户下载网页，服务器将会去检查并调用一个或者多个事件句柄。</w:t>
      </w:r>
      <w:r w:rsidRPr="00373809">
        <w:br/>
      </w:r>
      <w:r w:rsidRPr="00373809">
        <w:lastRenderedPageBreak/>
        <w:t>一旦这些事件句柄完成相应的处理，它们需要将控制交回给事件循环。为了在</w:t>
      </w:r>
      <w:r w:rsidRPr="00373809">
        <w:t>Python</w:t>
      </w:r>
      <w:r w:rsidRPr="00373809">
        <w:t>中完成这个任务，</w:t>
      </w:r>
      <w:r w:rsidRPr="00373809">
        <w:t>asyncio</w:t>
      </w:r>
      <w:r w:rsidRPr="00373809">
        <w:t>使用协程。</w:t>
      </w:r>
      <w:r w:rsidRPr="00373809">
        <w:br/>
      </w:r>
      <w:r w:rsidRPr="00373809">
        <w:br/>
      </w:r>
      <w:r w:rsidRPr="00373809">
        <w:t>协程是一个特殊的函数，可以将控制交回给它的调用函数，但是并不丢失它的状态。协程是一个消费者函数，并且是生成器的扩展。</w:t>
      </w:r>
      <w:r w:rsidRPr="00373809">
        <w:br/>
      </w:r>
      <w:r w:rsidRPr="00373809">
        <w:t>协程相比线程最大的优势就是执行协程时不需要占用太多内存。你需要注意的是，当你调用一个协程函数，它并没有真正执行。</w:t>
      </w:r>
      <w:r w:rsidRPr="00373809">
        <w:br/>
      </w:r>
      <w:r w:rsidRPr="00373809">
        <w:t>相反，它将会返回一个协程对象，你可以将这个协程对象传递给事件循环，然后可以立即或者稍后执行它。</w:t>
      </w:r>
      <w:r w:rsidRPr="00373809">
        <w:br/>
      </w:r>
      <w:r w:rsidRPr="00373809">
        <w:br/>
      </w:r>
      <w:r w:rsidRPr="00373809">
        <w:t>当你在使用</w:t>
      </w:r>
      <w:r w:rsidRPr="00373809">
        <w:t>asyncio</w:t>
      </w:r>
      <w:r w:rsidRPr="00373809">
        <w:t>模块时，另一个你可能会执行的是</w:t>
      </w:r>
      <w:r w:rsidRPr="00373809">
        <w:t>future</w:t>
      </w:r>
      <w:r w:rsidRPr="00373809">
        <w:t>。</w:t>
      </w:r>
      <w:r w:rsidRPr="00373809">
        <w:t>future</w:t>
      </w:r>
      <w:r w:rsidRPr="00373809">
        <w:t>就是一个可以表示还没有结束的任务结果的对象。</w:t>
      </w:r>
      <w:r w:rsidRPr="00373809">
        <w:br/>
      </w:r>
      <w:r w:rsidRPr="00373809">
        <w:t>你的事件循环可以观察</w:t>
      </w:r>
      <w:r w:rsidRPr="00373809">
        <w:t>future</w:t>
      </w:r>
      <w:r w:rsidRPr="00373809">
        <w:t>对象并等待它们结束。当一个</w:t>
      </w:r>
      <w:r w:rsidRPr="00373809">
        <w:t>future</w:t>
      </w:r>
      <w:r w:rsidRPr="00373809">
        <w:t>结束时，它被设置为已完成。</w:t>
      </w:r>
      <w:r w:rsidRPr="00373809">
        <w:t>asyncio</w:t>
      </w:r>
      <w:r w:rsidRPr="00373809">
        <w:t>模块也支持锁和信号。</w:t>
      </w:r>
      <w:r w:rsidRPr="00373809">
        <w:br/>
      </w:r>
      <w:r w:rsidRPr="00373809">
        <w:br/>
      </w:r>
      <w:r w:rsidRPr="00373809">
        <w:rPr>
          <w:b/>
          <w:bCs/>
        </w:rPr>
        <w:t>33.</w:t>
      </w:r>
      <w:r w:rsidRPr="00373809">
        <w:rPr>
          <w:b/>
          <w:bCs/>
        </w:rPr>
        <w:t>简述</w:t>
      </w:r>
      <w:r w:rsidRPr="00373809">
        <w:rPr>
          <w:b/>
          <w:bCs/>
        </w:rPr>
        <w:t xml:space="preserve"> gevent</w:t>
      </w:r>
      <w:r w:rsidRPr="00373809">
        <w:rPr>
          <w:b/>
          <w:bCs/>
        </w:rPr>
        <w:t>模块的作用和应用场景。</w:t>
      </w:r>
      <w:r w:rsidRPr="00373809">
        <w:br/>
      </w:r>
      <w:r w:rsidRPr="00373809">
        <w:br/>
        <w:t>gevent</w:t>
      </w:r>
      <w:r w:rsidRPr="00373809">
        <w:t>是第三方库，通过</w:t>
      </w:r>
      <w:r w:rsidRPr="00373809">
        <w:t>greenlet</w:t>
      </w:r>
      <w:r w:rsidRPr="00373809">
        <w:t>实现协程，其基本思想是：当一个</w:t>
      </w:r>
      <w:r w:rsidRPr="00373809">
        <w:t>greenlet</w:t>
      </w:r>
      <w:r w:rsidRPr="00373809">
        <w:t>遇到</w:t>
      </w:r>
      <w:r w:rsidRPr="00373809">
        <w:t>IO</w:t>
      </w:r>
      <w:r w:rsidRPr="00373809">
        <w:t>操作时，比如访问网络，就自动切换到其他的</w:t>
      </w:r>
      <w:r w:rsidRPr="00373809">
        <w:t>greenlet</w:t>
      </w:r>
      <w:r w:rsidRPr="00373809">
        <w:t>，等到</w:t>
      </w:r>
      <w:r w:rsidRPr="00373809">
        <w:t>IO</w:t>
      </w:r>
      <w:r w:rsidRPr="00373809">
        <w:t>操作完成，</w:t>
      </w:r>
      <w:r w:rsidRPr="00373809">
        <w:br/>
      </w:r>
      <w:r w:rsidRPr="00373809">
        <w:t>再在适当的时候切换回来继续执行。由于</w:t>
      </w:r>
      <w:r w:rsidRPr="00373809">
        <w:t>IO</w:t>
      </w:r>
      <w:r w:rsidRPr="00373809">
        <w:t>操作非常耗时，经常使程序处于等待状态，有了</w:t>
      </w:r>
      <w:r w:rsidRPr="00373809">
        <w:t>gevent</w:t>
      </w:r>
      <w:r w:rsidRPr="00373809">
        <w:t>为我们自动切换协程，就保证总有</w:t>
      </w:r>
      <w:r w:rsidRPr="00373809">
        <w:t>greenlet</w:t>
      </w:r>
      <w:r w:rsidRPr="00373809">
        <w:t>在运行，而不是等待</w:t>
      </w:r>
      <w:r w:rsidRPr="00373809">
        <w:t>IO</w:t>
      </w:r>
      <w:r w:rsidRPr="00373809">
        <w:t>。</w:t>
      </w:r>
      <w:r w:rsidRPr="00373809">
        <w:br/>
      </w:r>
      <w:r w:rsidRPr="00373809">
        <w:br/>
      </w:r>
      <w:r w:rsidRPr="00373809">
        <w:t>由于切换是在</w:t>
      </w:r>
      <w:r w:rsidRPr="00373809">
        <w:t>IO</w:t>
      </w:r>
      <w:r w:rsidRPr="00373809">
        <w:t>操作时自动完成，所以</w:t>
      </w:r>
      <w:r w:rsidRPr="00373809">
        <w:t>gevent</w:t>
      </w:r>
      <w:r w:rsidRPr="00373809">
        <w:t>需要修改</w:t>
      </w:r>
      <w:r w:rsidRPr="00373809">
        <w:t>Python</w:t>
      </w:r>
      <w:r w:rsidRPr="00373809">
        <w:t>自带的一些标准库，这一过程在启动时通过</w:t>
      </w:r>
      <w:r w:rsidRPr="00373809">
        <w:t>monkey</w:t>
      </w:r>
      <w:r w:rsidRPr="00373809">
        <w:br/>
        <w:t>patch</w:t>
      </w:r>
      <w:r w:rsidRPr="00373809">
        <w:t>完成</w:t>
      </w:r>
      <w:r w:rsidRPr="00373809">
        <w:br/>
      </w:r>
      <w:r w:rsidRPr="00373809">
        <w:br/>
      </w:r>
      <w:r w:rsidRPr="00373809">
        <w:t>使用</w:t>
      </w:r>
      <w:r w:rsidRPr="00373809">
        <w:t>gevent</w:t>
      </w:r>
      <w:r w:rsidRPr="00373809">
        <w:t>，可以获得极高的并发性能，但</w:t>
      </w:r>
      <w:r w:rsidRPr="00373809">
        <w:t>gevent</w:t>
      </w:r>
      <w:r w:rsidRPr="00373809">
        <w:t>只能在</w:t>
      </w:r>
      <w:r w:rsidRPr="00373809">
        <w:t>Unix / Linux</w:t>
      </w:r>
      <w:r w:rsidRPr="00373809">
        <w:t>下运行，在</w:t>
      </w:r>
      <w:r w:rsidRPr="00373809">
        <w:t>Windows</w:t>
      </w:r>
      <w:r w:rsidRPr="00373809">
        <w:t>下不保证正常安装和运行。</w:t>
      </w:r>
      <w:r w:rsidRPr="00373809">
        <w:br/>
      </w:r>
      <w:r w:rsidRPr="00373809">
        <w:br/>
      </w:r>
      <w:r w:rsidRPr="00373809">
        <w:t>由于</w:t>
      </w:r>
      <w:r w:rsidRPr="00373809">
        <w:t>gevent</w:t>
      </w:r>
      <w:r w:rsidRPr="00373809">
        <w:t>是基于</w:t>
      </w:r>
      <w:r w:rsidRPr="00373809">
        <w:t>IO</w:t>
      </w:r>
      <w:r w:rsidRPr="00373809">
        <w:t>切换的协程，所以最神奇的是，我们编写的</w:t>
      </w:r>
      <w:r w:rsidRPr="00373809">
        <w:t>Web</w:t>
      </w:r>
      <w:r w:rsidRPr="00373809">
        <w:br/>
        <w:t>App</w:t>
      </w:r>
      <w:r w:rsidRPr="00373809">
        <w:t>代码，不需要引入</w:t>
      </w:r>
      <w:r w:rsidRPr="00373809">
        <w:t>gevent</w:t>
      </w:r>
      <w:r w:rsidRPr="00373809">
        <w:t>的包，也不需要改任何代码，仅仅在部署的时候，用一个支持</w:t>
      </w:r>
      <w:r w:rsidRPr="00373809">
        <w:t>gevent</w:t>
      </w:r>
      <w:r w:rsidRPr="00373809">
        <w:t>的</w:t>
      </w:r>
      <w:r w:rsidRPr="00373809">
        <w:t>WSGI</w:t>
      </w:r>
      <w:r w:rsidRPr="00373809">
        <w:t>服务器，立刻就获得了数倍的性能提升。</w:t>
      </w:r>
      <w:r w:rsidRPr="00373809">
        <w:br/>
      </w:r>
      <w:r w:rsidRPr="00373809">
        <w:br/>
      </w:r>
      <w:r w:rsidRPr="00373809">
        <w:br/>
      </w:r>
      <w:r w:rsidRPr="00373809">
        <w:rPr>
          <w:b/>
          <w:bCs/>
        </w:rPr>
        <w:lastRenderedPageBreak/>
        <w:t>34.twisted</w:t>
      </w:r>
      <w:r w:rsidRPr="00373809">
        <w:rPr>
          <w:b/>
          <w:bCs/>
        </w:rPr>
        <w:t>框架的使用和应用</w:t>
      </w:r>
      <w:r w:rsidRPr="00373809">
        <w:rPr>
          <w:b/>
          <w:bCs/>
        </w:rPr>
        <w:t>?</w:t>
      </w:r>
      <w:r w:rsidRPr="00373809">
        <w:br/>
        <w:t>Twisted</w:t>
      </w:r>
      <w:r w:rsidRPr="00373809">
        <w:t>应用的基本问题，可说是</w:t>
      </w:r>
      <w:r w:rsidRPr="00373809">
        <w:t>“</w:t>
      </w:r>
      <w:r w:rsidRPr="00373809">
        <w:t>一个中心，两个基本点</w:t>
      </w:r>
      <w:r w:rsidRPr="00373809">
        <w:t>”</w:t>
      </w:r>
      <w:r w:rsidRPr="00373809">
        <w:t>，即：</w:t>
      </w:r>
      <w:r w:rsidRPr="00373809">
        <w:br/>
      </w:r>
      <w:r w:rsidRPr="00373809">
        <w:br/>
      </w:r>
      <w:r w:rsidRPr="00373809">
        <w:t>以</w:t>
      </w:r>
      <w:r w:rsidRPr="00373809">
        <w:t>“</w:t>
      </w:r>
      <w:r w:rsidRPr="00373809">
        <w:t>事件</w:t>
      </w:r>
      <w:r w:rsidRPr="00373809">
        <w:t>”event</w:t>
      </w:r>
      <w:r w:rsidRPr="00373809">
        <w:t>为中心，以</w:t>
      </w:r>
      <w:r w:rsidRPr="00373809">
        <w:br/>
        <w:t>"</w:t>
      </w:r>
      <w:r w:rsidRPr="00373809">
        <w:t>建立连接</w:t>
      </w:r>
      <w:r w:rsidRPr="00373809">
        <w:t>"</w:t>
      </w:r>
      <w:r w:rsidRPr="00373809">
        <w:br/>
        <w:t>connect</w:t>
      </w:r>
      <w:r w:rsidRPr="00373809">
        <w:t>和</w:t>
      </w:r>
      <w:r w:rsidRPr="00373809">
        <w:t>“</w:t>
      </w:r>
      <w:r w:rsidRPr="00373809">
        <w:t>定义反馈</w:t>
      </w:r>
      <w:r w:rsidRPr="00373809">
        <w:t>“callback</w:t>
      </w:r>
      <w:r w:rsidRPr="00373809">
        <w:t>为基本点。</w:t>
      </w:r>
      <w:r w:rsidRPr="00373809">
        <w:br/>
      </w:r>
      <w:r w:rsidRPr="00373809">
        <w:br/>
        <w:t>Twisted</w:t>
      </w:r>
      <w:r w:rsidRPr="00373809">
        <w:br/>
      </w:r>
      <w:r w:rsidRPr="00373809">
        <w:t>对</w:t>
      </w:r>
      <w:r w:rsidRPr="00373809">
        <w:t>event</w:t>
      </w:r>
      <w:r w:rsidRPr="00373809">
        <w:br/>
      </w:r>
      <w:r w:rsidRPr="00373809">
        <w:t>的管理机制，可划分为后台和前台两种形式。</w:t>
      </w:r>
      <w:r w:rsidRPr="00373809">
        <w:br/>
      </w:r>
      <w:r w:rsidRPr="00373809">
        <w:br/>
      </w:r>
      <w:r w:rsidRPr="00373809">
        <w:t>后台的管理，是</w:t>
      </w:r>
      <w:r w:rsidRPr="00373809">
        <w:t>Twisted</w:t>
      </w:r>
      <w:r w:rsidRPr="00373809">
        <w:br/>
      </w:r>
      <w:r w:rsidRPr="00373809">
        <w:t>框架的内在机制，自动运行，对程序员透明无须干预，在程序文本中不见其踪迹。</w:t>
      </w:r>
      <w:r w:rsidRPr="00373809">
        <w:br/>
      </w:r>
      <w:r w:rsidRPr="00373809">
        <w:br/>
      </w:r>
      <w:r w:rsidRPr="00373809">
        <w:t>前台的管理，是</w:t>
      </w:r>
      <w:r w:rsidRPr="00373809">
        <w:t>Twisted</w:t>
      </w:r>
      <w:r w:rsidRPr="00373809">
        <w:br/>
      </w:r>
      <w:r w:rsidRPr="00373809">
        <w:t>授权程序员，在程序文本中显式写码来实现。程序员的工作，主要是按照既定的方式，实现</w:t>
      </w:r>
      <w:r w:rsidRPr="00373809">
        <w:br/>
        <w:t>event</w:t>
      </w:r>
      <w:r w:rsidRPr="00373809">
        <w:t>。我们所关心、所用到的，是这部分东西（</w:t>
      </w:r>
      <w:r w:rsidRPr="00373809">
        <w:t>API</w:t>
      </w:r>
      <w:r w:rsidRPr="00373809">
        <w:t>）。</w:t>
      </w:r>
    </w:p>
    <w:p w:rsidR="00836535" w:rsidRPr="00836535" w:rsidRDefault="00836535" w:rsidP="00836535">
      <w:pPr>
        <w:ind w:firstLine="480"/>
      </w:pPr>
      <w:r w:rsidRPr="00836535">
        <w:t>1</w:t>
      </w:r>
      <w:r w:rsidRPr="00836535">
        <w:t>、</w:t>
      </w:r>
      <w:r w:rsidRPr="00836535">
        <w:t>TCP</w:t>
      </w:r>
      <w:r w:rsidRPr="00836535">
        <w:t>和</w:t>
      </w:r>
      <w:r w:rsidRPr="00836535">
        <w:t>UDP</w:t>
      </w:r>
      <w:r w:rsidRPr="00836535">
        <w:t>的区别：</w:t>
      </w:r>
    </w:p>
    <w:p w:rsidR="00836535" w:rsidRPr="00836535" w:rsidRDefault="00836535" w:rsidP="00836535">
      <w:pPr>
        <w:ind w:firstLine="480"/>
      </w:pPr>
      <w:r w:rsidRPr="00836535">
        <w:t>1</w:t>
      </w:r>
      <w:r w:rsidRPr="00836535">
        <w:t>）</w:t>
      </w:r>
      <w:r w:rsidRPr="00836535">
        <w:t>TCP</w:t>
      </w:r>
      <w:r w:rsidRPr="00836535">
        <w:t>提供面向连接的传输，通信前要先建立连接（三次握手机制）；</w:t>
      </w:r>
      <w:r w:rsidRPr="00836535">
        <w:t>UDP</w:t>
      </w:r>
      <w:r w:rsidRPr="00836535">
        <w:t>提供无连接的传输，通信前不需要建立连接。</w:t>
      </w:r>
    </w:p>
    <w:p w:rsidR="00836535" w:rsidRPr="00836535" w:rsidRDefault="00836535" w:rsidP="00836535">
      <w:pPr>
        <w:ind w:firstLine="480"/>
      </w:pPr>
      <w:r w:rsidRPr="00836535">
        <w:t>2</w:t>
      </w:r>
      <w:r w:rsidRPr="00836535">
        <w:t>）</w:t>
      </w:r>
      <w:r w:rsidRPr="00836535">
        <w:t>TCP</w:t>
      </w:r>
      <w:r w:rsidRPr="00836535">
        <w:t>提供可靠的传输（有序，无差错，不丢失，不重复）；</w:t>
      </w:r>
      <w:r w:rsidRPr="00836535">
        <w:t>UDP</w:t>
      </w:r>
      <w:r w:rsidRPr="00836535">
        <w:t>提供不可靠的传输。</w:t>
      </w:r>
    </w:p>
    <w:p w:rsidR="00836535" w:rsidRPr="00836535" w:rsidRDefault="00836535" w:rsidP="00836535">
      <w:pPr>
        <w:ind w:firstLine="480"/>
      </w:pPr>
      <w:r w:rsidRPr="00836535">
        <w:t>3</w:t>
      </w:r>
      <w:r w:rsidRPr="00836535">
        <w:t>）</w:t>
      </w:r>
      <w:r w:rsidRPr="00836535">
        <w:t>TCP</w:t>
      </w:r>
      <w:r w:rsidRPr="00836535">
        <w:t>面向字节流的传输，因此它能将信息分割成组，并在接收端将其重组；</w:t>
      </w:r>
      <w:r w:rsidRPr="00836535">
        <w:t>UDP</w:t>
      </w:r>
      <w:r w:rsidRPr="00836535">
        <w:t>是面向数据报的传输，没有分组开销。</w:t>
      </w:r>
    </w:p>
    <w:p w:rsidR="00836535" w:rsidRPr="00836535" w:rsidRDefault="00836535" w:rsidP="00836535">
      <w:pPr>
        <w:ind w:firstLine="480"/>
      </w:pPr>
      <w:r w:rsidRPr="00836535">
        <w:t>4</w:t>
      </w:r>
      <w:r w:rsidRPr="00836535">
        <w:t>）</w:t>
      </w:r>
      <w:r w:rsidRPr="00836535">
        <w:t>TCP</w:t>
      </w:r>
      <w:r w:rsidRPr="00836535">
        <w:t>提供拥塞控制和流量控制机制；</w:t>
      </w:r>
      <w:r w:rsidRPr="00836535">
        <w:t>UDP</w:t>
      </w:r>
      <w:r w:rsidRPr="00836535">
        <w:t>不提供拥塞控制和流量控制机制。</w:t>
      </w:r>
    </w:p>
    <w:p w:rsidR="00836535" w:rsidRPr="00836535" w:rsidRDefault="00836535" w:rsidP="00836535">
      <w:pPr>
        <w:ind w:firstLine="480"/>
      </w:pPr>
      <w:r w:rsidRPr="00836535">
        <w:t>2</w:t>
      </w:r>
      <w:r w:rsidRPr="00836535">
        <w:t>、流量控制和拥塞控制的实现机制：</w:t>
      </w:r>
    </w:p>
    <w:p w:rsidR="00836535" w:rsidRPr="00836535" w:rsidRDefault="00836535" w:rsidP="00836535">
      <w:pPr>
        <w:ind w:firstLine="480"/>
      </w:pPr>
      <w:r w:rsidRPr="00836535">
        <w:t>1</w:t>
      </w:r>
      <w:r w:rsidRPr="00836535">
        <w:t>）</w:t>
      </w:r>
      <w:r w:rsidRPr="00836535">
        <w:t>TCP</w:t>
      </w:r>
      <w:r w:rsidRPr="00836535">
        <w:t>采用大小可变的滑动窗口机制实现流量控制功能。窗口的大小是字节。在</w:t>
      </w:r>
      <w:r w:rsidRPr="00836535">
        <w:t>TCP</w:t>
      </w:r>
      <w:r w:rsidRPr="00836535">
        <w:t>报文段首部的窗口字段写入的数值就是当前给对方设置发送窗口的数据的上限。</w:t>
      </w:r>
      <w:r w:rsidRPr="00836535">
        <w:br/>
      </w:r>
      <w:r w:rsidRPr="00836535">
        <w:t>在数据传输过程中，</w:t>
      </w:r>
      <w:r w:rsidRPr="00836535">
        <w:t>TCP</w:t>
      </w:r>
      <w:r w:rsidRPr="00836535">
        <w:t>提供了一种基于滑动窗口协议的流量控制机制，用接收</w:t>
      </w:r>
      <w:r w:rsidRPr="00836535">
        <w:lastRenderedPageBreak/>
        <w:t>端接收能力（缓冲区的容量）的大小来控制发送端发送的数据量。</w:t>
      </w:r>
    </w:p>
    <w:p w:rsidR="00836535" w:rsidRPr="00836535" w:rsidRDefault="00836535" w:rsidP="00836535">
      <w:pPr>
        <w:ind w:firstLine="480"/>
      </w:pPr>
      <w:r w:rsidRPr="00836535">
        <w:t>2</w:t>
      </w:r>
      <w:r w:rsidRPr="00836535">
        <w:t>）采用滑动窗口机制还可对网络进行拥塞控制，将网络中的分组（</w:t>
      </w:r>
      <w:r w:rsidRPr="00836535">
        <w:t>TCP</w:t>
      </w:r>
      <w:r w:rsidRPr="00836535">
        <w:t>报文段作为其数据部分）数量维持在一定的数量之下，当超过该数值时，网络的性能会急剧恶化。传输层的拥塞控制有慢开始（</w:t>
      </w:r>
      <w:r w:rsidRPr="00836535">
        <w:t>Slow-Start</w:t>
      </w:r>
      <w:r w:rsidRPr="00836535">
        <w:t>）、拥塞避免（</w:t>
      </w:r>
      <w:r w:rsidRPr="00836535">
        <w:t>Congestion Avoidance</w:t>
      </w:r>
      <w:r w:rsidRPr="00836535">
        <w:t>）、快重传（</w:t>
      </w:r>
      <w:r w:rsidRPr="00836535">
        <w:t>Fast Retransmit</w:t>
      </w:r>
      <w:r w:rsidRPr="00836535">
        <w:t>）和快恢复（</w:t>
      </w:r>
      <w:r w:rsidRPr="00836535">
        <w:t>Fast Recovery</w:t>
      </w:r>
      <w:r w:rsidRPr="00836535">
        <w:t>）四种算法。</w:t>
      </w:r>
      <w:r w:rsidRPr="00836535">
        <w:br/>
      </w:r>
      <w:r w:rsidRPr="00836535">
        <w:t>拥塞：　大量数据报涌入同一交换节点（如路由器），导致该节点资源耗尽而必须丢弃后面到达的数据报时，就是拥塞。</w:t>
      </w:r>
    </w:p>
    <w:p w:rsidR="00836535" w:rsidRPr="00836535" w:rsidRDefault="00836535" w:rsidP="00836535">
      <w:pPr>
        <w:ind w:firstLine="480"/>
      </w:pPr>
      <w:r w:rsidRPr="00836535">
        <w:t>3</w:t>
      </w:r>
      <w:r w:rsidRPr="00836535">
        <w:t>、重传机制：</w:t>
      </w:r>
    </w:p>
    <w:p w:rsidR="00836535" w:rsidRPr="00836535" w:rsidRDefault="00836535" w:rsidP="00836535">
      <w:pPr>
        <w:ind w:firstLine="480"/>
      </w:pPr>
      <w:r w:rsidRPr="00836535">
        <w:t>TCP</w:t>
      </w:r>
      <w:r w:rsidRPr="00836535">
        <w:t>每发送一个报文段，就设置一次定时器。只要定时器设置的重发时间到而还没有收到确认，就要重发这一报文段。</w:t>
      </w:r>
      <w:r w:rsidRPr="00836535">
        <w:t> </w:t>
      </w:r>
      <w:r w:rsidRPr="00836535">
        <w:br/>
        <w:t>TCP</w:t>
      </w:r>
      <w:r w:rsidRPr="00836535">
        <w:t>环境</w:t>
      </w:r>
    </w:p>
    <w:p w:rsidR="00836535" w:rsidRPr="00836535" w:rsidRDefault="00836535" w:rsidP="00836535">
      <w:pPr>
        <w:ind w:firstLine="480"/>
      </w:pPr>
      <w:r w:rsidRPr="00836535">
        <w:t>报文往返时间不定、有很大差别</w:t>
      </w:r>
      <w:r w:rsidRPr="00836535">
        <w:br/>
        <w:t>A</w:t>
      </w:r>
      <w:r w:rsidRPr="00836535">
        <w:t>、</w:t>
      </w:r>
      <w:r w:rsidRPr="00836535">
        <w:t>B</w:t>
      </w:r>
      <w:r w:rsidRPr="00836535">
        <w:t>在一个局域网络，往返时延很小</w:t>
      </w:r>
      <w:r w:rsidRPr="00836535">
        <w:br/>
        <w:t>A</w:t>
      </w:r>
      <w:r w:rsidRPr="00836535">
        <w:t>、</w:t>
      </w:r>
      <w:r w:rsidRPr="00836535">
        <w:t>C</w:t>
      </w:r>
      <w:r w:rsidRPr="00836535">
        <w:t>在一个互联网内，往返时延很大</w:t>
      </w:r>
      <w:r w:rsidRPr="00836535">
        <w:br/>
      </w:r>
      <w:r w:rsidRPr="00836535">
        <w:t>因此，</w:t>
      </w:r>
      <w:r w:rsidRPr="00836535">
        <w:t>A</w:t>
      </w:r>
      <w:r w:rsidRPr="00836535">
        <w:t>很难确定一个固定的、与</w:t>
      </w:r>
      <w:r w:rsidRPr="00836535">
        <w:t>B</w:t>
      </w:r>
      <w:r w:rsidRPr="00836535">
        <w:t>、</w:t>
      </w:r>
      <w:r w:rsidRPr="00836535">
        <w:t>C</w:t>
      </w:r>
      <w:r w:rsidRPr="00836535">
        <w:t>通信都适用的定时器时间</w:t>
      </w:r>
    </w:p>
    <w:p w:rsidR="00836535" w:rsidRPr="00836535" w:rsidRDefault="00836535" w:rsidP="00836535">
      <w:pPr>
        <w:ind w:firstLine="480"/>
      </w:pPr>
      <w:r w:rsidRPr="00836535">
        <w:t>TCP</w:t>
      </w:r>
      <w:r w:rsidRPr="00836535">
        <w:t>采用了一种自适应算法。这种算法记录每一个报文段发出的时间，以及收到相应的确认报文段的时间。这两个时间之差就是报文段的往返时延。将各个报文段的往返时延样本加权平均，就得出报文段的平均往返时延</w:t>
      </w:r>
      <w:r w:rsidRPr="00836535">
        <w:t>T</w:t>
      </w:r>
      <w:r w:rsidRPr="00836535">
        <w:t>。</w:t>
      </w:r>
      <w:r w:rsidRPr="00836535">
        <w:br/>
        <w:t>4</w:t>
      </w:r>
      <w:r w:rsidRPr="00836535">
        <w:t>、滑动窗口机制：</w:t>
      </w:r>
      <w:r w:rsidRPr="00836535">
        <w:br/>
        <w:t>TCP </w:t>
      </w:r>
      <w:r w:rsidRPr="00836535">
        <w:t>采用大小可变的滑动窗口进行流量控制。窗口大小的单位是字节。</w:t>
      </w:r>
      <w:r w:rsidRPr="00836535">
        <w:br/>
      </w:r>
      <w:r w:rsidRPr="00836535">
        <w:t>在</w:t>
      </w:r>
      <w:r w:rsidRPr="00836535">
        <w:t> TCP </w:t>
      </w:r>
      <w:r w:rsidRPr="00836535">
        <w:t>报文段首部的窗口字段写入的数值就是当前给对方设置的发送窗口数值的上限。发送窗口在连接建立时由双方商定。但在通信的过程中，接收端可根据自己的资源情况，随时动态地调整对方的发送窗口上限值</w:t>
      </w:r>
      <w:r w:rsidRPr="00836535">
        <w:t>(</w:t>
      </w:r>
      <w:r w:rsidRPr="00836535">
        <w:t>可增大或减小</w:t>
      </w:r>
      <w:r w:rsidRPr="00836535">
        <w:t>)</w:t>
      </w:r>
      <w:r w:rsidRPr="00836535">
        <w:t>。</w:t>
      </w:r>
    </w:p>
    <w:p w:rsidR="00836535" w:rsidRPr="00836535" w:rsidRDefault="00836535" w:rsidP="00836535">
      <w:pPr>
        <w:ind w:firstLine="480"/>
      </w:pPr>
      <w:r w:rsidRPr="00836535">
        <w:t>5</w:t>
      </w:r>
      <w:r w:rsidRPr="00836535">
        <w:t>、多线程如何同步：</w:t>
      </w:r>
    </w:p>
    <w:p w:rsidR="00836535" w:rsidRPr="00836535" w:rsidRDefault="00836535" w:rsidP="00836535">
      <w:pPr>
        <w:ind w:firstLine="480"/>
      </w:pPr>
      <w:r w:rsidRPr="00836535">
        <w:t>临界区、互斥区、事件、信号量四种方式</w:t>
      </w:r>
      <w:r w:rsidRPr="00836535">
        <w:br/>
      </w:r>
      <w:r w:rsidRPr="00836535">
        <w:t>临界区（</w:t>
      </w:r>
      <w:r w:rsidRPr="00836535">
        <w:t>Critical Section</w:t>
      </w:r>
      <w:r w:rsidRPr="00836535">
        <w:t>）、互斥量（</w:t>
      </w:r>
      <w:r w:rsidRPr="00836535">
        <w:t>Mutex</w:t>
      </w:r>
      <w:r w:rsidRPr="00836535">
        <w:t>）、信号量（</w:t>
      </w:r>
      <w:r w:rsidRPr="00836535">
        <w:t>Semaphore</w:t>
      </w:r>
      <w:r w:rsidRPr="00836535">
        <w:t>）、事件（</w:t>
      </w:r>
      <w:r w:rsidRPr="00836535">
        <w:t>Event</w:t>
      </w:r>
      <w:r w:rsidRPr="00836535">
        <w:t>）的区别</w:t>
      </w:r>
      <w:r w:rsidRPr="00836535">
        <w:br/>
        <w:t>1</w:t>
      </w:r>
      <w:r w:rsidRPr="00836535">
        <w:t>）、临界区：通过对多线程的串行化来访问公共资源或一段代码，速度快，适合控制数据访问。在任意时刻只允许一个线程对共享资源进行访问，如果有多个线程试图访问公共资源，那么在有一个线程进入后，其他试图访问公共资源的线程将被挂起，并一直等到进入临界区的线程离开，临界区在被释放后，其他线程才</w:t>
      </w:r>
      <w:r w:rsidRPr="00836535">
        <w:lastRenderedPageBreak/>
        <w:t>可以抢占。</w:t>
      </w:r>
      <w:r w:rsidRPr="00836535">
        <w:br/>
        <w:t>2</w:t>
      </w:r>
      <w:r w:rsidRPr="00836535">
        <w:t>）、互斥量：采用互斥对象机制。</w:t>
      </w:r>
      <w:r w:rsidRPr="00836535">
        <w:t xml:space="preserve"> </w:t>
      </w:r>
      <w:r w:rsidRPr="00836535">
        <w:t>只有拥有互斥对象的线程才有访问公共资源的权限，因为互斥对象只有一个，所以能保证公共资源不会同时被多个线程访问。互斥不仅能实现同一应用程序的公共资源安全共享，还能实现不同应用程序的公共资源安全共享</w:t>
      </w:r>
      <w:r w:rsidRPr="00836535">
        <w:t xml:space="preserve"> .</w:t>
      </w:r>
      <w:r w:rsidRPr="00836535">
        <w:t>互斥量比临界区复杂。因为使用互斥不仅仅能够在同一应用程序不同线程中实现资源的安全共享，而且可以在不同应用程序的线程之间实现对资源的安全共享。</w:t>
      </w:r>
      <w:r w:rsidRPr="00836535">
        <w:br/>
        <w:t>3</w:t>
      </w:r>
      <w:r w:rsidRPr="00836535">
        <w:t>）、信号量：它允许多个线程在同一时刻访问同一资源，但是需要限制在同一时刻访问此资源的最大线程数目</w:t>
      </w:r>
      <w:r w:rsidRPr="00836535">
        <w:t xml:space="preserve"> .</w:t>
      </w:r>
      <w:r w:rsidRPr="00836535">
        <w:t>信号量对象对线程的同步方式与前面几种方法不同，信号允许多个线程同时使用共享资源，这与操作系统中的</w:t>
      </w:r>
      <w:r w:rsidRPr="00836535">
        <w:t>PV</w:t>
      </w:r>
      <w:r w:rsidRPr="00836535">
        <w:t>操作相同。它指出了同时访问共享资源的线程最大数目。它允许多个线程在同一时刻访问同一资源，但是需要限制在同一时刻访问此资源的最大线程数目。</w:t>
      </w:r>
    </w:p>
    <w:p w:rsidR="00836535" w:rsidRPr="00836535" w:rsidRDefault="00836535" w:rsidP="00836535">
      <w:pPr>
        <w:ind w:firstLine="480"/>
      </w:pPr>
      <w:r w:rsidRPr="00836535">
        <w:t>PV</w:t>
      </w:r>
      <w:r w:rsidRPr="00836535">
        <w:t>操作及信号量的概念都是由荷兰科学家</w:t>
      </w:r>
      <w:r w:rsidRPr="00836535">
        <w:t>E.W.Dijkstra</w:t>
      </w:r>
      <w:r w:rsidRPr="00836535">
        <w:t>提出的。信号量</w:t>
      </w:r>
      <w:r w:rsidRPr="00836535">
        <w:t>S</w:t>
      </w:r>
      <w:r w:rsidRPr="00836535">
        <w:t>是一个整数，</w:t>
      </w:r>
      <w:r w:rsidRPr="00836535">
        <w:t>S</w:t>
      </w:r>
      <w:r w:rsidRPr="00836535">
        <w:t>大于等于零时代表可供并发进程使用的资源实体数，但</w:t>
      </w:r>
      <w:r w:rsidRPr="00836535">
        <w:t>S</w:t>
      </w:r>
      <w:r w:rsidRPr="00836535">
        <w:t>小于零时则表示正在等待使用共享资源的进程数。</w:t>
      </w:r>
      <w:r w:rsidRPr="00836535">
        <w:br/>
      </w:r>
      <w:r w:rsidRPr="00836535">
        <w:t xml:space="preserve">　　</w:t>
      </w:r>
      <w:r w:rsidRPr="00836535">
        <w:t xml:space="preserve"> P</w:t>
      </w:r>
      <w:r w:rsidRPr="00836535">
        <w:t>操作申请资源：</w:t>
      </w:r>
      <w:r w:rsidRPr="00836535">
        <w:br/>
      </w:r>
      <w:r w:rsidRPr="00836535">
        <w:t xml:space="preserve">　　（</w:t>
      </w:r>
      <w:r w:rsidRPr="00836535">
        <w:t>1</w:t>
      </w:r>
      <w:r w:rsidRPr="00836535">
        <w:t>）</w:t>
      </w:r>
      <w:r w:rsidRPr="00836535">
        <w:t>S</w:t>
      </w:r>
      <w:r w:rsidRPr="00836535">
        <w:t>减</w:t>
      </w:r>
      <w:r w:rsidRPr="00836535">
        <w:t>1</w:t>
      </w:r>
      <w:r w:rsidRPr="00836535">
        <w:t>；</w:t>
      </w:r>
      <w:r w:rsidRPr="00836535">
        <w:br/>
      </w:r>
      <w:r w:rsidRPr="00836535">
        <w:t xml:space="preserve">　　（</w:t>
      </w:r>
      <w:r w:rsidRPr="00836535">
        <w:t>2</w:t>
      </w:r>
      <w:r w:rsidRPr="00836535">
        <w:t>）若</w:t>
      </w:r>
      <w:r w:rsidRPr="00836535">
        <w:t>S</w:t>
      </w:r>
      <w:r w:rsidRPr="00836535">
        <w:t>减</w:t>
      </w:r>
      <w:r w:rsidRPr="00836535">
        <w:t>1</w:t>
      </w:r>
      <w:r w:rsidRPr="00836535">
        <w:t>后仍大于等于零，则进程继续执行；</w:t>
      </w:r>
      <w:r w:rsidRPr="00836535">
        <w:br/>
      </w:r>
      <w:r w:rsidRPr="00836535">
        <w:t xml:space="preserve">　　（</w:t>
      </w:r>
      <w:r w:rsidRPr="00836535">
        <w:t>3</w:t>
      </w:r>
      <w:r w:rsidRPr="00836535">
        <w:t>）若</w:t>
      </w:r>
      <w:r w:rsidRPr="00836535">
        <w:t>S</w:t>
      </w:r>
      <w:r w:rsidRPr="00836535">
        <w:t>减</w:t>
      </w:r>
      <w:r w:rsidRPr="00836535">
        <w:t>1</w:t>
      </w:r>
      <w:r w:rsidRPr="00836535">
        <w:t>后小于零，则该进程被阻塞后进入与该信号相对应的队列中，然后转入进程调度。</w:t>
      </w:r>
      <w:r w:rsidRPr="00836535">
        <w:br/>
      </w:r>
      <w:r w:rsidRPr="00836535">
        <w:t xml:space="preserve">　　</w:t>
      </w:r>
      <w:r w:rsidRPr="00836535">
        <w:br/>
      </w:r>
      <w:r w:rsidRPr="00836535">
        <w:t xml:space="preserve">　　</w:t>
      </w:r>
      <w:r w:rsidRPr="00836535">
        <w:t>V</w:t>
      </w:r>
      <w:r w:rsidRPr="00836535">
        <w:t>操作</w:t>
      </w:r>
      <w:r w:rsidRPr="00836535">
        <w:t xml:space="preserve"> </w:t>
      </w:r>
      <w:r w:rsidRPr="00836535">
        <w:t>释放资源：</w:t>
      </w:r>
      <w:r w:rsidRPr="00836535">
        <w:br/>
      </w:r>
      <w:r w:rsidRPr="00836535">
        <w:t xml:space="preserve">　　（</w:t>
      </w:r>
      <w:r w:rsidRPr="00836535">
        <w:t>1</w:t>
      </w:r>
      <w:r w:rsidRPr="00836535">
        <w:t>）</w:t>
      </w:r>
      <w:r w:rsidRPr="00836535">
        <w:t>S</w:t>
      </w:r>
      <w:r w:rsidRPr="00836535">
        <w:t>加</w:t>
      </w:r>
      <w:r w:rsidRPr="00836535">
        <w:t>1</w:t>
      </w:r>
      <w:r w:rsidRPr="00836535">
        <w:t>；</w:t>
      </w:r>
      <w:r w:rsidRPr="00836535">
        <w:br/>
      </w:r>
      <w:r w:rsidRPr="00836535">
        <w:t xml:space="preserve">　　（</w:t>
      </w:r>
      <w:r w:rsidRPr="00836535">
        <w:t>2</w:t>
      </w:r>
      <w:r w:rsidRPr="00836535">
        <w:t>）若相加结果大于零，则进程继续执行；</w:t>
      </w:r>
      <w:r w:rsidRPr="00836535">
        <w:br/>
      </w:r>
      <w:r w:rsidRPr="00836535">
        <w:t xml:space="preserve">　　（</w:t>
      </w:r>
      <w:r w:rsidRPr="00836535">
        <w:t>3</w:t>
      </w:r>
      <w:r w:rsidRPr="00836535">
        <w:t>）若相加结果小于等于零，则从该信号的等待队列中唤醒一个等待进程，然后再返回原进程继续执行或转入进程调度。</w:t>
      </w:r>
      <w:r w:rsidRPr="00836535">
        <w:br/>
        <w:t>4</w:t>
      </w:r>
      <w:r w:rsidRPr="00836535">
        <w:t>）、事</w:t>
      </w:r>
      <w:r w:rsidRPr="00836535">
        <w:t xml:space="preserve"> </w:t>
      </w:r>
      <w:r w:rsidRPr="00836535">
        <w:t>件：</w:t>
      </w:r>
      <w:r w:rsidRPr="00836535">
        <w:t xml:space="preserve"> </w:t>
      </w:r>
      <w:r w:rsidRPr="00836535">
        <w:t>通过通知操作的方式来保持线程的同步，还可以方便实现对多个线程的优先级比较的操作</w:t>
      </w:r>
      <w:r w:rsidRPr="00836535">
        <w:t xml:space="preserve"> .</w:t>
      </w:r>
    </w:p>
    <w:p w:rsidR="00836535" w:rsidRPr="00836535" w:rsidRDefault="00836535" w:rsidP="00836535">
      <w:pPr>
        <w:ind w:firstLine="480"/>
      </w:pPr>
      <w:r w:rsidRPr="00836535">
        <w:t>总结：</w:t>
      </w:r>
      <w:r w:rsidRPr="00836535">
        <w:br/>
      </w:r>
      <w:r w:rsidRPr="00836535">
        <w:t xml:space="preserve">　　</w:t>
      </w:r>
      <w:r w:rsidRPr="00836535">
        <w:t>1</w:t>
      </w:r>
      <w:r w:rsidRPr="00836535">
        <w:t>）</w:t>
      </w:r>
      <w:r w:rsidRPr="00836535">
        <w:t xml:space="preserve"> </w:t>
      </w:r>
      <w:r w:rsidRPr="00836535">
        <w:t>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r w:rsidRPr="00836535">
        <w:br/>
      </w:r>
      <w:r w:rsidRPr="00836535">
        <w:t xml:space="preserve">　　</w:t>
      </w:r>
      <w:r w:rsidRPr="00836535">
        <w:t>2</w:t>
      </w:r>
      <w:r w:rsidRPr="00836535">
        <w:t>）</w:t>
      </w:r>
      <w:r w:rsidRPr="00836535">
        <w:t xml:space="preserve"> </w:t>
      </w:r>
      <w:r w:rsidRPr="00836535">
        <w:t>互斥量（</w:t>
      </w:r>
      <w:r w:rsidRPr="00836535">
        <w:t>Mutex</w:t>
      </w:r>
      <w:r w:rsidRPr="00836535">
        <w:t>），信号灯（</w:t>
      </w:r>
      <w:r w:rsidRPr="00836535">
        <w:t>Semaphore</w:t>
      </w:r>
      <w:r w:rsidRPr="00836535">
        <w:t>），事件（</w:t>
      </w:r>
      <w:r w:rsidRPr="00836535">
        <w:t>Event</w:t>
      </w:r>
      <w:r w:rsidRPr="00836535">
        <w:t>）都可以被跨越进</w:t>
      </w:r>
      <w:r w:rsidRPr="00836535">
        <w:lastRenderedPageBreak/>
        <w:t>程使用来进行同步数据操作，而其他的对象与数据同步操作无关，但对于进程和线程来讲，如果进程和线程在运行状态则为无信号状态，在退出后为有信号状态。所以可以使用</w:t>
      </w:r>
      <w:r w:rsidRPr="00836535">
        <w:t>WaitForSingleObject</w:t>
      </w:r>
      <w:r w:rsidRPr="00836535">
        <w:t>来等待进程和线程退出。</w:t>
      </w:r>
      <w:r w:rsidRPr="00836535">
        <w:br/>
      </w:r>
      <w:r w:rsidRPr="00836535">
        <w:t xml:space="preserve">　　</w:t>
      </w:r>
      <w:r w:rsidRPr="00836535">
        <w:t>3</w:t>
      </w:r>
      <w:r w:rsidRPr="00836535">
        <w:t>）</w:t>
      </w:r>
      <w:r w:rsidRPr="00836535">
        <w:t xml:space="preserve"> </w:t>
      </w:r>
      <w:r w:rsidRPr="00836535">
        <w:t>通过互斥量可以指定资源被独占的方式使用，但如果有下面一种情况通过互斥量就无法处理，比如现在一位用户购买了一份三个并发访问许可的数据库系统，可以根据用户购买的访问许可数量来决定有多少个线程</w:t>
      </w:r>
      <w:r w:rsidRPr="00836535">
        <w:t>/</w:t>
      </w:r>
      <w:r w:rsidRPr="00836535">
        <w:t>进程能同时进行数据库操作，这时候如果利用互斥量就没有办法完成这个要求，信号灯对象可以说是一种资源计数器。</w:t>
      </w:r>
    </w:p>
    <w:p w:rsidR="00836535" w:rsidRPr="00836535" w:rsidRDefault="00836535" w:rsidP="00836535">
      <w:pPr>
        <w:ind w:firstLine="480"/>
      </w:pPr>
      <w:r w:rsidRPr="00836535">
        <w:t>6</w:t>
      </w:r>
      <w:r w:rsidRPr="00836535">
        <w:t>、进程和线程的区别：</w:t>
      </w:r>
    </w:p>
    <w:p w:rsidR="00836535" w:rsidRPr="00836535" w:rsidRDefault="00836535" w:rsidP="00836535">
      <w:pPr>
        <w:ind w:firstLine="480"/>
      </w:pPr>
      <w:r w:rsidRPr="00836535">
        <w:t>答：线程是指进程内的一个执行单元</w:t>
      </w:r>
      <w:r w:rsidRPr="00836535">
        <w:t>,</w:t>
      </w:r>
      <w:r w:rsidRPr="00836535">
        <w:t>也是进程内的可调度实体。与进程的区别</w:t>
      </w:r>
      <w:r w:rsidRPr="00836535">
        <w:t>:</w:t>
      </w:r>
    </w:p>
    <w:p w:rsidR="00836535" w:rsidRPr="00836535" w:rsidRDefault="00836535" w:rsidP="00836535">
      <w:pPr>
        <w:ind w:firstLine="480"/>
      </w:pPr>
      <w:r w:rsidRPr="00836535">
        <w:t>(1)</w:t>
      </w:r>
      <w:r w:rsidRPr="00836535">
        <w:t>调度：线程作为调度和分配的基本单位，进程作为拥有资源的基本单位。</w:t>
      </w:r>
    </w:p>
    <w:p w:rsidR="00836535" w:rsidRPr="00836535" w:rsidRDefault="00836535" w:rsidP="00836535">
      <w:pPr>
        <w:ind w:firstLine="480"/>
      </w:pPr>
      <w:r w:rsidRPr="00836535">
        <w:t>(2)</w:t>
      </w:r>
      <w:r w:rsidRPr="00836535">
        <w:t>并发性：不仅进程之间可以并发执行，同一个进程的多个线程之间也可并发执行。</w:t>
      </w:r>
    </w:p>
    <w:p w:rsidR="00836535" w:rsidRPr="00836535" w:rsidRDefault="00836535" w:rsidP="00836535">
      <w:pPr>
        <w:ind w:firstLine="480"/>
      </w:pPr>
      <w:r w:rsidRPr="00836535">
        <w:t>(3)</w:t>
      </w:r>
      <w:r w:rsidRPr="00836535">
        <w:t>拥有资源：进程是拥有资源的一个独立单位，线程不拥有系统资源，但可以访问隶属于进程的资源</w:t>
      </w:r>
      <w:r w:rsidRPr="00836535">
        <w:t>.</w:t>
      </w:r>
    </w:p>
    <w:p w:rsidR="00836535" w:rsidRPr="00836535" w:rsidRDefault="00836535" w:rsidP="00836535">
      <w:pPr>
        <w:ind w:firstLine="480"/>
      </w:pPr>
      <w:r w:rsidRPr="00836535">
        <w:t>(4)</w:t>
      </w:r>
      <w:r w:rsidRPr="00836535">
        <w:t>系统开销：在创建或撤消进程时，由于系统都要为之分配和回收资源，导致系统的开销明显大于创建或撤消线程时的开销。</w:t>
      </w:r>
    </w:p>
    <w:p w:rsidR="00836535" w:rsidRPr="00836535" w:rsidRDefault="00836535" w:rsidP="00836535">
      <w:pPr>
        <w:ind w:firstLine="480"/>
      </w:pPr>
      <w:r w:rsidRPr="00836535">
        <w:t>7</w:t>
      </w:r>
      <w:r w:rsidRPr="00836535">
        <w:t>、进程间通讯的方式有哪些，各有什么优缺点：</w:t>
      </w:r>
    </w:p>
    <w:p w:rsidR="00836535" w:rsidRPr="00836535" w:rsidRDefault="00836535" w:rsidP="00836535">
      <w:pPr>
        <w:ind w:firstLine="480"/>
      </w:pPr>
      <w:r w:rsidRPr="00836535">
        <w:t>1</w:t>
      </w:r>
      <w:r w:rsidRPr="00836535">
        <w:t>）管道：管道是一种半双工的通信方式，数据只能单向流动，而且只能在具有亲缘关系的进程之间使用。进程的亲缘关系通常是指父子进程关系。</w:t>
      </w:r>
    </w:p>
    <w:p w:rsidR="00836535" w:rsidRPr="00836535" w:rsidRDefault="00836535" w:rsidP="00836535">
      <w:pPr>
        <w:ind w:firstLine="480"/>
      </w:pPr>
      <w:r w:rsidRPr="00836535">
        <w:t>2</w:t>
      </w:r>
      <w:r w:rsidRPr="00836535">
        <w:t>）有名管道（</w:t>
      </w:r>
      <w:r w:rsidRPr="00836535">
        <w:t>FIFO</w:t>
      </w:r>
      <w:r w:rsidRPr="00836535">
        <w:t>）：有名管道也是半双工的通信方式，但是允许在没有亲缘关系的进程之间使用，管道是先进先出的通信方式。</w:t>
      </w:r>
    </w:p>
    <w:p w:rsidR="00836535" w:rsidRPr="00836535" w:rsidRDefault="00836535" w:rsidP="00836535">
      <w:pPr>
        <w:ind w:firstLine="480"/>
      </w:pPr>
      <w:r w:rsidRPr="00836535">
        <w:t>3</w:t>
      </w:r>
      <w:r w:rsidRPr="00836535">
        <w:t>）信号量：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836535" w:rsidRPr="00836535" w:rsidRDefault="00836535" w:rsidP="00836535">
      <w:pPr>
        <w:ind w:firstLine="480"/>
      </w:pPr>
      <w:r w:rsidRPr="00836535">
        <w:t>4</w:t>
      </w:r>
      <w:r w:rsidRPr="00836535">
        <w:t>）消息队列：消息队列是有消息的链表，存放在内核中并由消息队列标识符标识。消息队列克服了信号传递信息少、管道只能承载无格式字节流以及缓冲区大小受限等缺点。</w:t>
      </w:r>
    </w:p>
    <w:p w:rsidR="00836535" w:rsidRPr="00836535" w:rsidRDefault="00836535" w:rsidP="00836535">
      <w:pPr>
        <w:ind w:firstLine="480"/>
      </w:pPr>
      <w:r w:rsidRPr="00836535">
        <w:t>5</w:t>
      </w:r>
      <w:r w:rsidRPr="00836535">
        <w:t>）信号</w:t>
      </w:r>
      <w:r w:rsidRPr="00836535">
        <w:t xml:space="preserve"> ( sinal ) </w:t>
      </w:r>
      <w:r w:rsidRPr="00836535">
        <w:t>：信号是一种比较复杂的通信方式，用于通知接收进程某</w:t>
      </w:r>
      <w:r w:rsidRPr="00836535">
        <w:lastRenderedPageBreak/>
        <w:t>个事件已经发生。</w:t>
      </w:r>
    </w:p>
    <w:p w:rsidR="00836535" w:rsidRPr="00836535" w:rsidRDefault="00836535" w:rsidP="00836535">
      <w:pPr>
        <w:ind w:firstLine="480"/>
      </w:pPr>
      <w:r w:rsidRPr="00836535">
        <w:t>6</w:t>
      </w:r>
      <w:r w:rsidRPr="00836535">
        <w:t>）共享内存</w:t>
      </w:r>
      <w:r w:rsidRPr="00836535">
        <w:t xml:space="preserve">( shared memory ) </w:t>
      </w:r>
      <w:r w:rsidRPr="00836535">
        <w:t>：共享内存就是映射一段能被其他进程所访问的内存，这段共享内存由一个进程创建，但多个进程都可以访问。共享内存是最快的</w:t>
      </w:r>
      <w:r w:rsidRPr="00836535">
        <w:t xml:space="preserve"> IPC </w:t>
      </w:r>
      <w:r w:rsidRPr="00836535">
        <w:t>方式，它是针对其他进程间通信方式运行效率低而专门设计的。它往往与其他通信机制，如信号量，配合使用，来实现进程间的同步和通信。</w:t>
      </w:r>
      <w:r w:rsidRPr="00836535">
        <w:br/>
        <w:t>7</w:t>
      </w:r>
      <w:r w:rsidRPr="00836535">
        <w:t>）套接字</w:t>
      </w:r>
      <w:r w:rsidRPr="00836535">
        <w:t xml:space="preserve">( socket ) </w:t>
      </w:r>
      <w:r w:rsidRPr="00836535">
        <w:t>：套接字也是一种进程间通信机制，与其他通信机制不同的是，它可用于不同机器间的进程通信。</w:t>
      </w:r>
    </w:p>
    <w:p w:rsidR="00836535" w:rsidRPr="00836535" w:rsidRDefault="00836535" w:rsidP="00836535">
      <w:pPr>
        <w:ind w:firstLine="480"/>
      </w:pPr>
      <w:r w:rsidRPr="00836535">
        <w:t>8</w:t>
      </w:r>
      <w:r w:rsidRPr="00836535">
        <w:t>、</w:t>
      </w:r>
      <w:r w:rsidRPr="00836535">
        <w:t>tcp</w:t>
      </w:r>
      <w:r w:rsidRPr="00836535">
        <w:t>连接建立的时候</w:t>
      </w:r>
      <w:r w:rsidRPr="00836535">
        <w:t>3</w:t>
      </w:r>
      <w:r w:rsidRPr="00836535">
        <w:t>次握手的具体过程，以及每一步原因：</w:t>
      </w:r>
    </w:p>
    <w:p w:rsidR="00836535" w:rsidRPr="00836535" w:rsidRDefault="00836535" w:rsidP="00836535">
      <w:pPr>
        <w:ind w:firstLine="480"/>
      </w:pPr>
      <w:r w:rsidRPr="00836535">
        <w:t>（</w:t>
      </w:r>
      <w:r w:rsidRPr="00836535">
        <w:t>1</w:t>
      </w:r>
      <w:r w:rsidRPr="00836535">
        <w:t>）</w:t>
      </w:r>
      <w:r w:rsidRPr="00836535">
        <w:t>    </w:t>
      </w:r>
      <w:r w:rsidRPr="00836535">
        <w:t>第一步：源主机</w:t>
      </w:r>
      <w:r w:rsidRPr="00836535">
        <w:t>A</w:t>
      </w:r>
      <w:r w:rsidRPr="00836535">
        <w:t>的</w:t>
      </w:r>
      <w:r w:rsidRPr="00836535">
        <w:t>TCP</w:t>
      </w:r>
      <w:r w:rsidRPr="00836535">
        <w:t>向主机</w:t>
      </w:r>
      <w:r w:rsidRPr="00836535">
        <w:t>B</w:t>
      </w:r>
      <w:r w:rsidRPr="00836535">
        <w:t>发出连接请求报文段，其首部中的</w:t>
      </w:r>
      <w:r w:rsidRPr="00836535">
        <w:t>SYN(</w:t>
      </w:r>
      <w:r w:rsidRPr="00836535">
        <w:t>同步</w:t>
      </w:r>
      <w:r w:rsidRPr="00836535">
        <w:t>)</w:t>
      </w:r>
      <w:r w:rsidRPr="00836535">
        <w:t>标志位应置为</w:t>
      </w:r>
      <w:r w:rsidRPr="00836535">
        <w:t>1</w:t>
      </w:r>
      <w:r w:rsidRPr="00836535">
        <w:t>，表示想与目标主机</w:t>
      </w:r>
      <w:r w:rsidRPr="00836535">
        <w:t>B</w:t>
      </w:r>
      <w:r w:rsidRPr="00836535">
        <w:t>进行通信，并发送一个同步序列号</w:t>
      </w:r>
      <w:r w:rsidRPr="00836535">
        <w:t>X(</w:t>
      </w:r>
      <w:r w:rsidRPr="00836535">
        <w:t>例：</w:t>
      </w:r>
      <w:r w:rsidRPr="00836535">
        <w:t>SEQ=100)</w:t>
      </w:r>
      <w:r w:rsidRPr="00836535">
        <w:t>进行同步，表明在后面传送数据时的第一个数据字节的序号是</w:t>
      </w:r>
      <w:r w:rsidRPr="00836535">
        <w:t>X</w:t>
      </w:r>
      <w:r w:rsidRPr="00836535">
        <w:t>＋</w:t>
      </w:r>
      <w:r w:rsidRPr="00836535">
        <w:t>1</w:t>
      </w:r>
      <w:r w:rsidRPr="00836535">
        <w:t>（即</w:t>
      </w:r>
      <w:r w:rsidRPr="00836535">
        <w:t>101</w:t>
      </w:r>
      <w:r w:rsidRPr="00836535">
        <w:t>）。</w:t>
      </w:r>
      <w:r w:rsidRPr="00836535">
        <w:t>SYN</w:t>
      </w:r>
      <w:r w:rsidRPr="00836535">
        <w:t>同步报文会指明客户端使用的端口以及</w:t>
      </w:r>
      <w:r w:rsidRPr="00836535">
        <w:t>TCP</w:t>
      </w:r>
      <w:r w:rsidRPr="00836535">
        <w:t>连接的初始序号。</w:t>
      </w:r>
      <w:r w:rsidRPr="00836535">
        <w:br/>
      </w:r>
      <w:r w:rsidRPr="00836535">
        <w:t>（</w:t>
      </w:r>
      <w:r w:rsidRPr="00836535">
        <w:t>2</w:t>
      </w:r>
      <w:r w:rsidRPr="00836535">
        <w:t>）　　第二步：目标主机</w:t>
      </w:r>
      <w:r w:rsidRPr="00836535">
        <w:t>B</w:t>
      </w:r>
      <w:r w:rsidRPr="00836535">
        <w:t>的</w:t>
      </w:r>
      <w:r w:rsidRPr="00836535">
        <w:t>TCP</w:t>
      </w:r>
      <w:r w:rsidRPr="00836535">
        <w:t>收到连接请求报文段后，如同意，则发回确认。在确认报中应将</w:t>
      </w:r>
      <w:r w:rsidRPr="00836535">
        <w:t>ACK</w:t>
      </w:r>
      <w:r w:rsidRPr="00836535">
        <w:t>位和</w:t>
      </w:r>
      <w:r w:rsidRPr="00836535">
        <w:t>SYN</w:t>
      </w:r>
      <w:r w:rsidRPr="00836535">
        <w:t>位置</w:t>
      </w:r>
      <w:r w:rsidRPr="00836535">
        <w:t>1</w:t>
      </w:r>
      <w:r w:rsidRPr="00836535">
        <w:t>，表示客户端的请求被接受。确认号应为</w:t>
      </w:r>
      <w:r w:rsidRPr="00836535">
        <w:t>X</w:t>
      </w:r>
      <w:r w:rsidRPr="00836535">
        <w:t>＋</w:t>
      </w:r>
      <w:r w:rsidRPr="00836535">
        <w:t>1(</w:t>
      </w:r>
      <w:r w:rsidRPr="00836535">
        <w:t>图中为</w:t>
      </w:r>
      <w:r w:rsidRPr="00836535">
        <w:t>101)</w:t>
      </w:r>
      <w:r w:rsidRPr="00836535">
        <w:t>，同时也为自己选择一个序号</w:t>
      </w:r>
      <w:r w:rsidRPr="00836535">
        <w:t>Y</w:t>
      </w:r>
      <w:r w:rsidRPr="00836535">
        <w:t>。</w:t>
      </w:r>
      <w:r w:rsidRPr="00836535">
        <w:br/>
      </w:r>
      <w:r w:rsidRPr="00836535">
        <w:t>（</w:t>
      </w:r>
      <w:r w:rsidRPr="00836535">
        <w:t>3</w:t>
      </w:r>
      <w:r w:rsidRPr="00836535">
        <w:t>）　　第三步：源主机</w:t>
      </w:r>
      <w:r w:rsidRPr="00836535">
        <w:t>A</w:t>
      </w:r>
      <w:r w:rsidRPr="00836535">
        <w:t>的</w:t>
      </w:r>
      <w:r w:rsidRPr="00836535">
        <w:t>TCP</w:t>
      </w:r>
      <w:r w:rsidRPr="00836535">
        <w:t>收到目标主机</w:t>
      </w:r>
      <w:r w:rsidRPr="00836535">
        <w:t>B</w:t>
      </w:r>
      <w:r w:rsidRPr="00836535">
        <w:t>的确认后要向目标主机</w:t>
      </w:r>
      <w:r w:rsidRPr="00836535">
        <w:t>B</w:t>
      </w:r>
      <w:r w:rsidRPr="00836535">
        <w:t>给出确认，其</w:t>
      </w:r>
      <w:r w:rsidRPr="00836535">
        <w:t>ACK</w:t>
      </w:r>
      <w:r w:rsidRPr="00836535">
        <w:t>置</w:t>
      </w:r>
      <w:r w:rsidRPr="00836535">
        <w:t>1</w:t>
      </w:r>
      <w:r w:rsidRPr="00836535">
        <w:t>，确认号为</w:t>
      </w:r>
      <w:r w:rsidRPr="00836535">
        <w:t>Y</w:t>
      </w:r>
      <w:r w:rsidRPr="00836535">
        <w:t>＋</w:t>
      </w:r>
      <w:r w:rsidRPr="00836535">
        <w:t>1</w:t>
      </w:r>
      <w:r w:rsidRPr="00836535">
        <w:t>，而自己的序号为</w:t>
      </w:r>
      <w:r w:rsidRPr="00836535">
        <w:t>X</w:t>
      </w:r>
      <w:r w:rsidRPr="00836535">
        <w:t>＋</w:t>
      </w:r>
      <w:r w:rsidRPr="00836535">
        <w:t>1</w:t>
      </w:r>
      <w:r w:rsidRPr="00836535">
        <w:t>。</w:t>
      </w:r>
      <w:r w:rsidRPr="00836535">
        <w:t>TCP</w:t>
      </w:r>
      <w:r w:rsidRPr="00836535">
        <w:t>的标准规定，</w:t>
      </w:r>
      <w:r w:rsidRPr="00836535">
        <w:t>SYN</w:t>
      </w:r>
      <w:r w:rsidRPr="00836535">
        <w:t>置</w:t>
      </w:r>
      <w:r w:rsidRPr="00836535">
        <w:t>1</w:t>
      </w:r>
      <w:r w:rsidRPr="00836535">
        <w:t>的报文段要消耗掉一个序号。</w:t>
      </w:r>
      <w:r w:rsidRPr="00836535">
        <w:br/>
      </w:r>
      <w:r w:rsidRPr="00836535">
        <w:t xml:space="preserve">　　运行客户进程的源主机</w:t>
      </w:r>
      <w:r w:rsidRPr="00836535">
        <w:t>A</w:t>
      </w:r>
      <w:r w:rsidRPr="00836535">
        <w:t>的</w:t>
      </w:r>
      <w:r w:rsidRPr="00836535">
        <w:t>TCP</w:t>
      </w:r>
      <w:r w:rsidRPr="00836535">
        <w:t>通知上层应用进程，连接已经建立。当源主机</w:t>
      </w:r>
      <w:r w:rsidRPr="00836535">
        <w:t>A</w:t>
      </w:r>
      <w:r w:rsidRPr="00836535">
        <w:t>向目标主机</w:t>
      </w:r>
      <w:r w:rsidRPr="00836535">
        <w:t>B</w:t>
      </w:r>
      <w:r w:rsidRPr="00836535">
        <w:t>发送第一个数据报文段时，其序号仍为</w:t>
      </w:r>
      <w:r w:rsidRPr="00836535">
        <w:t>X</w:t>
      </w:r>
      <w:r w:rsidRPr="00836535">
        <w:t>＋</w:t>
      </w:r>
      <w:r w:rsidRPr="00836535">
        <w:t>1</w:t>
      </w:r>
      <w:r w:rsidRPr="00836535">
        <w:t>，因为前一个确认报文段并不消耗序号。</w:t>
      </w:r>
      <w:r w:rsidRPr="00836535">
        <w:br/>
      </w:r>
      <w:r w:rsidRPr="00836535">
        <w:t xml:space="preserve">　　当运行服务进程的目标主机</w:t>
      </w:r>
      <w:r w:rsidRPr="00836535">
        <w:t>B</w:t>
      </w:r>
      <w:r w:rsidRPr="00836535">
        <w:t>的</w:t>
      </w:r>
      <w:r w:rsidRPr="00836535">
        <w:t>TCP</w:t>
      </w:r>
      <w:r w:rsidRPr="00836535">
        <w:t>收到源主机</w:t>
      </w:r>
      <w:r w:rsidRPr="00836535">
        <w:t>A</w:t>
      </w:r>
      <w:r w:rsidRPr="00836535">
        <w:t>的确认后，也通知其上层应用进程，连接已经建立。至此建立了一个全双工的连接。</w:t>
      </w:r>
    </w:p>
    <w:p w:rsidR="00836535" w:rsidRPr="00836535" w:rsidRDefault="00836535" w:rsidP="00836535">
      <w:pPr>
        <w:ind w:firstLine="480"/>
      </w:pPr>
      <w:r w:rsidRPr="00836535">
        <w:t>9</w:t>
      </w:r>
      <w:r w:rsidRPr="00836535">
        <w:t>、</w:t>
      </w:r>
      <w:r w:rsidRPr="00836535">
        <w:t>tcp</w:t>
      </w:r>
      <w:r w:rsidRPr="00836535">
        <w:t>断开连接的具体过程，其中每一步是为什么那么做：</w:t>
      </w:r>
    </w:p>
    <w:p w:rsidR="00836535" w:rsidRPr="00836535" w:rsidRDefault="00836535" w:rsidP="00836535">
      <w:pPr>
        <w:ind w:firstLine="480"/>
      </w:pPr>
      <w:r w:rsidRPr="00836535">
        <w:t>1)</w:t>
      </w:r>
      <w:r w:rsidRPr="00836535">
        <w:t>第一步：源主机</w:t>
      </w:r>
      <w:r w:rsidRPr="00836535">
        <w:t>A</w:t>
      </w:r>
      <w:r w:rsidRPr="00836535">
        <w:t>的应用进程先向其</w:t>
      </w:r>
      <w:r w:rsidRPr="00836535">
        <w:t>TCP</w:t>
      </w:r>
      <w:r w:rsidRPr="00836535">
        <w:t>发出连接释放请求，并且不再发送数据。</w:t>
      </w:r>
      <w:r w:rsidRPr="00836535">
        <w:t>TCP</w:t>
      </w:r>
      <w:r w:rsidRPr="00836535">
        <w:t>通知对方要释放从</w:t>
      </w:r>
      <w:r w:rsidRPr="00836535">
        <w:t>A</w:t>
      </w:r>
      <w:r w:rsidRPr="00836535">
        <w:t>到</w:t>
      </w:r>
      <w:r w:rsidRPr="00836535">
        <w:t>B</w:t>
      </w:r>
      <w:r w:rsidRPr="00836535">
        <w:t>这个方向的连接，将发往主机</w:t>
      </w:r>
      <w:r w:rsidRPr="00836535">
        <w:t>B</w:t>
      </w:r>
      <w:r w:rsidRPr="00836535">
        <w:t>的</w:t>
      </w:r>
      <w:r w:rsidRPr="00836535">
        <w:t>TCP</w:t>
      </w:r>
      <w:r w:rsidRPr="00836535">
        <w:t>报文段首部的终止比特</w:t>
      </w:r>
      <w:r w:rsidRPr="00836535">
        <w:t>FIN</w:t>
      </w:r>
      <w:r w:rsidRPr="00836535">
        <w:t>置</w:t>
      </w:r>
      <w:r w:rsidRPr="00836535">
        <w:t>1</w:t>
      </w:r>
      <w:r w:rsidRPr="00836535">
        <w:t>，其序号</w:t>
      </w:r>
      <w:r w:rsidRPr="00836535">
        <w:t>X</w:t>
      </w:r>
      <w:r w:rsidRPr="00836535">
        <w:t>等于前面已传送过的数据的最后一个字节的序号加</w:t>
      </w:r>
      <w:r w:rsidRPr="00836535">
        <w:t>1</w:t>
      </w:r>
      <w:r w:rsidRPr="00836535">
        <w:t>。</w:t>
      </w:r>
    </w:p>
    <w:p w:rsidR="00836535" w:rsidRPr="00836535" w:rsidRDefault="00836535" w:rsidP="00836535">
      <w:pPr>
        <w:ind w:firstLine="480"/>
      </w:pPr>
      <w:r w:rsidRPr="00836535">
        <w:t>2)</w:t>
      </w:r>
      <w:r w:rsidRPr="00836535">
        <w:t>第二步：目标主机</w:t>
      </w:r>
      <w:r w:rsidRPr="00836535">
        <w:t>B</w:t>
      </w:r>
      <w:r w:rsidRPr="00836535">
        <w:t>的</w:t>
      </w:r>
      <w:r w:rsidRPr="00836535">
        <w:t>TCP</w:t>
      </w:r>
      <w:r w:rsidRPr="00836535">
        <w:t>收到释放连接通知后即发出确认，其序号为</w:t>
      </w:r>
      <w:r w:rsidRPr="00836535">
        <w:t>Y</w:t>
      </w:r>
      <w:r w:rsidRPr="00836535">
        <w:t>，确认号为</w:t>
      </w:r>
      <w:r w:rsidRPr="00836535">
        <w:t>X</w:t>
      </w:r>
      <w:r w:rsidRPr="00836535">
        <w:t>＋</w:t>
      </w:r>
      <w:r w:rsidRPr="00836535">
        <w:t>1</w:t>
      </w:r>
      <w:r w:rsidRPr="00836535">
        <w:t>，同时通知高层应用进程，这样，从</w:t>
      </w:r>
      <w:r w:rsidRPr="00836535">
        <w:t>A</w:t>
      </w:r>
      <w:r w:rsidRPr="00836535">
        <w:t>到</w:t>
      </w:r>
      <w:r w:rsidRPr="00836535">
        <w:t>B</w:t>
      </w:r>
      <w:r w:rsidRPr="00836535">
        <w:t>的连接就释放了，连接处于半关闭状态，相当于主机</w:t>
      </w:r>
      <w:r w:rsidRPr="00836535">
        <w:t>A</w:t>
      </w:r>
      <w:r w:rsidRPr="00836535">
        <w:t>向主机</w:t>
      </w:r>
      <w:r w:rsidRPr="00836535">
        <w:t>B</w:t>
      </w:r>
      <w:r w:rsidRPr="00836535">
        <w:t>说：</w:t>
      </w:r>
      <w:r w:rsidRPr="00836535">
        <w:t>“</w:t>
      </w:r>
      <w:r w:rsidRPr="00836535">
        <w:t>我已经没有数据要发送了。但如果还发送数据，我仍接收。</w:t>
      </w:r>
      <w:r w:rsidRPr="00836535">
        <w:t>”</w:t>
      </w:r>
      <w:r w:rsidRPr="00836535">
        <w:t>此后，主机</w:t>
      </w:r>
      <w:r w:rsidRPr="00836535">
        <w:t>B</w:t>
      </w:r>
      <w:r w:rsidRPr="00836535">
        <w:t>不再接收主机</w:t>
      </w:r>
      <w:r w:rsidRPr="00836535">
        <w:t>A</w:t>
      </w:r>
      <w:r w:rsidRPr="00836535">
        <w:t>发来的数据。但</w:t>
      </w:r>
      <w:r w:rsidRPr="00836535">
        <w:lastRenderedPageBreak/>
        <w:t>若主机</w:t>
      </w:r>
      <w:r w:rsidRPr="00836535">
        <w:t>B</w:t>
      </w:r>
      <w:r w:rsidRPr="00836535">
        <w:t>还有一些数据要发送主机</w:t>
      </w:r>
      <w:r w:rsidRPr="00836535">
        <w:t>A</w:t>
      </w:r>
      <w:r w:rsidRPr="00836535">
        <w:t>，则可以继续发送。主机</w:t>
      </w:r>
      <w:r w:rsidRPr="00836535">
        <w:t>A</w:t>
      </w:r>
      <w:r w:rsidRPr="00836535">
        <w:t>只要正确收到数据，仍应向主机</w:t>
      </w:r>
      <w:r w:rsidRPr="00836535">
        <w:t>B</w:t>
      </w:r>
      <w:r w:rsidRPr="00836535">
        <w:t>发送确认。</w:t>
      </w:r>
    </w:p>
    <w:p w:rsidR="00836535" w:rsidRPr="00836535" w:rsidRDefault="00836535" w:rsidP="00836535">
      <w:pPr>
        <w:ind w:firstLine="480"/>
      </w:pPr>
      <w:r w:rsidRPr="00836535">
        <w:t>3)</w:t>
      </w:r>
      <w:r w:rsidRPr="00836535">
        <w:t>第三步：若主机</w:t>
      </w:r>
      <w:r w:rsidRPr="00836535">
        <w:t>B</w:t>
      </w:r>
      <w:r w:rsidRPr="00836535">
        <w:t>不再向主机</w:t>
      </w:r>
      <w:r w:rsidRPr="00836535">
        <w:t>A</w:t>
      </w:r>
      <w:r w:rsidRPr="00836535">
        <w:t>发送数据，其应用进程就通知</w:t>
      </w:r>
      <w:r w:rsidRPr="00836535">
        <w:t>TCP</w:t>
      </w:r>
      <w:r w:rsidRPr="00836535">
        <w:t>释放连接。主机</w:t>
      </w:r>
      <w:r w:rsidRPr="00836535">
        <w:t>B</w:t>
      </w:r>
      <w:r w:rsidRPr="00836535">
        <w:t>发出的连接释放报文段必须将终止比特</w:t>
      </w:r>
      <w:r w:rsidRPr="00836535">
        <w:t>FIN</w:t>
      </w:r>
      <w:r w:rsidRPr="00836535">
        <w:t>和确认比特</w:t>
      </w:r>
      <w:r w:rsidRPr="00836535">
        <w:t>ACK</w:t>
      </w:r>
      <w:r w:rsidRPr="00836535">
        <w:t>置</w:t>
      </w:r>
      <w:r w:rsidRPr="00836535">
        <w:t>1</w:t>
      </w:r>
      <w:r w:rsidRPr="00836535">
        <w:t>，并使其序号仍为</w:t>
      </w:r>
      <w:r w:rsidRPr="00836535">
        <w:t>Y</w:t>
      </w:r>
      <w:r w:rsidRPr="00836535">
        <w:t>，但还必须重复上次已发送过的</w:t>
      </w:r>
      <w:r w:rsidRPr="00836535">
        <w:t>ACK</w:t>
      </w:r>
      <w:r w:rsidRPr="00836535">
        <w:t>＝</w:t>
      </w:r>
      <w:r w:rsidRPr="00836535">
        <w:t>X</w:t>
      </w:r>
      <w:r w:rsidRPr="00836535">
        <w:t>＋</w:t>
      </w:r>
      <w:r w:rsidRPr="00836535">
        <w:t>1</w:t>
      </w:r>
      <w:r w:rsidRPr="00836535">
        <w:t>。</w:t>
      </w:r>
    </w:p>
    <w:p w:rsidR="00836535" w:rsidRPr="00836535" w:rsidRDefault="00836535" w:rsidP="00836535">
      <w:pPr>
        <w:ind w:firstLine="480"/>
      </w:pPr>
      <w:r w:rsidRPr="00836535">
        <w:t>4) </w:t>
      </w:r>
      <w:r w:rsidRPr="00836535">
        <w:t>第四步：主机</w:t>
      </w:r>
      <w:r w:rsidRPr="00836535">
        <w:t>A</w:t>
      </w:r>
      <w:r w:rsidRPr="00836535">
        <w:t>必须对此发出确认，将</w:t>
      </w:r>
      <w:r w:rsidRPr="00836535">
        <w:t>ACK</w:t>
      </w:r>
      <w:r w:rsidRPr="00836535">
        <w:t>置</w:t>
      </w:r>
      <w:r w:rsidRPr="00836535">
        <w:t>1</w:t>
      </w:r>
      <w:r w:rsidRPr="00836535">
        <w:t>，</w:t>
      </w:r>
      <w:r w:rsidRPr="00836535">
        <w:t>ACK</w:t>
      </w:r>
      <w:r w:rsidRPr="00836535">
        <w:t>＝</w:t>
      </w:r>
      <w:r w:rsidRPr="00836535">
        <w:t>Y</w:t>
      </w:r>
      <w:r w:rsidRPr="00836535">
        <w:t>＋</w:t>
      </w:r>
      <w:r w:rsidRPr="00836535">
        <w:t>1</w:t>
      </w:r>
      <w:r w:rsidRPr="00836535">
        <w:t>，而自己的序号是</w:t>
      </w:r>
      <w:r w:rsidRPr="00836535">
        <w:t>X</w:t>
      </w:r>
      <w:r w:rsidRPr="00836535">
        <w:t>＋</w:t>
      </w:r>
      <w:r w:rsidRPr="00836535">
        <w:t>1</w:t>
      </w:r>
      <w:r w:rsidRPr="00836535">
        <w:t>。这样才把从</w:t>
      </w:r>
      <w:r w:rsidRPr="00836535">
        <w:t>B</w:t>
      </w:r>
      <w:r w:rsidRPr="00836535">
        <w:t>到</w:t>
      </w:r>
      <w:r w:rsidRPr="00836535">
        <w:t>A</w:t>
      </w:r>
      <w:r w:rsidRPr="00836535">
        <w:t>的反方向的连接释放掉。主机</w:t>
      </w:r>
      <w:r w:rsidRPr="00836535">
        <w:t>A</w:t>
      </w:r>
      <w:r w:rsidRPr="00836535">
        <w:t>的</w:t>
      </w:r>
      <w:r w:rsidRPr="00836535">
        <w:t>TCP</w:t>
      </w:r>
      <w:r w:rsidRPr="00836535">
        <w:t>再向其应用进程报告，整个连接已经全部释放。</w:t>
      </w:r>
    </w:p>
    <w:p w:rsidR="00836535" w:rsidRPr="00836535" w:rsidRDefault="00836535" w:rsidP="00836535">
      <w:pPr>
        <w:ind w:firstLine="480"/>
      </w:pPr>
      <w:r w:rsidRPr="00836535">
        <w:t>10</w:t>
      </w:r>
      <w:r w:rsidRPr="00836535">
        <w:t>、</w:t>
      </w:r>
      <w:r w:rsidRPr="00836535">
        <w:t>tcp</w:t>
      </w:r>
      <w:r w:rsidRPr="00836535">
        <w:t>建立连接和断开连接的各种过程中的状态转换细节：</w:t>
      </w:r>
    </w:p>
    <w:p w:rsidR="00836535" w:rsidRPr="00836535" w:rsidRDefault="00836535" w:rsidP="00836535">
      <w:pPr>
        <w:ind w:firstLine="480"/>
      </w:pPr>
      <w:r w:rsidRPr="00836535">
        <w:t>客户端：主动打开</w:t>
      </w:r>
      <w:r w:rsidRPr="00836535">
        <w:t>SYN_SENT---&gt;ESTABLISHED---&gt;</w:t>
      </w:r>
      <w:r w:rsidRPr="00836535">
        <w:t>主动关闭</w:t>
      </w:r>
      <w:r w:rsidRPr="00836535">
        <w:t>FIN_WAIT_1---&gt;FIN_WAIT_2---&gt;TIME_WAIT</w:t>
      </w:r>
    </w:p>
    <w:p w:rsidR="00836535" w:rsidRPr="00836535" w:rsidRDefault="00836535" w:rsidP="00836535">
      <w:pPr>
        <w:ind w:firstLine="480"/>
      </w:pPr>
      <w:r w:rsidRPr="00836535">
        <w:t>服务器端：</w:t>
      </w:r>
      <w:r w:rsidRPr="00836535">
        <w:t>LISTEN</w:t>
      </w:r>
      <w:r w:rsidRPr="00836535">
        <w:t>（被动打开）</w:t>
      </w:r>
      <w:r w:rsidRPr="00836535">
        <w:t>---&gt;SYN_RCVD---&gt;ESTABLISHED---&gt;CLOSE_WAIT(</w:t>
      </w:r>
      <w:r w:rsidRPr="00836535">
        <w:t>被动关闭</w:t>
      </w:r>
      <w:r w:rsidRPr="00836535">
        <w:t>)---&gt;LAST_ACK---&gt;CLOSED</w:t>
      </w:r>
    </w:p>
    <w:p w:rsidR="00836535" w:rsidRPr="00836535" w:rsidRDefault="00836535" w:rsidP="00836535">
      <w:pPr>
        <w:ind w:firstLine="480"/>
      </w:pPr>
      <w:r w:rsidRPr="00836535">
        <w:t>11</w:t>
      </w:r>
      <w:r w:rsidRPr="00836535">
        <w:t>、</w:t>
      </w:r>
      <w:r w:rsidRPr="00836535">
        <w:t>epool</w:t>
      </w:r>
      <w:r w:rsidRPr="00836535">
        <w:t>与</w:t>
      </w:r>
      <w:r w:rsidRPr="00836535">
        <w:t>select</w:t>
      </w:r>
      <w:r w:rsidRPr="00836535">
        <w:t>的区别：</w:t>
      </w:r>
    </w:p>
    <w:p w:rsidR="00836535" w:rsidRPr="00836535" w:rsidRDefault="00836535" w:rsidP="00836535">
      <w:pPr>
        <w:ind w:firstLine="480"/>
      </w:pPr>
      <w:r w:rsidRPr="00836535">
        <w:t>问题的引出，当需要读两个以上的</w:t>
      </w:r>
      <w:r w:rsidRPr="00836535">
        <w:t>I/O</w:t>
      </w:r>
      <w:r w:rsidRPr="00836535">
        <w:t>的时候，如果使用阻塞式的</w:t>
      </w:r>
      <w:r w:rsidRPr="00836535">
        <w:t>I/O</w:t>
      </w:r>
      <w:r w:rsidRPr="00836535">
        <w:t>，那么可能长时间的阻塞在一个描述符上面，另外的描述符虽然有数据但是不能读出来，这样实时性不能满足要求，大概的解决方案有以下几种：</w:t>
      </w:r>
    </w:p>
    <w:p w:rsidR="00836535" w:rsidRPr="00836535" w:rsidRDefault="00836535" w:rsidP="00836535">
      <w:pPr>
        <w:ind w:firstLine="480"/>
      </w:pPr>
      <w:r w:rsidRPr="00836535">
        <w:t>1.</w:t>
      </w:r>
      <w:r w:rsidRPr="00836535">
        <w:t>使用多进程或者多线程，但是这种方法会造成程序的复杂，而且对与进程与线程的创建维护也需要很多的开销。（</w:t>
      </w:r>
      <w:r w:rsidRPr="00836535">
        <w:t>Apache</w:t>
      </w:r>
      <w:r w:rsidRPr="00836535">
        <w:t>服务器是用的子进程的方式，优点可以隔离用户）</w:t>
      </w:r>
    </w:p>
    <w:p w:rsidR="00836535" w:rsidRPr="00836535" w:rsidRDefault="00836535" w:rsidP="00836535">
      <w:pPr>
        <w:ind w:firstLine="480"/>
      </w:pPr>
      <w:r w:rsidRPr="00836535">
        <w:t>2.</w:t>
      </w:r>
      <w:r w:rsidRPr="00836535">
        <w:t>用一个进程，但是使用非阻塞的</w:t>
      </w:r>
      <w:r w:rsidRPr="00836535">
        <w:t>I/O</w:t>
      </w:r>
      <w:r w:rsidRPr="00836535">
        <w:t>读取数据，当一个</w:t>
      </w:r>
      <w:r w:rsidRPr="00836535">
        <w:t>I/O</w:t>
      </w:r>
      <w:r w:rsidRPr="00836535">
        <w:t>不可读的时候立刻返回，检查下一个是否可读，这种形式的循环为轮询（</w:t>
      </w:r>
      <w:r w:rsidRPr="00836535">
        <w:t>polling</w:t>
      </w:r>
      <w:r w:rsidRPr="00836535">
        <w:t>），这种方法比较浪费</w:t>
      </w:r>
      <w:r w:rsidRPr="00836535">
        <w:t>CPU</w:t>
      </w:r>
      <w:r w:rsidRPr="00836535">
        <w:t>时间，因为大多数时间是不可读，但是仍花费时间不断反复执行</w:t>
      </w:r>
      <w:r w:rsidRPr="00836535">
        <w:t>read</w:t>
      </w:r>
      <w:r w:rsidRPr="00836535">
        <w:t>系统调用。</w:t>
      </w:r>
    </w:p>
    <w:p w:rsidR="00836535" w:rsidRPr="00836535" w:rsidRDefault="00836535" w:rsidP="00836535">
      <w:pPr>
        <w:ind w:firstLine="480"/>
      </w:pPr>
      <w:r w:rsidRPr="00836535">
        <w:t>3.</w:t>
      </w:r>
      <w:r w:rsidRPr="00836535">
        <w:t>异步</w:t>
      </w:r>
      <w:r w:rsidRPr="00836535">
        <w:t>I/O</w:t>
      </w:r>
      <w:r w:rsidRPr="00836535">
        <w:t>（</w:t>
      </w:r>
      <w:r w:rsidRPr="00836535">
        <w:t>asynchronous I/O</w:t>
      </w:r>
      <w:r w:rsidRPr="00836535">
        <w:t>），当一个描述符准备好的时候用一个信号告诉进程，但是由于信号个数有限，多个描述符时不适用。</w:t>
      </w:r>
    </w:p>
    <w:p w:rsidR="00836535" w:rsidRPr="00836535" w:rsidRDefault="00836535" w:rsidP="00836535">
      <w:pPr>
        <w:ind w:firstLine="480"/>
      </w:pPr>
      <w:r w:rsidRPr="00836535">
        <w:t>4.</w:t>
      </w:r>
      <w:r w:rsidRPr="00836535">
        <w:t>一种较好的方式为</w:t>
      </w:r>
      <w:r w:rsidRPr="00836535">
        <w:t>I/O</w:t>
      </w:r>
      <w:r w:rsidRPr="00836535">
        <w:t>多路转接（</w:t>
      </w:r>
      <w:r w:rsidRPr="00836535">
        <w:t>I/O multiplexing</w:t>
      </w:r>
      <w:r w:rsidRPr="00836535">
        <w:t>）（貌似也翻译多路复用），先构造一张有关描述符的列表（</w:t>
      </w:r>
      <w:r w:rsidRPr="00836535">
        <w:t>epoll</w:t>
      </w:r>
      <w:r w:rsidRPr="00836535">
        <w:t>中为队列），然后调用一个函数，直到这些描述符中的一个准备好时才返回，返回时告诉进程哪些</w:t>
      </w:r>
      <w:r w:rsidRPr="00836535">
        <w:t>I/O</w:t>
      </w:r>
      <w:r w:rsidRPr="00836535">
        <w:t>就绪。</w:t>
      </w:r>
      <w:r w:rsidRPr="00836535">
        <w:t>select</w:t>
      </w:r>
      <w:r w:rsidRPr="00836535">
        <w:t>和</w:t>
      </w:r>
      <w:r w:rsidRPr="00836535">
        <w:t>epoll</w:t>
      </w:r>
      <w:r w:rsidRPr="00836535">
        <w:t>这两个机制都是多路</w:t>
      </w:r>
      <w:r w:rsidRPr="00836535">
        <w:t>I/O</w:t>
      </w:r>
      <w:r w:rsidRPr="00836535">
        <w:t>机制的解决方案，</w:t>
      </w:r>
      <w:r w:rsidRPr="00836535">
        <w:t>select</w:t>
      </w:r>
      <w:r w:rsidRPr="00836535">
        <w:t>为</w:t>
      </w:r>
      <w:r w:rsidRPr="00836535">
        <w:t>POSIX</w:t>
      </w:r>
      <w:r w:rsidRPr="00836535">
        <w:t>标准中的，而</w:t>
      </w:r>
      <w:r w:rsidRPr="00836535">
        <w:t>epoll</w:t>
      </w:r>
      <w:r w:rsidRPr="00836535">
        <w:lastRenderedPageBreak/>
        <w:t>为</w:t>
      </w:r>
      <w:r w:rsidRPr="00836535">
        <w:t>Linux</w:t>
      </w:r>
      <w:r w:rsidRPr="00836535">
        <w:t>所特有的。</w:t>
      </w:r>
    </w:p>
    <w:p w:rsidR="00836535" w:rsidRPr="00836535" w:rsidRDefault="00836535" w:rsidP="00836535">
      <w:pPr>
        <w:ind w:firstLine="480"/>
      </w:pPr>
      <w:r w:rsidRPr="00836535">
        <w:t>区别（</w:t>
      </w:r>
      <w:r w:rsidRPr="00836535">
        <w:t>epoll</w:t>
      </w:r>
      <w:r w:rsidRPr="00836535">
        <w:t>相对</w:t>
      </w:r>
      <w:r w:rsidRPr="00836535">
        <w:t>select</w:t>
      </w:r>
      <w:r w:rsidRPr="00836535">
        <w:t>优点）主要有三：</w:t>
      </w:r>
    </w:p>
    <w:p w:rsidR="00836535" w:rsidRPr="00836535" w:rsidRDefault="00836535" w:rsidP="00836535">
      <w:pPr>
        <w:ind w:firstLine="480"/>
      </w:pPr>
      <w:r w:rsidRPr="00836535">
        <w:t>1.select</w:t>
      </w:r>
      <w:r w:rsidRPr="00836535">
        <w:t>的句柄数目受限，在</w:t>
      </w:r>
      <w:r w:rsidRPr="00836535">
        <w:t>linux/posix_types.h</w:t>
      </w:r>
      <w:r w:rsidRPr="00836535">
        <w:t>头文件有这样的声明：</w:t>
      </w:r>
      <w:r w:rsidRPr="00836535">
        <w:t xml:space="preserve">#define __FD_SETSIZE    1024  </w:t>
      </w:r>
      <w:r w:rsidRPr="00836535">
        <w:t>表示</w:t>
      </w:r>
      <w:r w:rsidRPr="00836535">
        <w:t>select</w:t>
      </w:r>
      <w:r w:rsidRPr="00836535">
        <w:t>最多同时监听</w:t>
      </w:r>
      <w:r w:rsidRPr="00836535">
        <w:t>1024</w:t>
      </w:r>
      <w:r w:rsidRPr="00836535">
        <w:t>个</w:t>
      </w:r>
      <w:r w:rsidRPr="00836535">
        <w:t>fd</w:t>
      </w:r>
      <w:r w:rsidRPr="00836535">
        <w:t>。而</w:t>
      </w:r>
      <w:r w:rsidRPr="00836535">
        <w:t>epoll</w:t>
      </w:r>
      <w:r w:rsidRPr="00836535">
        <w:t>没有，它的限制是最大的打开文件句柄数目。</w:t>
      </w:r>
    </w:p>
    <w:p w:rsidR="00836535" w:rsidRPr="00836535" w:rsidRDefault="00836535" w:rsidP="00836535">
      <w:pPr>
        <w:ind w:firstLine="480"/>
      </w:pPr>
      <w:r w:rsidRPr="00836535">
        <w:t>2.epoll</w:t>
      </w:r>
      <w:r w:rsidRPr="00836535">
        <w:t>的最大好处是不会随着</w:t>
      </w:r>
      <w:r w:rsidRPr="00836535">
        <w:t>FD</w:t>
      </w:r>
      <w:r w:rsidRPr="00836535">
        <w:t>的数目增长而降低效率，在</w:t>
      </w:r>
      <w:r w:rsidRPr="00836535">
        <w:t>selec</w:t>
      </w:r>
      <w:r w:rsidRPr="00836535">
        <w:t>中采用轮询处理，其中的数据结构类似一个数组的数据结构，而</w:t>
      </w:r>
      <w:r w:rsidRPr="00836535">
        <w:t>epoll</w:t>
      </w:r>
      <w:r w:rsidRPr="00836535">
        <w:t>是维护一个队列，直接看队列是不是空就可以了。</w:t>
      </w:r>
      <w:r w:rsidRPr="00836535">
        <w:t>epoll</w:t>
      </w:r>
      <w:r w:rsidRPr="00836535">
        <w:t>只会对</w:t>
      </w:r>
      <w:r w:rsidRPr="00836535">
        <w:t>"</w:t>
      </w:r>
      <w:r w:rsidRPr="00836535">
        <w:t>活跃</w:t>
      </w:r>
      <w:r w:rsidRPr="00836535">
        <w:t>"</w:t>
      </w:r>
      <w:r w:rsidRPr="00836535">
        <w:t>的</w:t>
      </w:r>
      <w:r w:rsidRPr="00836535">
        <w:t>socket</w:t>
      </w:r>
      <w:r w:rsidRPr="00836535">
        <w:t>进行操作</w:t>
      </w:r>
      <w:r w:rsidRPr="00836535">
        <w:t>---</w:t>
      </w:r>
      <w:r w:rsidRPr="00836535">
        <w:t>这是因为在内核实现中</w:t>
      </w:r>
      <w:r w:rsidRPr="00836535">
        <w:t>epoll</w:t>
      </w:r>
      <w:r w:rsidRPr="00836535">
        <w:t>是根据每个</w:t>
      </w:r>
      <w:r w:rsidRPr="00836535">
        <w:t>fd</w:t>
      </w:r>
      <w:r w:rsidRPr="00836535">
        <w:t>上面的</w:t>
      </w:r>
      <w:r w:rsidRPr="00836535">
        <w:t>callback</w:t>
      </w:r>
      <w:r w:rsidRPr="00836535">
        <w:t>函数实现的。那么，只有</w:t>
      </w:r>
      <w:r w:rsidRPr="00836535">
        <w:t>"</w:t>
      </w:r>
      <w:r w:rsidRPr="00836535">
        <w:t>活跃</w:t>
      </w:r>
      <w:r w:rsidRPr="00836535">
        <w:t>"</w:t>
      </w:r>
      <w:r w:rsidRPr="00836535">
        <w:t>的</w:t>
      </w:r>
      <w:r w:rsidRPr="00836535">
        <w:t>socket</w:t>
      </w:r>
      <w:r w:rsidRPr="00836535">
        <w:t>才会主动的去调用</w:t>
      </w:r>
      <w:r w:rsidRPr="00836535">
        <w:t xml:space="preserve"> callback</w:t>
      </w:r>
      <w:r w:rsidRPr="00836535">
        <w:t>函数（把这个句柄加入队列），其他</w:t>
      </w:r>
      <w:r w:rsidRPr="00836535">
        <w:t>idle</w:t>
      </w:r>
      <w:r w:rsidRPr="00836535">
        <w:t>状态句柄则不会，在这点上，</w:t>
      </w:r>
      <w:r w:rsidRPr="00836535">
        <w:t>epoll</w:t>
      </w:r>
      <w:r w:rsidRPr="00836535">
        <w:t>实现了一个</w:t>
      </w:r>
      <w:r w:rsidRPr="00836535">
        <w:t>"</w:t>
      </w:r>
      <w:r w:rsidRPr="00836535">
        <w:t>伪</w:t>
      </w:r>
      <w:r w:rsidRPr="00836535">
        <w:t>"AIO</w:t>
      </w:r>
      <w:r w:rsidRPr="00836535">
        <w:t>。但是如果绝大部分的</w:t>
      </w:r>
      <w:r w:rsidRPr="00836535">
        <w:t>I/O</w:t>
      </w:r>
      <w:r w:rsidRPr="00836535">
        <w:t>都是</w:t>
      </w:r>
      <w:r w:rsidRPr="00836535">
        <w:t>“</w:t>
      </w:r>
      <w:r w:rsidRPr="00836535">
        <w:t>活跃的</w:t>
      </w:r>
      <w:r w:rsidRPr="00836535">
        <w:t>”</w:t>
      </w:r>
      <w:r w:rsidRPr="00836535">
        <w:t>，每个</w:t>
      </w:r>
      <w:r w:rsidRPr="00836535">
        <w:t>I/O</w:t>
      </w:r>
      <w:r w:rsidRPr="00836535">
        <w:t>端口使用率很高的话，</w:t>
      </w:r>
      <w:r w:rsidRPr="00836535">
        <w:t>epoll</w:t>
      </w:r>
      <w:r w:rsidRPr="00836535">
        <w:t>效率不一定比</w:t>
      </w:r>
      <w:r w:rsidRPr="00836535">
        <w:t>select</w:t>
      </w:r>
      <w:r w:rsidRPr="00836535">
        <w:t>高（可能是要维护队列复杂）。</w:t>
      </w:r>
    </w:p>
    <w:p w:rsidR="00836535" w:rsidRPr="00836535" w:rsidRDefault="00836535" w:rsidP="00836535">
      <w:pPr>
        <w:ind w:firstLine="480"/>
      </w:pPr>
      <w:r w:rsidRPr="00836535">
        <w:t>3.</w:t>
      </w:r>
      <w:r w:rsidRPr="00836535">
        <w:t>使用</w:t>
      </w:r>
      <w:r w:rsidRPr="00836535">
        <w:t>mmap</w:t>
      </w:r>
      <w:r w:rsidRPr="00836535">
        <w:t>加速内核与用户空间的消息传递。无论是</w:t>
      </w:r>
      <w:r w:rsidRPr="00836535">
        <w:t>select,poll</w:t>
      </w:r>
      <w:r w:rsidRPr="00836535">
        <w:t>还是</w:t>
      </w:r>
      <w:r w:rsidRPr="00836535">
        <w:t>epoll</w:t>
      </w:r>
      <w:r w:rsidRPr="00836535">
        <w:t>都需要内核把</w:t>
      </w:r>
      <w:r w:rsidRPr="00836535">
        <w:t>FD</w:t>
      </w:r>
      <w:r w:rsidRPr="00836535">
        <w:t>消息通知给用户空间，如何避免不必要的内存拷贝就很重要，在这点上，</w:t>
      </w:r>
      <w:r w:rsidRPr="00836535">
        <w:t>epoll</w:t>
      </w:r>
      <w:r w:rsidRPr="00836535">
        <w:t>是通过内核于用户空间</w:t>
      </w:r>
      <w:r w:rsidRPr="00836535">
        <w:t>mmap</w:t>
      </w:r>
      <w:r w:rsidRPr="00836535">
        <w:t>同一块内存实现的。</w:t>
      </w:r>
    </w:p>
    <w:p w:rsidR="00836535" w:rsidRPr="00836535" w:rsidRDefault="00836535" w:rsidP="00836535">
      <w:pPr>
        <w:ind w:firstLine="480"/>
      </w:pPr>
      <w:r w:rsidRPr="00836535">
        <w:t>12</w:t>
      </w:r>
      <w:r w:rsidRPr="00836535">
        <w:t>、</w:t>
      </w:r>
      <w:r w:rsidRPr="00836535">
        <w:t>epool</w:t>
      </w:r>
      <w:r w:rsidRPr="00836535">
        <w:t>中</w:t>
      </w:r>
      <w:r w:rsidRPr="00836535">
        <w:t>et</w:t>
      </w:r>
      <w:r w:rsidRPr="00836535">
        <w:t>和</w:t>
      </w:r>
      <w:r w:rsidRPr="00836535">
        <w:t>lt</w:t>
      </w:r>
      <w:r w:rsidRPr="00836535">
        <w:t>的区别与实现原理：</w:t>
      </w:r>
    </w:p>
    <w:p w:rsidR="00836535" w:rsidRPr="00836535" w:rsidRDefault="00836535" w:rsidP="00836535">
      <w:pPr>
        <w:ind w:firstLine="480"/>
      </w:pPr>
      <w:r w:rsidRPr="00836535">
        <w:t>epoll</w:t>
      </w:r>
      <w:r w:rsidRPr="00836535">
        <w:t>有</w:t>
      </w:r>
      <w:r w:rsidRPr="00836535">
        <w:t>2</w:t>
      </w:r>
      <w:r w:rsidRPr="00836535">
        <w:t>种工作方式</w:t>
      </w:r>
      <w:r w:rsidRPr="00836535">
        <w:t>:LT</w:t>
      </w:r>
      <w:r w:rsidRPr="00836535">
        <w:t>和</w:t>
      </w:r>
      <w:r w:rsidRPr="00836535">
        <w:t>ET</w:t>
      </w:r>
      <w:r w:rsidRPr="00836535">
        <w:t>。</w:t>
      </w:r>
      <w:r w:rsidRPr="00836535">
        <w:br/>
        <w:t>LT(level triggered)</w:t>
      </w:r>
      <w:r w:rsidRPr="00836535">
        <w:t>是缺省的工作方式，并且同时支持</w:t>
      </w:r>
      <w:r w:rsidRPr="00836535">
        <w:t>block</w:t>
      </w:r>
      <w:r w:rsidRPr="00836535">
        <w:t>和</w:t>
      </w:r>
      <w:r w:rsidRPr="00836535">
        <w:t>no-block socket.</w:t>
      </w:r>
      <w:r w:rsidRPr="00836535">
        <w:t>在这种做法中，内核告诉你一个文件描述符是否就绪了，然后你可以对这个就绪的</w:t>
      </w:r>
      <w:r w:rsidRPr="00836535">
        <w:t>fd</w:t>
      </w:r>
      <w:r w:rsidRPr="00836535">
        <w:t>进行</w:t>
      </w:r>
      <w:r w:rsidRPr="00836535">
        <w:t>IO</w:t>
      </w:r>
      <w:r w:rsidRPr="00836535">
        <w:t>操作。如果你不作任何操作，内核还是会继续通知你</w:t>
      </w:r>
      <w:r w:rsidRPr="00836535">
        <w:t xml:space="preserve"> </w:t>
      </w:r>
      <w:r w:rsidRPr="00836535">
        <w:t>的，所以，这种模式编程出错误可能性要小一点。传统的</w:t>
      </w:r>
      <w:r w:rsidRPr="00836535">
        <w:t>select/poll</w:t>
      </w:r>
      <w:r w:rsidRPr="00836535">
        <w:t>都是这种模型的代表．</w:t>
      </w:r>
      <w:r w:rsidRPr="00836535">
        <w:br/>
        <w:t>ET (edge-triggered)</w:t>
      </w:r>
      <w:r w:rsidRPr="00836535">
        <w:t>是高速工作方式，只支持</w:t>
      </w:r>
      <w:r w:rsidRPr="00836535">
        <w:t>no-block socket</w:t>
      </w:r>
      <w:r w:rsidRPr="00836535">
        <w:t>。在这种模式下，当描述符从未就绪变为就绪时，内核通过</w:t>
      </w:r>
      <w:r w:rsidRPr="00836535">
        <w:t>epoll</w:t>
      </w:r>
      <w:r w:rsidRPr="00836535">
        <w:t>告诉你。然后它会假设你知道文件描述符已经就绪，并且不会再为那个文件描述</w:t>
      </w:r>
      <w:r w:rsidRPr="00836535">
        <w:t xml:space="preserve"> </w:t>
      </w:r>
      <w:r w:rsidRPr="00836535">
        <w:t>符发送更多的就绪通知，直到你做了某些操作导致那个文件描述符不再为就绪状态了</w:t>
      </w:r>
      <w:r w:rsidRPr="00836535">
        <w:t>(</w:t>
      </w:r>
      <w:r w:rsidRPr="00836535">
        <w:t>比如，你在发送，接收或者接收请求，或者发送接收的数据少于一定量时导致</w:t>
      </w:r>
      <w:r w:rsidRPr="00836535">
        <w:t xml:space="preserve"> </w:t>
      </w:r>
      <w:r w:rsidRPr="00836535">
        <w:t>了一个</w:t>
      </w:r>
      <w:r w:rsidRPr="00836535">
        <w:t xml:space="preserve">EWOULDBLOCK </w:t>
      </w:r>
      <w:r w:rsidRPr="00836535">
        <w:t>错误）。但是请注意，如果一直不对这个</w:t>
      </w:r>
      <w:r w:rsidRPr="00836535">
        <w:t>fd</w:t>
      </w:r>
      <w:r w:rsidRPr="00836535">
        <w:t>作</w:t>
      </w:r>
      <w:r w:rsidRPr="00836535">
        <w:t>IO</w:t>
      </w:r>
      <w:r w:rsidRPr="00836535">
        <w:t>操作</w:t>
      </w:r>
      <w:r w:rsidRPr="00836535">
        <w:t>(</w:t>
      </w:r>
      <w:r w:rsidRPr="00836535">
        <w:t>从而导致它再次变成未就绪</w:t>
      </w:r>
      <w:r w:rsidRPr="00836535">
        <w:t>)</w:t>
      </w:r>
      <w:r w:rsidRPr="00836535">
        <w:t>，内核不会发送更多的通知</w:t>
      </w:r>
      <w:r w:rsidRPr="00836535">
        <w:t>(only once),</w:t>
      </w:r>
      <w:r w:rsidRPr="00836535">
        <w:t>不过在</w:t>
      </w:r>
      <w:r w:rsidRPr="00836535">
        <w:t>TCP</w:t>
      </w:r>
      <w:r w:rsidRPr="00836535">
        <w:t>协议中，</w:t>
      </w:r>
      <w:r w:rsidRPr="00836535">
        <w:t>ET</w:t>
      </w:r>
      <w:r w:rsidRPr="00836535">
        <w:t>模式的加速效用仍需要更多的</w:t>
      </w:r>
      <w:r w:rsidRPr="00836535">
        <w:t>benchmark</w:t>
      </w:r>
      <w:r w:rsidRPr="00836535">
        <w:t>确认。</w:t>
      </w:r>
      <w:r w:rsidRPr="00836535">
        <w:br/>
        <w:t>    epoll</w:t>
      </w:r>
      <w:r w:rsidRPr="00836535">
        <w:t>只有</w:t>
      </w:r>
      <w:r w:rsidRPr="00836535">
        <w:t>epoll_create,epoll_ctl,epoll_wait 3</w:t>
      </w:r>
      <w:r w:rsidRPr="00836535">
        <w:t>个系统调用。</w:t>
      </w:r>
    </w:p>
    <w:p w:rsidR="00836535" w:rsidRPr="00836535" w:rsidRDefault="00836535" w:rsidP="00836535">
      <w:pPr>
        <w:ind w:firstLine="480"/>
      </w:pPr>
      <w:r w:rsidRPr="00836535">
        <w:t>13</w:t>
      </w:r>
      <w:r w:rsidRPr="00836535">
        <w:t>、写一个</w:t>
      </w:r>
      <w:r w:rsidRPr="00836535">
        <w:t>server</w:t>
      </w:r>
      <w:r w:rsidRPr="00836535">
        <w:t>程序需要注意哪些问题：</w:t>
      </w:r>
    </w:p>
    <w:p w:rsidR="00836535" w:rsidRPr="00836535" w:rsidRDefault="00836535" w:rsidP="00836535">
      <w:pPr>
        <w:ind w:firstLine="480"/>
      </w:pPr>
      <w:r w:rsidRPr="00836535">
        <w:lastRenderedPageBreak/>
        <w:t>14</w:t>
      </w:r>
      <w:r w:rsidRPr="00836535">
        <w:t>、</w:t>
      </w:r>
      <w:r w:rsidRPr="00836535">
        <w:t>ThreadLocal</w:t>
      </w:r>
      <w:r w:rsidRPr="00836535">
        <w:t>与其它同步机制的比较：</w:t>
      </w:r>
    </w:p>
    <w:p w:rsidR="00836535" w:rsidRPr="00836535" w:rsidRDefault="00836535" w:rsidP="00836535">
      <w:pPr>
        <w:ind w:firstLine="480"/>
      </w:pPr>
      <w:r w:rsidRPr="00836535">
        <w:t>Threadlocal</w:t>
      </w:r>
      <w:r w:rsidRPr="00836535">
        <w:t>和其他所有的同步机制都是为了解决多线程中的对同一变量的访问冲突，在普通的同步机制中，是通过对对象加锁来实现多个线程对同一变量的安全访问的。这时该变量是多个线程共享的，使用这种同步机制需要很细致的分析在什么时候对变量进行读写，什么时候需要锁定某个对象，什么时候释放该对象的索等等。所有这些都是因为多个线程共享了该资源造成的。</w:t>
      </w:r>
      <w:r w:rsidRPr="00836535">
        <w:t>Threadlocal</w:t>
      </w:r>
      <w:r w:rsidRPr="00836535">
        <w:t>就从另一个角度来解决多线程的并发访问，</w:t>
      </w:r>
      <w:r w:rsidRPr="00836535">
        <w:t>Threadlocal</w:t>
      </w:r>
      <w:r w:rsidRPr="00836535">
        <w:t>会为每一个线程维护一个和该线程绑定的变量副本，从而隔离了多个线程的数据共享，每一个线程都拥有自己的变量副本，从而也就没有必要对该变量进行同步了。</w:t>
      </w:r>
      <w:r w:rsidRPr="00836535">
        <w:t>ThreadLocal</w:t>
      </w:r>
      <w:r w:rsidRPr="00836535">
        <w:t>提供了线程安全的共享对象，在编写多线程代码时，可以把不安全的变量封装进</w:t>
      </w:r>
      <w:r w:rsidRPr="00836535">
        <w:t>ThreadLocal</w:t>
      </w:r>
      <w:r w:rsidRPr="00836535">
        <w:t>。</w:t>
      </w:r>
    </w:p>
    <w:p w:rsidR="00836535" w:rsidRPr="00836535" w:rsidRDefault="00836535" w:rsidP="00836535">
      <w:pPr>
        <w:ind w:firstLine="480"/>
      </w:pPr>
      <w:r w:rsidRPr="00836535">
        <w:t>总结：当然</w:t>
      </w:r>
      <w:r w:rsidRPr="00836535">
        <w:t>ThreadLocal</w:t>
      </w:r>
      <w:r w:rsidRPr="00836535">
        <w:t>并不能替代同步机制，两者面向的问题领域不同。同步机制是为了同步多个线程对相同资源的并发访问，是为了多个线程之间进行通信的有效方式；而</w:t>
      </w:r>
      <w:r w:rsidRPr="00836535">
        <w:t>ThreadLocal</w:t>
      </w:r>
      <w:r w:rsidRPr="00836535">
        <w:t>是隔离多个线程的数据共享，从根本上就不在多个线程之间共享资源（变量），这样当然不需要对多个线程进行同步了。所以，如果你需要进行多个线程之间进行通信，则使用同步机制；如果需要隔离多个线程之间的共享冲突，可以使用</w:t>
      </w:r>
      <w:r w:rsidRPr="00836535">
        <w:t>ThreadLocal</w:t>
      </w:r>
      <w:r w:rsidRPr="00836535">
        <w:t>，这将极大地简化你的程序，使程序更加易读、简洁。</w:t>
      </w:r>
    </w:p>
    <w:p w:rsidR="00836535" w:rsidRPr="00836535" w:rsidRDefault="00836535" w:rsidP="00836535">
      <w:pPr>
        <w:ind w:firstLine="480"/>
      </w:pPr>
      <w:r w:rsidRPr="00836535">
        <w:t> </w:t>
      </w:r>
    </w:p>
    <w:p w:rsidR="00836535" w:rsidRPr="00836535" w:rsidRDefault="00836535" w:rsidP="00836535">
      <w:pPr>
        <w:ind w:firstLine="480"/>
      </w:pPr>
      <w:r w:rsidRPr="00836535">
        <w:t>15</w:t>
      </w:r>
      <w:r w:rsidRPr="00836535">
        <w:t>、内存池、进程池、线程池：</w:t>
      </w:r>
      <w:r w:rsidRPr="00836535">
        <w:t> </w:t>
      </w:r>
    </w:p>
    <w:p w:rsidR="00836535" w:rsidRPr="00836535" w:rsidRDefault="00836535" w:rsidP="00836535">
      <w:pPr>
        <w:ind w:firstLine="480"/>
      </w:pPr>
      <w:r w:rsidRPr="00836535">
        <w:t>自定义内存池的思想通过这个</w:t>
      </w:r>
      <w:r w:rsidRPr="00836535">
        <w:t>"</w:t>
      </w:r>
      <w:r w:rsidRPr="00836535">
        <w:t>池</w:t>
      </w:r>
      <w:r w:rsidRPr="00836535">
        <w:t>"</w:t>
      </w:r>
      <w:r w:rsidRPr="00836535">
        <w:t>字表露无疑，应用程序可以通过系统的内存分配调用预先一次性申请适当大小的内存作为一个内存池，之后应用程序自己对内存的分配和释放则可以通过这个内存池来完成。只有当内存池大小需要动态扩展时，才需要再调用系统的内存分配函数，其他时间对内存的一切操作都在应用程序的掌控之中。</w:t>
      </w:r>
      <w:r w:rsidRPr="00836535">
        <w:t xml:space="preserve"> </w:t>
      </w:r>
      <w:r w:rsidRPr="00836535">
        <w:t>应用程序自定义的内存池根据不同的适用场景又有不同的类型。</w:t>
      </w:r>
      <w:r w:rsidRPr="00836535">
        <w:t xml:space="preserve"> </w:t>
      </w:r>
      <w:r w:rsidRPr="00836535">
        <w:t>从线程安全的角度来分，内存池可以分为单线程内存池和多线程内存池。单线程内存池整个生命周期只被一个线程使用，因而不需要考虑互斥访问的问题；多线程内存池有可能被多个线程共享，因此则需要在每次分配和释放内存时加锁。相对而言，单线程内存池性能更高，而多线程内存池适用范围更广。</w:t>
      </w:r>
      <w:r w:rsidRPr="00836535">
        <w:br/>
      </w:r>
      <w:r w:rsidRPr="00836535">
        <w:t>从内存池可分配内存单元大小来分，可以分为固定内存池和可变内存池。所谓固定内存池是指应用程序每次从内存池中分配出来的内存单元大小事先已经确定，是固定不变的；而可变内存池则每次分配的内存单元大小可以按需变化，应用范围更广，而性能比固定内存池要低。</w:t>
      </w:r>
    </w:p>
    <w:p w:rsidR="00101A75" w:rsidRPr="00836535" w:rsidRDefault="00101A75" w:rsidP="00963D80">
      <w:pPr>
        <w:ind w:firstLine="480"/>
      </w:pPr>
      <w:bookmarkStart w:id="9" w:name="_GoBack"/>
      <w:bookmarkEnd w:id="9"/>
    </w:p>
    <w:sectPr w:rsidR="00101A75" w:rsidRPr="008365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340" w:rsidRDefault="00083340" w:rsidP="000D6722">
      <w:pPr>
        <w:ind w:firstLine="480"/>
      </w:pPr>
      <w:r>
        <w:separator/>
      </w:r>
    </w:p>
  </w:endnote>
  <w:endnote w:type="continuationSeparator" w:id="0">
    <w:p w:rsidR="00083340" w:rsidRDefault="00083340" w:rsidP="000D672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340" w:rsidRDefault="00083340" w:rsidP="000D6722">
      <w:pPr>
        <w:ind w:firstLine="480"/>
      </w:pPr>
      <w:r>
        <w:separator/>
      </w:r>
    </w:p>
  </w:footnote>
  <w:footnote w:type="continuationSeparator" w:id="0">
    <w:p w:rsidR="00083340" w:rsidRDefault="00083340" w:rsidP="000D6722">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F9E"/>
    <w:multiLevelType w:val="hybridMultilevel"/>
    <w:tmpl w:val="E36C41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B45A5"/>
    <w:multiLevelType w:val="hybridMultilevel"/>
    <w:tmpl w:val="BBF070FC"/>
    <w:lvl w:ilvl="0" w:tplc="A70882C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AB02DD"/>
    <w:multiLevelType w:val="hybridMultilevel"/>
    <w:tmpl w:val="02E0A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3F2B9E"/>
    <w:multiLevelType w:val="hybridMultilevel"/>
    <w:tmpl w:val="1952ADA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EC2DC7"/>
    <w:multiLevelType w:val="hybridMultilevel"/>
    <w:tmpl w:val="A1AAA9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AA2F27"/>
    <w:multiLevelType w:val="hybridMultilevel"/>
    <w:tmpl w:val="146E31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C53D19"/>
    <w:multiLevelType w:val="hybridMultilevel"/>
    <w:tmpl w:val="718C64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C1DDD"/>
    <w:multiLevelType w:val="hybridMultilevel"/>
    <w:tmpl w:val="D23E22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9E10B3"/>
    <w:multiLevelType w:val="hybridMultilevel"/>
    <w:tmpl w:val="8E862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FD27D9"/>
    <w:multiLevelType w:val="hybridMultilevel"/>
    <w:tmpl w:val="E990C0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2"/>
  </w:num>
  <w:num w:numId="4">
    <w:abstractNumId w:val="4"/>
  </w:num>
  <w:num w:numId="5">
    <w:abstractNumId w:val="6"/>
  </w:num>
  <w:num w:numId="6">
    <w:abstractNumId w:val="3"/>
  </w:num>
  <w:num w:numId="7">
    <w:abstractNumId w:val="0"/>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09"/>
    <w:rsid w:val="00074E94"/>
    <w:rsid w:val="00083340"/>
    <w:rsid w:val="000D6722"/>
    <w:rsid w:val="00101A75"/>
    <w:rsid w:val="00114623"/>
    <w:rsid w:val="00196CB0"/>
    <w:rsid w:val="001D6C13"/>
    <w:rsid w:val="00205304"/>
    <w:rsid w:val="0020729D"/>
    <w:rsid w:val="002130C2"/>
    <w:rsid w:val="00222E11"/>
    <w:rsid w:val="00274B75"/>
    <w:rsid w:val="00282FAE"/>
    <w:rsid w:val="002A7E4B"/>
    <w:rsid w:val="002E23EE"/>
    <w:rsid w:val="00333682"/>
    <w:rsid w:val="00373809"/>
    <w:rsid w:val="003772D8"/>
    <w:rsid w:val="003A635E"/>
    <w:rsid w:val="003C01BA"/>
    <w:rsid w:val="00446726"/>
    <w:rsid w:val="004510C8"/>
    <w:rsid w:val="004975E2"/>
    <w:rsid w:val="004C2B84"/>
    <w:rsid w:val="004D2EDE"/>
    <w:rsid w:val="00575E46"/>
    <w:rsid w:val="005A30C3"/>
    <w:rsid w:val="005A519B"/>
    <w:rsid w:val="005D510F"/>
    <w:rsid w:val="005E1600"/>
    <w:rsid w:val="005F52F8"/>
    <w:rsid w:val="00691B31"/>
    <w:rsid w:val="00696B7F"/>
    <w:rsid w:val="00720458"/>
    <w:rsid w:val="00741726"/>
    <w:rsid w:val="00747DE4"/>
    <w:rsid w:val="00765D96"/>
    <w:rsid w:val="00787766"/>
    <w:rsid w:val="007B7C3E"/>
    <w:rsid w:val="007F379F"/>
    <w:rsid w:val="00816675"/>
    <w:rsid w:val="00836535"/>
    <w:rsid w:val="008834E0"/>
    <w:rsid w:val="008D4C1A"/>
    <w:rsid w:val="008F3A85"/>
    <w:rsid w:val="00901FA3"/>
    <w:rsid w:val="00903712"/>
    <w:rsid w:val="00963D80"/>
    <w:rsid w:val="009654EA"/>
    <w:rsid w:val="009804D2"/>
    <w:rsid w:val="009E5D16"/>
    <w:rsid w:val="00A07D15"/>
    <w:rsid w:val="00A15C1C"/>
    <w:rsid w:val="00A5484E"/>
    <w:rsid w:val="00A95BA6"/>
    <w:rsid w:val="00AC45A7"/>
    <w:rsid w:val="00B33768"/>
    <w:rsid w:val="00B61FC4"/>
    <w:rsid w:val="00B72ED6"/>
    <w:rsid w:val="00BA11ED"/>
    <w:rsid w:val="00C31F83"/>
    <w:rsid w:val="00C31F93"/>
    <w:rsid w:val="00C65076"/>
    <w:rsid w:val="00C76589"/>
    <w:rsid w:val="00CB6BC9"/>
    <w:rsid w:val="00DD6DEA"/>
    <w:rsid w:val="00E26E74"/>
    <w:rsid w:val="00E61CC7"/>
    <w:rsid w:val="00F0657F"/>
    <w:rsid w:val="00F60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4785C"/>
  <w15:chartTrackingRefBased/>
  <w15:docId w15:val="{FAF14709-A862-45C0-9485-6818A1E7B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3682"/>
    <w:pPr>
      <w:widowControl w:val="0"/>
      <w:spacing w:before="180" w:after="180"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7B7C3E"/>
    <w:pPr>
      <w:spacing w:beforeLines="100" w:before="100" w:afterLines="100" w:after="100"/>
      <w:ind w:firstLineChars="0" w:firstLine="0"/>
      <w:jc w:val="left"/>
      <w:outlineLvl w:val="0"/>
    </w:pPr>
    <w:rPr>
      <w:rFonts w:eastAsia="黑体"/>
      <w:b/>
      <w:bCs/>
      <w:kern w:val="44"/>
      <w:sz w:val="32"/>
      <w:szCs w:val="44"/>
    </w:rPr>
  </w:style>
  <w:style w:type="paragraph" w:styleId="2">
    <w:name w:val="heading 2"/>
    <w:basedOn w:val="a"/>
    <w:next w:val="a"/>
    <w:link w:val="20"/>
    <w:uiPriority w:val="9"/>
    <w:unhideWhenUsed/>
    <w:qFormat/>
    <w:rsid w:val="00575E46"/>
    <w:pPr>
      <w:spacing w:beforeLines="50" w:before="50" w:afterLines="50" w:after="50"/>
      <w:ind w:firstLineChars="0" w:firstLine="0"/>
      <w:outlineLvl w:val="1"/>
    </w:pPr>
    <w:rPr>
      <w:rFonts w:eastAsia="黑体" w:cstheme="majorBidi"/>
      <w:b/>
      <w:bCs/>
      <w:sz w:val="28"/>
      <w:szCs w:val="32"/>
    </w:rPr>
  </w:style>
  <w:style w:type="paragraph" w:styleId="3">
    <w:name w:val="heading 3"/>
    <w:basedOn w:val="a"/>
    <w:next w:val="a"/>
    <w:link w:val="30"/>
    <w:uiPriority w:val="9"/>
    <w:unhideWhenUsed/>
    <w:qFormat/>
    <w:rsid w:val="007B7C3E"/>
    <w:pPr>
      <w:ind w:firstLineChars="0" w:firstLine="0"/>
      <w:outlineLvl w:val="2"/>
    </w:pPr>
    <w:rPr>
      <w:b/>
      <w:bCs/>
      <w:sz w:val="22"/>
      <w:szCs w:val="32"/>
    </w:rPr>
  </w:style>
  <w:style w:type="paragraph" w:styleId="4">
    <w:name w:val="heading 4"/>
    <w:basedOn w:val="a"/>
    <w:next w:val="a"/>
    <w:link w:val="40"/>
    <w:uiPriority w:val="9"/>
    <w:unhideWhenUsed/>
    <w:qFormat/>
    <w:rsid w:val="007B7C3E"/>
    <w:pPr>
      <w:ind w:firstLineChars="0" w:firstLine="0"/>
      <w:outlineLvl w:val="3"/>
    </w:pPr>
    <w:rPr>
      <w:rFonts w:eastAsia="仿宋" w:cstheme="majorBidi"/>
      <w:bCs/>
      <w:sz w:val="2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
    <w:name w:val="EndNote Bibliography"/>
    <w:basedOn w:val="a"/>
    <w:link w:val="EndNoteBibliography0"/>
    <w:rsid w:val="007F379F"/>
    <w:rPr>
      <w:rFonts w:cs="Times New Roman"/>
      <w:noProof/>
      <w:sz w:val="20"/>
      <w:szCs w:val="24"/>
    </w:rPr>
  </w:style>
  <w:style w:type="character" w:customStyle="1" w:styleId="EndNoteBibliography0">
    <w:name w:val="EndNote Bibliography 字符"/>
    <w:link w:val="EndNoteBibliography"/>
    <w:rsid w:val="007F379F"/>
    <w:rPr>
      <w:rFonts w:ascii="Times New Roman" w:eastAsia="宋体" w:hAnsi="Times New Roman" w:cs="Times New Roman"/>
      <w:noProof/>
      <w:sz w:val="20"/>
      <w:szCs w:val="24"/>
    </w:rPr>
  </w:style>
  <w:style w:type="paragraph" w:styleId="a3">
    <w:name w:val="header"/>
    <w:basedOn w:val="a"/>
    <w:link w:val="a4"/>
    <w:uiPriority w:val="99"/>
    <w:unhideWhenUsed/>
    <w:rsid w:val="000D67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6722"/>
    <w:rPr>
      <w:sz w:val="18"/>
      <w:szCs w:val="18"/>
    </w:rPr>
  </w:style>
  <w:style w:type="paragraph" w:styleId="a5">
    <w:name w:val="footer"/>
    <w:basedOn w:val="a"/>
    <w:link w:val="a6"/>
    <w:uiPriority w:val="99"/>
    <w:unhideWhenUsed/>
    <w:rsid w:val="000D6722"/>
    <w:pPr>
      <w:tabs>
        <w:tab w:val="center" w:pos="4153"/>
        <w:tab w:val="right" w:pos="8306"/>
      </w:tabs>
      <w:snapToGrid w:val="0"/>
      <w:jc w:val="left"/>
    </w:pPr>
    <w:rPr>
      <w:sz w:val="18"/>
      <w:szCs w:val="18"/>
    </w:rPr>
  </w:style>
  <w:style w:type="character" w:customStyle="1" w:styleId="a6">
    <w:name w:val="页脚 字符"/>
    <w:basedOn w:val="a0"/>
    <w:link w:val="a5"/>
    <w:uiPriority w:val="99"/>
    <w:rsid w:val="000D6722"/>
    <w:rPr>
      <w:sz w:val="18"/>
      <w:szCs w:val="18"/>
    </w:rPr>
  </w:style>
  <w:style w:type="character" w:customStyle="1" w:styleId="10">
    <w:name w:val="标题 1 字符"/>
    <w:basedOn w:val="a0"/>
    <w:link w:val="1"/>
    <w:uiPriority w:val="9"/>
    <w:rsid w:val="007B7C3E"/>
    <w:rPr>
      <w:rFonts w:ascii="Times New Roman" w:eastAsia="黑体" w:hAnsi="Times New Roman"/>
      <w:b/>
      <w:bCs/>
      <w:kern w:val="44"/>
      <w:sz w:val="32"/>
      <w:szCs w:val="44"/>
    </w:rPr>
  </w:style>
  <w:style w:type="character" w:customStyle="1" w:styleId="20">
    <w:name w:val="标题 2 字符"/>
    <w:basedOn w:val="a0"/>
    <w:link w:val="2"/>
    <w:uiPriority w:val="9"/>
    <w:rsid w:val="00575E46"/>
    <w:rPr>
      <w:rFonts w:ascii="Times New Roman" w:eastAsia="黑体" w:hAnsi="Times New Roman" w:cstheme="majorBidi"/>
      <w:b/>
      <w:bCs/>
      <w:sz w:val="28"/>
      <w:szCs w:val="32"/>
    </w:rPr>
  </w:style>
  <w:style w:type="paragraph" w:styleId="a7">
    <w:name w:val="List Paragraph"/>
    <w:basedOn w:val="a"/>
    <w:qFormat/>
    <w:rsid w:val="002A7E4B"/>
    <w:pPr>
      <w:ind w:firstLine="420"/>
    </w:pPr>
  </w:style>
  <w:style w:type="character" w:customStyle="1" w:styleId="30">
    <w:name w:val="标题 3 字符"/>
    <w:basedOn w:val="a0"/>
    <w:link w:val="3"/>
    <w:uiPriority w:val="9"/>
    <w:rsid w:val="007B7C3E"/>
    <w:rPr>
      <w:rFonts w:ascii="Times New Roman" w:eastAsia="宋体" w:hAnsi="Times New Roman"/>
      <w:b/>
      <w:bCs/>
      <w:sz w:val="22"/>
      <w:szCs w:val="32"/>
    </w:rPr>
  </w:style>
  <w:style w:type="character" w:customStyle="1" w:styleId="40">
    <w:name w:val="标题 4 字符"/>
    <w:basedOn w:val="a0"/>
    <w:link w:val="4"/>
    <w:uiPriority w:val="9"/>
    <w:rsid w:val="007B7C3E"/>
    <w:rPr>
      <w:rFonts w:ascii="Times New Roman" w:eastAsia="仿宋" w:hAnsi="Times New Roman" w:cstheme="majorBidi"/>
      <w:bCs/>
      <w:sz w:val="22"/>
      <w:szCs w:val="28"/>
    </w:rPr>
  </w:style>
  <w:style w:type="paragraph" w:styleId="a8">
    <w:name w:val="Title"/>
    <w:aliases w:val="图片"/>
    <w:basedOn w:val="a"/>
    <w:next w:val="a"/>
    <w:link w:val="a9"/>
    <w:uiPriority w:val="10"/>
    <w:qFormat/>
    <w:rsid w:val="004510C8"/>
    <w:pPr>
      <w:ind w:firstLineChars="0" w:firstLine="0"/>
      <w:jc w:val="center"/>
    </w:pPr>
    <w:rPr>
      <w:sz w:val="21"/>
    </w:rPr>
  </w:style>
  <w:style w:type="character" w:customStyle="1" w:styleId="a9">
    <w:name w:val="标题 字符"/>
    <w:aliases w:val="图片 字符"/>
    <w:basedOn w:val="a0"/>
    <w:link w:val="a8"/>
    <w:uiPriority w:val="10"/>
    <w:rsid w:val="004510C8"/>
    <w:rPr>
      <w:rFonts w:ascii="Times New Roman" w:eastAsia="宋体" w:hAnsi="Times New Roman"/>
    </w:rPr>
  </w:style>
  <w:style w:type="character" w:styleId="aa">
    <w:name w:val="Hyperlink"/>
    <w:basedOn w:val="a0"/>
    <w:uiPriority w:val="99"/>
    <w:unhideWhenUsed/>
    <w:rsid w:val="003738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096781">
      <w:bodyDiv w:val="1"/>
      <w:marLeft w:val="0"/>
      <w:marRight w:val="0"/>
      <w:marTop w:val="0"/>
      <w:marBottom w:val="0"/>
      <w:divBdr>
        <w:top w:val="none" w:sz="0" w:space="0" w:color="auto"/>
        <w:left w:val="none" w:sz="0" w:space="0" w:color="auto"/>
        <w:bottom w:val="none" w:sz="0" w:space="0" w:color="auto"/>
        <w:right w:val="none" w:sz="0" w:space="0" w:color="auto"/>
      </w:divBdr>
      <w:divsChild>
        <w:div w:id="529491096">
          <w:marLeft w:val="0"/>
          <w:marRight w:val="0"/>
          <w:marTop w:val="0"/>
          <w:marBottom w:val="0"/>
          <w:divBdr>
            <w:top w:val="none" w:sz="0" w:space="0" w:color="auto"/>
            <w:left w:val="none" w:sz="0" w:space="0" w:color="auto"/>
            <w:bottom w:val="none" w:sz="0" w:space="0" w:color="auto"/>
            <w:right w:val="none" w:sz="0" w:space="0" w:color="auto"/>
          </w:divBdr>
        </w:div>
        <w:div w:id="1526671177">
          <w:marLeft w:val="0"/>
          <w:marRight w:val="0"/>
          <w:marTop w:val="0"/>
          <w:marBottom w:val="360"/>
          <w:divBdr>
            <w:top w:val="none" w:sz="0" w:space="0" w:color="auto"/>
            <w:left w:val="none" w:sz="0" w:space="0" w:color="auto"/>
            <w:bottom w:val="none" w:sz="0" w:space="0" w:color="auto"/>
            <w:right w:val="none" w:sz="0" w:space="0" w:color="auto"/>
          </w:divBdr>
          <w:divsChild>
            <w:div w:id="1362707455">
              <w:marLeft w:val="0"/>
              <w:marRight w:val="0"/>
              <w:marTop w:val="0"/>
              <w:marBottom w:val="0"/>
              <w:divBdr>
                <w:top w:val="none" w:sz="0" w:space="0" w:color="auto"/>
                <w:left w:val="none" w:sz="0" w:space="0" w:color="auto"/>
                <w:bottom w:val="none" w:sz="0" w:space="0" w:color="auto"/>
                <w:right w:val="none" w:sz="0" w:space="0" w:color="auto"/>
              </w:divBdr>
            </w:div>
            <w:div w:id="943153337">
              <w:marLeft w:val="0"/>
              <w:marRight w:val="0"/>
              <w:marTop w:val="0"/>
              <w:marBottom w:val="0"/>
              <w:divBdr>
                <w:top w:val="none" w:sz="0" w:space="0" w:color="auto"/>
                <w:left w:val="none" w:sz="0" w:space="0" w:color="auto"/>
                <w:bottom w:val="none" w:sz="0" w:space="0" w:color="auto"/>
                <w:right w:val="none" w:sz="0" w:space="0" w:color="auto"/>
              </w:divBdr>
            </w:div>
            <w:div w:id="722826918">
              <w:marLeft w:val="0"/>
              <w:marRight w:val="0"/>
              <w:marTop w:val="0"/>
              <w:marBottom w:val="0"/>
              <w:divBdr>
                <w:top w:val="none" w:sz="0" w:space="0" w:color="auto"/>
                <w:left w:val="none" w:sz="0" w:space="0" w:color="auto"/>
                <w:bottom w:val="none" w:sz="0" w:space="0" w:color="auto"/>
                <w:right w:val="none" w:sz="0" w:space="0" w:color="auto"/>
              </w:divBdr>
            </w:div>
            <w:div w:id="1727099449">
              <w:marLeft w:val="0"/>
              <w:marRight w:val="0"/>
              <w:marTop w:val="0"/>
              <w:marBottom w:val="0"/>
              <w:divBdr>
                <w:top w:val="none" w:sz="0" w:space="0" w:color="auto"/>
                <w:left w:val="none" w:sz="0" w:space="0" w:color="auto"/>
                <w:bottom w:val="none" w:sz="0" w:space="0" w:color="auto"/>
                <w:right w:val="none" w:sz="0" w:space="0" w:color="auto"/>
              </w:divBdr>
              <w:divsChild>
                <w:div w:id="2025129622">
                  <w:marLeft w:val="0"/>
                  <w:marRight w:val="0"/>
                  <w:marTop w:val="0"/>
                  <w:marBottom w:val="0"/>
                  <w:divBdr>
                    <w:top w:val="none" w:sz="0" w:space="0" w:color="auto"/>
                    <w:left w:val="none" w:sz="0" w:space="0" w:color="auto"/>
                    <w:bottom w:val="none" w:sz="0" w:space="0" w:color="auto"/>
                    <w:right w:val="none" w:sz="0" w:space="0" w:color="auto"/>
                  </w:divBdr>
                </w:div>
                <w:div w:id="534929300">
                  <w:marLeft w:val="0"/>
                  <w:marRight w:val="0"/>
                  <w:marTop w:val="0"/>
                  <w:marBottom w:val="0"/>
                  <w:divBdr>
                    <w:top w:val="none" w:sz="0" w:space="0" w:color="auto"/>
                    <w:left w:val="none" w:sz="0" w:space="0" w:color="auto"/>
                    <w:bottom w:val="none" w:sz="0" w:space="0" w:color="auto"/>
                    <w:right w:val="none" w:sz="0" w:space="0" w:color="auto"/>
                  </w:divBdr>
                </w:div>
                <w:div w:id="1677534748">
                  <w:marLeft w:val="0"/>
                  <w:marRight w:val="0"/>
                  <w:marTop w:val="0"/>
                  <w:marBottom w:val="0"/>
                  <w:divBdr>
                    <w:top w:val="none" w:sz="0" w:space="0" w:color="auto"/>
                    <w:left w:val="none" w:sz="0" w:space="0" w:color="auto"/>
                    <w:bottom w:val="none" w:sz="0" w:space="0" w:color="auto"/>
                    <w:right w:val="none" w:sz="0" w:space="0" w:color="auto"/>
                  </w:divBdr>
                </w:div>
                <w:div w:id="461577795">
                  <w:marLeft w:val="0"/>
                  <w:marRight w:val="0"/>
                  <w:marTop w:val="0"/>
                  <w:marBottom w:val="0"/>
                  <w:divBdr>
                    <w:top w:val="none" w:sz="0" w:space="0" w:color="auto"/>
                    <w:left w:val="none" w:sz="0" w:space="0" w:color="auto"/>
                    <w:bottom w:val="none" w:sz="0" w:space="0" w:color="auto"/>
                    <w:right w:val="none" w:sz="0" w:space="0" w:color="auto"/>
                  </w:divBdr>
                </w:div>
                <w:div w:id="2049839791">
                  <w:marLeft w:val="0"/>
                  <w:marRight w:val="0"/>
                  <w:marTop w:val="0"/>
                  <w:marBottom w:val="0"/>
                  <w:divBdr>
                    <w:top w:val="none" w:sz="0" w:space="0" w:color="auto"/>
                    <w:left w:val="none" w:sz="0" w:space="0" w:color="auto"/>
                    <w:bottom w:val="none" w:sz="0" w:space="0" w:color="auto"/>
                    <w:right w:val="none" w:sz="0" w:space="0" w:color="auto"/>
                  </w:divBdr>
                </w:div>
                <w:div w:id="1598707028">
                  <w:marLeft w:val="0"/>
                  <w:marRight w:val="0"/>
                  <w:marTop w:val="0"/>
                  <w:marBottom w:val="0"/>
                  <w:divBdr>
                    <w:top w:val="none" w:sz="0" w:space="0" w:color="auto"/>
                    <w:left w:val="none" w:sz="0" w:space="0" w:color="auto"/>
                    <w:bottom w:val="none" w:sz="0" w:space="0" w:color="auto"/>
                    <w:right w:val="none" w:sz="0" w:space="0" w:color="auto"/>
                  </w:divBdr>
                  <w:divsChild>
                    <w:div w:id="1379892325">
                      <w:marLeft w:val="0"/>
                      <w:marRight w:val="0"/>
                      <w:marTop w:val="0"/>
                      <w:marBottom w:val="0"/>
                      <w:divBdr>
                        <w:top w:val="none" w:sz="0" w:space="0" w:color="auto"/>
                        <w:left w:val="none" w:sz="0" w:space="0" w:color="auto"/>
                        <w:bottom w:val="none" w:sz="0" w:space="0" w:color="auto"/>
                        <w:right w:val="none" w:sz="0" w:space="0" w:color="auto"/>
                      </w:divBdr>
                    </w:div>
                  </w:divsChild>
                </w:div>
                <w:div w:id="514537905">
                  <w:marLeft w:val="0"/>
                  <w:marRight w:val="0"/>
                  <w:marTop w:val="0"/>
                  <w:marBottom w:val="0"/>
                  <w:divBdr>
                    <w:top w:val="none" w:sz="0" w:space="0" w:color="auto"/>
                    <w:left w:val="none" w:sz="0" w:space="0" w:color="auto"/>
                    <w:bottom w:val="none" w:sz="0" w:space="0" w:color="auto"/>
                    <w:right w:val="none" w:sz="0" w:space="0" w:color="auto"/>
                  </w:divBdr>
                </w:div>
                <w:div w:id="1610353678">
                  <w:marLeft w:val="0"/>
                  <w:marRight w:val="0"/>
                  <w:marTop w:val="0"/>
                  <w:marBottom w:val="0"/>
                  <w:divBdr>
                    <w:top w:val="none" w:sz="0" w:space="0" w:color="auto"/>
                    <w:left w:val="none" w:sz="0" w:space="0" w:color="auto"/>
                    <w:bottom w:val="none" w:sz="0" w:space="0" w:color="auto"/>
                    <w:right w:val="none" w:sz="0" w:space="0" w:color="auto"/>
                  </w:divBdr>
                </w:div>
                <w:div w:id="285697790">
                  <w:marLeft w:val="0"/>
                  <w:marRight w:val="0"/>
                  <w:marTop w:val="0"/>
                  <w:marBottom w:val="0"/>
                  <w:divBdr>
                    <w:top w:val="none" w:sz="0" w:space="0" w:color="auto"/>
                    <w:left w:val="none" w:sz="0" w:space="0" w:color="auto"/>
                    <w:bottom w:val="none" w:sz="0" w:space="0" w:color="auto"/>
                    <w:right w:val="none" w:sz="0" w:space="0" w:color="auto"/>
                  </w:divBdr>
                </w:div>
                <w:div w:id="1369145103">
                  <w:marLeft w:val="0"/>
                  <w:marRight w:val="0"/>
                  <w:marTop w:val="0"/>
                  <w:marBottom w:val="0"/>
                  <w:divBdr>
                    <w:top w:val="none" w:sz="0" w:space="0" w:color="auto"/>
                    <w:left w:val="none" w:sz="0" w:space="0" w:color="auto"/>
                    <w:bottom w:val="none" w:sz="0" w:space="0" w:color="auto"/>
                    <w:right w:val="none" w:sz="0" w:space="0" w:color="auto"/>
                  </w:divBdr>
                </w:div>
                <w:div w:id="99685090">
                  <w:marLeft w:val="0"/>
                  <w:marRight w:val="0"/>
                  <w:marTop w:val="0"/>
                  <w:marBottom w:val="0"/>
                  <w:divBdr>
                    <w:top w:val="none" w:sz="0" w:space="0" w:color="auto"/>
                    <w:left w:val="none" w:sz="0" w:space="0" w:color="auto"/>
                    <w:bottom w:val="none" w:sz="0" w:space="0" w:color="auto"/>
                    <w:right w:val="none" w:sz="0" w:space="0" w:color="auto"/>
                  </w:divBdr>
                </w:div>
                <w:div w:id="1681927713">
                  <w:marLeft w:val="0"/>
                  <w:marRight w:val="0"/>
                  <w:marTop w:val="0"/>
                  <w:marBottom w:val="0"/>
                  <w:divBdr>
                    <w:top w:val="none" w:sz="0" w:space="0" w:color="auto"/>
                    <w:left w:val="none" w:sz="0" w:space="0" w:color="auto"/>
                    <w:bottom w:val="none" w:sz="0" w:space="0" w:color="auto"/>
                    <w:right w:val="none" w:sz="0" w:space="0" w:color="auto"/>
                  </w:divBdr>
                </w:div>
                <w:div w:id="992752642">
                  <w:marLeft w:val="0"/>
                  <w:marRight w:val="0"/>
                  <w:marTop w:val="0"/>
                  <w:marBottom w:val="0"/>
                  <w:divBdr>
                    <w:top w:val="none" w:sz="0" w:space="0" w:color="auto"/>
                    <w:left w:val="none" w:sz="0" w:space="0" w:color="auto"/>
                    <w:bottom w:val="none" w:sz="0" w:space="0" w:color="auto"/>
                    <w:right w:val="none" w:sz="0" w:space="0" w:color="auto"/>
                  </w:divBdr>
                </w:div>
                <w:div w:id="1486123031">
                  <w:marLeft w:val="0"/>
                  <w:marRight w:val="0"/>
                  <w:marTop w:val="0"/>
                  <w:marBottom w:val="0"/>
                  <w:divBdr>
                    <w:top w:val="none" w:sz="0" w:space="0" w:color="auto"/>
                    <w:left w:val="none" w:sz="0" w:space="0" w:color="auto"/>
                    <w:bottom w:val="none" w:sz="0" w:space="0" w:color="auto"/>
                    <w:right w:val="none" w:sz="0" w:space="0" w:color="auto"/>
                  </w:divBdr>
                </w:div>
                <w:div w:id="1367635183">
                  <w:marLeft w:val="0"/>
                  <w:marRight w:val="0"/>
                  <w:marTop w:val="0"/>
                  <w:marBottom w:val="0"/>
                  <w:divBdr>
                    <w:top w:val="none" w:sz="0" w:space="0" w:color="auto"/>
                    <w:left w:val="none" w:sz="0" w:space="0" w:color="auto"/>
                    <w:bottom w:val="none" w:sz="0" w:space="0" w:color="auto"/>
                    <w:right w:val="none" w:sz="0" w:space="0" w:color="auto"/>
                  </w:divBdr>
                </w:div>
                <w:div w:id="525363422">
                  <w:marLeft w:val="0"/>
                  <w:marRight w:val="0"/>
                  <w:marTop w:val="0"/>
                  <w:marBottom w:val="0"/>
                  <w:divBdr>
                    <w:top w:val="none" w:sz="0" w:space="0" w:color="auto"/>
                    <w:left w:val="none" w:sz="0" w:space="0" w:color="auto"/>
                    <w:bottom w:val="none" w:sz="0" w:space="0" w:color="auto"/>
                    <w:right w:val="none" w:sz="0" w:space="0" w:color="auto"/>
                  </w:divBdr>
                </w:div>
                <w:div w:id="978846998">
                  <w:marLeft w:val="0"/>
                  <w:marRight w:val="0"/>
                  <w:marTop w:val="0"/>
                  <w:marBottom w:val="0"/>
                  <w:divBdr>
                    <w:top w:val="none" w:sz="0" w:space="0" w:color="auto"/>
                    <w:left w:val="none" w:sz="0" w:space="0" w:color="auto"/>
                    <w:bottom w:val="none" w:sz="0" w:space="0" w:color="auto"/>
                    <w:right w:val="none" w:sz="0" w:space="0" w:color="auto"/>
                  </w:divBdr>
                </w:div>
                <w:div w:id="785540575">
                  <w:marLeft w:val="0"/>
                  <w:marRight w:val="0"/>
                  <w:marTop w:val="0"/>
                  <w:marBottom w:val="0"/>
                  <w:divBdr>
                    <w:top w:val="none" w:sz="0" w:space="0" w:color="auto"/>
                    <w:left w:val="none" w:sz="0" w:space="0" w:color="auto"/>
                    <w:bottom w:val="none" w:sz="0" w:space="0" w:color="auto"/>
                    <w:right w:val="none" w:sz="0" w:space="0" w:color="auto"/>
                  </w:divBdr>
                </w:div>
                <w:div w:id="1103384400">
                  <w:marLeft w:val="0"/>
                  <w:marRight w:val="0"/>
                  <w:marTop w:val="0"/>
                  <w:marBottom w:val="0"/>
                  <w:divBdr>
                    <w:top w:val="none" w:sz="0" w:space="0" w:color="auto"/>
                    <w:left w:val="none" w:sz="0" w:space="0" w:color="auto"/>
                    <w:bottom w:val="none" w:sz="0" w:space="0" w:color="auto"/>
                    <w:right w:val="none" w:sz="0" w:space="0" w:color="auto"/>
                  </w:divBdr>
                </w:div>
                <w:div w:id="1574579312">
                  <w:marLeft w:val="0"/>
                  <w:marRight w:val="0"/>
                  <w:marTop w:val="0"/>
                  <w:marBottom w:val="0"/>
                  <w:divBdr>
                    <w:top w:val="none" w:sz="0" w:space="0" w:color="auto"/>
                    <w:left w:val="none" w:sz="0" w:space="0" w:color="auto"/>
                    <w:bottom w:val="none" w:sz="0" w:space="0" w:color="auto"/>
                    <w:right w:val="none" w:sz="0" w:space="0" w:color="auto"/>
                  </w:divBdr>
                </w:div>
                <w:div w:id="1654412259">
                  <w:marLeft w:val="0"/>
                  <w:marRight w:val="0"/>
                  <w:marTop w:val="0"/>
                  <w:marBottom w:val="0"/>
                  <w:divBdr>
                    <w:top w:val="none" w:sz="0" w:space="0" w:color="auto"/>
                    <w:left w:val="none" w:sz="0" w:space="0" w:color="auto"/>
                    <w:bottom w:val="none" w:sz="0" w:space="0" w:color="auto"/>
                    <w:right w:val="none" w:sz="0" w:space="0" w:color="auto"/>
                  </w:divBdr>
                </w:div>
                <w:div w:id="1398280336">
                  <w:marLeft w:val="0"/>
                  <w:marRight w:val="0"/>
                  <w:marTop w:val="0"/>
                  <w:marBottom w:val="0"/>
                  <w:divBdr>
                    <w:top w:val="none" w:sz="0" w:space="0" w:color="auto"/>
                    <w:left w:val="none" w:sz="0" w:space="0" w:color="auto"/>
                    <w:bottom w:val="none" w:sz="0" w:space="0" w:color="auto"/>
                    <w:right w:val="none" w:sz="0" w:space="0" w:color="auto"/>
                  </w:divBdr>
                </w:div>
                <w:div w:id="2101439946">
                  <w:marLeft w:val="0"/>
                  <w:marRight w:val="0"/>
                  <w:marTop w:val="0"/>
                  <w:marBottom w:val="0"/>
                  <w:divBdr>
                    <w:top w:val="none" w:sz="0" w:space="0" w:color="auto"/>
                    <w:left w:val="none" w:sz="0" w:space="0" w:color="auto"/>
                    <w:bottom w:val="none" w:sz="0" w:space="0" w:color="auto"/>
                    <w:right w:val="none" w:sz="0" w:space="0" w:color="auto"/>
                  </w:divBdr>
                </w:div>
                <w:div w:id="76489756">
                  <w:marLeft w:val="0"/>
                  <w:marRight w:val="0"/>
                  <w:marTop w:val="0"/>
                  <w:marBottom w:val="0"/>
                  <w:divBdr>
                    <w:top w:val="none" w:sz="0" w:space="0" w:color="auto"/>
                    <w:left w:val="none" w:sz="0" w:space="0" w:color="auto"/>
                    <w:bottom w:val="none" w:sz="0" w:space="0" w:color="auto"/>
                    <w:right w:val="none" w:sz="0" w:space="0" w:color="auto"/>
                  </w:divBdr>
                </w:div>
                <w:div w:id="318309214">
                  <w:marLeft w:val="0"/>
                  <w:marRight w:val="0"/>
                  <w:marTop w:val="0"/>
                  <w:marBottom w:val="0"/>
                  <w:divBdr>
                    <w:top w:val="none" w:sz="0" w:space="0" w:color="auto"/>
                    <w:left w:val="none" w:sz="0" w:space="0" w:color="auto"/>
                    <w:bottom w:val="none" w:sz="0" w:space="0" w:color="auto"/>
                    <w:right w:val="none" w:sz="0" w:space="0" w:color="auto"/>
                  </w:divBdr>
                  <w:divsChild>
                    <w:div w:id="1289386447">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 w:id="1903829178">
                      <w:marLeft w:val="0"/>
                      <w:marRight w:val="0"/>
                      <w:marTop w:val="0"/>
                      <w:marBottom w:val="0"/>
                      <w:divBdr>
                        <w:top w:val="none" w:sz="0" w:space="0" w:color="auto"/>
                        <w:left w:val="none" w:sz="0" w:space="0" w:color="auto"/>
                        <w:bottom w:val="none" w:sz="0" w:space="0" w:color="auto"/>
                        <w:right w:val="none" w:sz="0" w:space="0" w:color="auto"/>
                      </w:divBdr>
                      <w:divsChild>
                        <w:div w:id="831801543">
                          <w:marLeft w:val="0"/>
                          <w:marRight w:val="0"/>
                          <w:marTop w:val="0"/>
                          <w:marBottom w:val="0"/>
                          <w:divBdr>
                            <w:top w:val="none" w:sz="0" w:space="0" w:color="auto"/>
                            <w:left w:val="none" w:sz="0" w:space="0" w:color="auto"/>
                            <w:bottom w:val="none" w:sz="0" w:space="0" w:color="auto"/>
                            <w:right w:val="none" w:sz="0" w:space="0" w:color="auto"/>
                          </w:divBdr>
                          <w:divsChild>
                            <w:div w:id="433399148">
                              <w:marLeft w:val="0"/>
                              <w:marRight w:val="0"/>
                              <w:marTop w:val="0"/>
                              <w:marBottom w:val="360"/>
                              <w:divBdr>
                                <w:top w:val="none" w:sz="0" w:space="0" w:color="auto"/>
                                <w:left w:val="none" w:sz="0" w:space="0" w:color="auto"/>
                                <w:bottom w:val="none" w:sz="0" w:space="0" w:color="auto"/>
                                <w:right w:val="none" w:sz="0" w:space="0" w:color="auto"/>
                              </w:divBdr>
                              <w:divsChild>
                                <w:div w:id="352195236">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sChild>
                            </w:div>
                          </w:divsChild>
                        </w:div>
                        <w:div w:id="305625059">
                          <w:marLeft w:val="0"/>
                          <w:marRight w:val="0"/>
                          <w:marTop w:val="0"/>
                          <w:marBottom w:val="0"/>
                          <w:divBdr>
                            <w:top w:val="none" w:sz="0" w:space="0" w:color="auto"/>
                            <w:left w:val="none" w:sz="0" w:space="0" w:color="auto"/>
                            <w:bottom w:val="none" w:sz="0" w:space="0" w:color="auto"/>
                            <w:right w:val="none" w:sz="0" w:space="0" w:color="auto"/>
                          </w:divBdr>
                        </w:div>
                        <w:div w:id="1591700177">
                          <w:marLeft w:val="0"/>
                          <w:marRight w:val="0"/>
                          <w:marTop w:val="0"/>
                          <w:marBottom w:val="0"/>
                          <w:divBdr>
                            <w:top w:val="none" w:sz="0" w:space="0" w:color="auto"/>
                            <w:left w:val="none" w:sz="0" w:space="0" w:color="auto"/>
                            <w:bottom w:val="none" w:sz="0" w:space="0" w:color="auto"/>
                            <w:right w:val="none" w:sz="0" w:space="0" w:color="auto"/>
                          </w:divBdr>
                          <w:divsChild>
                            <w:div w:id="416096791">
                              <w:marLeft w:val="0"/>
                              <w:marRight w:val="0"/>
                              <w:marTop w:val="0"/>
                              <w:marBottom w:val="360"/>
                              <w:divBdr>
                                <w:top w:val="none" w:sz="0" w:space="0" w:color="auto"/>
                                <w:left w:val="none" w:sz="0" w:space="0" w:color="auto"/>
                                <w:bottom w:val="none" w:sz="0" w:space="0" w:color="auto"/>
                                <w:right w:val="none" w:sz="0" w:space="0" w:color="auto"/>
                              </w:divBdr>
                            </w:div>
                            <w:div w:id="809788472">
                              <w:marLeft w:val="0"/>
                              <w:marRight w:val="0"/>
                              <w:marTop w:val="0"/>
                              <w:marBottom w:val="360"/>
                              <w:divBdr>
                                <w:top w:val="none" w:sz="0" w:space="0" w:color="auto"/>
                                <w:left w:val="none" w:sz="0" w:space="0" w:color="auto"/>
                                <w:bottom w:val="none" w:sz="0" w:space="0" w:color="auto"/>
                                <w:right w:val="none" w:sz="0" w:space="0" w:color="auto"/>
                              </w:divBdr>
                              <w:divsChild>
                                <w:div w:id="1308045815">
                                  <w:blockQuote w:val="1"/>
                                  <w:marLeft w:val="0"/>
                                  <w:marRight w:val="0"/>
                                  <w:marTop w:val="0"/>
                                  <w:marBottom w:val="360"/>
                                  <w:divBdr>
                                    <w:top w:val="single" w:sz="12" w:space="12" w:color="EFEFEF"/>
                                    <w:left w:val="single" w:sz="12" w:space="12" w:color="EFEFEF"/>
                                    <w:bottom w:val="single" w:sz="12" w:space="0" w:color="EFEFEF"/>
                                    <w:right w:val="single" w:sz="12" w:space="12" w:color="EFEFEF"/>
                                  </w:divBdr>
                                </w:div>
                              </w:divsChild>
                            </w:div>
                          </w:divsChild>
                        </w:div>
                      </w:divsChild>
                    </w:div>
                  </w:divsChild>
                </w:div>
                <w:div w:id="881870040">
                  <w:marLeft w:val="0"/>
                  <w:marRight w:val="0"/>
                  <w:marTop w:val="0"/>
                  <w:marBottom w:val="0"/>
                  <w:divBdr>
                    <w:top w:val="none" w:sz="0" w:space="0" w:color="auto"/>
                    <w:left w:val="none" w:sz="0" w:space="0" w:color="auto"/>
                    <w:bottom w:val="none" w:sz="0" w:space="0" w:color="auto"/>
                    <w:right w:val="none" w:sz="0" w:space="0" w:color="auto"/>
                  </w:divBdr>
                </w:div>
                <w:div w:id="580405159">
                  <w:marLeft w:val="0"/>
                  <w:marRight w:val="0"/>
                  <w:marTop w:val="0"/>
                  <w:marBottom w:val="0"/>
                  <w:divBdr>
                    <w:top w:val="none" w:sz="0" w:space="0" w:color="auto"/>
                    <w:left w:val="none" w:sz="0" w:space="0" w:color="auto"/>
                    <w:bottom w:val="none" w:sz="0" w:space="0" w:color="auto"/>
                    <w:right w:val="none" w:sz="0" w:space="0" w:color="auto"/>
                  </w:divBdr>
                </w:div>
                <w:div w:id="1958834484">
                  <w:marLeft w:val="0"/>
                  <w:marRight w:val="0"/>
                  <w:marTop w:val="0"/>
                  <w:marBottom w:val="0"/>
                  <w:divBdr>
                    <w:top w:val="none" w:sz="0" w:space="0" w:color="auto"/>
                    <w:left w:val="none" w:sz="0" w:space="0" w:color="auto"/>
                    <w:bottom w:val="none" w:sz="0" w:space="0" w:color="auto"/>
                    <w:right w:val="none" w:sz="0" w:space="0" w:color="auto"/>
                  </w:divBdr>
                </w:div>
                <w:div w:id="2146702332">
                  <w:marLeft w:val="0"/>
                  <w:marRight w:val="0"/>
                  <w:marTop w:val="0"/>
                  <w:marBottom w:val="0"/>
                  <w:divBdr>
                    <w:top w:val="none" w:sz="0" w:space="0" w:color="auto"/>
                    <w:left w:val="none" w:sz="0" w:space="0" w:color="auto"/>
                    <w:bottom w:val="none" w:sz="0" w:space="0" w:color="auto"/>
                    <w:right w:val="none" w:sz="0" w:space="0" w:color="auto"/>
                  </w:divBdr>
                </w:div>
                <w:div w:id="656154790">
                  <w:marLeft w:val="0"/>
                  <w:marRight w:val="0"/>
                  <w:marTop w:val="0"/>
                  <w:marBottom w:val="0"/>
                  <w:divBdr>
                    <w:top w:val="none" w:sz="0" w:space="0" w:color="auto"/>
                    <w:left w:val="none" w:sz="0" w:space="0" w:color="auto"/>
                    <w:bottom w:val="none" w:sz="0" w:space="0" w:color="auto"/>
                    <w:right w:val="none" w:sz="0" w:space="0" w:color="auto"/>
                  </w:divBdr>
                </w:div>
                <w:div w:id="579602047">
                  <w:marLeft w:val="0"/>
                  <w:marRight w:val="0"/>
                  <w:marTop w:val="0"/>
                  <w:marBottom w:val="0"/>
                  <w:divBdr>
                    <w:top w:val="none" w:sz="0" w:space="0" w:color="auto"/>
                    <w:left w:val="none" w:sz="0" w:space="0" w:color="auto"/>
                    <w:bottom w:val="none" w:sz="0" w:space="0" w:color="auto"/>
                    <w:right w:val="none" w:sz="0" w:space="0" w:color="auto"/>
                  </w:divBdr>
                </w:div>
                <w:div w:id="1226523817">
                  <w:marLeft w:val="0"/>
                  <w:marRight w:val="0"/>
                  <w:marTop w:val="0"/>
                  <w:marBottom w:val="0"/>
                  <w:divBdr>
                    <w:top w:val="none" w:sz="0" w:space="0" w:color="auto"/>
                    <w:left w:val="none" w:sz="0" w:space="0" w:color="auto"/>
                    <w:bottom w:val="none" w:sz="0" w:space="0" w:color="auto"/>
                    <w:right w:val="none" w:sz="0" w:space="0" w:color="auto"/>
                  </w:divBdr>
                </w:div>
                <w:div w:id="1509757492">
                  <w:marLeft w:val="0"/>
                  <w:marRight w:val="0"/>
                  <w:marTop w:val="0"/>
                  <w:marBottom w:val="0"/>
                  <w:divBdr>
                    <w:top w:val="none" w:sz="0" w:space="0" w:color="auto"/>
                    <w:left w:val="none" w:sz="0" w:space="0" w:color="auto"/>
                    <w:bottom w:val="none" w:sz="0" w:space="0" w:color="auto"/>
                    <w:right w:val="none" w:sz="0" w:space="0" w:color="auto"/>
                  </w:divBdr>
                  <w:divsChild>
                    <w:div w:id="630214768">
                      <w:marLeft w:val="0"/>
                      <w:marRight w:val="0"/>
                      <w:marTop w:val="0"/>
                      <w:marBottom w:val="0"/>
                      <w:divBdr>
                        <w:top w:val="none" w:sz="0" w:space="0" w:color="auto"/>
                        <w:left w:val="none" w:sz="0" w:space="0" w:color="auto"/>
                        <w:bottom w:val="none" w:sz="0" w:space="0" w:color="auto"/>
                        <w:right w:val="none" w:sz="0" w:space="0" w:color="auto"/>
                      </w:divBdr>
                    </w:div>
                    <w:div w:id="23210383">
                      <w:marLeft w:val="0"/>
                      <w:marRight w:val="0"/>
                      <w:marTop w:val="0"/>
                      <w:marBottom w:val="0"/>
                      <w:divBdr>
                        <w:top w:val="none" w:sz="0" w:space="0" w:color="auto"/>
                        <w:left w:val="none" w:sz="0" w:space="0" w:color="auto"/>
                        <w:bottom w:val="none" w:sz="0" w:space="0" w:color="auto"/>
                        <w:right w:val="none" w:sz="0" w:space="0" w:color="auto"/>
                      </w:divBdr>
                    </w:div>
                    <w:div w:id="1604418524">
                      <w:marLeft w:val="0"/>
                      <w:marRight w:val="0"/>
                      <w:marTop w:val="0"/>
                      <w:marBottom w:val="0"/>
                      <w:divBdr>
                        <w:top w:val="none" w:sz="0" w:space="0" w:color="auto"/>
                        <w:left w:val="none" w:sz="0" w:space="0" w:color="auto"/>
                        <w:bottom w:val="none" w:sz="0" w:space="0" w:color="auto"/>
                        <w:right w:val="none" w:sz="0" w:space="0" w:color="auto"/>
                      </w:divBdr>
                    </w:div>
                    <w:div w:id="1483699028">
                      <w:marLeft w:val="0"/>
                      <w:marRight w:val="0"/>
                      <w:marTop w:val="0"/>
                      <w:marBottom w:val="0"/>
                      <w:divBdr>
                        <w:top w:val="none" w:sz="0" w:space="0" w:color="auto"/>
                        <w:left w:val="none" w:sz="0" w:space="0" w:color="auto"/>
                        <w:bottom w:val="none" w:sz="0" w:space="0" w:color="auto"/>
                        <w:right w:val="none" w:sz="0" w:space="0" w:color="auto"/>
                      </w:divBdr>
                    </w:div>
                    <w:div w:id="182939195">
                      <w:marLeft w:val="0"/>
                      <w:marRight w:val="0"/>
                      <w:marTop w:val="0"/>
                      <w:marBottom w:val="0"/>
                      <w:divBdr>
                        <w:top w:val="none" w:sz="0" w:space="0" w:color="auto"/>
                        <w:left w:val="none" w:sz="0" w:space="0" w:color="auto"/>
                        <w:bottom w:val="none" w:sz="0" w:space="0" w:color="auto"/>
                        <w:right w:val="none" w:sz="0" w:space="0" w:color="auto"/>
                      </w:divBdr>
                    </w:div>
                    <w:div w:id="2106725949">
                      <w:marLeft w:val="0"/>
                      <w:marRight w:val="0"/>
                      <w:marTop w:val="0"/>
                      <w:marBottom w:val="0"/>
                      <w:divBdr>
                        <w:top w:val="none" w:sz="0" w:space="0" w:color="auto"/>
                        <w:left w:val="none" w:sz="0" w:space="0" w:color="auto"/>
                        <w:bottom w:val="none" w:sz="0" w:space="0" w:color="auto"/>
                        <w:right w:val="none" w:sz="0" w:space="0" w:color="auto"/>
                      </w:divBdr>
                    </w:div>
                    <w:div w:id="772436029">
                      <w:marLeft w:val="0"/>
                      <w:marRight w:val="0"/>
                      <w:marTop w:val="0"/>
                      <w:marBottom w:val="0"/>
                      <w:divBdr>
                        <w:top w:val="none" w:sz="0" w:space="0" w:color="auto"/>
                        <w:left w:val="none" w:sz="0" w:space="0" w:color="auto"/>
                        <w:bottom w:val="none" w:sz="0" w:space="0" w:color="auto"/>
                        <w:right w:val="none" w:sz="0" w:space="0" w:color="auto"/>
                      </w:divBdr>
                    </w:div>
                    <w:div w:id="13728414">
                      <w:marLeft w:val="0"/>
                      <w:marRight w:val="0"/>
                      <w:marTop w:val="0"/>
                      <w:marBottom w:val="0"/>
                      <w:divBdr>
                        <w:top w:val="none" w:sz="0" w:space="0" w:color="auto"/>
                        <w:left w:val="none" w:sz="0" w:space="0" w:color="auto"/>
                        <w:bottom w:val="none" w:sz="0" w:space="0" w:color="auto"/>
                        <w:right w:val="none" w:sz="0" w:space="0" w:color="auto"/>
                      </w:divBdr>
                    </w:div>
                    <w:div w:id="565070931">
                      <w:marLeft w:val="0"/>
                      <w:marRight w:val="0"/>
                      <w:marTop w:val="0"/>
                      <w:marBottom w:val="0"/>
                      <w:divBdr>
                        <w:top w:val="none" w:sz="0" w:space="0" w:color="auto"/>
                        <w:left w:val="none" w:sz="0" w:space="0" w:color="auto"/>
                        <w:bottom w:val="none" w:sz="0" w:space="0" w:color="auto"/>
                        <w:right w:val="none" w:sz="0" w:space="0" w:color="auto"/>
                      </w:divBdr>
                    </w:div>
                    <w:div w:id="482739829">
                      <w:marLeft w:val="0"/>
                      <w:marRight w:val="0"/>
                      <w:marTop w:val="0"/>
                      <w:marBottom w:val="0"/>
                      <w:divBdr>
                        <w:top w:val="none" w:sz="0" w:space="0" w:color="auto"/>
                        <w:left w:val="none" w:sz="0" w:space="0" w:color="auto"/>
                        <w:bottom w:val="none" w:sz="0" w:space="0" w:color="auto"/>
                        <w:right w:val="none" w:sz="0" w:space="0" w:color="auto"/>
                      </w:divBdr>
                    </w:div>
                    <w:div w:id="1380545281">
                      <w:marLeft w:val="0"/>
                      <w:marRight w:val="0"/>
                      <w:marTop w:val="0"/>
                      <w:marBottom w:val="0"/>
                      <w:divBdr>
                        <w:top w:val="none" w:sz="0" w:space="0" w:color="auto"/>
                        <w:left w:val="none" w:sz="0" w:space="0" w:color="auto"/>
                        <w:bottom w:val="none" w:sz="0" w:space="0" w:color="auto"/>
                        <w:right w:val="none" w:sz="0" w:space="0" w:color="auto"/>
                      </w:divBdr>
                    </w:div>
                    <w:div w:id="239294260">
                      <w:marLeft w:val="0"/>
                      <w:marRight w:val="0"/>
                      <w:marTop w:val="0"/>
                      <w:marBottom w:val="0"/>
                      <w:divBdr>
                        <w:top w:val="none" w:sz="0" w:space="0" w:color="auto"/>
                        <w:left w:val="none" w:sz="0" w:space="0" w:color="auto"/>
                        <w:bottom w:val="none" w:sz="0" w:space="0" w:color="auto"/>
                        <w:right w:val="none" w:sz="0" w:space="0" w:color="auto"/>
                      </w:divBdr>
                    </w:div>
                    <w:div w:id="2112772882">
                      <w:marLeft w:val="0"/>
                      <w:marRight w:val="0"/>
                      <w:marTop w:val="0"/>
                      <w:marBottom w:val="0"/>
                      <w:divBdr>
                        <w:top w:val="none" w:sz="0" w:space="0" w:color="auto"/>
                        <w:left w:val="none" w:sz="0" w:space="0" w:color="auto"/>
                        <w:bottom w:val="none" w:sz="0" w:space="0" w:color="auto"/>
                        <w:right w:val="none" w:sz="0" w:space="0" w:color="auto"/>
                      </w:divBdr>
                    </w:div>
                    <w:div w:id="1859349918">
                      <w:marLeft w:val="0"/>
                      <w:marRight w:val="0"/>
                      <w:marTop w:val="0"/>
                      <w:marBottom w:val="0"/>
                      <w:divBdr>
                        <w:top w:val="none" w:sz="0" w:space="0" w:color="auto"/>
                        <w:left w:val="none" w:sz="0" w:space="0" w:color="auto"/>
                        <w:bottom w:val="none" w:sz="0" w:space="0" w:color="auto"/>
                        <w:right w:val="none" w:sz="0" w:space="0" w:color="auto"/>
                      </w:divBdr>
                    </w:div>
                    <w:div w:id="2041011857">
                      <w:marLeft w:val="0"/>
                      <w:marRight w:val="0"/>
                      <w:marTop w:val="0"/>
                      <w:marBottom w:val="0"/>
                      <w:divBdr>
                        <w:top w:val="none" w:sz="0" w:space="0" w:color="auto"/>
                        <w:left w:val="none" w:sz="0" w:space="0" w:color="auto"/>
                        <w:bottom w:val="none" w:sz="0" w:space="0" w:color="auto"/>
                        <w:right w:val="none" w:sz="0" w:space="0" w:color="auto"/>
                      </w:divBdr>
                    </w:div>
                    <w:div w:id="323239710">
                      <w:marLeft w:val="0"/>
                      <w:marRight w:val="0"/>
                      <w:marTop w:val="0"/>
                      <w:marBottom w:val="0"/>
                      <w:divBdr>
                        <w:top w:val="none" w:sz="0" w:space="0" w:color="auto"/>
                        <w:left w:val="none" w:sz="0" w:space="0" w:color="auto"/>
                        <w:bottom w:val="none" w:sz="0" w:space="0" w:color="auto"/>
                        <w:right w:val="none" w:sz="0" w:space="0" w:color="auto"/>
                      </w:divBdr>
                    </w:div>
                    <w:div w:id="1908880013">
                      <w:marLeft w:val="0"/>
                      <w:marRight w:val="0"/>
                      <w:marTop w:val="0"/>
                      <w:marBottom w:val="0"/>
                      <w:divBdr>
                        <w:top w:val="none" w:sz="0" w:space="0" w:color="auto"/>
                        <w:left w:val="none" w:sz="0" w:space="0" w:color="auto"/>
                        <w:bottom w:val="none" w:sz="0" w:space="0" w:color="auto"/>
                        <w:right w:val="none" w:sz="0" w:space="0" w:color="auto"/>
                      </w:divBdr>
                    </w:div>
                    <w:div w:id="1510297034">
                      <w:marLeft w:val="0"/>
                      <w:marRight w:val="0"/>
                      <w:marTop w:val="0"/>
                      <w:marBottom w:val="0"/>
                      <w:divBdr>
                        <w:top w:val="none" w:sz="0" w:space="0" w:color="auto"/>
                        <w:left w:val="none" w:sz="0" w:space="0" w:color="auto"/>
                        <w:bottom w:val="none" w:sz="0" w:space="0" w:color="auto"/>
                        <w:right w:val="none" w:sz="0" w:space="0" w:color="auto"/>
                      </w:divBdr>
                    </w:div>
                    <w:div w:id="1725366510">
                      <w:marLeft w:val="0"/>
                      <w:marRight w:val="0"/>
                      <w:marTop w:val="0"/>
                      <w:marBottom w:val="0"/>
                      <w:divBdr>
                        <w:top w:val="none" w:sz="0" w:space="0" w:color="auto"/>
                        <w:left w:val="none" w:sz="0" w:space="0" w:color="auto"/>
                        <w:bottom w:val="none" w:sz="0" w:space="0" w:color="auto"/>
                        <w:right w:val="none" w:sz="0" w:space="0" w:color="auto"/>
                      </w:divBdr>
                      <w:divsChild>
                        <w:div w:id="1590038946">
                          <w:marLeft w:val="0"/>
                          <w:marRight w:val="0"/>
                          <w:marTop w:val="0"/>
                          <w:marBottom w:val="0"/>
                          <w:divBdr>
                            <w:top w:val="none" w:sz="0" w:space="0" w:color="auto"/>
                            <w:left w:val="none" w:sz="0" w:space="0" w:color="auto"/>
                            <w:bottom w:val="none" w:sz="0" w:space="0" w:color="auto"/>
                            <w:right w:val="none" w:sz="0" w:space="0" w:color="auto"/>
                          </w:divBdr>
                        </w:div>
                        <w:div w:id="1933004495">
                          <w:marLeft w:val="0"/>
                          <w:marRight w:val="0"/>
                          <w:marTop w:val="0"/>
                          <w:marBottom w:val="0"/>
                          <w:divBdr>
                            <w:top w:val="none" w:sz="0" w:space="0" w:color="auto"/>
                            <w:left w:val="none" w:sz="0" w:space="0" w:color="auto"/>
                            <w:bottom w:val="none" w:sz="0" w:space="0" w:color="auto"/>
                            <w:right w:val="none" w:sz="0" w:space="0" w:color="auto"/>
                          </w:divBdr>
                        </w:div>
                        <w:div w:id="1895771900">
                          <w:marLeft w:val="0"/>
                          <w:marRight w:val="0"/>
                          <w:marTop w:val="0"/>
                          <w:marBottom w:val="0"/>
                          <w:divBdr>
                            <w:top w:val="none" w:sz="0" w:space="0" w:color="auto"/>
                            <w:left w:val="none" w:sz="0" w:space="0" w:color="auto"/>
                            <w:bottom w:val="none" w:sz="0" w:space="0" w:color="auto"/>
                            <w:right w:val="none" w:sz="0" w:space="0" w:color="auto"/>
                          </w:divBdr>
                        </w:div>
                        <w:div w:id="370420903">
                          <w:marLeft w:val="0"/>
                          <w:marRight w:val="0"/>
                          <w:marTop w:val="0"/>
                          <w:marBottom w:val="0"/>
                          <w:divBdr>
                            <w:top w:val="none" w:sz="0" w:space="0" w:color="auto"/>
                            <w:left w:val="none" w:sz="0" w:space="0" w:color="auto"/>
                            <w:bottom w:val="none" w:sz="0" w:space="0" w:color="auto"/>
                            <w:right w:val="none" w:sz="0" w:space="0" w:color="auto"/>
                          </w:divBdr>
                        </w:div>
                        <w:div w:id="527959269">
                          <w:marLeft w:val="0"/>
                          <w:marRight w:val="0"/>
                          <w:marTop w:val="0"/>
                          <w:marBottom w:val="0"/>
                          <w:divBdr>
                            <w:top w:val="none" w:sz="0" w:space="0" w:color="auto"/>
                            <w:left w:val="none" w:sz="0" w:space="0" w:color="auto"/>
                            <w:bottom w:val="none" w:sz="0" w:space="0" w:color="auto"/>
                            <w:right w:val="none" w:sz="0" w:space="0" w:color="auto"/>
                          </w:divBdr>
                        </w:div>
                        <w:div w:id="1403018296">
                          <w:marLeft w:val="0"/>
                          <w:marRight w:val="0"/>
                          <w:marTop w:val="0"/>
                          <w:marBottom w:val="0"/>
                          <w:divBdr>
                            <w:top w:val="none" w:sz="0" w:space="0" w:color="auto"/>
                            <w:left w:val="none" w:sz="0" w:space="0" w:color="auto"/>
                            <w:bottom w:val="none" w:sz="0" w:space="0" w:color="auto"/>
                            <w:right w:val="none" w:sz="0" w:space="0" w:color="auto"/>
                          </w:divBdr>
                        </w:div>
                        <w:div w:id="1889299337">
                          <w:marLeft w:val="0"/>
                          <w:marRight w:val="0"/>
                          <w:marTop w:val="0"/>
                          <w:marBottom w:val="0"/>
                          <w:divBdr>
                            <w:top w:val="none" w:sz="0" w:space="0" w:color="auto"/>
                            <w:left w:val="none" w:sz="0" w:space="0" w:color="auto"/>
                            <w:bottom w:val="none" w:sz="0" w:space="0" w:color="auto"/>
                            <w:right w:val="none" w:sz="0" w:space="0" w:color="auto"/>
                          </w:divBdr>
                        </w:div>
                        <w:div w:id="215972422">
                          <w:marLeft w:val="0"/>
                          <w:marRight w:val="0"/>
                          <w:marTop w:val="0"/>
                          <w:marBottom w:val="0"/>
                          <w:divBdr>
                            <w:top w:val="none" w:sz="0" w:space="0" w:color="auto"/>
                            <w:left w:val="none" w:sz="0" w:space="0" w:color="auto"/>
                            <w:bottom w:val="none" w:sz="0" w:space="0" w:color="auto"/>
                            <w:right w:val="none" w:sz="0" w:space="0" w:color="auto"/>
                          </w:divBdr>
                        </w:div>
                        <w:div w:id="1904218901">
                          <w:marLeft w:val="0"/>
                          <w:marRight w:val="0"/>
                          <w:marTop w:val="0"/>
                          <w:marBottom w:val="0"/>
                          <w:divBdr>
                            <w:top w:val="none" w:sz="0" w:space="0" w:color="auto"/>
                            <w:left w:val="none" w:sz="0" w:space="0" w:color="auto"/>
                            <w:bottom w:val="none" w:sz="0" w:space="0" w:color="auto"/>
                            <w:right w:val="none" w:sz="0" w:space="0" w:color="auto"/>
                          </w:divBdr>
                        </w:div>
                        <w:div w:id="602307054">
                          <w:marLeft w:val="0"/>
                          <w:marRight w:val="0"/>
                          <w:marTop w:val="0"/>
                          <w:marBottom w:val="0"/>
                          <w:divBdr>
                            <w:top w:val="none" w:sz="0" w:space="0" w:color="auto"/>
                            <w:left w:val="none" w:sz="0" w:space="0" w:color="auto"/>
                            <w:bottom w:val="none" w:sz="0" w:space="0" w:color="auto"/>
                            <w:right w:val="none" w:sz="0" w:space="0" w:color="auto"/>
                          </w:divBdr>
                        </w:div>
                        <w:div w:id="1111776462">
                          <w:marLeft w:val="0"/>
                          <w:marRight w:val="0"/>
                          <w:marTop w:val="0"/>
                          <w:marBottom w:val="0"/>
                          <w:divBdr>
                            <w:top w:val="none" w:sz="0" w:space="0" w:color="auto"/>
                            <w:left w:val="none" w:sz="0" w:space="0" w:color="auto"/>
                            <w:bottom w:val="none" w:sz="0" w:space="0" w:color="auto"/>
                            <w:right w:val="none" w:sz="0" w:space="0" w:color="auto"/>
                          </w:divBdr>
                        </w:div>
                        <w:div w:id="1854341342">
                          <w:marLeft w:val="0"/>
                          <w:marRight w:val="0"/>
                          <w:marTop w:val="0"/>
                          <w:marBottom w:val="0"/>
                          <w:divBdr>
                            <w:top w:val="none" w:sz="0" w:space="0" w:color="auto"/>
                            <w:left w:val="none" w:sz="0" w:space="0" w:color="auto"/>
                            <w:bottom w:val="none" w:sz="0" w:space="0" w:color="auto"/>
                            <w:right w:val="none" w:sz="0" w:space="0" w:color="auto"/>
                          </w:divBdr>
                        </w:div>
                        <w:div w:id="1098404206">
                          <w:marLeft w:val="0"/>
                          <w:marRight w:val="0"/>
                          <w:marTop w:val="0"/>
                          <w:marBottom w:val="0"/>
                          <w:divBdr>
                            <w:top w:val="none" w:sz="0" w:space="0" w:color="auto"/>
                            <w:left w:val="none" w:sz="0" w:space="0" w:color="auto"/>
                            <w:bottom w:val="none" w:sz="0" w:space="0" w:color="auto"/>
                            <w:right w:val="none" w:sz="0" w:space="0" w:color="auto"/>
                          </w:divBdr>
                        </w:div>
                        <w:div w:id="228540470">
                          <w:marLeft w:val="0"/>
                          <w:marRight w:val="0"/>
                          <w:marTop w:val="0"/>
                          <w:marBottom w:val="0"/>
                          <w:divBdr>
                            <w:top w:val="none" w:sz="0" w:space="0" w:color="auto"/>
                            <w:left w:val="none" w:sz="0" w:space="0" w:color="auto"/>
                            <w:bottom w:val="none" w:sz="0" w:space="0" w:color="auto"/>
                            <w:right w:val="none" w:sz="0" w:space="0" w:color="auto"/>
                          </w:divBdr>
                        </w:div>
                      </w:divsChild>
                    </w:div>
                    <w:div w:id="762184011">
                      <w:marLeft w:val="0"/>
                      <w:marRight w:val="0"/>
                      <w:marTop w:val="0"/>
                      <w:marBottom w:val="0"/>
                      <w:divBdr>
                        <w:top w:val="none" w:sz="0" w:space="0" w:color="auto"/>
                        <w:left w:val="none" w:sz="0" w:space="0" w:color="auto"/>
                        <w:bottom w:val="none" w:sz="0" w:space="0" w:color="auto"/>
                        <w:right w:val="none" w:sz="0" w:space="0" w:color="auto"/>
                      </w:divBdr>
                    </w:div>
                    <w:div w:id="393166014">
                      <w:marLeft w:val="0"/>
                      <w:marRight w:val="0"/>
                      <w:marTop w:val="0"/>
                      <w:marBottom w:val="0"/>
                      <w:divBdr>
                        <w:top w:val="none" w:sz="0" w:space="0" w:color="auto"/>
                        <w:left w:val="none" w:sz="0" w:space="0" w:color="auto"/>
                        <w:bottom w:val="none" w:sz="0" w:space="0" w:color="auto"/>
                        <w:right w:val="none" w:sz="0" w:space="0" w:color="auto"/>
                      </w:divBdr>
                    </w:div>
                    <w:div w:id="1546408947">
                      <w:marLeft w:val="0"/>
                      <w:marRight w:val="0"/>
                      <w:marTop w:val="0"/>
                      <w:marBottom w:val="0"/>
                      <w:divBdr>
                        <w:top w:val="none" w:sz="0" w:space="0" w:color="auto"/>
                        <w:left w:val="none" w:sz="0" w:space="0" w:color="auto"/>
                        <w:bottom w:val="none" w:sz="0" w:space="0" w:color="auto"/>
                        <w:right w:val="none" w:sz="0" w:space="0" w:color="auto"/>
                      </w:divBdr>
                    </w:div>
                    <w:div w:id="465970638">
                      <w:marLeft w:val="0"/>
                      <w:marRight w:val="0"/>
                      <w:marTop w:val="0"/>
                      <w:marBottom w:val="0"/>
                      <w:divBdr>
                        <w:top w:val="none" w:sz="0" w:space="0" w:color="auto"/>
                        <w:left w:val="none" w:sz="0" w:space="0" w:color="auto"/>
                        <w:bottom w:val="none" w:sz="0" w:space="0" w:color="auto"/>
                        <w:right w:val="none" w:sz="0" w:space="0" w:color="auto"/>
                      </w:divBdr>
                      <w:divsChild>
                        <w:div w:id="583802257">
                          <w:marLeft w:val="0"/>
                          <w:marRight w:val="0"/>
                          <w:marTop w:val="0"/>
                          <w:marBottom w:val="0"/>
                          <w:divBdr>
                            <w:top w:val="none" w:sz="0" w:space="0" w:color="auto"/>
                            <w:left w:val="none" w:sz="0" w:space="0" w:color="auto"/>
                            <w:bottom w:val="none" w:sz="0" w:space="0" w:color="auto"/>
                            <w:right w:val="none" w:sz="0" w:space="0" w:color="auto"/>
                          </w:divBdr>
                        </w:div>
                        <w:div w:id="1610695381">
                          <w:marLeft w:val="0"/>
                          <w:marRight w:val="0"/>
                          <w:marTop w:val="0"/>
                          <w:marBottom w:val="0"/>
                          <w:divBdr>
                            <w:top w:val="none" w:sz="0" w:space="0" w:color="auto"/>
                            <w:left w:val="none" w:sz="0" w:space="0" w:color="auto"/>
                            <w:bottom w:val="none" w:sz="0" w:space="0" w:color="auto"/>
                            <w:right w:val="none" w:sz="0" w:space="0" w:color="auto"/>
                          </w:divBdr>
                        </w:div>
                        <w:div w:id="302539698">
                          <w:marLeft w:val="0"/>
                          <w:marRight w:val="0"/>
                          <w:marTop w:val="0"/>
                          <w:marBottom w:val="0"/>
                          <w:divBdr>
                            <w:top w:val="none" w:sz="0" w:space="0" w:color="auto"/>
                            <w:left w:val="none" w:sz="0" w:space="0" w:color="auto"/>
                            <w:bottom w:val="none" w:sz="0" w:space="0" w:color="auto"/>
                            <w:right w:val="none" w:sz="0" w:space="0" w:color="auto"/>
                          </w:divBdr>
                        </w:div>
                        <w:div w:id="1212956969">
                          <w:marLeft w:val="0"/>
                          <w:marRight w:val="0"/>
                          <w:marTop w:val="0"/>
                          <w:marBottom w:val="0"/>
                          <w:divBdr>
                            <w:top w:val="none" w:sz="0" w:space="0" w:color="auto"/>
                            <w:left w:val="none" w:sz="0" w:space="0" w:color="auto"/>
                            <w:bottom w:val="none" w:sz="0" w:space="0" w:color="auto"/>
                            <w:right w:val="none" w:sz="0" w:space="0" w:color="auto"/>
                          </w:divBdr>
                        </w:div>
                        <w:div w:id="1433276892">
                          <w:marLeft w:val="0"/>
                          <w:marRight w:val="0"/>
                          <w:marTop w:val="0"/>
                          <w:marBottom w:val="0"/>
                          <w:divBdr>
                            <w:top w:val="none" w:sz="0" w:space="0" w:color="auto"/>
                            <w:left w:val="none" w:sz="0" w:space="0" w:color="auto"/>
                            <w:bottom w:val="none" w:sz="0" w:space="0" w:color="auto"/>
                            <w:right w:val="none" w:sz="0" w:space="0" w:color="auto"/>
                          </w:divBdr>
                        </w:div>
                        <w:div w:id="600259375">
                          <w:marLeft w:val="0"/>
                          <w:marRight w:val="0"/>
                          <w:marTop w:val="0"/>
                          <w:marBottom w:val="0"/>
                          <w:divBdr>
                            <w:top w:val="none" w:sz="0" w:space="0" w:color="auto"/>
                            <w:left w:val="none" w:sz="0" w:space="0" w:color="auto"/>
                            <w:bottom w:val="none" w:sz="0" w:space="0" w:color="auto"/>
                            <w:right w:val="none" w:sz="0" w:space="0" w:color="auto"/>
                          </w:divBdr>
                        </w:div>
                        <w:div w:id="77336526">
                          <w:marLeft w:val="0"/>
                          <w:marRight w:val="0"/>
                          <w:marTop w:val="0"/>
                          <w:marBottom w:val="0"/>
                          <w:divBdr>
                            <w:top w:val="none" w:sz="0" w:space="0" w:color="auto"/>
                            <w:left w:val="none" w:sz="0" w:space="0" w:color="auto"/>
                            <w:bottom w:val="none" w:sz="0" w:space="0" w:color="auto"/>
                            <w:right w:val="none" w:sz="0" w:space="0" w:color="auto"/>
                          </w:divBdr>
                        </w:div>
                        <w:div w:id="1297570151">
                          <w:marLeft w:val="0"/>
                          <w:marRight w:val="0"/>
                          <w:marTop w:val="0"/>
                          <w:marBottom w:val="0"/>
                          <w:divBdr>
                            <w:top w:val="none" w:sz="0" w:space="0" w:color="auto"/>
                            <w:left w:val="none" w:sz="0" w:space="0" w:color="auto"/>
                            <w:bottom w:val="none" w:sz="0" w:space="0" w:color="auto"/>
                            <w:right w:val="none" w:sz="0" w:space="0" w:color="auto"/>
                          </w:divBdr>
                        </w:div>
                        <w:div w:id="1803107479">
                          <w:marLeft w:val="0"/>
                          <w:marRight w:val="0"/>
                          <w:marTop w:val="0"/>
                          <w:marBottom w:val="0"/>
                          <w:divBdr>
                            <w:top w:val="none" w:sz="0" w:space="0" w:color="auto"/>
                            <w:left w:val="none" w:sz="0" w:space="0" w:color="auto"/>
                            <w:bottom w:val="none" w:sz="0" w:space="0" w:color="auto"/>
                            <w:right w:val="none" w:sz="0" w:space="0" w:color="auto"/>
                          </w:divBdr>
                        </w:div>
                        <w:div w:id="237787524">
                          <w:marLeft w:val="0"/>
                          <w:marRight w:val="0"/>
                          <w:marTop w:val="0"/>
                          <w:marBottom w:val="0"/>
                          <w:divBdr>
                            <w:top w:val="none" w:sz="0" w:space="0" w:color="auto"/>
                            <w:left w:val="none" w:sz="0" w:space="0" w:color="auto"/>
                            <w:bottom w:val="none" w:sz="0" w:space="0" w:color="auto"/>
                            <w:right w:val="none" w:sz="0" w:space="0" w:color="auto"/>
                          </w:divBdr>
                        </w:div>
                        <w:div w:id="859050629">
                          <w:marLeft w:val="0"/>
                          <w:marRight w:val="0"/>
                          <w:marTop w:val="0"/>
                          <w:marBottom w:val="0"/>
                          <w:divBdr>
                            <w:top w:val="none" w:sz="0" w:space="0" w:color="auto"/>
                            <w:left w:val="none" w:sz="0" w:space="0" w:color="auto"/>
                            <w:bottom w:val="none" w:sz="0" w:space="0" w:color="auto"/>
                            <w:right w:val="none" w:sz="0" w:space="0" w:color="auto"/>
                          </w:divBdr>
                        </w:div>
                        <w:div w:id="2099401372">
                          <w:marLeft w:val="0"/>
                          <w:marRight w:val="0"/>
                          <w:marTop w:val="0"/>
                          <w:marBottom w:val="0"/>
                          <w:divBdr>
                            <w:top w:val="none" w:sz="0" w:space="0" w:color="auto"/>
                            <w:left w:val="none" w:sz="0" w:space="0" w:color="auto"/>
                            <w:bottom w:val="none" w:sz="0" w:space="0" w:color="auto"/>
                            <w:right w:val="none" w:sz="0" w:space="0" w:color="auto"/>
                          </w:divBdr>
                        </w:div>
                        <w:div w:id="1516774124">
                          <w:marLeft w:val="0"/>
                          <w:marRight w:val="0"/>
                          <w:marTop w:val="0"/>
                          <w:marBottom w:val="0"/>
                          <w:divBdr>
                            <w:top w:val="none" w:sz="0" w:space="0" w:color="auto"/>
                            <w:left w:val="none" w:sz="0" w:space="0" w:color="auto"/>
                            <w:bottom w:val="none" w:sz="0" w:space="0" w:color="auto"/>
                            <w:right w:val="none" w:sz="0" w:space="0" w:color="auto"/>
                          </w:divBdr>
                        </w:div>
                        <w:div w:id="1443068337">
                          <w:marLeft w:val="0"/>
                          <w:marRight w:val="0"/>
                          <w:marTop w:val="0"/>
                          <w:marBottom w:val="0"/>
                          <w:divBdr>
                            <w:top w:val="none" w:sz="0" w:space="0" w:color="auto"/>
                            <w:left w:val="none" w:sz="0" w:space="0" w:color="auto"/>
                            <w:bottom w:val="none" w:sz="0" w:space="0" w:color="auto"/>
                            <w:right w:val="none" w:sz="0" w:space="0" w:color="auto"/>
                          </w:divBdr>
                        </w:div>
                      </w:divsChild>
                    </w:div>
                    <w:div w:id="1934588669">
                      <w:marLeft w:val="0"/>
                      <w:marRight w:val="0"/>
                      <w:marTop w:val="0"/>
                      <w:marBottom w:val="0"/>
                      <w:divBdr>
                        <w:top w:val="none" w:sz="0" w:space="0" w:color="auto"/>
                        <w:left w:val="none" w:sz="0" w:space="0" w:color="auto"/>
                        <w:bottom w:val="none" w:sz="0" w:space="0" w:color="auto"/>
                        <w:right w:val="none" w:sz="0" w:space="0" w:color="auto"/>
                      </w:divBdr>
                    </w:div>
                    <w:div w:id="1788309224">
                      <w:marLeft w:val="0"/>
                      <w:marRight w:val="0"/>
                      <w:marTop w:val="0"/>
                      <w:marBottom w:val="0"/>
                      <w:divBdr>
                        <w:top w:val="none" w:sz="0" w:space="0" w:color="auto"/>
                        <w:left w:val="none" w:sz="0" w:space="0" w:color="auto"/>
                        <w:bottom w:val="none" w:sz="0" w:space="0" w:color="auto"/>
                        <w:right w:val="none" w:sz="0" w:space="0" w:color="auto"/>
                      </w:divBdr>
                    </w:div>
                    <w:div w:id="1452282046">
                      <w:marLeft w:val="0"/>
                      <w:marRight w:val="0"/>
                      <w:marTop w:val="0"/>
                      <w:marBottom w:val="0"/>
                      <w:divBdr>
                        <w:top w:val="none" w:sz="0" w:space="0" w:color="auto"/>
                        <w:left w:val="none" w:sz="0" w:space="0" w:color="auto"/>
                        <w:bottom w:val="none" w:sz="0" w:space="0" w:color="auto"/>
                        <w:right w:val="none" w:sz="0" w:space="0" w:color="auto"/>
                      </w:divBdr>
                    </w:div>
                    <w:div w:id="1169053655">
                      <w:marLeft w:val="0"/>
                      <w:marRight w:val="0"/>
                      <w:marTop w:val="0"/>
                      <w:marBottom w:val="0"/>
                      <w:divBdr>
                        <w:top w:val="none" w:sz="0" w:space="0" w:color="auto"/>
                        <w:left w:val="none" w:sz="0" w:space="0" w:color="auto"/>
                        <w:bottom w:val="none" w:sz="0" w:space="0" w:color="auto"/>
                        <w:right w:val="none" w:sz="0" w:space="0" w:color="auto"/>
                      </w:divBdr>
                    </w:div>
                    <w:div w:id="1913464516">
                      <w:marLeft w:val="0"/>
                      <w:marRight w:val="0"/>
                      <w:marTop w:val="0"/>
                      <w:marBottom w:val="0"/>
                      <w:divBdr>
                        <w:top w:val="none" w:sz="0" w:space="0" w:color="auto"/>
                        <w:left w:val="none" w:sz="0" w:space="0" w:color="auto"/>
                        <w:bottom w:val="none" w:sz="0" w:space="0" w:color="auto"/>
                        <w:right w:val="none" w:sz="0" w:space="0" w:color="auto"/>
                      </w:divBdr>
                    </w:div>
                    <w:div w:id="1248422597">
                      <w:marLeft w:val="0"/>
                      <w:marRight w:val="0"/>
                      <w:marTop w:val="0"/>
                      <w:marBottom w:val="0"/>
                      <w:divBdr>
                        <w:top w:val="none" w:sz="0" w:space="0" w:color="auto"/>
                        <w:left w:val="none" w:sz="0" w:space="0" w:color="auto"/>
                        <w:bottom w:val="none" w:sz="0" w:space="0" w:color="auto"/>
                        <w:right w:val="none" w:sz="0" w:space="0" w:color="auto"/>
                      </w:divBdr>
                    </w:div>
                    <w:div w:id="988166471">
                      <w:marLeft w:val="0"/>
                      <w:marRight w:val="0"/>
                      <w:marTop w:val="0"/>
                      <w:marBottom w:val="0"/>
                      <w:divBdr>
                        <w:top w:val="none" w:sz="0" w:space="0" w:color="auto"/>
                        <w:left w:val="none" w:sz="0" w:space="0" w:color="auto"/>
                        <w:bottom w:val="none" w:sz="0" w:space="0" w:color="auto"/>
                        <w:right w:val="none" w:sz="0" w:space="0" w:color="auto"/>
                      </w:divBdr>
                    </w:div>
                    <w:div w:id="1715812838">
                      <w:marLeft w:val="0"/>
                      <w:marRight w:val="0"/>
                      <w:marTop w:val="0"/>
                      <w:marBottom w:val="0"/>
                      <w:divBdr>
                        <w:top w:val="none" w:sz="0" w:space="0" w:color="auto"/>
                        <w:left w:val="none" w:sz="0" w:space="0" w:color="auto"/>
                        <w:bottom w:val="none" w:sz="0" w:space="0" w:color="auto"/>
                        <w:right w:val="none" w:sz="0" w:space="0" w:color="auto"/>
                      </w:divBdr>
                    </w:div>
                    <w:div w:id="1022364447">
                      <w:marLeft w:val="0"/>
                      <w:marRight w:val="0"/>
                      <w:marTop w:val="0"/>
                      <w:marBottom w:val="0"/>
                      <w:divBdr>
                        <w:top w:val="none" w:sz="0" w:space="0" w:color="auto"/>
                        <w:left w:val="none" w:sz="0" w:space="0" w:color="auto"/>
                        <w:bottom w:val="none" w:sz="0" w:space="0" w:color="auto"/>
                        <w:right w:val="none" w:sz="0" w:space="0" w:color="auto"/>
                      </w:divBdr>
                    </w:div>
                    <w:div w:id="1005399539">
                      <w:marLeft w:val="0"/>
                      <w:marRight w:val="0"/>
                      <w:marTop w:val="0"/>
                      <w:marBottom w:val="0"/>
                      <w:divBdr>
                        <w:top w:val="none" w:sz="0" w:space="0" w:color="auto"/>
                        <w:left w:val="none" w:sz="0" w:space="0" w:color="auto"/>
                        <w:bottom w:val="none" w:sz="0" w:space="0" w:color="auto"/>
                        <w:right w:val="none" w:sz="0" w:space="0" w:color="auto"/>
                      </w:divBdr>
                    </w:div>
                    <w:div w:id="1579359797">
                      <w:marLeft w:val="0"/>
                      <w:marRight w:val="0"/>
                      <w:marTop w:val="0"/>
                      <w:marBottom w:val="0"/>
                      <w:divBdr>
                        <w:top w:val="none" w:sz="0" w:space="0" w:color="auto"/>
                        <w:left w:val="none" w:sz="0" w:space="0" w:color="auto"/>
                        <w:bottom w:val="none" w:sz="0" w:space="0" w:color="auto"/>
                        <w:right w:val="none" w:sz="0" w:space="0" w:color="auto"/>
                      </w:divBdr>
                    </w:div>
                    <w:div w:id="1880390521">
                      <w:marLeft w:val="0"/>
                      <w:marRight w:val="0"/>
                      <w:marTop w:val="0"/>
                      <w:marBottom w:val="0"/>
                      <w:divBdr>
                        <w:top w:val="none" w:sz="0" w:space="0" w:color="auto"/>
                        <w:left w:val="none" w:sz="0" w:space="0" w:color="auto"/>
                        <w:bottom w:val="none" w:sz="0" w:space="0" w:color="auto"/>
                        <w:right w:val="none" w:sz="0" w:space="0" w:color="auto"/>
                      </w:divBdr>
                    </w:div>
                    <w:div w:id="18722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78122">
      <w:bodyDiv w:val="1"/>
      <w:marLeft w:val="0"/>
      <w:marRight w:val="0"/>
      <w:marTop w:val="0"/>
      <w:marBottom w:val="0"/>
      <w:divBdr>
        <w:top w:val="none" w:sz="0" w:space="0" w:color="auto"/>
        <w:left w:val="none" w:sz="0" w:space="0" w:color="auto"/>
        <w:bottom w:val="none" w:sz="0" w:space="0" w:color="auto"/>
        <w:right w:val="none" w:sz="0" w:space="0" w:color="auto"/>
      </w:divBdr>
    </w:div>
    <w:div w:id="869148538">
      <w:bodyDiv w:val="1"/>
      <w:marLeft w:val="0"/>
      <w:marRight w:val="0"/>
      <w:marTop w:val="0"/>
      <w:marBottom w:val="0"/>
      <w:divBdr>
        <w:top w:val="none" w:sz="0" w:space="0" w:color="auto"/>
        <w:left w:val="none" w:sz="0" w:space="0" w:color="auto"/>
        <w:bottom w:val="none" w:sz="0" w:space="0" w:color="auto"/>
        <w:right w:val="none" w:sz="0" w:space="0" w:color="auto"/>
      </w:divBdr>
    </w:div>
    <w:div w:id="21370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indows_nt/article/details/28676157" TargetMode="External"/><Relationship Id="rId13" Type="http://schemas.openxmlformats.org/officeDocument/2006/relationships/hyperlink" Target="http://www.haodaima.net/tag/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windows_nt/article/details/8953088" TargetMode="External"/><Relationship Id="rId12" Type="http://schemas.openxmlformats.org/officeDocument/2006/relationships/hyperlink" Target="http://www.haodaima.net/tag/%E5%BA%94%E7%94%A8%E7%A8%8B%E5%BA%8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daima.net/tag/%E5%AE%A2%E6%88%B7%E7%AB%A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aodaima.net/tag/%E7%94%A8%E6%88%B7" TargetMode="External"/><Relationship Id="rId5" Type="http://schemas.openxmlformats.org/officeDocument/2006/relationships/footnotes" Target="footnotes.xml"/><Relationship Id="rId15" Type="http://schemas.openxmlformats.org/officeDocument/2006/relationships/hyperlink" Target="http://www.haodaima.net/tag/%E5%85%B3%E9%94%AE%E5%AD%97" TargetMode="External"/><Relationship Id="rId10" Type="http://schemas.openxmlformats.org/officeDocument/2006/relationships/hyperlink" Target="http://www.haodaima.net/tag/%E6%95%B0%E6%8D%AE" TargetMode="External"/><Relationship Id="rId4" Type="http://schemas.openxmlformats.org/officeDocument/2006/relationships/webSettings" Target="webSettings.xml"/><Relationship Id="rId9" Type="http://schemas.openxmlformats.org/officeDocument/2006/relationships/hyperlink" Target="http://www.haodaima.net/tag/%E6%9C%8D%E5%8A%A1%E5%99%A8" TargetMode="External"/><Relationship Id="rId14" Type="http://schemas.openxmlformats.org/officeDocument/2006/relationships/hyperlink" Target="http://www.haodaima.net/tag/Un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FOLDER\&#26700;&#38754;\&#27605;&#35774;%202020-06-01.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毕设 2020-06-01.dotm</Template>
  <TotalTime>3</TotalTime>
  <Pages>47</Pages>
  <Words>5473</Words>
  <Characters>31199</Characters>
  <Application>Microsoft Office Word</Application>
  <DocSecurity>0</DocSecurity>
  <Lines>259</Lines>
  <Paragraphs>73</Paragraphs>
  <ScaleCrop>false</ScaleCrop>
  <Company/>
  <LinksUpToDate>false</LinksUpToDate>
  <CharactersWithSpaces>36599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刘 恒宇</cp:lastModifiedBy>
  <cp:revision>2</cp:revision>
  <cp:lastPrinted>2018-09-13T08:46:00Z</cp:lastPrinted>
  <dcterms:created xsi:type="dcterms:W3CDTF">2020-08-02T05:46:00Z</dcterms:created>
  <dcterms:modified xsi:type="dcterms:W3CDTF">2020-08-02T05:49:00Z</dcterms:modified>
</cp:coreProperties>
</file>